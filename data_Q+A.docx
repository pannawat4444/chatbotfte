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1552" w14:textId="77777777" w:rsidR="000948CB" w:rsidRDefault="00F6065C" w:rsidP="004C32EA">
      <w:pPr>
        <w:spacing w:after="240"/>
      </w:pPr>
      <w:r w:rsidRPr="00C0183D">
        <w:rPr>
          <w:rFonts w:hint="cs"/>
          <w:cs/>
        </w:rPr>
        <w:t xml:space="preserve">คำถามสำหรับแชทบอทเพื่อตอบคำถามเกี่ยวกับภาควิชาคอมพิวเตอร์ศึกษา และภาควิชาครุศาสตร์โยธา </w:t>
      </w:r>
    </w:p>
    <w:p w14:paraId="4E6B0C7F" w14:textId="240082F7" w:rsidR="00B125A5" w:rsidRPr="00C0183D" w:rsidRDefault="00F6065C" w:rsidP="004C32EA">
      <w:pPr>
        <w:pStyle w:val="Heading1"/>
        <w:spacing w:after="240"/>
      </w:pPr>
      <w:r w:rsidRPr="00C0183D">
        <w:rPr>
          <w:rFonts w:hint="cs"/>
          <w:cs/>
        </w:rPr>
        <w:t>1</w:t>
      </w:r>
      <w:r w:rsidR="006E3704" w:rsidRPr="00C0183D">
        <w:rPr>
          <w:rFonts w:hint="cs"/>
          <w:cs/>
        </w:rPr>
        <w:t>.</w:t>
      </w:r>
      <w:r w:rsidRPr="00C0183D">
        <w:rPr>
          <w:rFonts w:hint="cs"/>
          <w:cs/>
        </w:rPr>
        <w:t xml:space="preserve"> ภาควิชาคอมพิวเตอร์ศึกษา</w:t>
      </w:r>
    </w:p>
    <w:p w14:paraId="338CC90E" w14:textId="1CA74ED1" w:rsidR="00F6065C" w:rsidRPr="00C0183D" w:rsidRDefault="00F6065C" w:rsidP="004C32EA">
      <w:pPr>
        <w:pStyle w:val="Heading2"/>
        <w:spacing w:after="240"/>
      </w:pPr>
      <w:r w:rsidRPr="00C0183D">
        <w:rPr>
          <w:rFonts w:hint="cs"/>
          <w:cs/>
        </w:rPr>
        <w:t>1.1 หมวดหมู่การสมัครเข้าเรียนในภาควิชาคอมพิวเตอร์ศึกษา มีดังนี้</w:t>
      </w:r>
    </w:p>
    <w:p w14:paraId="1679B997" w14:textId="4B8C6742" w:rsidR="00F63445" w:rsidRPr="00C0183D" w:rsidRDefault="00FB60B8" w:rsidP="00DF5402">
      <w:pPr>
        <w:pStyle w:val="Heading3"/>
      </w:pPr>
      <w:r>
        <w:rPr>
          <w:rFonts w:hint="cs"/>
          <w:cs/>
        </w:rPr>
        <w:t xml:space="preserve">1.1.1 </w:t>
      </w:r>
      <w:r w:rsidR="0077065F" w:rsidRPr="00C0183D">
        <w:rPr>
          <w:rFonts w:hint="cs"/>
          <w:cs/>
        </w:rPr>
        <w:t xml:space="preserve">ด้านการเปิดรับสมัคร </w:t>
      </w:r>
    </w:p>
    <w:p w14:paraId="03C94976" w14:textId="26F688D1" w:rsidR="0025787C" w:rsidRPr="00C0183D" w:rsidRDefault="0025787C" w:rsidP="004C32EA">
      <w:pPr>
        <w:spacing w:after="240"/>
        <w:ind w:left="1843" w:firstLine="0"/>
      </w:pPr>
      <w:r w:rsidRPr="002C6494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71015D" w:rsidRPr="00C0183D">
        <w:rPr>
          <w:rFonts w:hint="cs"/>
          <w:cs/>
        </w:rPr>
        <w:t>ภาควิชาคอมพิวเตอร์ศึกษามีสมัครรอบไหนบ้าง</w:t>
      </w:r>
    </w:p>
    <w:p w14:paraId="150777A3" w14:textId="41B51176" w:rsidR="0071015D" w:rsidRPr="00C0183D" w:rsidRDefault="0071015D" w:rsidP="004C32EA">
      <w:pPr>
        <w:spacing w:after="240"/>
        <w:ind w:left="1843" w:firstLine="0"/>
      </w:pPr>
      <w:r w:rsidRPr="002C6494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707656" w:rsidRPr="00C0183D">
        <w:rPr>
          <w:rFonts w:hint="cs"/>
          <w:cs/>
        </w:rPr>
        <w:t xml:space="preserve">1. </w:t>
      </w:r>
      <w:r w:rsidR="00707656" w:rsidRPr="00C0183D">
        <w:rPr>
          <w:cs/>
        </w:rPr>
        <w:t>โครงการรับตรง (สอบข้อเขียน)</w:t>
      </w:r>
      <w:r w:rsidR="00707656" w:rsidRPr="00C0183D">
        <w:rPr>
          <w:rFonts w:hint="cs"/>
          <w:cs/>
        </w:rPr>
        <w:t xml:space="preserve">  2. </w:t>
      </w:r>
      <w:r w:rsidR="00873538" w:rsidRPr="00C0183D">
        <w:rPr>
          <w:cs/>
        </w:rPr>
        <w:t>โครงการพิเศษผู้มีความสามารถดีเด่นด้านนวัตกรรม/หุ่นยนต์</w:t>
      </w:r>
      <w:r w:rsidR="00873538" w:rsidRPr="00C0183D">
        <w:rPr>
          <w:rFonts w:hint="cs"/>
          <w:cs/>
        </w:rPr>
        <w:t xml:space="preserve">  3.</w:t>
      </w:r>
      <w:r w:rsidR="00873538" w:rsidRPr="00C0183D">
        <w:rPr>
          <w:cs/>
        </w:rPr>
        <w:t>โครงการพิเศษผู้มีความสามารถดีเด่นด้านกีฬา/ศิลปวัฒนธรรม</w:t>
      </w:r>
    </w:p>
    <w:p w14:paraId="30539FDC" w14:textId="77777777" w:rsidR="00BF3683" w:rsidRPr="00C0183D" w:rsidRDefault="00BF3683" w:rsidP="004C32EA">
      <w:pPr>
        <w:spacing w:after="240"/>
        <w:ind w:left="1843" w:firstLine="0"/>
      </w:pPr>
      <w:r w:rsidRPr="00DA05CD">
        <w:rPr>
          <w:b/>
          <w:bCs/>
          <w:cs/>
        </w:rPr>
        <w:t>คำถาม</w:t>
      </w:r>
      <w:r w:rsidRPr="00BF3683">
        <w:t xml:space="preserve"> </w:t>
      </w:r>
      <w:r w:rsidRPr="00BF3683">
        <w:rPr>
          <w:cs/>
        </w:rPr>
        <w:t>สอบข้อเขียนวันไหน และสอบวิชาอะไรบ้าง</w:t>
      </w:r>
    </w:p>
    <w:p w14:paraId="62DD76B4" w14:textId="76F5B305" w:rsidR="00BF3683" w:rsidRPr="00C0183D" w:rsidRDefault="00BF3683" w:rsidP="004C32EA">
      <w:pPr>
        <w:spacing w:after="240"/>
        <w:ind w:left="1843" w:firstLine="0"/>
      </w:pPr>
      <w:r w:rsidRPr="00DA05CD">
        <w:rPr>
          <w:b/>
          <w:bCs/>
          <w:cs/>
        </w:rPr>
        <w:t>คำตอบ</w:t>
      </w:r>
      <w:r w:rsidRPr="00BF3683">
        <w:t xml:space="preserve"> </w:t>
      </w:r>
      <w:r w:rsidRPr="00BF3683">
        <w:rPr>
          <w:cs/>
        </w:rPr>
        <w:t>สอบวันที่</w:t>
      </w:r>
      <w:r w:rsidRPr="00BF3683">
        <w:t xml:space="preserve"> 22 </w:t>
      </w:r>
      <w:r w:rsidRPr="00BF3683">
        <w:rPr>
          <w:cs/>
        </w:rPr>
        <w:t xml:space="preserve">มี.ค. </w:t>
      </w:r>
      <w:r w:rsidRPr="00BF3683">
        <w:t xml:space="preserve">2568 </w:t>
      </w:r>
      <w:r w:rsidRPr="00BF3683">
        <w:rPr>
          <w:cs/>
        </w:rPr>
        <w:t>วิชาที่สอบคือ</w:t>
      </w:r>
      <w:r w:rsidR="004008EA" w:rsidRPr="00C0183D">
        <w:rPr>
          <w:rFonts w:hint="cs"/>
          <w:cs/>
        </w:rPr>
        <w:t xml:space="preserve"> </w:t>
      </w:r>
      <w:r w:rsidRPr="00BF3683">
        <w:rPr>
          <w:cs/>
        </w:rPr>
        <w:t>คณิตศาสตร์ (</w:t>
      </w:r>
      <w:r w:rsidRPr="00BF3683">
        <w:t xml:space="preserve">150 </w:t>
      </w:r>
      <w:r w:rsidRPr="00BF3683">
        <w:rPr>
          <w:cs/>
        </w:rPr>
        <w:t>คะแนน)</w:t>
      </w:r>
      <w:r w:rsidRPr="00C0183D">
        <w:rPr>
          <w:rFonts w:hint="cs"/>
          <w:cs/>
        </w:rPr>
        <w:t xml:space="preserve"> </w:t>
      </w:r>
      <w:r w:rsidRPr="00BF3683">
        <w:rPr>
          <w:cs/>
        </w:rPr>
        <w:t>วิทยาศาสตร์ (</w:t>
      </w:r>
      <w:r w:rsidRPr="00BF3683">
        <w:t xml:space="preserve">150 </w:t>
      </w:r>
      <w:r w:rsidRPr="00BF3683">
        <w:rPr>
          <w:cs/>
        </w:rPr>
        <w:t>คะแนน)</w:t>
      </w:r>
      <w:r w:rsidRPr="00C0183D">
        <w:rPr>
          <w:rFonts w:hint="cs"/>
          <w:cs/>
        </w:rPr>
        <w:t xml:space="preserve"> </w:t>
      </w:r>
      <w:r w:rsidRPr="00BF3683">
        <w:rPr>
          <w:cs/>
        </w:rPr>
        <w:t>ภาษาอังกฤษ (</w:t>
      </w:r>
      <w:r w:rsidRPr="00BF3683">
        <w:t xml:space="preserve">100 </w:t>
      </w:r>
      <w:r w:rsidRPr="00BF3683">
        <w:rPr>
          <w:cs/>
        </w:rPr>
        <w:t>คะแนน)</w:t>
      </w:r>
      <w:r w:rsidRPr="00C0183D">
        <w:rPr>
          <w:rFonts w:hint="cs"/>
          <w:cs/>
        </w:rPr>
        <w:t xml:space="preserve"> และ</w:t>
      </w:r>
      <w:r w:rsidRPr="00BF3683">
        <w:rPr>
          <w:cs/>
        </w:rPr>
        <w:t>ความรู้พื้นฐานวิชาชีพ (</w:t>
      </w:r>
      <w:r w:rsidRPr="00BF3683">
        <w:t xml:space="preserve">100 </w:t>
      </w:r>
      <w:r w:rsidRPr="00BF3683">
        <w:rPr>
          <w:cs/>
        </w:rPr>
        <w:t>คะแนน)</w:t>
      </w:r>
    </w:p>
    <w:p w14:paraId="73816BDC" w14:textId="77777777" w:rsidR="00073C6B" w:rsidRPr="00C0183D" w:rsidRDefault="00B308E0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B308E0">
        <w:t xml:space="preserve"> </w:t>
      </w:r>
      <w:r w:rsidRPr="00B308E0">
        <w:rPr>
          <w:cs/>
        </w:rPr>
        <w:t>ประกาศผลสอบข้อเขียนและผลคัดเลือกสุดท้ายวันไหน</w:t>
      </w:r>
    </w:p>
    <w:p w14:paraId="1B3D694A" w14:textId="57AF19E6" w:rsidR="00B308E0" w:rsidRPr="00C0183D" w:rsidRDefault="00B308E0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B308E0">
        <w:rPr>
          <w:cs/>
        </w:rPr>
        <w:t>ผลสอบข้อเขียน</w:t>
      </w:r>
      <w:r w:rsidRPr="00B308E0">
        <w:t xml:space="preserve"> 28 </w:t>
      </w:r>
      <w:r w:rsidRPr="00B308E0">
        <w:rPr>
          <w:cs/>
        </w:rPr>
        <w:t xml:space="preserve">มี.ค. </w:t>
      </w:r>
      <w:r w:rsidRPr="00B308E0">
        <w:t>2568</w:t>
      </w:r>
      <w:r w:rsidR="00073C6B" w:rsidRPr="00C0183D">
        <w:rPr>
          <w:rFonts w:hint="cs"/>
          <w:cs/>
        </w:rPr>
        <w:t xml:space="preserve"> </w:t>
      </w:r>
      <w:r w:rsidRPr="00B308E0">
        <w:rPr>
          <w:cs/>
        </w:rPr>
        <w:t>ผลคัดเลือกสุดท้าย</w:t>
      </w:r>
      <w:r w:rsidRPr="00B308E0">
        <w:t xml:space="preserve"> 10 </w:t>
      </w:r>
      <w:r w:rsidRPr="00B308E0">
        <w:rPr>
          <w:cs/>
        </w:rPr>
        <w:t xml:space="preserve">เม.ย. </w:t>
      </w:r>
      <w:r w:rsidRPr="00B308E0">
        <w:t xml:space="preserve">2568 </w:t>
      </w:r>
      <w:r w:rsidRPr="00B308E0">
        <w:rPr>
          <w:cs/>
        </w:rPr>
        <w:t>ที่</w:t>
      </w:r>
      <w:r w:rsidRPr="00B308E0">
        <w:t xml:space="preserve"> </w:t>
      </w:r>
      <w:hyperlink r:id="rId7" w:tgtFrame="_new" w:history="1">
        <w:r w:rsidRPr="00B308E0">
          <w:rPr>
            <w:rStyle w:val="Hyperlink"/>
            <w:color w:val="auto"/>
            <w:u w:val="none"/>
          </w:rPr>
          <w:t>result.kmutnb.ac.th</w:t>
        </w:r>
      </w:hyperlink>
    </w:p>
    <w:p w14:paraId="55F4DBE5" w14:textId="77777777" w:rsidR="00D66E12" w:rsidRPr="00C0183D" w:rsidRDefault="00D66E12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C0183D">
        <w:t xml:space="preserve"> </w:t>
      </w:r>
      <w:r w:rsidRPr="00C0183D">
        <w:rPr>
          <w:cs/>
        </w:rPr>
        <w:t>สถานที่สอบข้อเขียนของภาควิชาคอมพิวเตอร์ศึกษาอยู่ที่ไหน</w:t>
      </w:r>
    </w:p>
    <w:p w14:paraId="5FEEF3B5" w14:textId="687119BA" w:rsidR="00D66E12" w:rsidRPr="00C0183D" w:rsidRDefault="00D66E12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สถานที่สอบข้อเขียนจะประกาศในวันที่</w:t>
      </w:r>
      <w:r w:rsidRPr="00C0183D">
        <w:t xml:space="preserve"> 11 </w:t>
      </w:r>
      <w:r w:rsidRPr="00C0183D">
        <w:rPr>
          <w:cs/>
        </w:rPr>
        <w:t xml:space="preserve">มีนาคม </w:t>
      </w:r>
      <w:r w:rsidRPr="00C0183D">
        <w:t xml:space="preserve">2568 </w:t>
      </w:r>
      <w:r w:rsidRPr="00C0183D">
        <w:rPr>
          <w:cs/>
        </w:rPr>
        <w:t>ผ่านเว็บไซต์</w:t>
      </w:r>
      <w:r w:rsidRPr="00C0183D">
        <w:t xml:space="preserve"> </w:t>
      </w:r>
      <w:hyperlink r:id="rId8" w:tgtFrame="_new" w:history="1">
        <w:r w:rsidRPr="00C0183D">
          <w:rPr>
            <w:rStyle w:val="Hyperlink"/>
            <w:color w:val="auto"/>
            <w:u w:val="none"/>
          </w:rPr>
          <w:t>admission.kmutnb.ac.th</w:t>
        </w:r>
      </w:hyperlink>
    </w:p>
    <w:p w14:paraId="6E6A84E6" w14:textId="77777777" w:rsidR="007118C3" w:rsidRPr="00C0183D" w:rsidRDefault="007118C3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C0183D">
        <w:t xml:space="preserve"> </w:t>
      </w:r>
      <w:r w:rsidRPr="00C0183D">
        <w:rPr>
          <w:cs/>
        </w:rPr>
        <w:t>ถ้าเลือกสอบในโครงการรับตรงของคณะครุศาสตร์อุตสาหกรรม จะต้องไปสอบที่วิทยาเขตใ</w:t>
      </w:r>
      <w:r w:rsidRPr="00C0183D">
        <w:rPr>
          <w:rFonts w:hint="cs"/>
          <w:cs/>
        </w:rPr>
        <w:t>ด</w:t>
      </w:r>
    </w:p>
    <w:p w14:paraId="264796A3" w14:textId="55F9E246" w:rsidR="00D66E12" w:rsidRPr="00C0183D" w:rsidRDefault="007118C3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ต้องไปสอบที่</w:t>
      </w:r>
      <w:r w:rsidRPr="00C0183D">
        <w:t xml:space="preserve"> </w:t>
      </w:r>
      <w:r w:rsidRPr="00C0183D">
        <w:rPr>
          <w:cs/>
        </w:rPr>
        <w:t>มหาวิทยาลัยเทคโนโลยีพระจอมเกล้าพระนครเหนือ กรุงเทพมหานคร (บางซื่อ)</w:t>
      </w:r>
      <w:r w:rsidRPr="00C0183D">
        <w:t xml:space="preserve"> </w:t>
      </w:r>
      <w:r w:rsidRPr="00C0183D">
        <w:rPr>
          <w:cs/>
        </w:rPr>
        <w:t>โดยรายละเอียดห้องสอบจะแจ้งในประกาศ</w:t>
      </w:r>
    </w:p>
    <w:p w14:paraId="1FECF1D7" w14:textId="77777777" w:rsidR="001D1812" w:rsidRPr="00C0183D" w:rsidRDefault="001D1812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C0183D">
        <w:t xml:space="preserve"> </w:t>
      </w:r>
      <w:r w:rsidRPr="00C0183D">
        <w:rPr>
          <w:cs/>
        </w:rPr>
        <w:t>สามารถตรวจสอบรายชื่อและห้องสอบได้จากที่ไหน</w:t>
      </w:r>
    </w:p>
    <w:p w14:paraId="5492CC67" w14:textId="1DF6CB96" w:rsidR="007118C3" w:rsidRPr="00C0183D" w:rsidRDefault="001D1812" w:rsidP="004C32EA">
      <w:pPr>
        <w:spacing w:after="240"/>
        <w:ind w:left="1843" w:firstLine="0"/>
      </w:pPr>
      <w:r w:rsidRPr="006A5D13">
        <w:rPr>
          <w:b/>
          <w:bCs/>
          <w:cs/>
        </w:rPr>
        <w:lastRenderedPageBreak/>
        <w:t>คำตอบ</w:t>
      </w:r>
      <w:r w:rsidRPr="00C0183D">
        <w:t xml:space="preserve"> </w:t>
      </w:r>
      <w:r w:rsidRPr="00C0183D">
        <w:rPr>
          <w:cs/>
        </w:rPr>
        <w:t>สามารถตรวจสอบได้ที่</w:t>
      </w:r>
      <w:r w:rsidRPr="00C0183D">
        <w:t xml:space="preserve"> </w:t>
      </w:r>
      <w:hyperlink r:id="rId9" w:tgtFrame="_new" w:history="1">
        <w:r w:rsidRPr="00C0183D">
          <w:rPr>
            <w:rStyle w:val="Hyperlink"/>
            <w:color w:val="auto"/>
            <w:u w:val="none"/>
          </w:rPr>
          <w:t>admission.kmutnb.ac.th</w:t>
        </w:r>
      </w:hyperlink>
      <w:r w:rsidRPr="00C0183D">
        <w:t xml:space="preserve"> </w:t>
      </w:r>
      <w:r w:rsidRPr="00C0183D">
        <w:rPr>
          <w:cs/>
        </w:rPr>
        <w:t>ตามกำหนดการของมหาวิทยาลัย</w:t>
      </w:r>
    </w:p>
    <w:p w14:paraId="2D3B8107" w14:textId="77777777" w:rsidR="00203C66" w:rsidRPr="00C0183D" w:rsidRDefault="009352E6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9352E6">
        <w:t xml:space="preserve"> </w:t>
      </w:r>
      <w:r w:rsidRPr="009352E6">
        <w:rPr>
          <w:cs/>
        </w:rPr>
        <w:t>วันสอบข้อเขียนของภาควิชาคอมพิวเตอร์ศึกษาคือวันไหน และเวลาใด</w:t>
      </w:r>
    </w:p>
    <w:p w14:paraId="5339591A" w14:textId="208B69C8" w:rsidR="006A5D13" w:rsidRPr="009352E6" w:rsidRDefault="009352E6" w:rsidP="004C32EA">
      <w:pPr>
        <w:spacing w:after="240"/>
        <w:ind w:left="1843" w:firstLine="0"/>
        <w:rPr>
          <w:rFonts w:hint="cs"/>
        </w:rPr>
      </w:pPr>
      <w:r w:rsidRPr="006A5D13">
        <w:rPr>
          <w:b/>
          <w:bCs/>
          <w:cs/>
        </w:rPr>
        <w:t>คำตอบ</w:t>
      </w:r>
      <w:r w:rsidRPr="009352E6">
        <w:t xml:space="preserve"> </w:t>
      </w:r>
      <w:r w:rsidRPr="009352E6">
        <w:rPr>
          <w:cs/>
        </w:rPr>
        <w:t>วันสอบข้อเขียนคือ</w:t>
      </w:r>
      <w:r w:rsidRPr="009352E6">
        <w:t xml:space="preserve"> 22 </w:t>
      </w:r>
      <w:r w:rsidRPr="009352E6">
        <w:rPr>
          <w:cs/>
        </w:rPr>
        <w:t xml:space="preserve">มีนาคม </w:t>
      </w:r>
      <w:r w:rsidRPr="009352E6">
        <w:t xml:space="preserve">2568 </w:t>
      </w:r>
      <w:r w:rsidRPr="009352E6">
        <w:rPr>
          <w:cs/>
        </w:rPr>
        <w:t xml:space="preserve">โดยมี </w:t>
      </w:r>
      <w:r w:rsidRPr="009352E6">
        <w:t xml:space="preserve">2 </w:t>
      </w:r>
      <w:r w:rsidRPr="009352E6">
        <w:rPr>
          <w:cs/>
        </w:rPr>
        <w:t>ช่วงเวลา</w:t>
      </w:r>
      <w:r w:rsidRPr="00C0183D">
        <w:rPr>
          <w:rFonts w:hint="cs"/>
          <w:cs/>
        </w:rPr>
        <w:t xml:space="preserve"> เ</w:t>
      </w:r>
      <w:r w:rsidRPr="009352E6">
        <w:rPr>
          <w:cs/>
        </w:rPr>
        <w:t>วลา</w:t>
      </w:r>
      <w:r w:rsidRPr="009352E6">
        <w:t xml:space="preserve"> 08.30 – 11.30 </w:t>
      </w:r>
      <w:r w:rsidRPr="009352E6">
        <w:rPr>
          <w:cs/>
        </w:rPr>
        <w:t>น.</w:t>
      </w:r>
      <w:r w:rsidRPr="009352E6">
        <w:t xml:space="preserve"> </w:t>
      </w:r>
      <w:r w:rsidRPr="009352E6">
        <w:rPr>
          <w:cs/>
        </w:rPr>
        <w:t>สอบคณิตศาสตร์ และวิทยาศาสตร์</w:t>
      </w:r>
      <w:r w:rsidRPr="00C0183D">
        <w:rPr>
          <w:rFonts w:hint="cs"/>
          <w:cs/>
        </w:rPr>
        <w:t xml:space="preserve"> และ</w:t>
      </w:r>
      <w:r w:rsidRPr="009352E6">
        <w:rPr>
          <w:cs/>
        </w:rPr>
        <w:t>เวลา</w:t>
      </w:r>
      <w:r w:rsidRPr="009352E6">
        <w:t xml:space="preserve"> 13.00 – 15.00 </w:t>
      </w:r>
      <w:r w:rsidRPr="009352E6">
        <w:rPr>
          <w:cs/>
        </w:rPr>
        <w:t>น.</w:t>
      </w:r>
      <w:r w:rsidRPr="009352E6">
        <w:t xml:space="preserve"> </w:t>
      </w:r>
      <w:r w:rsidRPr="009352E6">
        <w:rPr>
          <w:cs/>
        </w:rPr>
        <w:t>สอบความรู้พื้นฐานวิชาชีพ และภาษาอังกฤษ</w:t>
      </w:r>
    </w:p>
    <w:p w14:paraId="6BEC28BC" w14:textId="77777777" w:rsidR="009352E6" w:rsidRPr="00C0183D" w:rsidRDefault="009352E6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6A5D13">
        <w:rPr>
          <w:b/>
          <w:bCs/>
        </w:rPr>
        <w:t xml:space="preserve"> </w:t>
      </w:r>
      <w:r w:rsidRPr="009352E6">
        <w:rPr>
          <w:cs/>
        </w:rPr>
        <w:t>เอกสารใดบ้างที่ต้องเตรียมมาในวันสอบข้อเขียน</w:t>
      </w:r>
    </w:p>
    <w:p w14:paraId="1D6C18DD" w14:textId="4BBEECE0" w:rsidR="009352E6" w:rsidRPr="009352E6" w:rsidRDefault="009352E6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9352E6">
        <w:t xml:space="preserve"> </w:t>
      </w:r>
      <w:r w:rsidRPr="009352E6">
        <w:rPr>
          <w:cs/>
        </w:rPr>
        <w:t>ผู้สมัครต้องนำเอกสารดังนี้</w:t>
      </w:r>
      <w:r w:rsidRPr="00C0183D">
        <w:rPr>
          <w:rFonts w:hint="cs"/>
          <w:cs/>
        </w:rPr>
        <w:t xml:space="preserve"> </w:t>
      </w:r>
      <w:r w:rsidRPr="009352E6">
        <w:rPr>
          <w:cs/>
        </w:rPr>
        <w:t>บัตรประจำตัวประชาชน</w:t>
      </w:r>
      <w:r w:rsidRPr="009352E6">
        <w:t xml:space="preserve"> </w:t>
      </w:r>
      <w:r w:rsidRPr="009352E6">
        <w:rPr>
          <w:cs/>
        </w:rPr>
        <w:t>หรือ</w:t>
      </w:r>
      <w:r w:rsidRPr="009352E6">
        <w:t xml:space="preserve"> </w:t>
      </w:r>
      <w:r w:rsidRPr="009352E6">
        <w:rPr>
          <w:cs/>
        </w:rPr>
        <w:t>บัตรประจำตัวนักเรียน</w:t>
      </w:r>
      <w:r w:rsidRPr="009352E6">
        <w:t xml:space="preserve"> </w:t>
      </w:r>
      <w:r w:rsidRPr="009352E6">
        <w:rPr>
          <w:cs/>
        </w:rPr>
        <w:t>ที่มีรูปถ่ายและเลขประจำตัวประชาชน</w:t>
      </w:r>
      <w:r w:rsidRPr="00C0183D">
        <w:rPr>
          <w:rFonts w:hint="cs"/>
          <w:cs/>
        </w:rPr>
        <w:t xml:space="preserve"> </w:t>
      </w:r>
      <w:r w:rsidRPr="009352E6">
        <w:rPr>
          <w:cs/>
        </w:rPr>
        <w:t>หลักฐานการสมัครสอบ</w:t>
      </w:r>
      <w:r w:rsidRPr="009352E6">
        <w:t xml:space="preserve"> (</w:t>
      </w:r>
      <w:r w:rsidRPr="009352E6">
        <w:rPr>
          <w:cs/>
        </w:rPr>
        <w:t>พิมพ์จากระบบสมัครออนไลน์)</w:t>
      </w:r>
    </w:p>
    <w:p w14:paraId="0301C503" w14:textId="77777777" w:rsidR="00412455" w:rsidRPr="00C0183D" w:rsidRDefault="009352E6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9352E6">
        <w:t xml:space="preserve"> </w:t>
      </w:r>
      <w:r w:rsidRPr="009352E6">
        <w:rPr>
          <w:cs/>
        </w:rPr>
        <w:t>หากไม่มีเอกสารครบตามที่กำหนดจะเป็นอย่างไร</w:t>
      </w:r>
    </w:p>
    <w:p w14:paraId="761C5C0A" w14:textId="3B7B7F16" w:rsidR="009352E6" w:rsidRPr="00B308E0" w:rsidRDefault="009352E6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9352E6">
        <w:t xml:space="preserve"> </w:t>
      </w:r>
      <w:r w:rsidRPr="009352E6">
        <w:rPr>
          <w:cs/>
        </w:rPr>
        <w:t>หากไม่มีเอกสารครบถ้วนตามที่มหาวิทยาลัยกำหนด จะไม่สามารถเข้าสอบหรือเข้าสัมภาษณ์ได้ และถือว่า</w:t>
      </w:r>
      <w:r w:rsidRPr="009352E6">
        <w:t xml:space="preserve"> </w:t>
      </w:r>
      <w:r w:rsidRPr="009352E6">
        <w:rPr>
          <w:cs/>
        </w:rPr>
        <w:t>สละสิทธิ์การสมัคร</w:t>
      </w:r>
    </w:p>
    <w:p w14:paraId="78F2A56F" w14:textId="24DA8010" w:rsidR="00535295" w:rsidRPr="00C0183D" w:rsidRDefault="00712DDB" w:rsidP="004C32EA">
      <w:pPr>
        <w:spacing w:after="240"/>
        <w:ind w:left="1843" w:firstLine="0"/>
      </w:pPr>
      <w:r w:rsidRPr="006A5D13">
        <w:rPr>
          <w:b/>
          <w:bCs/>
          <w:cs/>
        </w:rPr>
        <w:t>คำถาม</w:t>
      </w:r>
      <w:r w:rsidRPr="006A5D13">
        <w:rPr>
          <w:b/>
          <w:bCs/>
        </w:rPr>
        <w:t xml:space="preserve"> </w:t>
      </w:r>
      <w:r w:rsidRPr="00712DDB">
        <w:rPr>
          <w:cs/>
        </w:rPr>
        <w:t xml:space="preserve">สมัครโครงการพิเศษหุ่นยนต์ได้เมื่อไหร่ </w:t>
      </w:r>
    </w:p>
    <w:p w14:paraId="64090E27" w14:textId="20084959" w:rsidR="00712DDB" w:rsidRPr="00712DDB" w:rsidRDefault="00712DDB" w:rsidP="004C32EA">
      <w:pPr>
        <w:spacing w:after="240"/>
        <w:ind w:left="1843" w:firstLine="0"/>
      </w:pPr>
      <w:r w:rsidRPr="006A5D13">
        <w:rPr>
          <w:b/>
          <w:bCs/>
          <w:cs/>
        </w:rPr>
        <w:t>คำตอบ</w:t>
      </w:r>
      <w:r w:rsidRPr="00712DDB">
        <w:t xml:space="preserve"> </w:t>
      </w:r>
      <w:r w:rsidRPr="00712DDB">
        <w:rPr>
          <w:cs/>
        </w:rPr>
        <w:t>สมัครได้ตั้งแต่</w:t>
      </w:r>
      <w:r w:rsidRPr="00712DDB">
        <w:t xml:space="preserve"> 1 </w:t>
      </w:r>
      <w:r w:rsidRPr="00712DDB">
        <w:rPr>
          <w:cs/>
        </w:rPr>
        <w:t xml:space="preserve">ต.ค. </w:t>
      </w:r>
      <w:r w:rsidRPr="00712DDB">
        <w:t xml:space="preserve">2567 – 10 </w:t>
      </w:r>
      <w:r w:rsidRPr="00712DDB">
        <w:rPr>
          <w:cs/>
        </w:rPr>
        <w:t xml:space="preserve">ม.ค. </w:t>
      </w:r>
      <w:r w:rsidRPr="00712DDB">
        <w:t xml:space="preserve">2568 </w:t>
      </w:r>
      <w:r w:rsidRPr="00712DDB">
        <w:rPr>
          <w:cs/>
        </w:rPr>
        <w:t>ผ่านเว็บไซต์</w:t>
      </w:r>
      <w:r w:rsidRPr="00712DDB">
        <w:t xml:space="preserve"> </w:t>
      </w:r>
      <w:hyperlink r:id="rId10" w:tgtFrame="_new" w:history="1">
        <w:r w:rsidRPr="00712DDB">
          <w:rPr>
            <w:rStyle w:val="Hyperlink"/>
            <w:color w:val="auto"/>
            <w:u w:val="none"/>
          </w:rPr>
          <w:t>admission.kmutnb.ac.th</w:t>
        </w:r>
      </w:hyperlink>
      <w:r w:rsidRPr="00712DDB">
        <w:t xml:space="preserve"> </w:t>
      </w:r>
    </w:p>
    <w:p w14:paraId="3A1A3CCA" w14:textId="77777777" w:rsidR="00535295" w:rsidRPr="00C0183D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คำถาม</w:t>
      </w:r>
      <w:r w:rsidRPr="00712DDB">
        <w:t xml:space="preserve"> </w:t>
      </w:r>
      <w:r w:rsidRPr="00712DDB">
        <w:rPr>
          <w:cs/>
        </w:rPr>
        <w:t>โครงการพิเศษหุ่นยนต์คัดเลือกจากอะไร</w:t>
      </w:r>
    </w:p>
    <w:p w14:paraId="559C9B58" w14:textId="29F86A7E" w:rsidR="00712DDB" w:rsidRPr="00712DDB" w:rsidRDefault="00712DDB" w:rsidP="004C32EA">
      <w:pPr>
        <w:spacing w:after="240"/>
        <w:ind w:left="1843" w:firstLine="0"/>
        <w:rPr>
          <w:cs/>
        </w:rPr>
      </w:pPr>
      <w:r w:rsidRPr="009726C9">
        <w:rPr>
          <w:b/>
          <w:bCs/>
          <w:cs/>
        </w:rPr>
        <w:t>คำตอบ</w:t>
      </w:r>
      <w:r w:rsidRPr="00712DDB">
        <w:t xml:space="preserve"> </w:t>
      </w:r>
      <w:r w:rsidRPr="00712DDB">
        <w:rPr>
          <w:cs/>
        </w:rPr>
        <w:t>คัดเลือกจาก</w:t>
      </w:r>
      <w:r w:rsidRPr="00712DDB">
        <w:t xml:space="preserve"> 3 </w:t>
      </w:r>
      <w:r w:rsidRPr="00712DDB">
        <w:rPr>
          <w:cs/>
        </w:rPr>
        <w:t>ส่วนหลัก</w:t>
      </w:r>
      <w:r w:rsidRPr="00712DDB">
        <w:t xml:space="preserve"> </w:t>
      </w:r>
      <w:r w:rsidRPr="00712DDB">
        <w:rPr>
          <w:cs/>
        </w:rPr>
        <w:t>ได้แก่</w:t>
      </w:r>
      <w:r w:rsidRPr="00C0183D">
        <w:rPr>
          <w:rFonts w:hint="cs"/>
          <w:cs/>
        </w:rPr>
        <w:t xml:space="preserve"> </w:t>
      </w:r>
      <w:r w:rsidRPr="00712DDB">
        <w:rPr>
          <w:cs/>
        </w:rPr>
        <w:t>คุณสมบัติผู้สมัคร</w:t>
      </w:r>
      <w:r w:rsidRPr="00712DDB">
        <w:t xml:space="preserve"> </w:t>
      </w:r>
      <w:r w:rsidRPr="00712DDB">
        <w:rPr>
          <w:cs/>
        </w:rPr>
        <w:t>ต้องเป็นนักเรียนระดับ ม.</w:t>
      </w:r>
      <w:r w:rsidRPr="00712DDB">
        <w:t xml:space="preserve">6 </w:t>
      </w:r>
      <w:r w:rsidRPr="00712DDB">
        <w:rPr>
          <w:cs/>
        </w:rPr>
        <w:t>หรือ ปวช. สายที่เกี่ยวข้อง</w:t>
      </w:r>
      <w:r w:rsidRPr="00C0183D">
        <w:rPr>
          <w:rFonts w:hint="cs"/>
          <w:cs/>
        </w:rPr>
        <w:t xml:space="preserve"> </w:t>
      </w:r>
      <w:r w:rsidRPr="00712DDB">
        <w:rPr>
          <w:cs/>
        </w:rPr>
        <w:t>ผลงาน/รางวัลด้านนวัตกรรมหรือหุ่นยนต์</w:t>
      </w:r>
      <w:r w:rsidRPr="00712DDB">
        <w:t xml:space="preserve"> </w:t>
      </w:r>
      <w:r w:rsidRPr="00712DDB">
        <w:rPr>
          <w:cs/>
        </w:rPr>
        <w:t>เช่น การแข่งขันระดับเขต ระดับชาติ หรือสูงกว่า</w:t>
      </w:r>
      <w:r w:rsidRPr="00C0183D">
        <w:rPr>
          <w:rFonts w:hint="cs"/>
          <w:cs/>
        </w:rPr>
        <w:t xml:space="preserve"> </w:t>
      </w:r>
      <w:r w:rsidRPr="00712DDB">
        <w:rPr>
          <w:cs/>
        </w:rPr>
        <w:t>ผลการเรียนเฉลี่ยสะสม (</w:t>
      </w:r>
      <w:r w:rsidRPr="00712DDB">
        <w:t xml:space="preserve">GPAX) </w:t>
      </w:r>
      <w:r w:rsidR="00535295" w:rsidRPr="00C0183D">
        <w:rPr>
          <w:rFonts w:hint="cs"/>
          <w:cs/>
        </w:rPr>
        <w:t xml:space="preserve">ต้องไม่น้อยกว่า </w:t>
      </w:r>
      <w:r w:rsidR="00535295" w:rsidRPr="00C0183D">
        <w:t xml:space="preserve">2.00–2.50 </w:t>
      </w:r>
      <w:r w:rsidR="00535295" w:rsidRPr="00C0183D">
        <w:rPr>
          <w:cs/>
        </w:rPr>
        <w:t>ขึ้นไป</w:t>
      </w:r>
    </w:p>
    <w:p w14:paraId="7F1F5AE0" w14:textId="77777777" w:rsidR="00535295" w:rsidRPr="00C0183D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คำถาม</w:t>
      </w:r>
      <w:r w:rsidRPr="009726C9">
        <w:rPr>
          <w:b/>
          <w:bCs/>
        </w:rPr>
        <w:t xml:space="preserve"> </w:t>
      </w:r>
      <w:r w:rsidRPr="00712DDB">
        <w:rPr>
          <w:cs/>
        </w:rPr>
        <w:t>ผู้สมัครต้องเข้ารับการสอบใดเพิ่มเติม</w:t>
      </w:r>
    </w:p>
    <w:p w14:paraId="74005E5A" w14:textId="0E376B63" w:rsidR="00712DDB" w:rsidRPr="00712DDB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คำตอบ</w:t>
      </w:r>
      <w:r w:rsidRPr="00712DDB">
        <w:t xml:space="preserve"> </w:t>
      </w:r>
      <w:r w:rsidRPr="00712DDB">
        <w:rPr>
          <w:cs/>
        </w:rPr>
        <w:t>ต้องผ่าน</w:t>
      </w:r>
      <w:r w:rsidRPr="00712DDB">
        <w:t xml:space="preserve"> </w:t>
      </w:r>
      <w:r w:rsidRPr="00712DDB">
        <w:rPr>
          <w:cs/>
        </w:rPr>
        <w:t>การสอบสัมภาษณ์และการนำเสนอผลงานหุ่นยนต์</w:t>
      </w:r>
      <w:r w:rsidRPr="00712DDB">
        <w:t xml:space="preserve"> </w:t>
      </w:r>
      <w:r w:rsidRPr="00712DDB">
        <w:rPr>
          <w:cs/>
        </w:rPr>
        <w:t>เพื่อแสดงความสามารถและอธิบายแนวคิด โดยจัดในวันที่</w:t>
      </w:r>
      <w:r w:rsidRPr="00712DDB">
        <w:t xml:space="preserve"> 18–19 </w:t>
      </w:r>
      <w:r w:rsidRPr="00712DDB">
        <w:rPr>
          <w:cs/>
        </w:rPr>
        <w:t xml:space="preserve">มกราคม </w:t>
      </w:r>
      <w:r w:rsidRPr="00712DDB">
        <w:t>2568</w:t>
      </w:r>
    </w:p>
    <w:p w14:paraId="28D3FB39" w14:textId="77777777" w:rsidR="00626F22" w:rsidRPr="00C0183D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คำถาม</w:t>
      </w:r>
      <w:r w:rsidRPr="00712DDB">
        <w:t xml:space="preserve"> </w:t>
      </w:r>
      <w:r w:rsidRPr="00712DDB">
        <w:rPr>
          <w:cs/>
        </w:rPr>
        <w:t>ประกาศผลสอบสัมภาษณ์วันไหน</w:t>
      </w:r>
    </w:p>
    <w:p w14:paraId="4D30854D" w14:textId="75285F11" w:rsidR="00712DDB" w:rsidRPr="00712DDB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คำตอบ</w:t>
      </w:r>
      <w:r w:rsidRPr="00712DDB">
        <w:t xml:space="preserve"> </w:t>
      </w:r>
      <w:r w:rsidRPr="00712DDB">
        <w:rPr>
          <w:cs/>
        </w:rPr>
        <w:t>วันที่</w:t>
      </w:r>
      <w:r w:rsidRPr="00712DDB">
        <w:t xml:space="preserve"> 28 </w:t>
      </w:r>
      <w:r w:rsidRPr="00712DDB">
        <w:rPr>
          <w:cs/>
        </w:rPr>
        <w:t xml:space="preserve">มกราคม </w:t>
      </w:r>
      <w:r w:rsidRPr="00712DDB">
        <w:t xml:space="preserve">2568 </w:t>
      </w:r>
      <w:r w:rsidRPr="00712DDB">
        <w:rPr>
          <w:cs/>
        </w:rPr>
        <w:t>ที่เว็บไซต์</w:t>
      </w:r>
      <w:r w:rsidRPr="00712DDB">
        <w:t xml:space="preserve"> </w:t>
      </w:r>
      <w:hyperlink r:id="rId11" w:tgtFrame="_new" w:history="1">
        <w:r w:rsidRPr="00712DDB">
          <w:rPr>
            <w:rStyle w:val="Hyperlink"/>
            <w:color w:val="auto"/>
            <w:u w:val="none"/>
          </w:rPr>
          <w:t>admission.kmutnb.ac.th</w:t>
        </w:r>
      </w:hyperlink>
      <w:r w:rsidRPr="00712DDB">
        <w:t xml:space="preserve"> </w:t>
      </w:r>
    </w:p>
    <w:p w14:paraId="4173F52C" w14:textId="77777777" w:rsidR="009804DA" w:rsidRPr="00C0183D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t>คำถาม</w:t>
      </w:r>
      <w:r w:rsidRPr="00712DDB">
        <w:t xml:space="preserve"> </w:t>
      </w:r>
      <w:r w:rsidRPr="00712DDB">
        <w:rPr>
          <w:cs/>
        </w:rPr>
        <w:t>ต้องยืนยันสิทธิ์เข้าศึกษาเมื่อไหร่</w:t>
      </w:r>
    </w:p>
    <w:p w14:paraId="5976B64F" w14:textId="1CDC108F" w:rsidR="00712DDB" w:rsidRPr="00712DDB" w:rsidRDefault="00712DDB" w:rsidP="004C32EA">
      <w:pPr>
        <w:spacing w:after="240"/>
        <w:ind w:left="1843" w:firstLine="0"/>
      </w:pPr>
      <w:r w:rsidRPr="009726C9">
        <w:rPr>
          <w:b/>
          <w:bCs/>
          <w:cs/>
        </w:rPr>
        <w:lastRenderedPageBreak/>
        <w:t>คำตอบ</w:t>
      </w:r>
      <w:r w:rsidRPr="00712DDB">
        <w:t xml:space="preserve"> </w:t>
      </w:r>
      <w:r w:rsidRPr="00712DDB">
        <w:rPr>
          <w:cs/>
        </w:rPr>
        <w:t>ผู้ที่ผ่านการคัดเลือกต้องยืนยันสิทธิ์ในระบบ</w:t>
      </w:r>
      <w:r w:rsidRPr="00712DDB">
        <w:t xml:space="preserve"> TCAS68 </w:t>
      </w:r>
      <w:r w:rsidRPr="00712DDB">
        <w:rPr>
          <w:cs/>
        </w:rPr>
        <w:t>วันที่</w:t>
      </w:r>
      <w:r w:rsidRPr="00712DDB">
        <w:t xml:space="preserve"> 5–6 </w:t>
      </w:r>
      <w:r w:rsidRPr="00712DDB">
        <w:rPr>
          <w:cs/>
        </w:rPr>
        <w:t xml:space="preserve">กุมภาพันธ์ </w:t>
      </w:r>
      <w:r w:rsidRPr="00712DDB">
        <w:t xml:space="preserve">2568 </w:t>
      </w:r>
      <w:r w:rsidRPr="00712DDB">
        <w:rPr>
          <w:cs/>
        </w:rPr>
        <w:t>ที่</w:t>
      </w:r>
      <w:r w:rsidRPr="00712DDB">
        <w:t xml:space="preserve"> </w:t>
      </w:r>
      <w:hyperlink r:id="rId12" w:tgtFrame="_new" w:history="1">
        <w:r w:rsidRPr="00712DDB">
          <w:rPr>
            <w:rStyle w:val="Hyperlink"/>
            <w:color w:val="auto"/>
            <w:u w:val="none"/>
          </w:rPr>
          <w:t>student.mytcas.com</w:t>
        </w:r>
      </w:hyperlink>
      <w:r w:rsidRPr="00712DDB">
        <w:t xml:space="preserve"> </w:t>
      </w:r>
    </w:p>
    <w:p w14:paraId="6FCCC4DD" w14:textId="77777777" w:rsidR="009804DA" w:rsidRPr="00C0183D" w:rsidRDefault="00712DDB" w:rsidP="004C32EA">
      <w:pPr>
        <w:spacing w:after="240"/>
        <w:ind w:left="1843" w:firstLine="0"/>
      </w:pPr>
      <w:r w:rsidRPr="0041304A">
        <w:rPr>
          <w:b/>
          <w:bCs/>
          <w:cs/>
        </w:rPr>
        <w:t>คำถาม</w:t>
      </w:r>
      <w:r w:rsidRPr="00712DDB">
        <w:t xml:space="preserve"> </w:t>
      </w:r>
      <w:r w:rsidRPr="00712DDB">
        <w:rPr>
          <w:cs/>
        </w:rPr>
        <w:t>ประกาศรายชื่อผู้มีสิทธิ์เข้าศึกษาสุดท้ายวันไหน</w:t>
      </w:r>
    </w:p>
    <w:p w14:paraId="1B79E7BE" w14:textId="52FFC412" w:rsidR="00712DDB" w:rsidRPr="00C0183D" w:rsidRDefault="00712DDB" w:rsidP="004C32EA">
      <w:pPr>
        <w:spacing w:after="240"/>
        <w:ind w:left="1843" w:firstLine="0"/>
      </w:pPr>
      <w:r w:rsidRPr="00B66B89">
        <w:rPr>
          <w:b/>
          <w:bCs/>
          <w:cs/>
        </w:rPr>
        <w:t>คำตอบ</w:t>
      </w:r>
      <w:r w:rsidRPr="00B66B89">
        <w:rPr>
          <w:b/>
          <w:bCs/>
        </w:rPr>
        <w:t xml:space="preserve"> </w:t>
      </w:r>
      <w:r w:rsidRPr="00712DDB">
        <w:rPr>
          <w:cs/>
        </w:rPr>
        <w:t>วันที่</w:t>
      </w:r>
      <w:r w:rsidRPr="00712DDB">
        <w:t xml:space="preserve"> 12 </w:t>
      </w:r>
      <w:r w:rsidRPr="00712DDB">
        <w:rPr>
          <w:cs/>
        </w:rPr>
        <w:t xml:space="preserve">กุมภาพันธ์ </w:t>
      </w:r>
      <w:r w:rsidRPr="00712DDB">
        <w:t>2568</w:t>
      </w:r>
    </w:p>
    <w:p w14:paraId="4554CF00" w14:textId="77777777" w:rsidR="0067629A" w:rsidRPr="00C0183D" w:rsidRDefault="0067629A" w:rsidP="004C32EA">
      <w:pPr>
        <w:spacing w:after="240"/>
        <w:ind w:left="1843" w:firstLine="0"/>
      </w:pPr>
      <w:r w:rsidRPr="00B66B89">
        <w:rPr>
          <w:b/>
          <w:bCs/>
          <w:cs/>
        </w:rPr>
        <w:t>คำถาม</w:t>
      </w:r>
      <w:r w:rsidRPr="00B66B89">
        <w:rPr>
          <w:b/>
          <w:bCs/>
        </w:rPr>
        <w:t xml:space="preserve"> </w:t>
      </w:r>
      <w:r w:rsidRPr="00C0183D">
        <w:rPr>
          <w:cs/>
        </w:rPr>
        <w:t>โครงการพิเศษหุ่นยนต์ของภาควิชาคอมพิวเตอร์ศึกษาจัดการเรียนการสอนที่วิทยาเขตใด</w:t>
      </w:r>
    </w:p>
    <w:p w14:paraId="02987C34" w14:textId="3C1323E5" w:rsidR="0067629A" w:rsidRPr="00C0183D" w:rsidRDefault="0067629A" w:rsidP="004C32EA">
      <w:pPr>
        <w:spacing w:after="240"/>
        <w:ind w:left="1843" w:firstLine="0"/>
      </w:pPr>
      <w:r w:rsidRPr="00B66B89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จัดการศึกษาที่ มจพ กรุงเทพมหานคร ภายใต้คณะครุศาสตร์อุตสาหกรรม</w:t>
      </w:r>
    </w:p>
    <w:p w14:paraId="57112ABC" w14:textId="77777777" w:rsidR="00D33BA7" w:rsidRPr="00C0183D" w:rsidRDefault="00422BDB" w:rsidP="004C32EA">
      <w:pPr>
        <w:spacing w:after="240"/>
        <w:ind w:left="1843" w:firstLine="0"/>
      </w:pPr>
      <w:r w:rsidRPr="00B66B89">
        <w:rPr>
          <w:b/>
          <w:bCs/>
          <w:cs/>
        </w:rPr>
        <w:t>คำถาม</w:t>
      </w:r>
      <w:r w:rsidRPr="00B66B89">
        <w:rPr>
          <w:b/>
          <w:bCs/>
        </w:rPr>
        <w:t xml:space="preserve"> </w:t>
      </w:r>
      <w:r w:rsidRPr="00422BDB">
        <w:rPr>
          <w:cs/>
        </w:rPr>
        <w:t>สมัครโครงการพิเศษกีฬา/ศิลปวัฒนธรรมได้เมื่อไหร่ และสมัครที่ไหน</w:t>
      </w:r>
    </w:p>
    <w:p w14:paraId="394E5DC4" w14:textId="50F80CD5" w:rsidR="00422BDB" w:rsidRPr="00422BDB" w:rsidRDefault="00422BDB" w:rsidP="004C32EA">
      <w:pPr>
        <w:spacing w:after="240"/>
        <w:ind w:left="1843" w:firstLine="0"/>
      </w:pPr>
      <w:r w:rsidRPr="006B004F">
        <w:rPr>
          <w:b/>
          <w:bCs/>
          <w:cs/>
        </w:rPr>
        <w:t>คำตอบ</w:t>
      </w:r>
      <w:r w:rsidRPr="00422BDB">
        <w:t xml:space="preserve"> </w:t>
      </w:r>
      <w:r w:rsidRPr="00422BDB">
        <w:rPr>
          <w:cs/>
        </w:rPr>
        <w:t>สมัครได้ตั้งแต่</w:t>
      </w:r>
      <w:r w:rsidRPr="00422BDB">
        <w:t xml:space="preserve"> 10 </w:t>
      </w:r>
      <w:r w:rsidRPr="00422BDB">
        <w:rPr>
          <w:cs/>
        </w:rPr>
        <w:t xml:space="preserve">ตุลาคม </w:t>
      </w:r>
      <w:r w:rsidRPr="00422BDB">
        <w:t xml:space="preserve">2567 – 20 </w:t>
      </w:r>
      <w:r w:rsidRPr="00422BDB">
        <w:rPr>
          <w:cs/>
        </w:rPr>
        <w:t xml:space="preserve">มกราคม </w:t>
      </w:r>
      <w:r w:rsidRPr="00422BDB">
        <w:t xml:space="preserve">2568 </w:t>
      </w:r>
      <w:r w:rsidRPr="00422BDB">
        <w:rPr>
          <w:cs/>
        </w:rPr>
        <w:t>ผ่านเว็บไซต์</w:t>
      </w:r>
      <w:r w:rsidRPr="00422BDB">
        <w:t xml:space="preserve"> </w:t>
      </w:r>
      <w:hyperlink r:id="rId13" w:tgtFrame="_new" w:history="1">
        <w:r w:rsidRPr="00422BDB">
          <w:rPr>
            <w:rStyle w:val="Hyperlink"/>
            <w:color w:val="auto"/>
            <w:u w:val="none"/>
          </w:rPr>
          <w:t>admission.kmutnb.ac.th</w:t>
        </w:r>
      </w:hyperlink>
      <w:r w:rsidRPr="00422BDB">
        <w:t xml:space="preserve"> </w:t>
      </w:r>
    </w:p>
    <w:p w14:paraId="0C5428C6" w14:textId="77777777" w:rsidR="009E5FC0" w:rsidRPr="00C0183D" w:rsidRDefault="009E5FC0" w:rsidP="004C32EA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โครงการพิเศษกีฬา</w:t>
      </w:r>
      <w:r w:rsidRPr="00C0183D">
        <w:rPr>
          <w:cs/>
        </w:rPr>
        <w:t>/</w:t>
      </w:r>
      <w:r w:rsidRPr="00C0183D">
        <w:rPr>
          <w:rFonts w:hint="cs"/>
          <w:cs/>
        </w:rPr>
        <w:t>ศิลป์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คัดเลือกจากอะไร</w:t>
      </w:r>
    </w:p>
    <w:p w14:paraId="0E571A59" w14:textId="13ACE2FD" w:rsidR="005C68A2" w:rsidRPr="00C0183D" w:rsidRDefault="009E5FC0" w:rsidP="004C32EA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พิจารณาจาก</w:t>
      </w:r>
      <w:r w:rsidRPr="00C0183D">
        <w:rPr>
          <w:cs/>
        </w:rPr>
        <w:t xml:space="preserve"> </w:t>
      </w:r>
      <w:r w:rsidRPr="00C0183D">
        <w:t xml:space="preserve">1 </w:t>
      </w:r>
      <w:r w:rsidRPr="00C0183D">
        <w:rPr>
          <w:rFonts w:hint="cs"/>
          <w:cs/>
        </w:rPr>
        <w:t>คุณสมบัติผู้สมัคร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อายุไม่เกิน</w:t>
      </w:r>
      <w:r w:rsidRPr="00C0183D">
        <w:rPr>
          <w:cs/>
        </w:rPr>
        <w:t xml:space="preserve"> </w:t>
      </w:r>
      <w:r w:rsidRPr="00C0183D">
        <w:t xml:space="preserve">25 </w:t>
      </w:r>
      <w:r w:rsidRPr="00C0183D">
        <w:rPr>
          <w:rFonts w:hint="cs"/>
          <w:cs/>
        </w:rPr>
        <w:t>ปี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มีผลงานการแข่งขันในช่วงปี</w:t>
      </w:r>
      <w:r w:rsidRPr="00C0183D">
        <w:rPr>
          <w:cs/>
        </w:rPr>
        <w:t xml:space="preserve"> </w:t>
      </w:r>
      <w:r w:rsidRPr="00C0183D">
        <w:t xml:space="preserve">2565–2567 2 </w:t>
      </w:r>
      <w:r w:rsidRPr="00C0183D">
        <w:rPr>
          <w:rFonts w:hint="cs"/>
          <w:cs/>
        </w:rPr>
        <w:t>ผลงานหรือรางวัล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ที่ได้รับในระดับชาติ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ภูมิภาค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จังหวัด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หรือจากสมาคม</w:t>
      </w:r>
      <w:r w:rsidRPr="00C0183D">
        <w:rPr>
          <w:cs/>
        </w:rPr>
        <w:t>/</w:t>
      </w:r>
      <w:r w:rsidRPr="00C0183D">
        <w:rPr>
          <w:rFonts w:hint="cs"/>
          <w:cs/>
        </w:rPr>
        <w:t>หน่วยงาน</w:t>
      </w:r>
      <w:r w:rsidRPr="00C0183D">
        <w:rPr>
          <w:cs/>
        </w:rPr>
        <w:t xml:space="preserve"> </w:t>
      </w:r>
      <w:r w:rsidRPr="00C0183D">
        <w:t xml:space="preserve">3 </w:t>
      </w:r>
      <w:r w:rsidRPr="00C0183D">
        <w:rPr>
          <w:rFonts w:hint="cs"/>
          <w:cs/>
        </w:rPr>
        <w:t>การสอบทักษะเฉพาะด้าน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ในวันที่</w:t>
      </w:r>
      <w:r w:rsidRPr="00C0183D">
        <w:rPr>
          <w:cs/>
        </w:rPr>
        <w:t xml:space="preserve"> </w:t>
      </w:r>
      <w:r w:rsidRPr="00C0183D">
        <w:t xml:space="preserve">8 </w:t>
      </w:r>
      <w:r w:rsidRPr="00C0183D">
        <w:rPr>
          <w:rFonts w:hint="cs"/>
          <w:cs/>
        </w:rPr>
        <w:t>กุมภาพันธ์</w:t>
      </w:r>
      <w:r w:rsidRPr="00C0183D">
        <w:rPr>
          <w:cs/>
        </w:rPr>
        <w:t xml:space="preserve"> </w:t>
      </w:r>
      <w:r w:rsidRPr="00C0183D">
        <w:t xml:space="preserve">2568 4 </w:t>
      </w:r>
      <w:r w:rsidRPr="00C0183D">
        <w:rPr>
          <w:rFonts w:hint="cs"/>
          <w:cs/>
        </w:rPr>
        <w:t>การสอบสัมภาษณ์และตรวจสุขภาพ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ในวันที่</w:t>
      </w:r>
      <w:r w:rsidRPr="00C0183D">
        <w:rPr>
          <w:cs/>
        </w:rPr>
        <w:t xml:space="preserve"> </w:t>
      </w:r>
      <w:r w:rsidRPr="00C0183D">
        <w:t xml:space="preserve">1 </w:t>
      </w:r>
      <w:r w:rsidRPr="00C0183D">
        <w:rPr>
          <w:rFonts w:hint="cs"/>
          <w:cs/>
        </w:rPr>
        <w:t>มีนาคม</w:t>
      </w:r>
      <w:r w:rsidRPr="00C0183D">
        <w:rPr>
          <w:cs/>
        </w:rPr>
        <w:t xml:space="preserve"> </w:t>
      </w:r>
      <w:r w:rsidRPr="00C0183D">
        <w:t>2568</w:t>
      </w:r>
    </w:p>
    <w:p w14:paraId="6DA891D9" w14:textId="77777777" w:rsidR="002144D4" w:rsidRPr="00C0183D" w:rsidRDefault="002144D4" w:rsidP="004C32EA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การสอบเฉพาะด้านในสายกีฬาต้องสอบอะไรบ้าง</w:t>
      </w:r>
    </w:p>
    <w:p w14:paraId="3DA62374" w14:textId="77777777" w:rsidR="00ED45E3" w:rsidRPr="00C0183D" w:rsidRDefault="00ED45E3" w:rsidP="00ED45E3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ผู้สมัครต้องลงสนามทดสอบทักษะจริงตามชนิดกีฬาที่เลือก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เช่นกรีฑา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วิ่ง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กระโดด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ขว้างพุ่ง</w:t>
      </w:r>
      <w:r>
        <w:rPr>
          <w:rFonts w:hint="cs"/>
          <w:cs/>
        </w:rPr>
        <w:t xml:space="preserve"> </w:t>
      </w:r>
      <w:r>
        <w:t>,</w:t>
      </w:r>
      <w:r w:rsidRPr="00C0183D">
        <w:rPr>
          <w:rFonts w:hint="cs"/>
          <w:cs/>
        </w:rPr>
        <w:t>ฟุตบอล</w:t>
      </w:r>
      <w:r w:rsidRPr="00C0183D">
        <w:rPr>
          <w:cs/>
        </w:rPr>
        <w:t>/</w:t>
      </w:r>
      <w:r w:rsidRPr="00C0183D">
        <w:rPr>
          <w:rFonts w:hint="cs"/>
          <w:cs/>
        </w:rPr>
        <w:t>ฟุตซอล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ทักษะการเลี้ยง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ส่ง</w:t>
      </w:r>
      <w:r w:rsidRPr="00C0183D">
        <w:rPr>
          <w:cs/>
        </w:rPr>
        <w:t xml:space="preserve"> </w:t>
      </w:r>
      <w:r>
        <w:t>,</w:t>
      </w:r>
      <w:r w:rsidRPr="00C0183D">
        <w:rPr>
          <w:rFonts w:hint="cs"/>
          <w:cs/>
        </w:rPr>
        <w:t>บาสเกตบอล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การชู้ต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ส่ง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 xml:space="preserve">รับลูก </w:t>
      </w:r>
      <w:r>
        <w:t>,</w:t>
      </w:r>
      <w:r w:rsidRPr="00C0183D">
        <w:rPr>
          <w:rFonts w:hint="cs"/>
          <w:cs/>
        </w:rPr>
        <w:t>แบดมินตัน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เทเบิลเทนนิส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เทนนิส</w:t>
      </w:r>
      <w:r w:rsidRPr="00C0183D">
        <w:rPr>
          <w:cs/>
        </w:rPr>
        <w:t xml:space="preserve"> </w:t>
      </w:r>
      <w:r w:rsidRPr="00C0183D">
        <w:rPr>
          <w:rFonts w:ascii="Arial" w:hAnsi="Arial" w:cs="Cordia New" w:hint="cs"/>
          <w:cs/>
        </w:rPr>
        <w:t xml:space="preserve"> </w:t>
      </w:r>
      <w:r w:rsidRPr="00C0183D">
        <w:rPr>
          <w:rFonts w:hint="cs"/>
          <w:cs/>
        </w:rPr>
        <w:t xml:space="preserve">การตีลูกและควบคุมเกม </w:t>
      </w:r>
      <w:r>
        <w:t>,</w:t>
      </w:r>
      <w:r w:rsidRPr="00C0183D">
        <w:rPr>
          <w:rFonts w:hint="cs"/>
          <w:cs/>
        </w:rPr>
        <w:t>เทควันโด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คาราเต้โด</w:t>
      </w:r>
      <w:r w:rsidRPr="00C0183D">
        <w:rPr>
          <w:cs/>
        </w:rPr>
        <w:t xml:space="preserve"> / </w:t>
      </w:r>
      <w:r>
        <w:t>,</w:t>
      </w:r>
      <w:r w:rsidRPr="00C0183D">
        <w:rPr>
          <w:rFonts w:hint="cs"/>
          <w:cs/>
        </w:rPr>
        <w:t>มวยสากลสมัครเล่น</w:t>
      </w:r>
      <w:r w:rsidRPr="00C0183D">
        <w:rPr>
          <w:cs/>
        </w:rPr>
        <w:t xml:space="preserve">  </w:t>
      </w:r>
      <w:r>
        <w:t>,</w:t>
      </w:r>
      <w:r w:rsidRPr="00C0183D">
        <w:rPr>
          <w:rFonts w:hint="cs"/>
          <w:cs/>
        </w:rPr>
        <w:t>การแสดงทักษะการต่อสู้ ยิงปืน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 xml:space="preserve">การยิงเป้า </w:t>
      </w:r>
      <w:r>
        <w:t>,</w:t>
      </w:r>
      <w:r w:rsidRPr="00C0183D">
        <w:rPr>
          <w:rFonts w:hint="cs"/>
          <w:cs/>
        </w:rPr>
        <w:t>ว่ายน้ำ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การว่ายตามสระหรือท่าที่กำหนด</w:t>
      </w:r>
      <w:r w:rsidRPr="00C0183D">
        <w:t xml:space="preserve"> </w:t>
      </w:r>
      <w:r>
        <w:t>,</w:t>
      </w:r>
      <w:r w:rsidRPr="00C0183D">
        <w:t xml:space="preserve">E-Sports  </w:t>
      </w:r>
      <w:r w:rsidRPr="00C0183D">
        <w:rPr>
          <w:rFonts w:hint="cs"/>
          <w:cs/>
        </w:rPr>
        <w:t>การแข่งเกมในประเภทที่มหาวิทยาลัยกำหนด</w:t>
      </w:r>
    </w:p>
    <w:p w14:paraId="3D64B2F9" w14:textId="77777777" w:rsidR="002144D4" w:rsidRPr="00C0183D" w:rsidRDefault="002144D4" w:rsidP="004C32EA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การสอบเฉพาะด้านในสายศิลปวัฒนธรรมต้องสอบอะไรบ้าง</w:t>
      </w:r>
    </w:p>
    <w:p w14:paraId="0A3058F5" w14:textId="514F1D98" w:rsidR="002144D4" w:rsidRPr="00C0183D" w:rsidRDefault="002144D4" w:rsidP="004C32EA">
      <w:pPr>
        <w:spacing w:after="240"/>
        <w:ind w:left="1843" w:firstLine="0"/>
      </w:pPr>
      <w:r w:rsidRPr="006B004F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ผู้สมัครต้องแสดงความสามารถจริงตามประเภทที่เลือก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เช่นการแสดงนาฏศิลป์ไทย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รำไทย</w:t>
      </w:r>
      <w:r w:rsidR="006B004F">
        <w:rPr>
          <w:rFonts w:hint="cs"/>
          <w:cs/>
        </w:rPr>
        <w:t xml:space="preserve"> </w:t>
      </w:r>
      <w:r w:rsidRPr="00C0183D">
        <w:rPr>
          <w:rFonts w:hint="cs"/>
          <w:cs/>
        </w:rPr>
        <w:t>การแสดง</w:t>
      </w:r>
      <w:r w:rsidRPr="00C0183D">
        <w:rPr>
          <w:cs/>
        </w:rPr>
        <w:t xml:space="preserve"> (</w:t>
      </w:r>
      <w:r w:rsidRPr="00C0183D">
        <w:rPr>
          <w:rFonts w:hint="cs"/>
          <w:cs/>
        </w:rPr>
        <w:t>จินตลีลา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นักเต้นประกอบเพลง</w:t>
      </w:r>
      <w:r w:rsidRPr="00C0183D">
        <w:rPr>
          <w:cs/>
        </w:rPr>
        <w:t xml:space="preserve">)  </w:t>
      </w:r>
      <w:r w:rsidRPr="00C0183D">
        <w:rPr>
          <w:rFonts w:hint="cs"/>
          <w:cs/>
        </w:rPr>
        <w:t>การเต้นประกอบเพลง</w:t>
      </w:r>
      <w:r w:rsidR="009B066E">
        <w:t>,</w:t>
      </w:r>
      <w:r w:rsidRPr="00C0183D">
        <w:rPr>
          <w:rFonts w:hint="cs"/>
          <w:cs/>
        </w:rPr>
        <w:t>นักร้องเพลงสากล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เพลงไทยสากล</w:t>
      </w:r>
      <w:r w:rsidRPr="00C0183D">
        <w:rPr>
          <w:cs/>
        </w:rPr>
        <w:t xml:space="preserve"> / </w:t>
      </w:r>
      <w:r w:rsidRPr="00C0183D">
        <w:rPr>
          <w:rFonts w:hint="cs"/>
          <w:cs/>
        </w:rPr>
        <w:t>เพลงลูกทุ่ง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การร้องเพลงเดี่ยว</w:t>
      </w:r>
      <w:r w:rsidR="009B066E">
        <w:t>,</w:t>
      </w:r>
      <w:r w:rsidRPr="00C0183D">
        <w:rPr>
          <w:rFonts w:hint="cs"/>
          <w:cs/>
        </w:rPr>
        <w:t>นักดนตรีสากล</w:t>
      </w:r>
      <w:r w:rsidRPr="00C0183D">
        <w:rPr>
          <w:cs/>
        </w:rPr>
        <w:t>/</w:t>
      </w:r>
      <w:r w:rsidRPr="00C0183D">
        <w:rPr>
          <w:rFonts w:hint="cs"/>
          <w:cs/>
        </w:rPr>
        <w:t>ลูกทุ่ง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เล่นเครื่องดนตรี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lastRenderedPageBreak/>
        <w:t>กีตาร์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เบส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กลอง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คีย์บอร์ด</w:t>
      </w:r>
      <w:r w:rsidR="006B004F">
        <w:rPr>
          <w:rFonts w:hint="cs"/>
          <w:cs/>
        </w:rPr>
        <w:t xml:space="preserve"> </w:t>
      </w:r>
      <w:r w:rsidRPr="00C0183D">
        <w:rPr>
          <w:rFonts w:hint="cs"/>
          <w:cs/>
        </w:rPr>
        <w:t>ดนตรีไทย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เล่นเครื่องดนตรีไทย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ซอ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ระนาด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ขิม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ขลุ่ย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ฆ้องวง</w:t>
      </w:r>
      <w:r w:rsidR="009B066E">
        <w:t xml:space="preserve">, </w:t>
      </w:r>
      <w:r w:rsidRPr="00C0183D">
        <w:rPr>
          <w:rFonts w:hint="cs"/>
          <w:cs/>
        </w:rPr>
        <w:t>ขับร้องประสานเสียง</w:t>
      </w:r>
      <w:r w:rsidRPr="00C0183D">
        <w:rPr>
          <w:cs/>
        </w:rPr>
        <w:t xml:space="preserve">  </w:t>
      </w:r>
      <w:r w:rsidRPr="00C0183D">
        <w:rPr>
          <w:rFonts w:hint="cs"/>
          <w:cs/>
        </w:rPr>
        <w:t>การร้องร่วมวง</w:t>
      </w:r>
    </w:p>
    <w:p w14:paraId="2FC3FE88" w14:textId="77777777" w:rsidR="00203C66" w:rsidRPr="00C0183D" w:rsidRDefault="00203C66" w:rsidP="004C32EA">
      <w:pPr>
        <w:spacing w:after="240"/>
        <w:ind w:left="1843" w:firstLine="0"/>
      </w:pPr>
      <w:r w:rsidRPr="006B004F">
        <w:rPr>
          <w:b/>
          <w:bCs/>
          <w:cs/>
        </w:rPr>
        <w:t>คำถาม</w:t>
      </w:r>
      <w:r w:rsidRPr="00C0183D">
        <w:t xml:space="preserve"> </w:t>
      </w:r>
      <w:r w:rsidRPr="00C0183D">
        <w:rPr>
          <w:cs/>
        </w:rPr>
        <w:t>ประกาศผลสอบคัดเลือกวันไหน</w:t>
      </w:r>
    </w:p>
    <w:p w14:paraId="7A424F56" w14:textId="2F56CB5A" w:rsidR="00203C66" w:rsidRPr="00C0183D" w:rsidRDefault="00203C66" w:rsidP="004C32EA">
      <w:pPr>
        <w:spacing w:after="240"/>
        <w:ind w:left="1843" w:firstLine="0"/>
      </w:pPr>
      <w:r w:rsidRPr="006B004F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ประกาศผลสอบทักษะวันที่</w:t>
      </w:r>
      <w:r w:rsidRPr="00C0183D">
        <w:t xml:space="preserve"> 20 </w:t>
      </w:r>
      <w:r w:rsidRPr="00C0183D">
        <w:rPr>
          <w:cs/>
        </w:rPr>
        <w:t xml:space="preserve">กุมภาพันธ์ </w:t>
      </w:r>
      <w:r w:rsidRPr="00C0183D">
        <w:t xml:space="preserve">2568 </w:t>
      </w:r>
      <w:r w:rsidRPr="00C0183D">
        <w:rPr>
          <w:cs/>
        </w:rPr>
        <w:t>และประกาศผลคัดเลือกสุดท้ายวันที่</w:t>
      </w:r>
      <w:r w:rsidRPr="00C0183D">
        <w:t xml:space="preserve"> 25 </w:t>
      </w:r>
      <w:r w:rsidRPr="00C0183D">
        <w:rPr>
          <w:cs/>
        </w:rPr>
        <w:t xml:space="preserve">มีนาคม </w:t>
      </w:r>
      <w:r w:rsidRPr="00C0183D">
        <w:t xml:space="preserve">2568 </w:t>
      </w:r>
      <w:r w:rsidRPr="00C0183D">
        <w:rPr>
          <w:cs/>
        </w:rPr>
        <w:t>ผ่านเว็บไซต์</w:t>
      </w:r>
      <w:r w:rsidRPr="00C0183D">
        <w:t xml:space="preserve"> </w:t>
      </w:r>
      <w:hyperlink r:id="rId14" w:tgtFrame="_new" w:history="1">
        <w:r w:rsidRPr="00C0183D">
          <w:rPr>
            <w:rStyle w:val="Hyperlink"/>
            <w:color w:val="auto"/>
            <w:u w:val="none"/>
          </w:rPr>
          <w:t>admission.kmutnb.ac.th</w:t>
        </w:r>
      </w:hyperlink>
    </w:p>
    <w:p w14:paraId="0C576811" w14:textId="64621BC7" w:rsidR="00C52203" w:rsidRPr="00C0183D" w:rsidRDefault="00FB60B8" w:rsidP="00DF5402">
      <w:pPr>
        <w:pStyle w:val="Heading3"/>
      </w:pPr>
      <w:r>
        <w:rPr>
          <w:rFonts w:hint="cs"/>
          <w:cs/>
        </w:rPr>
        <w:t xml:space="preserve">1.1.2 </w:t>
      </w:r>
      <w:r w:rsidR="00842F11" w:rsidRPr="00C0183D">
        <w:rPr>
          <w:rFonts w:hint="cs"/>
          <w:cs/>
        </w:rPr>
        <w:t>คุณสมบัติของผู้สมัคร</w:t>
      </w:r>
    </w:p>
    <w:p w14:paraId="1FCC00CE" w14:textId="5DAFB942" w:rsidR="005C759B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สมัครโครงการรับตรง</w:t>
      </w:r>
      <w:r w:rsidR="003A674A" w:rsidRPr="00C0183D">
        <w:rPr>
          <w:rFonts w:hint="cs"/>
          <w:cs/>
        </w:rPr>
        <w:t>ของภาควิชาคอมพิวเตอร์</w:t>
      </w:r>
      <w:r w:rsidRPr="00A24247">
        <w:rPr>
          <w:cs/>
        </w:rPr>
        <w:t>ได้ด้วยวุฒิอะไรบ้าง</w:t>
      </w:r>
      <w:r w:rsidRPr="00A24247">
        <w:t>?</w:t>
      </w:r>
    </w:p>
    <w:p w14:paraId="67469F79" w14:textId="39631296" w:rsidR="00A24247" w:rsidRPr="00A24247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คำตอบ</w:t>
      </w:r>
      <w:r w:rsidRPr="00E3145A">
        <w:rPr>
          <w:rFonts w:hint="cs"/>
          <w:b/>
          <w:bCs/>
          <w:cs/>
        </w:rPr>
        <w:t xml:space="preserve"> </w:t>
      </w:r>
      <w:r w:rsidRPr="00A24247">
        <w:rPr>
          <w:cs/>
        </w:rPr>
        <w:t>รับสมัครเฉพาะผู้ที่กำลังศึกษา หรือสำเร็จการศึกษาในระดับ</w:t>
      </w:r>
      <w:r w:rsidRPr="00A24247">
        <w:t xml:space="preserve"> </w:t>
      </w:r>
      <w:r w:rsidRPr="00A24247">
        <w:rPr>
          <w:cs/>
        </w:rPr>
        <w:t xml:space="preserve">มัธยมศึกษาปีที่ </w:t>
      </w:r>
      <w:r w:rsidRPr="00A24247">
        <w:t>6</w:t>
      </w:r>
      <w:r w:rsidRPr="00C0183D">
        <w:t xml:space="preserve"> </w:t>
      </w:r>
      <w:r w:rsidR="003A674A" w:rsidRPr="00C0183D">
        <w:rPr>
          <w:rFonts w:hint="cs"/>
          <w:cs/>
        </w:rPr>
        <w:t>หรือเทียบเท่า</w:t>
      </w:r>
    </w:p>
    <w:p w14:paraId="0FF22531" w14:textId="28CCD6C4" w:rsidR="005C759B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ผู้สมัคร</w:t>
      </w:r>
      <w:r w:rsidR="00040A25" w:rsidRPr="00A24247">
        <w:rPr>
          <w:cs/>
        </w:rPr>
        <w:t>โครงการรับตรง</w:t>
      </w:r>
      <w:r w:rsidR="00040A25" w:rsidRPr="00C0183D">
        <w:rPr>
          <w:rFonts w:hint="cs"/>
          <w:cs/>
        </w:rPr>
        <w:t>ของภาควิชาคอมพิวเตอร์</w:t>
      </w:r>
      <w:r w:rsidRPr="00A24247">
        <w:rPr>
          <w:cs/>
        </w:rPr>
        <w:t>ต้องมีคุณสมบัติอย่างไร</w:t>
      </w:r>
      <w:r w:rsidRPr="00A24247">
        <w:t>?</w:t>
      </w:r>
    </w:p>
    <w:p w14:paraId="443A2CBF" w14:textId="5557E19D" w:rsidR="00A24247" w:rsidRPr="00A24247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ตอบ</w:t>
      </w:r>
      <w:r w:rsidR="003A674A" w:rsidRPr="00C0183D">
        <w:rPr>
          <w:rFonts w:hint="cs"/>
          <w:cs/>
        </w:rPr>
        <w:t xml:space="preserve"> </w:t>
      </w:r>
      <w:r w:rsidRPr="00A24247">
        <w:rPr>
          <w:cs/>
        </w:rPr>
        <w:t>สำเร็จการศึกษาระดับ ม.</w:t>
      </w:r>
      <w:r w:rsidRPr="00A24247">
        <w:t xml:space="preserve">6 </w:t>
      </w:r>
      <w:r w:rsidRPr="00A24247">
        <w:rPr>
          <w:cs/>
        </w:rPr>
        <w:t>หรือเทียบเท่า</w:t>
      </w:r>
      <w:r w:rsidR="003A674A" w:rsidRPr="00C0183D">
        <w:rPr>
          <w:rFonts w:hint="cs"/>
          <w:cs/>
        </w:rPr>
        <w:t xml:space="preserve"> </w:t>
      </w:r>
      <w:r w:rsidRPr="00A24247">
        <w:rPr>
          <w:cs/>
        </w:rPr>
        <w:t>มีสุขภาพร่างกายแข็งแรง ไม่มีโรคที่เป็นอุปสรรคไม่มีประวัติเสื่อมเสียหรือโทษทางวินัย</w:t>
      </w:r>
      <w:r w:rsidR="003A674A" w:rsidRPr="00C0183D">
        <w:rPr>
          <w:rFonts w:hint="cs"/>
          <w:cs/>
        </w:rPr>
        <w:t xml:space="preserve"> </w:t>
      </w:r>
      <w:r w:rsidRPr="00A24247">
        <w:rPr>
          <w:cs/>
        </w:rPr>
        <w:t>พร้อมเข้าสอบข้อเขียนตามวันเวลาที่กำหนด</w:t>
      </w:r>
    </w:p>
    <w:p w14:paraId="6A0AA3FD" w14:textId="277717A8" w:rsidR="005C759B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สอบข้อเขียน</w:t>
      </w:r>
      <w:r w:rsidR="00040A25" w:rsidRPr="00C0183D">
        <w:rPr>
          <w:rFonts w:hint="cs"/>
          <w:cs/>
        </w:rPr>
        <w:t>ของภาควิชาคอมพิวเตอร์</w:t>
      </w:r>
      <w:r w:rsidRPr="00A24247">
        <w:rPr>
          <w:cs/>
        </w:rPr>
        <w:t>วิชาอะไรบ้าง</w:t>
      </w:r>
      <w:r w:rsidRPr="00A24247">
        <w:t>?</w:t>
      </w:r>
    </w:p>
    <w:p w14:paraId="6C3ABFA5" w14:textId="2CB50CD3" w:rsidR="00A24247" w:rsidRPr="00A24247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คำตอบ</w:t>
      </w:r>
      <w:r w:rsidR="00E3145A">
        <w:rPr>
          <w:rFonts w:hint="cs"/>
          <w:cs/>
        </w:rPr>
        <w:t xml:space="preserve"> </w:t>
      </w:r>
      <w:r w:rsidRPr="00A24247">
        <w:rPr>
          <w:cs/>
        </w:rPr>
        <w:t>คณิตศาสตร์ (</w:t>
      </w:r>
      <w:r w:rsidRPr="00A24247">
        <w:t xml:space="preserve">150 </w:t>
      </w:r>
      <w:r w:rsidRPr="00A24247">
        <w:rPr>
          <w:cs/>
        </w:rPr>
        <w:t>คะแนน)</w:t>
      </w:r>
      <w:r w:rsidR="003A674A" w:rsidRPr="00C0183D">
        <w:rPr>
          <w:rFonts w:hint="cs"/>
          <w:cs/>
        </w:rPr>
        <w:t xml:space="preserve"> </w:t>
      </w:r>
      <w:r w:rsidRPr="00A24247">
        <w:rPr>
          <w:cs/>
        </w:rPr>
        <w:t>ว</w:t>
      </w:r>
      <w:r w:rsidR="003A674A" w:rsidRPr="00C0183D">
        <w:rPr>
          <w:rFonts w:hint="cs"/>
          <w:cs/>
        </w:rPr>
        <w:t>ิ</w:t>
      </w:r>
      <w:r w:rsidRPr="00A24247">
        <w:rPr>
          <w:cs/>
        </w:rPr>
        <w:t>ทยาศาสตร์ (</w:t>
      </w:r>
      <w:r w:rsidRPr="00A24247">
        <w:t xml:space="preserve">150 </w:t>
      </w:r>
      <w:r w:rsidRPr="00A24247">
        <w:rPr>
          <w:cs/>
        </w:rPr>
        <w:t>คะแนน)</w:t>
      </w:r>
      <w:r w:rsidR="003A674A" w:rsidRPr="00C0183D">
        <w:rPr>
          <w:rFonts w:hint="cs"/>
          <w:cs/>
        </w:rPr>
        <w:t xml:space="preserve"> </w:t>
      </w:r>
      <w:r w:rsidRPr="00A24247">
        <w:rPr>
          <w:cs/>
        </w:rPr>
        <w:t>ภาษาอังกฤษ (</w:t>
      </w:r>
      <w:r w:rsidRPr="00A24247">
        <w:t xml:space="preserve">100 </w:t>
      </w:r>
      <w:r w:rsidRPr="00A24247">
        <w:rPr>
          <w:cs/>
        </w:rPr>
        <w:t>คะแนน)ความรู้พื้นฐานวิชาชีพ (</w:t>
      </w:r>
      <w:r w:rsidRPr="00A24247">
        <w:t xml:space="preserve">100 </w:t>
      </w:r>
      <w:r w:rsidRPr="00A24247">
        <w:rPr>
          <w:cs/>
        </w:rPr>
        <w:t>คะแนน)</w:t>
      </w:r>
    </w:p>
    <w:p w14:paraId="70DD99D2" w14:textId="38B9D025" w:rsidR="00B125A5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สมัคร</w:t>
      </w:r>
      <w:r w:rsidR="002F7E05" w:rsidRPr="00C0183D">
        <w:rPr>
          <w:cs/>
        </w:rPr>
        <w:t>โครงการพิเศษผู้มีความสามารถดีเด่นด้านนวัตกรรม/หุ่นยนต์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ด้วยวุฒิ ม.</w:t>
      </w:r>
      <w:r w:rsidRPr="00A24247">
        <w:t xml:space="preserve">6 </w:t>
      </w:r>
      <w:r w:rsidRPr="00A24247">
        <w:rPr>
          <w:cs/>
        </w:rPr>
        <w:t>ต้องมีคุณสมบัติอะไรบ้าง</w:t>
      </w:r>
      <w:r w:rsidRPr="00A24247">
        <w:t>?</w:t>
      </w:r>
    </w:p>
    <w:p w14:paraId="486A6368" w14:textId="4B72FEF2" w:rsidR="00A24247" w:rsidRPr="00A24247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คำตอบ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สำเร็จการศึกษาระดับ</w:t>
      </w:r>
      <w:r w:rsidRPr="00A24247">
        <w:t xml:space="preserve"> </w:t>
      </w:r>
      <w:r w:rsidRPr="00A24247">
        <w:rPr>
          <w:cs/>
        </w:rPr>
        <w:t xml:space="preserve">มัธยมศึกษาปีที่ </w:t>
      </w:r>
      <w:r w:rsidRPr="00A24247">
        <w:t>6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มี</w:t>
      </w:r>
      <w:r w:rsidRPr="00A24247">
        <w:t xml:space="preserve"> </w:t>
      </w:r>
      <w:r w:rsidRPr="00A24247">
        <w:rPr>
          <w:cs/>
        </w:rPr>
        <w:t>ผลงานการแข่งขันด้านหุ่นยนต์</w:t>
      </w:r>
      <w:r w:rsidRPr="00A24247">
        <w:t xml:space="preserve"> </w:t>
      </w:r>
      <w:r w:rsidRPr="00A24247">
        <w:rPr>
          <w:cs/>
        </w:rPr>
        <w:t>หรือสิ่งประดิษฐ์ที่มหาวิทยาลัยรับรอง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มี</w:t>
      </w:r>
      <w:r w:rsidRPr="00A24247">
        <w:t xml:space="preserve"> GPAX </w:t>
      </w:r>
      <w:r w:rsidRPr="00A24247">
        <w:rPr>
          <w:cs/>
        </w:rPr>
        <w:t xml:space="preserve">ไม่น้อยกว่า </w:t>
      </w:r>
      <w:r w:rsidRPr="00A24247">
        <w:t>2.00 (</w:t>
      </w:r>
      <w:r w:rsidRPr="00A24247">
        <w:rPr>
          <w:cs/>
        </w:rPr>
        <w:t xml:space="preserve">บางสาขากำหนด </w:t>
      </w:r>
      <w:r w:rsidRPr="00A24247">
        <w:t>2.50)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ต้องสอบสัมภาษณ์และนำเสนอผลงาน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หากสมัครภาควิชาคอมพิวเตอร์ศึกษา ต้องส่ง</w:t>
      </w:r>
      <w:r w:rsidRPr="00A24247">
        <w:t xml:space="preserve"> </w:t>
      </w:r>
      <w:r w:rsidRPr="00A24247">
        <w:rPr>
          <w:cs/>
        </w:rPr>
        <w:t>ผลตรวจตาบอดสี</w:t>
      </w:r>
    </w:p>
    <w:p w14:paraId="42D53AEA" w14:textId="15AB6C26" w:rsidR="002F7E05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หากมีวุฒิ ปวช. สมัคร</w:t>
      </w:r>
      <w:r w:rsidR="002F7E05" w:rsidRPr="00C0183D">
        <w:rPr>
          <w:cs/>
        </w:rPr>
        <w:t>โครงการพิเศษผู้มีความสามารถดีเด่นด้านนวัตกรรม/หุ่นยนต์</w:t>
      </w:r>
      <w:r w:rsidRPr="00A24247">
        <w:rPr>
          <w:cs/>
        </w:rPr>
        <w:t>ได้หรือไม่</w:t>
      </w:r>
      <w:r w:rsidRPr="00A24247">
        <w:t>?</w:t>
      </w:r>
    </w:p>
    <w:p w14:paraId="359FCAE0" w14:textId="6C60A64C" w:rsidR="00A24247" w:rsidRPr="00A24247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t>คำตอบ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สมัครได้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ต้องสำเร็จการศึกษาระดับ</w:t>
      </w:r>
      <w:r w:rsidRPr="00A24247">
        <w:t xml:space="preserve"> </w:t>
      </w:r>
      <w:r w:rsidRPr="00A24247">
        <w:rPr>
          <w:cs/>
        </w:rPr>
        <w:t>ประกาศนียบัตรวิชาชีพ (ปวช.)</w:t>
      </w:r>
      <w:r w:rsidRPr="00A24247">
        <w:t xml:space="preserve"> </w:t>
      </w:r>
      <w:r w:rsidRPr="00A24247">
        <w:rPr>
          <w:cs/>
        </w:rPr>
        <w:t>ในสาขาที่ใกล้เคียง เช่น อิเล็กทรอนิกส์</w:t>
      </w:r>
      <w:r w:rsidRPr="00A24247">
        <w:t xml:space="preserve">, </w:t>
      </w:r>
      <w:r w:rsidRPr="00A24247">
        <w:rPr>
          <w:cs/>
        </w:rPr>
        <w:t>คอมพิวเตอร์</w:t>
      </w:r>
      <w:r w:rsidRPr="00A24247">
        <w:t xml:space="preserve">, </w:t>
      </w:r>
      <w:r w:rsidRPr="00A24247">
        <w:rPr>
          <w:cs/>
        </w:rPr>
        <w:t>ไฟฟ้า</w:t>
      </w:r>
      <w:r w:rsidR="002F7E05" w:rsidRPr="00C0183D">
        <w:rPr>
          <w:rFonts w:hint="cs"/>
          <w:cs/>
        </w:rPr>
        <w:t xml:space="preserve"> </w:t>
      </w:r>
      <w:r w:rsidRPr="00A24247">
        <w:rPr>
          <w:cs/>
        </w:rPr>
        <w:t>ต้องมี</w:t>
      </w:r>
      <w:r w:rsidRPr="00A24247">
        <w:t xml:space="preserve"> </w:t>
      </w:r>
      <w:r w:rsidRPr="00A24247">
        <w:rPr>
          <w:cs/>
        </w:rPr>
        <w:t>ผลงานด้านนวัตกรรม/หุ่นยนต์</w:t>
      </w:r>
      <w:r w:rsidR="002F7E05" w:rsidRPr="00C0183D">
        <w:t xml:space="preserve"> </w:t>
      </w:r>
      <w:r w:rsidRPr="00A24247">
        <w:t>GPAX ≥ 2.50</w:t>
      </w:r>
    </w:p>
    <w:p w14:paraId="5D36DF00" w14:textId="272BDC8F" w:rsidR="00CD172C" w:rsidRPr="00C0183D" w:rsidRDefault="00A24247" w:rsidP="004C32EA">
      <w:pPr>
        <w:spacing w:after="240"/>
        <w:ind w:left="1843" w:firstLine="0"/>
      </w:pPr>
      <w:r w:rsidRPr="00E3145A">
        <w:rPr>
          <w:b/>
          <w:bCs/>
          <w:cs/>
        </w:rPr>
        <w:lastRenderedPageBreak/>
        <w:t>คำถาม</w:t>
      </w:r>
      <w:r w:rsidRPr="00A24247">
        <w:t xml:space="preserve"> </w:t>
      </w:r>
      <w:r w:rsidRPr="00A24247">
        <w:rPr>
          <w:cs/>
        </w:rPr>
        <w:t>ถ้าเป็นผู้เรียนสายเทียบโอนจาก ปวส. สมัคร</w:t>
      </w:r>
      <w:r w:rsidR="002F7E05" w:rsidRPr="00C0183D">
        <w:rPr>
          <w:cs/>
        </w:rPr>
        <w:t>โครงการพิเศษผู้มีความสามารถดีเด่นด้านนวัตกรรม/หุ่นยนต์</w:t>
      </w:r>
      <w:r w:rsidRPr="00A24247">
        <w:rPr>
          <w:cs/>
        </w:rPr>
        <w:t>ได้หรือไม่</w:t>
      </w:r>
      <w:r w:rsidRPr="00A24247">
        <w:t>?</w:t>
      </w:r>
    </w:p>
    <w:p w14:paraId="0F76164B" w14:textId="58B9306A" w:rsidR="00A24247" w:rsidRPr="00A24247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คำตอบ</w:t>
      </w:r>
      <w:r w:rsidR="00CD172C" w:rsidRPr="00C0183D">
        <w:rPr>
          <w:rFonts w:hint="cs"/>
          <w:cs/>
        </w:rPr>
        <w:t xml:space="preserve"> </w:t>
      </w:r>
      <w:r w:rsidRPr="00A24247">
        <w:rPr>
          <w:cs/>
        </w:rPr>
        <w:t xml:space="preserve">สมัครได้ภายใต้ประเภท “ปริญญาตรีต่อเนื่อง (เทียบโอน </w:t>
      </w:r>
      <w:r w:rsidRPr="00A24247">
        <w:t xml:space="preserve">2–3 </w:t>
      </w:r>
      <w:r w:rsidRPr="00A24247">
        <w:rPr>
          <w:cs/>
        </w:rPr>
        <w:t>ปี)”</w:t>
      </w:r>
      <w:r w:rsidR="00CD172C" w:rsidRPr="00C0183D">
        <w:rPr>
          <w:rFonts w:hint="cs"/>
          <w:cs/>
        </w:rPr>
        <w:t xml:space="preserve"> </w:t>
      </w:r>
      <w:r w:rsidRPr="00A24247">
        <w:rPr>
          <w:cs/>
        </w:rPr>
        <w:t>ต้องสำเร็จการศึกษาระดับ</w:t>
      </w:r>
      <w:r w:rsidRPr="00A24247">
        <w:t xml:space="preserve"> </w:t>
      </w:r>
      <w:r w:rsidRPr="00A24247">
        <w:rPr>
          <w:cs/>
        </w:rPr>
        <w:t>ประกาศนียบัตรวิชาชีพชั้นสูง (ปวส.)</w:t>
      </w:r>
      <w:r w:rsidR="00CD172C" w:rsidRPr="00C0183D">
        <w:rPr>
          <w:rFonts w:hint="cs"/>
          <w:cs/>
        </w:rPr>
        <w:t xml:space="preserve"> </w:t>
      </w:r>
      <w:r w:rsidRPr="00A24247">
        <w:rPr>
          <w:cs/>
        </w:rPr>
        <w:t>สาขาที่จบต้อง</w:t>
      </w:r>
      <w:r w:rsidRPr="00A24247">
        <w:t xml:space="preserve"> </w:t>
      </w:r>
      <w:r w:rsidRPr="00A24247">
        <w:rPr>
          <w:cs/>
        </w:rPr>
        <w:t>ตรงหรือใกล้เคียง</w:t>
      </w:r>
      <w:r w:rsidRPr="00A24247">
        <w:t xml:space="preserve"> </w:t>
      </w:r>
      <w:r w:rsidRPr="00A24247">
        <w:rPr>
          <w:cs/>
        </w:rPr>
        <w:t>กับเทคโนโลยีคอมพิวเตอร์</w:t>
      </w:r>
      <w:r w:rsidR="00CD172C" w:rsidRPr="00C0183D">
        <w:t xml:space="preserve"> </w:t>
      </w:r>
      <w:r w:rsidRPr="00A24247">
        <w:t xml:space="preserve">GPAX ≥ 2.00 </w:t>
      </w:r>
      <w:r w:rsidRPr="00A24247">
        <w:rPr>
          <w:cs/>
        </w:rPr>
        <w:t>ขึ้นไป</w:t>
      </w:r>
      <w:r w:rsidR="00CD172C" w:rsidRPr="00C0183D">
        <w:rPr>
          <w:rFonts w:hint="cs"/>
          <w:cs/>
        </w:rPr>
        <w:t xml:space="preserve"> </w:t>
      </w:r>
      <w:r w:rsidRPr="00A24247">
        <w:rPr>
          <w:cs/>
        </w:rPr>
        <w:t>มี</w:t>
      </w:r>
      <w:r w:rsidRPr="00A24247">
        <w:t xml:space="preserve"> </w:t>
      </w:r>
      <w:r w:rsidRPr="00A24247">
        <w:rPr>
          <w:cs/>
        </w:rPr>
        <w:t>ผลงานหุ่นยนต์ที่ยอมรับได้</w:t>
      </w:r>
      <w:r w:rsidR="00CD172C" w:rsidRPr="00C0183D">
        <w:rPr>
          <w:rFonts w:hint="cs"/>
          <w:cs/>
        </w:rPr>
        <w:t xml:space="preserve"> </w:t>
      </w:r>
      <w:r w:rsidRPr="00A24247">
        <w:rPr>
          <w:cs/>
        </w:rPr>
        <w:t>ต้อง</w:t>
      </w:r>
      <w:r w:rsidRPr="00A24247">
        <w:t xml:space="preserve"> </w:t>
      </w:r>
      <w:r w:rsidRPr="00A24247">
        <w:rPr>
          <w:cs/>
        </w:rPr>
        <w:t>สอบสัมภาษณ์ + นำเสนอผลงาน</w:t>
      </w:r>
    </w:p>
    <w:p w14:paraId="41819DE4" w14:textId="538343E0" w:rsidR="00874A44" w:rsidRPr="00C0183D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คำถาม</w:t>
      </w:r>
      <w:r w:rsidRPr="0046353A">
        <w:rPr>
          <w:b/>
          <w:bCs/>
        </w:rPr>
        <w:t xml:space="preserve"> </w:t>
      </w:r>
      <w:r w:rsidRPr="00A24247">
        <w:rPr>
          <w:cs/>
        </w:rPr>
        <w:t>ผู้สมัคร ม.</w:t>
      </w:r>
      <w:r w:rsidRPr="00A24247">
        <w:t xml:space="preserve">6 </w:t>
      </w:r>
      <w:r w:rsidR="00874A44" w:rsidRPr="00A24247">
        <w:rPr>
          <w:cs/>
        </w:rPr>
        <w:t>โครงการพิเศษผู้มีความสามารถดีเด่นด้านกีฬา/ศิลปวัฒนธรรม</w:t>
      </w:r>
      <w:r w:rsidRPr="00A24247">
        <w:rPr>
          <w:cs/>
        </w:rPr>
        <w:t>ต้องมีคุณสมบัติอะไรบ้าง</w:t>
      </w:r>
      <w:r w:rsidRPr="00A24247">
        <w:t>?</w:t>
      </w:r>
    </w:p>
    <w:p w14:paraId="5CFC28F7" w14:textId="6DCFBB65" w:rsidR="00A24247" w:rsidRPr="00A24247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คำตอบ</w:t>
      </w:r>
      <w:r w:rsidR="00874A44" w:rsidRPr="00C0183D">
        <w:rPr>
          <w:rFonts w:hint="cs"/>
          <w:cs/>
        </w:rPr>
        <w:t xml:space="preserve"> </w:t>
      </w:r>
      <w:r w:rsidRPr="00A24247">
        <w:rPr>
          <w:cs/>
        </w:rPr>
        <w:t xml:space="preserve">อายุไม่เกิน </w:t>
      </w:r>
      <w:r w:rsidRPr="00A24247">
        <w:t xml:space="preserve">25 </w:t>
      </w:r>
      <w:r w:rsidRPr="00A24247">
        <w:rPr>
          <w:cs/>
        </w:rPr>
        <w:t xml:space="preserve">ปี (เกิดหลัง </w:t>
      </w:r>
      <w:r w:rsidRPr="00A24247">
        <w:t>2542)</w:t>
      </w:r>
      <w:r w:rsidR="00874A44" w:rsidRPr="00C0183D">
        <w:rPr>
          <w:rFonts w:hint="cs"/>
          <w:cs/>
        </w:rPr>
        <w:t xml:space="preserve"> </w:t>
      </w:r>
      <w:r w:rsidRPr="00A24247">
        <w:rPr>
          <w:cs/>
        </w:rPr>
        <w:t xml:space="preserve">มีผลงานด้านกีฬา หรือศิลปวัฒนธรรม ภายใน </w:t>
      </w:r>
      <w:r w:rsidRPr="00A24247">
        <w:t xml:space="preserve">3 </w:t>
      </w:r>
      <w:r w:rsidRPr="00A24247">
        <w:rPr>
          <w:cs/>
        </w:rPr>
        <w:t>ปีล่าสุด (</w:t>
      </w:r>
      <w:r w:rsidRPr="00A24247">
        <w:t>2565–2567)</w:t>
      </w:r>
      <w:r w:rsidR="00874A44" w:rsidRPr="00C0183D">
        <w:t xml:space="preserve"> </w:t>
      </w:r>
      <w:r w:rsidRPr="00A24247">
        <w:t xml:space="preserve">GPAX </w:t>
      </w:r>
      <w:r w:rsidRPr="00A24247">
        <w:rPr>
          <w:cs/>
        </w:rPr>
        <w:t xml:space="preserve">ตามที่คณะกำหนด (ปกติ ≥ </w:t>
      </w:r>
      <w:r w:rsidRPr="00A24247">
        <w:t>2.00)</w:t>
      </w:r>
      <w:r w:rsidR="00874A44" w:rsidRPr="00C0183D">
        <w:rPr>
          <w:rFonts w:hint="cs"/>
          <w:cs/>
        </w:rPr>
        <w:t xml:space="preserve"> </w:t>
      </w:r>
      <w:r w:rsidRPr="00A24247">
        <w:rPr>
          <w:cs/>
        </w:rPr>
        <w:t>ต้อง</w:t>
      </w:r>
      <w:r w:rsidRPr="00A24247">
        <w:t xml:space="preserve"> </w:t>
      </w:r>
      <w:r w:rsidRPr="00A24247">
        <w:rPr>
          <w:cs/>
        </w:rPr>
        <w:t>สอบทักษะเฉพาะด้าน + สัมภาษณ์ + ตรวจสุขภาพ</w:t>
      </w:r>
      <w:r w:rsidR="00874A44" w:rsidRPr="00C0183D">
        <w:rPr>
          <w:rFonts w:hint="cs"/>
          <w:cs/>
        </w:rPr>
        <w:t xml:space="preserve"> </w:t>
      </w:r>
      <w:r w:rsidRPr="00A24247">
        <w:rPr>
          <w:cs/>
        </w:rPr>
        <w:t>ถ้าสมัครสาขาเทคโนโลยีคอมพิวเตอร์ ต้องแนบ</w:t>
      </w:r>
      <w:r w:rsidRPr="00A24247">
        <w:t xml:space="preserve"> </w:t>
      </w:r>
      <w:r w:rsidRPr="00A24247">
        <w:rPr>
          <w:cs/>
        </w:rPr>
        <w:t>ผลตรวจตาบอดสี</w:t>
      </w:r>
    </w:p>
    <w:p w14:paraId="01A57BAE" w14:textId="5554F56C" w:rsidR="00EF6E4E" w:rsidRPr="00C0183D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ถ้าเรียนสายอาชีพ (ปวช.) สามารถสมัคร</w:t>
      </w:r>
      <w:r w:rsidR="00EF6E4E" w:rsidRPr="00A24247">
        <w:rPr>
          <w:cs/>
        </w:rPr>
        <w:t>โครงการพิเศษผู้มีความสามารถดีเด่นด้านกีฬา/ศิลปวัฒนธรรม</w:t>
      </w:r>
      <w:r w:rsidRPr="00A24247">
        <w:rPr>
          <w:cs/>
        </w:rPr>
        <w:t>ได้หรือไม่</w:t>
      </w:r>
      <w:r w:rsidRPr="00A24247">
        <w:t>?</w:t>
      </w:r>
    </w:p>
    <w:p w14:paraId="6320134F" w14:textId="37580115" w:rsidR="00A24247" w:rsidRPr="00A24247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คำตอบ</w:t>
      </w:r>
      <w:r w:rsidR="00EF6E4E" w:rsidRPr="00C0183D">
        <w:rPr>
          <w:rFonts w:hint="cs"/>
          <w:cs/>
        </w:rPr>
        <w:t xml:space="preserve"> </w:t>
      </w:r>
      <w:r w:rsidRPr="00A24247">
        <w:rPr>
          <w:cs/>
        </w:rPr>
        <w:t>สมัครได้ในรอบเดียวกันกับ ม.</w:t>
      </w:r>
      <w:r w:rsidRPr="00A24247">
        <w:t>6</w:t>
      </w:r>
      <w:r w:rsidR="00EF6E4E" w:rsidRPr="00C0183D">
        <w:rPr>
          <w:rFonts w:hint="cs"/>
          <w:cs/>
        </w:rPr>
        <w:t xml:space="preserve"> </w:t>
      </w:r>
      <w:r w:rsidRPr="00A24247">
        <w:rPr>
          <w:cs/>
        </w:rPr>
        <w:t xml:space="preserve">ต้องมีผลงานระดับเดียวกัน เช่น รางวัลอันดับ </w:t>
      </w:r>
      <w:r w:rsidRPr="00A24247">
        <w:t xml:space="preserve">1–3 </w:t>
      </w:r>
      <w:r w:rsidRPr="00A24247">
        <w:rPr>
          <w:cs/>
        </w:rPr>
        <w:t>จากการแข่งขันกีฬาหรือศิลป์ในระดับเขต/ประเทศ</w:t>
      </w:r>
      <w:r w:rsidR="00EF6E4E" w:rsidRPr="00C0183D">
        <w:rPr>
          <w:rFonts w:hint="cs"/>
          <w:cs/>
        </w:rPr>
        <w:t xml:space="preserve"> </w:t>
      </w:r>
      <w:r w:rsidRPr="00A24247">
        <w:rPr>
          <w:cs/>
        </w:rPr>
        <w:t>ต้องผ่านการสอบปฏิบัติและสัมภาษณ์</w:t>
      </w:r>
    </w:p>
    <w:p w14:paraId="68B78A64" w14:textId="462E5C18" w:rsidR="00EF6E4E" w:rsidRPr="00C0183D" w:rsidRDefault="00A24247" w:rsidP="004C32EA">
      <w:pPr>
        <w:spacing w:after="240"/>
        <w:ind w:left="1843" w:firstLine="0"/>
      </w:pPr>
      <w:r w:rsidRPr="0046353A">
        <w:rPr>
          <w:b/>
          <w:bCs/>
          <w:cs/>
        </w:rPr>
        <w:t>คำถาม</w:t>
      </w:r>
      <w:r w:rsidRPr="00A24247">
        <w:t xml:space="preserve"> </w:t>
      </w:r>
      <w:r w:rsidRPr="00A24247">
        <w:rPr>
          <w:cs/>
        </w:rPr>
        <w:t>วุฒิ ปวส. สมัคร</w:t>
      </w:r>
      <w:r w:rsidR="00EF6E4E" w:rsidRPr="00A24247">
        <w:rPr>
          <w:cs/>
        </w:rPr>
        <w:t>โครงการพิเศษผู้มีความสามารถดีเด่นด้านกีฬา/ศิลปวัฒนธรรม</w:t>
      </w:r>
      <w:r w:rsidRPr="00A24247">
        <w:rPr>
          <w:cs/>
        </w:rPr>
        <w:t>นี้ได้หรือไม่</w:t>
      </w:r>
      <w:r w:rsidRPr="00A24247">
        <w:t>?</w:t>
      </w:r>
    </w:p>
    <w:p w14:paraId="2EE780DA" w14:textId="58A7ADA3" w:rsidR="00183DB4" w:rsidRPr="00C0183D" w:rsidRDefault="00A24247" w:rsidP="004C32EA">
      <w:pPr>
        <w:spacing w:after="240"/>
        <w:ind w:left="1843" w:firstLine="0"/>
        <w:rPr>
          <w:cs/>
        </w:rPr>
      </w:pPr>
      <w:r w:rsidRPr="0046353A">
        <w:rPr>
          <w:b/>
          <w:bCs/>
          <w:cs/>
        </w:rPr>
        <w:t>คำตอบ</w:t>
      </w:r>
      <w:r w:rsidR="0046353A">
        <w:rPr>
          <w:rFonts w:hint="cs"/>
          <w:b/>
          <w:bCs/>
          <w:cs/>
        </w:rPr>
        <w:t xml:space="preserve"> </w:t>
      </w:r>
      <w:r w:rsidRPr="00A24247">
        <w:rPr>
          <w:cs/>
        </w:rPr>
        <w:t>สมัครได้ในระดับ</w:t>
      </w:r>
      <w:r w:rsidRPr="00A24247">
        <w:t xml:space="preserve"> </w:t>
      </w:r>
      <w:r w:rsidRPr="00A24247">
        <w:rPr>
          <w:cs/>
        </w:rPr>
        <w:t>ปริญญาตรีต่อเนื่อง/เทียบโอน</w:t>
      </w:r>
      <w:r w:rsidR="00EF6E4E" w:rsidRPr="00C0183D">
        <w:rPr>
          <w:rFonts w:hint="cs"/>
          <w:cs/>
        </w:rPr>
        <w:t xml:space="preserve"> </w:t>
      </w:r>
      <w:r w:rsidRPr="00A24247">
        <w:rPr>
          <w:cs/>
        </w:rPr>
        <w:t>ต้องมี</w:t>
      </w:r>
      <w:r w:rsidRPr="00A24247">
        <w:t xml:space="preserve"> </w:t>
      </w:r>
      <w:r w:rsidRPr="00A24247">
        <w:rPr>
          <w:cs/>
        </w:rPr>
        <w:t>ผลงานด้านกีฬา/ศิลป์</w:t>
      </w:r>
      <w:r w:rsidRPr="00A24247">
        <w:t xml:space="preserve"> </w:t>
      </w:r>
      <w:r w:rsidRPr="00A24247">
        <w:rPr>
          <w:cs/>
        </w:rPr>
        <w:t>ที่ผ่านเกณฑ์มี</w:t>
      </w:r>
      <w:r w:rsidRPr="00A24247">
        <w:t xml:space="preserve"> GPAX ≥ 2.00</w:t>
      </w:r>
      <w:r w:rsidR="00EF6E4E" w:rsidRPr="00C0183D">
        <w:rPr>
          <w:rFonts w:hint="cs"/>
          <w:cs/>
        </w:rPr>
        <w:t xml:space="preserve"> </w:t>
      </w:r>
      <w:r w:rsidRPr="00A24247">
        <w:rPr>
          <w:cs/>
        </w:rPr>
        <w:t>ต้องสอบ</w:t>
      </w:r>
      <w:r w:rsidRPr="00A24247">
        <w:t xml:space="preserve"> </w:t>
      </w:r>
      <w:r w:rsidRPr="00A24247">
        <w:rPr>
          <w:cs/>
        </w:rPr>
        <w:t>ทักษะเฉพาะด้าน + สัมภาษณ์ + ตรวจสุขภาพ</w:t>
      </w:r>
    </w:p>
    <w:p w14:paraId="6C915A64" w14:textId="726298CA" w:rsidR="00842F11" w:rsidRPr="00C0183D" w:rsidRDefault="00FB60B8" w:rsidP="00DF5402">
      <w:pPr>
        <w:pStyle w:val="Heading3"/>
      </w:pPr>
      <w:r>
        <w:rPr>
          <w:rFonts w:hint="cs"/>
          <w:cs/>
        </w:rPr>
        <w:t xml:space="preserve">1.2.3 </w:t>
      </w:r>
      <w:r w:rsidR="0046353A">
        <w:rPr>
          <w:rFonts w:hint="cs"/>
          <w:cs/>
        </w:rPr>
        <w:t>ใ</w:t>
      </w:r>
      <w:r w:rsidR="00842F11" w:rsidRPr="00C0183D">
        <w:rPr>
          <w:rFonts w:hint="cs"/>
          <w:cs/>
        </w:rPr>
        <w:t>ช้จ่ายในการสมัคร</w:t>
      </w:r>
    </w:p>
    <w:p w14:paraId="228A3875" w14:textId="74B734C5" w:rsidR="00222682" w:rsidRPr="00222682" w:rsidRDefault="00222682" w:rsidP="004C32EA">
      <w:pPr>
        <w:spacing w:after="240"/>
        <w:ind w:left="1843" w:firstLine="0"/>
      </w:pPr>
      <w:r w:rsidRPr="00894662">
        <w:rPr>
          <w:b/>
          <w:bCs/>
          <w:cs/>
        </w:rPr>
        <w:t>คำถาม</w:t>
      </w:r>
      <w:r w:rsidRPr="00222682">
        <w:rPr>
          <w:cs/>
        </w:rPr>
        <w:t xml:space="preserve"> ค่าใช้จ่ายในการสมัครแต่ละโครงการเป็นเท่าไร</w:t>
      </w:r>
      <w:r w:rsidRPr="00222682">
        <w:t>?</w:t>
      </w:r>
    </w:p>
    <w:p w14:paraId="6CB964E6" w14:textId="68631417" w:rsidR="00222682" w:rsidRPr="00222682" w:rsidRDefault="00222682" w:rsidP="004C32EA">
      <w:pPr>
        <w:spacing w:after="240"/>
        <w:ind w:left="1843" w:firstLine="0"/>
      </w:pPr>
      <w:r w:rsidRPr="00894662">
        <w:rPr>
          <w:b/>
          <w:bCs/>
          <w:cs/>
        </w:rPr>
        <w:t>คำตอบ</w:t>
      </w:r>
      <w:r w:rsidR="0052616D">
        <w:rPr>
          <w:rFonts w:hint="cs"/>
          <w:cs/>
        </w:rPr>
        <w:t xml:space="preserve"> </w:t>
      </w:r>
      <w:r w:rsidRPr="00222682">
        <w:rPr>
          <w:cs/>
        </w:rPr>
        <w:t>ค่าธรรมเนียมสมัคร</w:t>
      </w:r>
      <w:r w:rsidRPr="00222682">
        <w:t xml:space="preserve"> </w:t>
      </w:r>
      <w:r w:rsidRPr="00222682">
        <w:rPr>
          <w:cs/>
        </w:rPr>
        <w:t>สำหรับทุกโครงการ =</w:t>
      </w:r>
      <w:r w:rsidRPr="00222682">
        <w:t xml:space="preserve"> 300 </w:t>
      </w:r>
      <w:r w:rsidRPr="00222682">
        <w:rPr>
          <w:cs/>
        </w:rPr>
        <w:t>บาท / อันดับ</w:t>
      </w:r>
      <w:r w:rsidRPr="00C0183D">
        <w:rPr>
          <w:rFonts w:hint="cs"/>
          <w:cs/>
        </w:rPr>
        <w:t xml:space="preserve"> </w:t>
      </w:r>
      <w:r w:rsidRPr="00222682">
        <w:rPr>
          <w:cs/>
        </w:rPr>
        <w:t>ผู้สมัคร</w:t>
      </w:r>
      <w:r w:rsidRPr="00222682">
        <w:t xml:space="preserve"> </w:t>
      </w:r>
      <w:r w:rsidRPr="00222682">
        <w:rPr>
          <w:cs/>
        </w:rPr>
        <w:t xml:space="preserve">เลือกได้ </w:t>
      </w:r>
      <w:r w:rsidRPr="00222682">
        <w:t xml:space="preserve">1 </w:t>
      </w:r>
      <w:r w:rsidRPr="00222682">
        <w:rPr>
          <w:cs/>
        </w:rPr>
        <w:t xml:space="preserve">คณะ และ </w:t>
      </w:r>
      <w:r w:rsidRPr="00222682">
        <w:t xml:space="preserve">1 </w:t>
      </w:r>
      <w:r w:rsidRPr="00222682">
        <w:rPr>
          <w:cs/>
        </w:rPr>
        <w:t>อันดับเท่านั้</w:t>
      </w:r>
      <w:r w:rsidRPr="00C0183D">
        <w:rPr>
          <w:rFonts w:hint="cs"/>
          <w:cs/>
        </w:rPr>
        <w:t>น</w:t>
      </w:r>
    </w:p>
    <w:p w14:paraId="1F60B116" w14:textId="3C06AA1F" w:rsidR="00222682" w:rsidRPr="00222682" w:rsidRDefault="00222682" w:rsidP="004C32EA">
      <w:pPr>
        <w:spacing w:after="240"/>
        <w:ind w:left="1843" w:firstLine="0"/>
      </w:pPr>
      <w:r w:rsidRPr="0052616D">
        <w:rPr>
          <w:b/>
          <w:bCs/>
          <w:cs/>
        </w:rPr>
        <w:t xml:space="preserve">คำถาม </w:t>
      </w:r>
      <w:r w:rsidRPr="00222682">
        <w:rPr>
          <w:cs/>
        </w:rPr>
        <w:t>ชำระเงินได้ที่ไหน</w:t>
      </w:r>
      <w:r w:rsidRPr="00222682">
        <w:t xml:space="preserve">? </w:t>
      </w:r>
      <w:r w:rsidRPr="00222682">
        <w:rPr>
          <w:cs/>
        </w:rPr>
        <w:t>วิธีไหนบ้าง</w:t>
      </w:r>
      <w:r w:rsidRPr="00222682">
        <w:t>?</w:t>
      </w:r>
    </w:p>
    <w:p w14:paraId="75299A1C" w14:textId="6B96B9F8" w:rsidR="00222682" w:rsidRPr="00222682" w:rsidRDefault="00222682" w:rsidP="004C32EA">
      <w:pPr>
        <w:spacing w:after="240"/>
        <w:ind w:left="1843" w:firstLine="0"/>
      </w:pPr>
      <w:r w:rsidRPr="0052616D">
        <w:rPr>
          <w:b/>
          <w:bCs/>
          <w:cs/>
        </w:rPr>
        <w:lastRenderedPageBreak/>
        <w:t>คำตอบ:</w:t>
      </w:r>
      <w:r w:rsidRPr="00C0183D">
        <w:rPr>
          <w:rFonts w:hint="cs"/>
          <w:cs/>
        </w:rPr>
        <w:t xml:space="preserve"> </w:t>
      </w:r>
      <w:r w:rsidRPr="00222682">
        <w:rPr>
          <w:cs/>
        </w:rPr>
        <w:t>ชำระได้ที่ธนาคารกรุงไทย</w:t>
      </w:r>
      <w:r w:rsidRPr="00222682">
        <w:t xml:space="preserve"> </w:t>
      </w:r>
      <w:r w:rsidRPr="00222682">
        <w:rPr>
          <w:cs/>
        </w:rPr>
        <w:t>ทุกสาขา หรือชำระผ่าน</w:t>
      </w:r>
      <w:r w:rsidRPr="00222682">
        <w:t xml:space="preserve"> </w:t>
      </w:r>
      <w:r w:rsidRPr="00222682">
        <w:rPr>
          <w:cs/>
        </w:rPr>
        <w:t>ช่องทางออนไลน์ของธนาคารกรุงไทย</w:t>
      </w:r>
      <w:r w:rsidRPr="00222682">
        <w:t xml:space="preserve"> (</w:t>
      </w:r>
      <w:r w:rsidR="00AC4B04" w:rsidRPr="00222682">
        <w:t>Krung Thai</w:t>
      </w:r>
      <w:r w:rsidRPr="00222682">
        <w:t xml:space="preserve"> Next / Internet Banking)</w:t>
      </w:r>
      <w:r w:rsidRPr="00222682">
        <w:rPr>
          <w:cs/>
        </w:rPr>
        <w:t>ใช้</w:t>
      </w:r>
      <w:r w:rsidRPr="00222682">
        <w:t xml:space="preserve"> </w:t>
      </w:r>
      <w:r w:rsidRPr="00222682">
        <w:rPr>
          <w:cs/>
        </w:rPr>
        <w:t xml:space="preserve">ใบ </w:t>
      </w:r>
      <w:r w:rsidRPr="00222682">
        <w:t xml:space="preserve">Pay-in </w:t>
      </w:r>
      <w:r w:rsidRPr="00222682">
        <w:rPr>
          <w:cs/>
        </w:rPr>
        <w:t>ที่พิมพ์จากระบบสมัครออนไลน์</w:t>
      </w:r>
      <w:r w:rsidR="0052616D">
        <w:rPr>
          <w:rFonts w:hint="cs"/>
          <w:cs/>
        </w:rPr>
        <w:t xml:space="preserve"> </w:t>
      </w:r>
      <w:r w:rsidRPr="00222682">
        <w:rPr>
          <w:cs/>
        </w:rPr>
        <w:t>เมื่อชำระเงินแล้ว ต้อง</w:t>
      </w:r>
      <w:r w:rsidRPr="00222682">
        <w:t xml:space="preserve"> </w:t>
      </w:r>
      <w:r w:rsidRPr="00222682">
        <w:rPr>
          <w:cs/>
        </w:rPr>
        <w:t>เก็บหลักฐานการชำระเงินไว้แนบในระบบ</w:t>
      </w:r>
      <w:r w:rsidRPr="00222682">
        <w:t xml:space="preserve"> </w:t>
      </w:r>
      <w:r w:rsidRPr="00222682">
        <w:rPr>
          <w:cs/>
        </w:rPr>
        <w:t>ด้วย</w:t>
      </w:r>
    </w:p>
    <w:p w14:paraId="580A09D9" w14:textId="4F8698EC" w:rsidR="00222682" w:rsidRPr="00222682" w:rsidRDefault="00222682" w:rsidP="004C32EA">
      <w:pPr>
        <w:spacing w:after="240"/>
        <w:ind w:left="1843" w:firstLine="0"/>
      </w:pPr>
      <w:r w:rsidRPr="0052616D">
        <w:rPr>
          <w:b/>
          <w:bCs/>
          <w:cs/>
        </w:rPr>
        <w:t>คำถาม</w:t>
      </w:r>
      <w:r w:rsidRPr="00222682">
        <w:rPr>
          <w:cs/>
        </w:rPr>
        <w:t xml:space="preserve"> หากสมัครผิด จะขอคืนเงินได้หรือไม่</w:t>
      </w:r>
      <w:r w:rsidRPr="00222682">
        <w:t>?</w:t>
      </w:r>
    </w:p>
    <w:p w14:paraId="733D3BB7" w14:textId="72BAB22C" w:rsidR="00DC67D0" w:rsidRPr="00C0183D" w:rsidRDefault="00222682" w:rsidP="004C32EA">
      <w:pPr>
        <w:spacing w:after="240"/>
        <w:ind w:left="1843" w:firstLine="0"/>
        <w:rPr>
          <w:cs/>
        </w:rPr>
      </w:pPr>
      <w:r w:rsidRPr="0052616D">
        <w:rPr>
          <w:b/>
          <w:bCs/>
          <w:cs/>
        </w:rPr>
        <w:t>คำตอบ</w:t>
      </w:r>
      <w:r w:rsidR="0052616D">
        <w:rPr>
          <w:rFonts w:hint="cs"/>
          <w:cs/>
        </w:rPr>
        <w:t xml:space="preserve"> </w:t>
      </w:r>
      <w:r w:rsidRPr="00222682">
        <w:t>“</w:t>
      </w:r>
      <w:r w:rsidRPr="00222682">
        <w:rPr>
          <w:cs/>
        </w:rPr>
        <w:t>ค่าสมัครจะไม่คืน</w:t>
      </w:r>
      <w:r w:rsidRPr="00222682">
        <w:t xml:space="preserve"> </w:t>
      </w:r>
      <w:r w:rsidRPr="00222682">
        <w:rPr>
          <w:cs/>
        </w:rPr>
        <w:t>ไม่ว่ากรณีใด ๆ เช่น สมัครซ้ำ</w:t>
      </w:r>
      <w:r w:rsidRPr="00222682">
        <w:t xml:space="preserve">, </w:t>
      </w:r>
      <w:r w:rsidRPr="00222682">
        <w:rPr>
          <w:cs/>
        </w:rPr>
        <w:t>สมัครผิดคณะ</w:t>
      </w:r>
      <w:r w:rsidRPr="00222682">
        <w:t xml:space="preserve">, </w:t>
      </w:r>
      <w:r w:rsidRPr="00222682">
        <w:rPr>
          <w:cs/>
        </w:rPr>
        <w:t>เปลี่ยนใจ หรือชำระเงินไม่ทันเวลา”</w:t>
      </w:r>
    </w:p>
    <w:p w14:paraId="41C3BBBA" w14:textId="530D39C8" w:rsidR="005C68A2" w:rsidRPr="00C0183D" w:rsidRDefault="00FB60B8" w:rsidP="004C32EA">
      <w:pPr>
        <w:spacing w:after="240"/>
        <w:ind w:firstLine="1276"/>
      </w:pPr>
      <w:r>
        <w:rPr>
          <w:rFonts w:hint="cs"/>
          <w:cs/>
        </w:rPr>
        <w:t xml:space="preserve">1.2.4 </w:t>
      </w:r>
      <w:r w:rsidR="005C68A2" w:rsidRPr="00C0183D">
        <w:rPr>
          <w:rFonts w:hint="cs"/>
          <w:cs/>
        </w:rPr>
        <w:t>การยืนยันสิทธ์ในแต่ละรอบ</w:t>
      </w:r>
    </w:p>
    <w:p w14:paraId="40D40053" w14:textId="2B8A73A1" w:rsidR="009C2DE7" w:rsidRPr="009C2DE7" w:rsidRDefault="009C2DE7" w:rsidP="004C32EA">
      <w:pPr>
        <w:spacing w:after="240"/>
        <w:ind w:left="1843" w:firstLine="0"/>
      </w:pPr>
      <w:r w:rsidRPr="00237EDD">
        <w:rPr>
          <w:b/>
          <w:bCs/>
          <w:cs/>
        </w:rPr>
        <w:t xml:space="preserve">คำถาม </w:t>
      </w:r>
      <w:r w:rsidRPr="009C2DE7">
        <w:rPr>
          <w:cs/>
        </w:rPr>
        <w:t>ผู้สมัครต้องยืนยันสิทธิ์ที่ไหน</w:t>
      </w:r>
      <w:r w:rsidRPr="009C2DE7">
        <w:t>?</w:t>
      </w:r>
    </w:p>
    <w:p w14:paraId="0FB08F98" w14:textId="26EC5473" w:rsidR="008921E1" w:rsidRPr="00C0183D" w:rsidRDefault="009C2DE7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="00237EDD">
        <w:rPr>
          <w:rFonts w:hint="cs"/>
          <w:cs/>
        </w:rPr>
        <w:t xml:space="preserve"> </w:t>
      </w:r>
      <w:r w:rsidRPr="009C2DE7">
        <w:rPr>
          <w:cs/>
        </w:rPr>
        <w:t>ต้องยืนยันสิทธิ์ในระบบ</w:t>
      </w:r>
      <w:r w:rsidRPr="009C2DE7">
        <w:t xml:space="preserve"> TCAS </w:t>
      </w:r>
      <w:r w:rsidRPr="009C2DE7">
        <w:rPr>
          <w:cs/>
        </w:rPr>
        <w:t xml:space="preserve">รอบ </w:t>
      </w:r>
      <w:r w:rsidRPr="009C2DE7">
        <w:t xml:space="preserve">2 </w:t>
      </w:r>
      <w:r w:rsidRPr="009C2DE7">
        <w:rPr>
          <w:cs/>
        </w:rPr>
        <w:t>ผ่านเว็บไซต์</w:t>
      </w:r>
      <w:r w:rsidRPr="009C2DE7">
        <w:t xml:space="preserve"> </w:t>
      </w:r>
      <w:hyperlink r:id="rId15" w:tgtFrame="_new" w:history="1">
        <w:r w:rsidRPr="009C2DE7">
          <w:rPr>
            <w:rStyle w:val="Hyperlink"/>
            <w:color w:val="auto"/>
            <w:u w:val="none"/>
          </w:rPr>
          <w:t>https://student.mytcas.com</w:t>
        </w:r>
      </w:hyperlink>
      <w:r w:rsidR="008921E1" w:rsidRPr="00C0183D">
        <w:rPr>
          <w:cs/>
        </w:rPr>
        <w:br/>
      </w:r>
      <w:r w:rsidRPr="009C2DE7">
        <w:rPr>
          <w:cs/>
        </w:rPr>
        <w:t>เป็นระบบกลางของ</w:t>
      </w:r>
      <w:r w:rsidRPr="009C2DE7">
        <w:t xml:space="preserve"> </w:t>
      </w:r>
      <w:r w:rsidRPr="009C2DE7">
        <w:rPr>
          <w:cs/>
        </w:rPr>
        <w:t>ที่ประชุมอธิการบดีแห่งประเทศไทย (ทปอ.)</w:t>
      </w:r>
    </w:p>
    <w:p w14:paraId="13DDDDB8" w14:textId="53708CBA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 xml:space="preserve">คำถาม </w:t>
      </w:r>
      <w:r w:rsidRPr="008921E1">
        <w:rPr>
          <w:cs/>
        </w:rPr>
        <w:t>ต้องเตรียมข้อมูลอะไรในการยืนยันสิทธิ์</w:t>
      </w:r>
      <w:r w:rsidRPr="008921E1">
        <w:t>?</w:t>
      </w:r>
    </w:p>
    <w:p w14:paraId="26506A7E" w14:textId="1FD3AA51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เลขบัตรประชาชน </w:t>
      </w:r>
      <w:r w:rsidRPr="008921E1">
        <w:t xml:space="preserve">13 </w:t>
      </w:r>
      <w:r w:rsidRPr="008921E1">
        <w:rPr>
          <w:cs/>
        </w:rPr>
        <w:t>หลักรหัสผ่าน (</w:t>
      </w:r>
      <w:r w:rsidRPr="008921E1">
        <w:t xml:space="preserve">Password) </w:t>
      </w:r>
      <w:r w:rsidRPr="008921E1">
        <w:rPr>
          <w:cs/>
        </w:rPr>
        <w:t xml:space="preserve">ที่ใช้สมัครระบบ </w:t>
      </w:r>
      <w:r w:rsidRPr="008921E1">
        <w:t>TCAS</w:t>
      </w:r>
      <w:r w:rsidRPr="008921E1">
        <w:rPr>
          <w:cs/>
        </w:rPr>
        <w:t>อันดับ/ชื่อสาขาที่ผ่านการคัดเลือก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ความพร้อมในการศึกษา (ต้องตัดสินใจก่อนกดยืนยัน เพราะกดยืนยันแล้วจะกลับคำไม่ได้)</w:t>
      </w:r>
    </w:p>
    <w:p w14:paraId="7DC85964" w14:textId="1639AABD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คำถาม</w:t>
      </w:r>
      <w:r w:rsidRPr="008921E1">
        <w:rPr>
          <w:cs/>
        </w:rPr>
        <w:t xml:space="preserve"> ถ้าลืมหรือไม่ยืนยันสิทธิ์ตามกำหนด จะเป็นอย่างไร</w:t>
      </w:r>
      <w:r w:rsidRPr="008921E1">
        <w:t>?</w:t>
      </w:r>
    </w:p>
    <w:p w14:paraId="61BEA6F6" w14:textId="6BBF9738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="00237EDD">
        <w:rPr>
          <w:rFonts w:hint="cs"/>
          <w:b/>
          <w:bCs/>
          <w:cs/>
        </w:rPr>
        <w:t xml:space="preserve"> </w:t>
      </w:r>
      <w:r w:rsidRPr="008921E1">
        <w:rPr>
          <w:cs/>
        </w:rPr>
        <w:t>จะถือว่าสละสิทธิ์</w:t>
      </w:r>
      <w:r w:rsidRPr="008921E1">
        <w:t xml:space="preserve"> </w:t>
      </w:r>
      <w:r w:rsidRPr="008921E1">
        <w:rPr>
          <w:cs/>
        </w:rPr>
        <w:t>ทันทีโดยไม่สามารถอุทธรณ์ได้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ไม่สามารถเข้าศึกษาต่อได้ในรอบนั้นอีกหากต้องการสมัครใหม่ ต้องรอ </w:t>
      </w:r>
      <w:r w:rsidRPr="008921E1">
        <w:t xml:space="preserve">TCAS </w:t>
      </w:r>
      <w:r w:rsidRPr="008921E1">
        <w:rPr>
          <w:cs/>
        </w:rPr>
        <w:t>ปีถัดไป</w:t>
      </w:r>
    </w:p>
    <w:p w14:paraId="0F7A54F3" w14:textId="3019405F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คำถาม</w:t>
      </w:r>
      <w:r w:rsidRPr="008921E1">
        <w:rPr>
          <w:cs/>
        </w:rPr>
        <w:t xml:space="preserve"> ถ้ายืนยันสิทธิ์แล้วจะสมัครรอบอื่นต่อได้ไหม</w:t>
      </w:r>
      <w:r w:rsidRPr="008921E1">
        <w:t>?</w:t>
      </w:r>
    </w:p>
    <w:p w14:paraId="61634D76" w14:textId="20121A56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="00237EDD">
        <w:rPr>
          <w:rFonts w:hint="cs"/>
          <w:cs/>
        </w:rPr>
        <w:t xml:space="preserve"> </w:t>
      </w:r>
      <w:r w:rsidRPr="008921E1">
        <w:rPr>
          <w:cs/>
        </w:rPr>
        <w:t>โดยทั่วไป</w:t>
      </w:r>
      <w:r w:rsidRPr="008921E1">
        <w:t xml:space="preserve"> </w:t>
      </w:r>
      <w:r w:rsidRPr="008921E1">
        <w:rPr>
          <w:cs/>
        </w:rPr>
        <w:t xml:space="preserve">ไม่สามารถสมัครรอบถัดไปในระบบ </w:t>
      </w:r>
      <w:r w:rsidRPr="008921E1">
        <w:t xml:space="preserve">TCAS </w:t>
      </w:r>
      <w:r w:rsidRPr="008921E1">
        <w:rPr>
          <w:cs/>
        </w:rPr>
        <w:t>ได้อีก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ชื่อของผู้ยืนยันสิทธิ์จะถูก</w:t>
      </w:r>
      <w:r w:rsidRPr="008921E1">
        <w:t xml:space="preserve"> </w:t>
      </w:r>
      <w:r w:rsidRPr="008921E1">
        <w:rPr>
          <w:cs/>
        </w:rPr>
        <w:t xml:space="preserve">ตัดสิทธิ์จากระบบ </w:t>
      </w:r>
      <w:r w:rsidRPr="008921E1">
        <w:t xml:space="preserve">TCAS </w:t>
      </w:r>
      <w:r w:rsidRPr="008921E1">
        <w:rPr>
          <w:cs/>
        </w:rPr>
        <w:t>อัตโนมัติ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ยกเว้นบางโครงการพิเศษที่อยู่นอกระบบ </w:t>
      </w:r>
      <w:r w:rsidRPr="008921E1">
        <w:t>TCAS (</w:t>
      </w:r>
      <w:r w:rsidRPr="008921E1">
        <w:rPr>
          <w:cs/>
        </w:rPr>
        <w:t xml:space="preserve">เช่น รอบ </w:t>
      </w:r>
      <w:r w:rsidRPr="008921E1">
        <w:t xml:space="preserve">Portfolio </w:t>
      </w:r>
      <w:r w:rsidRPr="008921E1">
        <w:rPr>
          <w:cs/>
        </w:rPr>
        <w:t>หรือรอบมหาวิทยาลัยจัดเอง)</w:t>
      </w:r>
    </w:p>
    <w:p w14:paraId="6DA0ADD0" w14:textId="77777777" w:rsidR="00744FC4" w:rsidRDefault="00744FC4" w:rsidP="004C32EA">
      <w:pPr>
        <w:spacing w:after="240"/>
        <w:ind w:left="1843" w:firstLine="0"/>
        <w:rPr>
          <w:b/>
          <w:bCs/>
        </w:rPr>
      </w:pPr>
    </w:p>
    <w:p w14:paraId="4F1C7D81" w14:textId="77777777" w:rsidR="00744FC4" w:rsidRDefault="00744FC4" w:rsidP="004C32EA">
      <w:pPr>
        <w:spacing w:after="240"/>
        <w:ind w:left="1843" w:firstLine="0"/>
        <w:rPr>
          <w:b/>
          <w:bCs/>
        </w:rPr>
      </w:pPr>
    </w:p>
    <w:p w14:paraId="12E7AE77" w14:textId="48390909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lastRenderedPageBreak/>
        <w:t>คำถาม</w:t>
      </w:r>
      <w:r w:rsidRPr="008921E1">
        <w:rPr>
          <w:cs/>
        </w:rPr>
        <w:t xml:space="preserve"> หลังจากยืนยันสิทธิ์แล้วต้องทำอะไรต่อ</w:t>
      </w:r>
      <w:r w:rsidRPr="008921E1">
        <w:t>?</w:t>
      </w:r>
    </w:p>
    <w:p w14:paraId="58376CAD" w14:textId="56352852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="00237EDD">
        <w:rPr>
          <w:rFonts w:hint="cs"/>
          <w:b/>
          <w:bCs/>
          <w:cs/>
        </w:rPr>
        <w:t xml:space="preserve"> </w:t>
      </w:r>
      <w:r w:rsidRPr="008921E1">
        <w:rPr>
          <w:cs/>
        </w:rPr>
        <w:t>รอประกาศวันรายงานตัว / ขึ้นทะเบียนนักศึกษา / ชำระเงินค่าธรรมเนียม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ดำเนินการให้เสร็จตามระยะเวลาที่มหาวิทยาลัยกำหนด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หากไม่รายงานตัวในระบบของมหาวิทยาลัย =</w:t>
      </w:r>
      <w:r w:rsidRPr="008921E1">
        <w:t xml:space="preserve"> </w:t>
      </w:r>
      <w:r w:rsidRPr="008921E1">
        <w:rPr>
          <w:cs/>
        </w:rPr>
        <w:t xml:space="preserve">ถือว่าสละสิทธิ์แม้จะยืนยัน </w:t>
      </w:r>
      <w:r w:rsidRPr="008921E1">
        <w:t xml:space="preserve">TCAS </w:t>
      </w:r>
      <w:r w:rsidRPr="008921E1">
        <w:rPr>
          <w:cs/>
        </w:rPr>
        <w:t>แล้ว</w:t>
      </w:r>
    </w:p>
    <w:p w14:paraId="783295B5" w14:textId="5058C46E" w:rsidR="008921E1" w:rsidRPr="00C0183D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คำถาม</w:t>
      </w:r>
      <w:r w:rsidRPr="008921E1">
        <w:rPr>
          <w:cs/>
        </w:rPr>
        <w:t xml:space="preserve"> หากยังไม่แน่ใจว่าจะเรียนดีไหม ควรยืนยันไหม</w:t>
      </w:r>
      <w:r w:rsidRPr="008921E1">
        <w:t>?</w:t>
      </w:r>
    </w:p>
    <w:p w14:paraId="67C83032" w14:textId="7874865A" w:rsidR="009C2DE7" w:rsidRPr="009C2DE7" w:rsidRDefault="008921E1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หากยังลังเล อย่าเพิ่งกดยืนยันใน </w:t>
      </w:r>
      <w:r w:rsidRPr="008921E1">
        <w:t xml:space="preserve">TCAS </w:t>
      </w:r>
      <w:r w:rsidRPr="008921E1">
        <w:rPr>
          <w:cs/>
        </w:rPr>
        <w:t>เพราะ</w:t>
      </w:r>
      <w:r w:rsidRPr="008921E1">
        <w:t xml:space="preserve"> </w:t>
      </w:r>
      <w:r w:rsidRPr="008921E1">
        <w:rPr>
          <w:cs/>
        </w:rPr>
        <w:t>ไม่สามารถย้อนกลับได้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รอจนมั่นใจแน่ชัดก่อนวันสุดท้าย (</w:t>
      </w:r>
      <w:r w:rsidRPr="008921E1">
        <w:t xml:space="preserve">2–3 </w:t>
      </w:r>
      <w:r w:rsidRPr="008921E1">
        <w:rPr>
          <w:cs/>
        </w:rPr>
        <w:t xml:space="preserve">พ.ค. </w:t>
      </w:r>
      <w:r w:rsidRPr="008921E1">
        <w:t xml:space="preserve">2568) </w:t>
      </w:r>
      <w:r w:rsidRPr="008921E1">
        <w:rPr>
          <w:cs/>
        </w:rPr>
        <w:t>แล้วค่อยตัดสินใจ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ถ้ายืนยันแล้วแต่ไม่ไปขึ้นทะเบียนเรียน =</w:t>
      </w:r>
      <w:r w:rsidRPr="008921E1">
        <w:t xml:space="preserve"> </w:t>
      </w:r>
      <w:r w:rsidRPr="008921E1">
        <w:rPr>
          <w:cs/>
        </w:rPr>
        <w:t>เสียสิทธิ์และเสียโอกาสการสมัครในปีถัดไป</w:t>
      </w:r>
    </w:p>
    <w:p w14:paraId="05EDD8F1" w14:textId="29531518" w:rsidR="009C2DE7" w:rsidRPr="009C2DE7" w:rsidRDefault="009C2DE7" w:rsidP="004C32EA">
      <w:pPr>
        <w:spacing w:after="240"/>
        <w:ind w:left="1843" w:firstLine="0"/>
      </w:pPr>
      <w:r w:rsidRPr="00237EDD">
        <w:rPr>
          <w:b/>
          <w:bCs/>
          <w:cs/>
        </w:rPr>
        <w:t>คำถาม</w:t>
      </w:r>
      <w:r w:rsidRPr="009C2DE7">
        <w:rPr>
          <w:cs/>
        </w:rPr>
        <w:t xml:space="preserve"> การยืนยันสิทธิ์คืออะไร</w:t>
      </w:r>
      <w:r w:rsidRPr="009C2DE7">
        <w:t xml:space="preserve">? </w:t>
      </w:r>
      <w:r w:rsidRPr="009C2DE7">
        <w:rPr>
          <w:cs/>
        </w:rPr>
        <w:t>ทำไมสำคัญ</w:t>
      </w:r>
      <w:r w:rsidRPr="009C2DE7">
        <w:t>?</w:t>
      </w:r>
    </w:p>
    <w:p w14:paraId="7B734B45" w14:textId="735D10DC" w:rsidR="008921E1" w:rsidRPr="00C0183D" w:rsidRDefault="009C2DE7" w:rsidP="004C32EA">
      <w:pPr>
        <w:spacing w:after="240"/>
        <w:ind w:left="1843" w:firstLine="0"/>
      </w:pPr>
      <w:r w:rsidRPr="00237EDD">
        <w:rPr>
          <w:b/>
          <w:bCs/>
          <w:cs/>
        </w:rPr>
        <w:t>คำตอบ</w:t>
      </w:r>
      <w:r w:rsidR="008921E1" w:rsidRPr="00C0183D">
        <w:rPr>
          <w:rFonts w:hint="cs"/>
          <w:cs/>
        </w:rPr>
        <w:t xml:space="preserve"> </w:t>
      </w:r>
      <w:r w:rsidRPr="009C2DE7">
        <w:rPr>
          <w:cs/>
        </w:rPr>
        <w:t>คือการที่ผู้สมัครแสดงเจตนา “ขอใช้สิทธิ์เข้าศึกษา” ในคณะที่ตนเองผ่านการคัดเลือกหากไม่ยืนยันสิทธิ์ในช่วงเวลาที่กำหนด =</w:t>
      </w:r>
      <w:r w:rsidRPr="009C2DE7">
        <w:t xml:space="preserve"> </w:t>
      </w:r>
      <w:r w:rsidRPr="009C2DE7">
        <w:rPr>
          <w:cs/>
        </w:rPr>
        <w:t>ถือว่าสละสิทธิ์ทันที</w:t>
      </w:r>
      <w:r w:rsidR="008921E1" w:rsidRPr="00C0183D">
        <w:rPr>
          <w:rFonts w:hint="cs"/>
          <w:cs/>
        </w:rPr>
        <w:t xml:space="preserve"> </w:t>
      </w:r>
      <w:r w:rsidRPr="009C2DE7">
        <w:rPr>
          <w:cs/>
        </w:rPr>
        <w:t>หากยืนยันแล้ว =</w:t>
      </w:r>
      <w:r w:rsidRPr="009C2DE7">
        <w:t xml:space="preserve"> </w:t>
      </w:r>
      <w:r w:rsidRPr="009C2DE7">
        <w:rPr>
          <w:cs/>
        </w:rPr>
        <w:t xml:space="preserve">ชื่อจะถูกตัดออกจากระบบ </w:t>
      </w:r>
      <w:r w:rsidRPr="009C2DE7">
        <w:t xml:space="preserve">TCAS </w:t>
      </w:r>
      <w:r w:rsidRPr="009C2DE7">
        <w:rPr>
          <w:cs/>
        </w:rPr>
        <w:t>รอบถัดไป</w:t>
      </w:r>
      <w:r w:rsidRPr="009C2DE7">
        <w:t xml:space="preserve"> </w:t>
      </w:r>
      <w:r w:rsidRPr="009C2DE7">
        <w:rPr>
          <w:cs/>
        </w:rPr>
        <w:t>ตามเงื่อนไขของ ทปอ.</w:t>
      </w:r>
      <w:r w:rsidR="008921E1" w:rsidRPr="00C0183D">
        <w:rPr>
          <w:rFonts w:hint="cs"/>
          <w:cs/>
        </w:rPr>
        <w:t xml:space="preserve"> </w:t>
      </w:r>
      <w:r w:rsidRPr="009C2DE7">
        <w:rPr>
          <w:cs/>
        </w:rPr>
        <w:t>จึงควรตัดสินใจให้แน่ใจก่อนยืนยัน</w:t>
      </w:r>
    </w:p>
    <w:p w14:paraId="0FF1D30D" w14:textId="77777777" w:rsidR="00A73A0A" w:rsidRDefault="008921E1" w:rsidP="004C32EA">
      <w:pPr>
        <w:spacing w:after="240"/>
        <w:ind w:left="1843" w:firstLine="0"/>
      </w:pPr>
      <w:r w:rsidRPr="00A73A0A">
        <w:rPr>
          <w:b/>
          <w:bCs/>
          <w:cs/>
        </w:rPr>
        <w:t>คำถาม</w:t>
      </w:r>
      <w:r w:rsidRPr="008921E1">
        <w:t xml:space="preserve"> </w:t>
      </w:r>
      <w:r w:rsidRPr="008921E1">
        <w:rPr>
          <w:cs/>
        </w:rPr>
        <w:t>ผู้สมัครโครงการพิเศษหุ่นยนต์ ต้องยืนยันสิทธิ์วันไหน</w:t>
      </w:r>
      <w:r w:rsidRPr="008921E1">
        <w:t>?</w:t>
      </w:r>
    </w:p>
    <w:p w14:paraId="5D14EF06" w14:textId="4B3A61A7" w:rsidR="00A110F5" w:rsidRPr="00C0183D" w:rsidRDefault="008921E1" w:rsidP="004C32EA">
      <w:pPr>
        <w:spacing w:after="240"/>
        <w:ind w:left="1843" w:firstLine="0"/>
      </w:pPr>
      <w:r w:rsidRPr="00A73A0A">
        <w:rPr>
          <w:b/>
          <w:bCs/>
          <w:cs/>
        </w:rPr>
        <w:t>คำตอบ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ต้องยืนยันสิทธิ์ในระบบ </w:t>
      </w:r>
      <w:r w:rsidRPr="008921E1">
        <w:t>TCAS68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ทางเว็บไซต์</w:t>
      </w:r>
      <w:r w:rsidRPr="008921E1">
        <w:t xml:space="preserve"> </w:t>
      </w:r>
      <w:hyperlink r:id="rId16" w:tgtFrame="_new" w:history="1">
        <w:r w:rsidRPr="008921E1">
          <w:rPr>
            <w:rStyle w:val="Hyperlink"/>
            <w:color w:val="auto"/>
            <w:u w:val="none"/>
          </w:rPr>
          <w:t>https://student.mytcas.com</w:t>
        </w:r>
      </w:hyperlink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ในวันที่</w:t>
      </w:r>
      <w:r w:rsidRPr="008921E1">
        <w:t xml:space="preserve"> 5–6 </w:t>
      </w:r>
      <w:r w:rsidRPr="008921E1">
        <w:rPr>
          <w:cs/>
        </w:rPr>
        <w:t xml:space="preserve">กุมภาพันธ์ </w:t>
      </w:r>
      <w:r w:rsidRPr="008921E1">
        <w:t>2568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หากไม่ยืนยันในวันดังกล่าว ถือว่าสละสิทธิ์</w:t>
      </w:r>
    </w:p>
    <w:p w14:paraId="1CF54605" w14:textId="77777777" w:rsidR="00657C47" w:rsidRDefault="008921E1" w:rsidP="00657C47">
      <w:pPr>
        <w:spacing w:after="240"/>
        <w:ind w:left="1843" w:firstLine="0"/>
      </w:pPr>
      <w:r w:rsidRPr="00A73A0A">
        <w:rPr>
          <w:b/>
          <w:bCs/>
          <w:cs/>
        </w:rPr>
        <w:t>คำถาม</w:t>
      </w:r>
      <w:r w:rsidRPr="00A73A0A">
        <w:rPr>
          <w:b/>
          <w:bCs/>
        </w:rPr>
        <w:t xml:space="preserve"> </w:t>
      </w:r>
      <w:r w:rsidRPr="008921E1">
        <w:rPr>
          <w:cs/>
        </w:rPr>
        <w:t>ผู้สมัครโครงการพิเศษกีฬา/ศิลปวัฒนธรรม ต้องยืนยันสิทธิ์วันไหน</w:t>
      </w:r>
      <w:r w:rsidRPr="008921E1">
        <w:t>?</w:t>
      </w:r>
    </w:p>
    <w:p w14:paraId="1C55F3A5" w14:textId="7A835F8B" w:rsidR="00A110F5" w:rsidRPr="00C0183D" w:rsidRDefault="008921E1" w:rsidP="00657C47">
      <w:pPr>
        <w:spacing w:after="240"/>
        <w:ind w:left="1843" w:firstLine="0"/>
      </w:pPr>
      <w:r w:rsidRPr="00A73A0A">
        <w:rPr>
          <w:b/>
          <w:bCs/>
          <w:cs/>
        </w:rPr>
        <w:t>คำตอบ</w:t>
      </w:r>
      <w:r w:rsidR="00A73A0A">
        <w:rPr>
          <w:rFonts w:hint="cs"/>
          <w:cs/>
        </w:rPr>
        <w:t xml:space="preserve"> </w:t>
      </w:r>
      <w:r w:rsidRPr="008921E1">
        <w:rPr>
          <w:cs/>
        </w:rPr>
        <w:t xml:space="preserve">ต้องยืนยันสิทธิ์ในระบบ </w:t>
      </w:r>
      <w:r w:rsidRPr="008921E1">
        <w:t>TCAS68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ที่เว็บไซต์</w:t>
      </w:r>
      <w:r w:rsidRPr="008921E1">
        <w:t xml:space="preserve"> </w:t>
      </w:r>
      <w:hyperlink r:id="rId17" w:tgtFrame="_new" w:history="1">
        <w:r w:rsidRPr="008921E1">
          <w:rPr>
            <w:rStyle w:val="Hyperlink"/>
            <w:color w:val="auto"/>
            <w:u w:val="none"/>
          </w:rPr>
          <w:t>https://student.mytcas.com</w:t>
        </w:r>
      </w:hyperlink>
      <w:r w:rsidR="00A73A0A">
        <w:rPr>
          <w:rFonts w:hint="cs"/>
          <w:cs/>
        </w:rPr>
        <w:t xml:space="preserve"> </w:t>
      </w:r>
      <w:r w:rsidRPr="008921E1">
        <w:rPr>
          <w:cs/>
        </w:rPr>
        <w:t>ในวันที่</w:t>
      </w:r>
      <w:r w:rsidRPr="008921E1">
        <w:t xml:space="preserve"> 2–3 </w:t>
      </w:r>
      <w:r w:rsidRPr="008921E1">
        <w:rPr>
          <w:cs/>
        </w:rPr>
        <w:t xml:space="preserve">พฤษภาคม </w:t>
      </w:r>
      <w:r w:rsidRPr="008921E1">
        <w:t>2568</w:t>
      </w:r>
      <w:r w:rsidRPr="008921E1">
        <w:rPr>
          <w:cs/>
        </w:rPr>
        <w:t>หากไม่ยืนยันในวันดังกล่าว จะถือว่าสละสิทธิ์การเข้าศึกษา</w:t>
      </w:r>
    </w:p>
    <w:p w14:paraId="1B3FDD6F" w14:textId="3155F5A5" w:rsidR="006933AA" w:rsidRPr="00C0183D" w:rsidRDefault="008921E1" w:rsidP="004C32EA">
      <w:pPr>
        <w:spacing w:after="240"/>
        <w:ind w:left="1843" w:firstLine="0"/>
      </w:pPr>
      <w:r w:rsidRPr="00FB60B8">
        <w:rPr>
          <w:b/>
          <w:bCs/>
          <w:cs/>
        </w:rPr>
        <w:t>คำถาม</w:t>
      </w:r>
      <w:r w:rsidRPr="008921E1">
        <w:t xml:space="preserve"> </w:t>
      </w:r>
      <w:r w:rsidRPr="008921E1">
        <w:rPr>
          <w:cs/>
        </w:rPr>
        <w:t>ผู้สมัครโครงการรับตรง ต้องยืนยันสิทธิ์วันไหน</w:t>
      </w:r>
      <w:r w:rsidRPr="008921E1">
        <w:t>?</w:t>
      </w:r>
    </w:p>
    <w:p w14:paraId="5DC01585" w14:textId="49BD7A2E" w:rsidR="009C2DE7" w:rsidRPr="00C0183D" w:rsidRDefault="008921E1" w:rsidP="004C32EA">
      <w:pPr>
        <w:spacing w:after="240"/>
        <w:ind w:left="1843" w:firstLine="0"/>
        <w:rPr>
          <w:cs/>
        </w:rPr>
      </w:pPr>
      <w:r w:rsidRPr="00FB60B8">
        <w:rPr>
          <w:b/>
          <w:bCs/>
          <w:cs/>
        </w:rPr>
        <w:t>คำตอบ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ต้องยืนยันสิทธิ์ผ่านระบบ </w:t>
      </w:r>
      <w:r w:rsidRPr="008921E1">
        <w:t>TCAS68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ที่เว็บไซต์</w:t>
      </w:r>
      <w:r w:rsidRPr="008921E1">
        <w:t xml:space="preserve"> </w:t>
      </w:r>
      <w:hyperlink r:id="rId18" w:tgtFrame="_new" w:history="1">
        <w:r w:rsidRPr="008921E1">
          <w:rPr>
            <w:rStyle w:val="Hyperlink"/>
            <w:color w:val="auto"/>
            <w:u w:val="none"/>
          </w:rPr>
          <w:t>https://student.mytcas.com</w:t>
        </w:r>
      </w:hyperlink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ในวันที่</w:t>
      </w:r>
      <w:r w:rsidRPr="008921E1">
        <w:t xml:space="preserve"> 2–3 </w:t>
      </w:r>
      <w:r w:rsidRPr="008921E1">
        <w:rPr>
          <w:cs/>
        </w:rPr>
        <w:t xml:space="preserve">พฤษภาคม </w:t>
      </w:r>
      <w:r w:rsidRPr="008921E1">
        <w:t xml:space="preserve">2568 </w:t>
      </w:r>
      <w:r w:rsidRPr="008921E1">
        <w:rPr>
          <w:cs/>
        </w:rPr>
        <w:t>เช่นเดียวกับรอบกีฬา/ศิลป์</w:t>
      </w:r>
      <w:r w:rsidR="00A110F5" w:rsidRPr="00C0183D">
        <w:rPr>
          <w:rFonts w:hint="cs"/>
          <w:cs/>
        </w:rPr>
        <w:t xml:space="preserve"> </w:t>
      </w:r>
      <w:r w:rsidRPr="008921E1">
        <w:rPr>
          <w:cs/>
        </w:rPr>
        <w:t>การไม่ยืนยันภายในกำหนด = สละสิทธิ์</w:t>
      </w:r>
    </w:p>
    <w:p w14:paraId="10196380" w14:textId="77777777" w:rsidR="006933AA" w:rsidRPr="00C0183D" w:rsidRDefault="00F6065C" w:rsidP="004C32EA">
      <w:pPr>
        <w:pStyle w:val="Heading2"/>
        <w:spacing w:after="240"/>
      </w:pPr>
      <w:r w:rsidRPr="00C0183D">
        <w:rPr>
          <w:rFonts w:hint="cs"/>
          <w:cs/>
        </w:rPr>
        <w:lastRenderedPageBreak/>
        <w:t>1.2 หมวดหมู่คำถามทั่วไปของภาควิชาคอมพิวเตอร์ศึกษา</w:t>
      </w:r>
      <w:r w:rsidR="00394206" w:rsidRPr="00C0183D">
        <w:rPr>
          <w:rFonts w:hint="cs"/>
        </w:rPr>
        <w:t xml:space="preserve"> </w:t>
      </w:r>
      <w:r w:rsidR="00394206" w:rsidRPr="00C0183D">
        <w:rPr>
          <w:rFonts w:hint="cs"/>
          <w:cs/>
        </w:rPr>
        <w:t>มีดังนี้</w:t>
      </w:r>
    </w:p>
    <w:p w14:paraId="452C2B14" w14:textId="13B010CC" w:rsidR="0006231D" w:rsidRPr="00C0183D" w:rsidRDefault="00FB60B8" w:rsidP="00DF5402">
      <w:pPr>
        <w:pStyle w:val="Heading3"/>
      </w:pPr>
      <w:r>
        <w:t>1.2.1</w:t>
      </w:r>
      <w:r w:rsidR="00687E60" w:rsidRPr="00C0183D">
        <w:rPr>
          <w:rFonts w:hint="cs"/>
        </w:rPr>
        <w:t xml:space="preserve"> </w:t>
      </w:r>
      <w:r w:rsidR="0006231D" w:rsidRPr="00C0183D">
        <w:rPr>
          <w:rFonts w:hint="cs"/>
          <w:cs/>
        </w:rPr>
        <w:t>ด้านคำถามทั่วไป</w:t>
      </w:r>
    </w:p>
    <w:p w14:paraId="478CC428" w14:textId="7EE96790" w:rsidR="00436BC6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มีชื่อภาษาอังกฤษว่าอะไร</w:t>
      </w:r>
    </w:p>
    <w:p w14:paraId="494C8CEE" w14:textId="459D7A3D" w:rsidR="00436BC6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Bachelor of Science in Technical Education Program in Computer Technology</w:t>
      </w:r>
    </w:p>
    <w:p w14:paraId="13357360" w14:textId="77777777" w:rsidR="00436BC6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สำเร็จการศึกษาหลักสูตรนี้ได้รับปริญญาอะไร</w:t>
      </w:r>
    </w:p>
    <w:p w14:paraId="18C753A4" w14:textId="0497EAFE" w:rsidR="00436BC6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ครุศาสตร์อุตสาหกรรมบัณฑิต (เทคโนโลยีคอมพิวเตอร์) / </w:t>
      </w:r>
      <w:r w:rsidRPr="00C0183D">
        <w:rPr>
          <w:rFonts w:hint="cs"/>
        </w:rPr>
        <w:t>Bachelor of Science in Technical Education (Computer Technology)</w:t>
      </w:r>
    </w:p>
    <w:p w14:paraId="7B69B1AB" w14:textId="77777777" w:rsidR="000948CB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หลักสูตรนี้เรียนกี่ปี</w:t>
      </w:r>
    </w:p>
    <w:p w14:paraId="31E07180" w14:textId="0C7EE6D2" w:rsidR="00436BC6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หลักสูตรเต็ม (</w:t>
      </w:r>
      <w:r w:rsidRPr="00C0183D">
        <w:rPr>
          <w:rFonts w:hint="cs"/>
        </w:rPr>
        <w:t xml:space="preserve">CED) 4 </w:t>
      </w:r>
      <w:r w:rsidRPr="00C0183D">
        <w:rPr>
          <w:rFonts w:hint="cs"/>
          <w:cs/>
        </w:rPr>
        <w:t>ปี ส่วนหลักสูตรเทียบโอน (</w:t>
      </w:r>
      <w:r w:rsidRPr="00C0183D">
        <w:rPr>
          <w:rFonts w:hint="cs"/>
        </w:rPr>
        <w:t xml:space="preserve">TCT) 3 </w:t>
      </w:r>
      <w:r w:rsidRPr="00C0183D">
        <w:rPr>
          <w:rFonts w:hint="cs"/>
          <w:cs/>
        </w:rPr>
        <w:t>ปี</w:t>
      </w:r>
    </w:p>
    <w:p w14:paraId="40BEE645" w14:textId="77777777" w:rsidR="000948CB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ต้องเรียนกี่หน่วยกิตจึงจะจบการศึกษา</w:t>
      </w:r>
    </w:p>
    <w:p w14:paraId="144D9B48" w14:textId="31846FB9" w:rsidR="00687E60" w:rsidRPr="00C0183D" w:rsidRDefault="00436BC6" w:rsidP="00744FC4">
      <w:pPr>
        <w:spacing w:after="240"/>
        <w:ind w:left="1843" w:firstLine="0"/>
      </w:pPr>
      <w:r w:rsidRPr="005603EB">
        <w:rPr>
          <w:rFonts w:hint="cs"/>
          <w:b/>
          <w:bCs/>
          <w:cs/>
        </w:rPr>
        <w:t>คำตอบ</w:t>
      </w:r>
      <w:r w:rsidRPr="005603EB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CED </w:t>
      </w:r>
      <w:r w:rsidRPr="00C0183D">
        <w:rPr>
          <w:rFonts w:hint="cs"/>
          <w:cs/>
        </w:rPr>
        <w:t xml:space="preserve">ต้องเรียน </w:t>
      </w:r>
      <w:r w:rsidRPr="00C0183D">
        <w:rPr>
          <w:rFonts w:hint="cs"/>
        </w:rPr>
        <w:t xml:space="preserve">132 </w:t>
      </w:r>
      <w:r w:rsidRPr="00C0183D">
        <w:rPr>
          <w:rFonts w:hint="cs"/>
          <w:cs/>
        </w:rPr>
        <w:t xml:space="preserve">หน่วยกิต ส่วน </w:t>
      </w:r>
      <w:r w:rsidRPr="00C0183D">
        <w:rPr>
          <w:rFonts w:hint="cs"/>
        </w:rPr>
        <w:t xml:space="preserve">TCT </w:t>
      </w:r>
      <w:r w:rsidRPr="00C0183D">
        <w:rPr>
          <w:rFonts w:hint="cs"/>
          <w:cs/>
        </w:rPr>
        <w:t xml:space="preserve">ต้องเรียน </w:t>
      </w:r>
      <w:r w:rsidRPr="00C0183D">
        <w:rPr>
          <w:rFonts w:hint="cs"/>
        </w:rPr>
        <w:t xml:space="preserve">97 </w:t>
      </w:r>
      <w:r w:rsidRPr="00C0183D">
        <w:rPr>
          <w:rFonts w:hint="cs"/>
          <w:cs/>
        </w:rPr>
        <w:t>หน่วยกิต</w:t>
      </w:r>
    </w:p>
    <w:p w14:paraId="3D2143EA" w14:textId="72627896" w:rsidR="00436BC6" w:rsidRPr="00C0183D" w:rsidRDefault="00436BC6" w:rsidP="00DF5402">
      <w:pPr>
        <w:pStyle w:val="Heading3"/>
      </w:pPr>
      <w:r w:rsidRPr="00C0183D">
        <w:rPr>
          <w:rFonts w:hint="cs"/>
        </w:rPr>
        <w:t xml:space="preserve">1.2.2 </w:t>
      </w:r>
      <w:r w:rsidRPr="00C0183D">
        <w:rPr>
          <w:rFonts w:hint="cs"/>
          <w:cs/>
        </w:rPr>
        <w:t>ด้านการบริการ</w:t>
      </w:r>
      <w:r w:rsidR="004366DE" w:rsidRPr="00C0183D">
        <w:rPr>
          <w:rFonts w:hint="cs"/>
          <w:cs/>
        </w:rPr>
        <w:t>ของภาควิชา</w:t>
      </w:r>
    </w:p>
    <w:p w14:paraId="63A548E4" w14:textId="77777777" w:rsidR="001537DA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คำถาม</w:t>
      </w:r>
      <w:r w:rsidRPr="001537DA">
        <w:t xml:space="preserve"> </w:t>
      </w:r>
      <w:r w:rsidRPr="001537DA">
        <w:rPr>
          <w:cs/>
        </w:rPr>
        <w:t>นักศึกษาสามารถติดต่อขอเอกสารฝึกงานได้</w:t>
      </w:r>
      <w:r w:rsidRPr="00C0183D">
        <w:rPr>
          <w:rFonts w:hint="cs"/>
          <w:cs/>
        </w:rPr>
        <w:t>ที่ไหน</w:t>
      </w:r>
    </w:p>
    <w:p w14:paraId="45A72287" w14:textId="77777777" w:rsidR="002B207F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คำตอบ</w:t>
      </w:r>
      <w:r w:rsidRPr="001537DA">
        <w:t xml:space="preserve"> </w:t>
      </w:r>
      <w:r w:rsidRPr="001537DA">
        <w:rPr>
          <w:cs/>
        </w:rPr>
        <w:t>ภาควิชามีบริการออกเอกสารฝึกงานและหนังสือส่งตัวไปยังสถานประกอบการ</w:t>
      </w:r>
      <w:r w:rsidRPr="00C0183D">
        <w:t xml:space="preserve"> </w:t>
      </w:r>
      <w:r w:rsidRPr="00C0183D">
        <w:rPr>
          <w:rFonts w:hint="cs"/>
          <w:cs/>
        </w:rPr>
        <w:t xml:space="preserve">โดยสามารถติดต่อได้ที่ห้องภาควิชาคอมพิวเตอร์ศึกษา ตึก 52 ชั้น2 </w:t>
      </w:r>
    </w:p>
    <w:p w14:paraId="33CB1A2F" w14:textId="350616D8" w:rsidR="001537DA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คำถาม</w:t>
      </w:r>
      <w:r w:rsidRPr="001537DA">
        <w:t xml:space="preserve"> </w:t>
      </w:r>
      <w:r w:rsidRPr="001537DA">
        <w:rPr>
          <w:cs/>
        </w:rPr>
        <w:t>หากนักศึกษาต้องการหนังสือรับรองการเป็นนักศึกษาจะต้องทำอย่างไ</w:t>
      </w:r>
      <w:r w:rsidRPr="00C0183D">
        <w:rPr>
          <w:rFonts w:hint="cs"/>
          <w:cs/>
        </w:rPr>
        <w:t>ร</w:t>
      </w:r>
    </w:p>
    <w:p w14:paraId="6D3D9384" w14:textId="2CB84210" w:rsidR="001537DA" w:rsidRPr="001537DA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คำตอบ</w:t>
      </w:r>
      <w:r w:rsidRPr="001537DA">
        <w:t xml:space="preserve"> </w:t>
      </w:r>
      <w:r w:rsidRPr="001537DA">
        <w:rPr>
          <w:cs/>
        </w:rPr>
        <w:t>สามารถยื่นคำร้องผ่านภาควิชาคอมพิวเตอร์ศึกษา เพื่อออกหนังสือรับรองสถานภาพนักศึกษาและใช้ยื่นต่อหน่วยงานที่เกี่ยวข้อง</w:t>
      </w:r>
    </w:p>
    <w:p w14:paraId="188B8463" w14:textId="77777777" w:rsidR="001C2B56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คำถาม</w:t>
      </w:r>
      <w:r w:rsidRPr="001537DA">
        <w:t xml:space="preserve"> </w:t>
      </w:r>
      <w:r w:rsidRPr="001537DA">
        <w:rPr>
          <w:cs/>
        </w:rPr>
        <w:t>ภาควิชาคอมพิวเตอร์ศึกษามีบริการช่วยจัดหาสถานที่ฝึกงาน</w:t>
      </w:r>
      <w:r w:rsidRPr="00C0183D">
        <w:rPr>
          <w:rFonts w:hint="cs"/>
          <w:cs/>
        </w:rPr>
        <w:t>ไ</w:t>
      </w:r>
      <w:r w:rsidR="001C2B56" w:rsidRPr="00C0183D">
        <w:rPr>
          <w:rFonts w:hint="cs"/>
          <w:cs/>
        </w:rPr>
        <w:t>หม</w:t>
      </w:r>
    </w:p>
    <w:p w14:paraId="6E5130F4" w14:textId="3B628575" w:rsidR="001537DA" w:rsidRPr="001537DA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lastRenderedPageBreak/>
        <w:t>คำตอบ</w:t>
      </w:r>
      <w:r w:rsidRPr="001537DA">
        <w:t xml:space="preserve"> </w:t>
      </w:r>
      <w:r w:rsidRPr="001537DA">
        <w:rPr>
          <w:cs/>
        </w:rPr>
        <w:t>มี โดยภาควิชาจะประสานกับบริษัท หน่วยงานราชการ และสถานศึกษา เพื่อรองรับนักศึกษาเข้าฝึกงาน</w:t>
      </w:r>
    </w:p>
    <w:p w14:paraId="27BE7FCF" w14:textId="77777777" w:rsidR="001C2B56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คำถาม</w:t>
      </w:r>
      <w:r w:rsidRPr="001537DA">
        <w:t xml:space="preserve"> </w:t>
      </w:r>
      <w:r w:rsidRPr="001537DA">
        <w:rPr>
          <w:cs/>
        </w:rPr>
        <w:t>หากนักศึกษาต้องการคำปรึกษาเรื่องการฝึกงานหรือการปฏิบัติการสอนสามารถติดต่อใคร</w:t>
      </w:r>
    </w:p>
    <w:p w14:paraId="50328868" w14:textId="53B10EA9" w:rsidR="00930C6B" w:rsidRPr="00C0183D" w:rsidRDefault="001537DA" w:rsidP="00B4237E">
      <w:pPr>
        <w:tabs>
          <w:tab w:val="left" w:pos="1418"/>
        </w:tabs>
        <w:spacing w:after="240"/>
        <w:ind w:left="1843" w:firstLine="0"/>
      </w:pPr>
      <w:r w:rsidRPr="005603EB">
        <w:rPr>
          <w:b/>
          <w:bCs/>
          <w:cs/>
        </w:rPr>
        <w:t>คำตอบ</w:t>
      </w:r>
      <w:r w:rsidRPr="001537DA">
        <w:t xml:space="preserve"> </w:t>
      </w:r>
      <w:r w:rsidRPr="001537DA">
        <w:rPr>
          <w:cs/>
        </w:rPr>
        <w:t>สามารถติดต่ออาจารย์ที่ปรึกษา หรืออาจารย์ผู้รับผิดชอบการฝึกงานและการปฏิบัติการสอนของภาควิชาคอมพิวเตอร์ศึกษา</w:t>
      </w:r>
    </w:p>
    <w:p w14:paraId="63754721" w14:textId="2E07746F" w:rsidR="00170CE0" w:rsidRPr="00C0183D" w:rsidRDefault="00170CE0" w:rsidP="00DF5402">
      <w:pPr>
        <w:pStyle w:val="Heading3"/>
      </w:pPr>
      <w:r w:rsidRPr="00C0183D">
        <w:t xml:space="preserve">1.2.3 </w:t>
      </w:r>
      <w:r w:rsidR="007D744A" w:rsidRPr="00C0183D">
        <w:rPr>
          <w:rFonts w:hint="cs"/>
          <w:cs/>
        </w:rPr>
        <w:t>ด้านบริการนักศึกษา</w:t>
      </w:r>
    </w:p>
    <w:p w14:paraId="4DE79A78" w14:textId="38446FF3" w:rsidR="00B85761" w:rsidRPr="00C0183D" w:rsidRDefault="00B85761" w:rsidP="00B4237E">
      <w:pPr>
        <w:spacing w:after="240"/>
        <w:ind w:left="1843" w:firstLine="0"/>
      </w:pPr>
      <w:r w:rsidRPr="00AD07A0">
        <w:rPr>
          <w:b/>
          <w:bCs/>
          <w:cs/>
        </w:rPr>
        <w:t>คำถาม</w:t>
      </w:r>
      <w:r w:rsidRPr="00C0183D">
        <w:t xml:space="preserve"> </w:t>
      </w:r>
      <w:r w:rsidRPr="00C0183D">
        <w:rPr>
          <w:cs/>
        </w:rPr>
        <w:t>ภาควิชาคอมพิวเตอร์ศึกษามีบริการให้คำปรึกษาทางการเรียน</w:t>
      </w:r>
      <w:r w:rsidRPr="00C0183D">
        <w:rPr>
          <w:rFonts w:hint="cs"/>
          <w:cs/>
        </w:rPr>
        <w:t>ไหม</w:t>
      </w:r>
    </w:p>
    <w:p w14:paraId="0D30838C" w14:textId="05232273" w:rsidR="00B85761" w:rsidRPr="00C0183D" w:rsidRDefault="00B85761" w:rsidP="00B4237E">
      <w:pPr>
        <w:spacing w:after="240"/>
        <w:ind w:left="1843" w:firstLine="0"/>
      </w:pPr>
      <w:r w:rsidRPr="00AD07A0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มี โดยอาจารย์ที่ปรึกษาช่วยดูแลการเรียน แนะนำการเลือกวิชา และวางแผนการศึกษาให้เหมาะสมกับนักศึกษา</w:t>
      </w:r>
    </w:p>
    <w:p w14:paraId="13CD944F" w14:textId="0851C358" w:rsidR="00B85761" w:rsidRPr="00C0183D" w:rsidRDefault="00B85761" w:rsidP="00B4237E">
      <w:pPr>
        <w:spacing w:after="240"/>
        <w:ind w:left="1843" w:firstLine="0"/>
      </w:pPr>
      <w:r w:rsidRPr="00AD07A0">
        <w:rPr>
          <w:b/>
          <w:bCs/>
          <w:cs/>
        </w:rPr>
        <w:t>คำถาม</w:t>
      </w:r>
      <w:r w:rsidRPr="00B85761">
        <w:t xml:space="preserve"> </w:t>
      </w:r>
      <w:r w:rsidRPr="00B85761">
        <w:rPr>
          <w:cs/>
        </w:rPr>
        <w:t>ภาควิชาคอมพิวเตอร์ศึกษามีบริการด้านทุนการศึกษาหรือไ</w:t>
      </w:r>
      <w:r w:rsidR="00557487" w:rsidRPr="00C0183D">
        <w:rPr>
          <w:rFonts w:hint="cs"/>
          <w:cs/>
        </w:rPr>
        <w:t>หม</w:t>
      </w:r>
    </w:p>
    <w:p w14:paraId="3E33550D" w14:textId="4C4B2426" w:rsidR="00B85761" w:rsidRPr="00C0183D" w:rsidRDefault="00B85761" w:rsidP="00B4237E">
      <w:pPr>
        <w:spacing w:after="240"/>
        <w:ind w:left="1843" w:firstLine="0"/>
        <w:rPr>
          <w:cs/>
        </w:rPr>
      </w:pPr>
      <w:r w:rsidRPr="00AD07A0">
        <w:rPr>
          <w:b/>
          <w:bCs/>
          <w:cs/>
        </w:rPr>
        <w:t>คำตอบ</w:t>
      </w:r>
      <w:r w:rsidRPr="00B85761">
        <w:t xml:space="preserve"> </w:t>
      </w:r>
      <w:r w:rsidRPr="00B85761">
        <w:rPr>
          <w:cs/>
        </w:rPr>
        <w:t>มี ทั้งทุนจากมหาวิทยาลัย</w:t>
      </w:r>
      <w:r w:rsidR="00930C6B" w:rsidRPr="00C0183D">
        <w:rPr>
          <w:rFonts w:hint="cs"/>
          <w:cs/>
        </w:rPr>
        <w:t xml:space="preserve"> </w:t>
      </w:r>
      <w:r w:rsidRPr="00B85761">
        <w:rPr>
          <w:cs/>
        </w:rPr>
        <w:t>ทุนสนับสนุนจากองค์กรภายนอก</w:t>
      </w:r>
      <w:r w:rsidR="00930C6B" w:rsidRPr="00C0183D">
        <w:rPr>
          <w:rFonts w:hint="cs"/>
          <w:cs/>
        </w:rPr>
        <w:t>และภายใน</w:t>
      </w:r>
    </w:p>
    <w:p w14:paraId="0D2EA59F" w14:textId="77777777" w:rsidR="00557487" w:rsidRPr="00C0183D" w:rsidRDefault="00557487" w:rsidP="00B4237E">
      <w:pPr>
        <w:spacing w:after="240"/>
        <w:ind w:left="1843" w:firstLine="0"/>
      </w:pPr>
      <w:r w:rsidRPr="00AD07A0">
        <w:rPr>
          <w:b/>
          <w:bCs/>
          <w:cs/>
        </w:rPr>
        <w:t>คำถาม</w:t>
      </w:r>
      <w:r w:rsidRPr="00557487">
        <w:t xml:space="preserve"> </w:t>
      </w:r>
      <w:r w:rsidRPr="00557487">
        <w:rPr>
          <w:cs/>
        </w:rPr>
        <w:t>ภาควิชามีระบบสนับสนุนการหางานหลังเรียนจบหรือไม่</w:t>
      </w:r>
    </w:p>
    <w:p w14:paraId="7D21692A" w14:textId="2821512E" w:rsidR="00557487" w:rsidRPr="00C0183D" w:rsidRDefault="00557487" w:rsidP="00B4237E">
      <w:pPr>
        <w:spacing w:after="240"/>
        <w:ind w:left="1843" w:firstLine="0"/>
      </w:pPr>
      <w:r w:rsidRPr="00AD07A0">
        <w:rPr>
          <w:b/>
          <w:bCs/>
          <w:cs/>
        </w:rPr>
        <w:t>คำตอบ</w:t>
      </w:r>
      <w:r w:rsidRPr="00557487">
        <w:t xml:space="preserve"> </w:t>
      </w:r>
      <w:r w:rsidRPr="00557487">
        <w:rPr>
          <w:cs/>
        </w:rPr>
        <w:t>มี เช่น การแนะแนวอาชีพ การจัดหาสถานที่ฝึกงาน และการเชื่อมโยงเครือข่ายศิษย์เก่าเพื่</w:t>
      </w:r>
      <w:r w:rsidR="00AD07A0">
        <w:rPr>
          <w:rFonts w:hint="cs"/>
          <w:cs/>
        </w:rPr>
        <w:t>อ</w:t>
      </w:r>
      <w:r w:rsidRPr="00557487">
        <w:rPr>
          <w:cs/>
        </w:rPr>
        <w:t>ช่วยหางาน</w:t>
      </w:r>
    </w:p>
    <w:p w14:paraId="6E81CE80" w14:textId="77777777" w:rsidR="00930C6B" w:rsidRPr="00C0183D" w:rsidRDefault="00557487" w:rsidP="00B4237E">
      <w:pPr>
        <w:spacing w:after="240"/>
        <w:ind w:left="1843" w:firstLine="0"/>
      </w:pPr>
      <w:r w:rsidRPr="00AD07A0">
        <w:rPr>
          <w:b/>
          <w:bCs/>
          <w:cs/>
        </w:rPr>
        <w:t>คำถาม</w:t>
      </w:r>
      <w:r w:rsidRPr="00557487">
        <w:t xml:space="preserve"> </w:t>
      </w:r>
      <w:r w:rsidRPr="00557487">
        <w:rPr>
          <w:cs/>
        </w:rPr>
        <w:t>ภาควิชามีบริการด้านห้องปฏิบัติการและเครื่องมือให้นักศึกษาหรือไ</w:t>
      </w:r>
      <w:r w:rsidRPr="00C0183D">
        <w:rPr>
          <w:rFonts w:hint="cs"/>
          <w:cs/>
        </w:rPr>
        <w:t>หม</w:t>
      </w:r>
    </w:p>
    <w:p w14:paraId="7F33A29C" w14:textId="04DBEE01" w:rsidR="00557487" w:rsidRPr="00C0183D" w:rsidRDefault="00557487" w:rsidP="00B4237E">
      <w:pPr>
        <w:spacing w:after="240"/>
        <w:ind w:left="1843" w:firstLine="0"/>
      </w:pPr>
      <w:r w:rsidRPr="00AD07A0">
        <w:rPr>
          <w:b/>
          <w:bCs/>
          <w:cs/>
        </w:rPr>
        <w:t>คำตอบ</w:t>
      </w:r>
      <w:r w:rsidRPr="00557487">
        <w:t xml:space="preserve"> </w:t>
      </w:r>
      <w:r w:rsidRPr="00557487">
        <w:rPr>
          <w:cs/>
        </w:rPr>
        <w:t>มี ห้องปฏิบัติการคอมพิวเตอร์ที่ทันสมัย และเครื่องมือดิจิทัลครบครันสำหรับการเรียนและการวิจัย</w:t>
      </w:r>
    </w:p>
    <w:p w14:paraId="6BD6B71F" w14:textId="445DB70F" w:rsidR="00930C6B" w:rsidRPr="00C0183D" w:rsidRDefault="00930C6B" w:rsidP="00DF5402">
      <w:pPr>
        <w:pStyle w:val="Heading3"/>
      </w:pPr>
      <w:r w:rsidRPr="00C0183D">
        <w:t xml:space="preserve">1.2.4 </w:t>
      </w:r>
      <w:r w:rsidRPr="00C0183D">
        <w:rPr>
          <w:rFonts w:hint="cs"/>
          <w:cs/>
        </w:rPr>
        <w:t>ด้านสังคม</w:t>
      </w:r>
    </w:p>
    <w:p w14:paraId="0E6AF7BC" w14:textId="77777777" w:rsidR="002B4EB0" w:rsidRPr="00C0183D" w:rsidRDefault="002B4EB0" w:rsidP="00B4237E">
      <w:pPr>
        <w:spacing w:after="240"/>
        <w:ind w:left="2268" w:hanging="284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ภาควิชาคอมพิวเตอร์ศึกษามีกิจกรรม</w:t>
      </w:r>
      <w:r w:rsidRPr="00C0183D">
        <w:rPr>
          <w:cs/>
        </w:rPr>
        <w:t xml:space="preserve"> </w:t>
      </w:r>
      <w:r w:rsidRPr="00C0183D">
        <w:t xml:space="preserve">Open House </w:t>
      </w:r>
      <w:r w:rsidRPr="00C0183D">
        <w:rPr>
          <w:rFonts w:hint="cs"/>
          <w:cs/>
        </w:rPr>
        <w:t>หรือไม่</w:t>
      </w:r>
    </w:p>
    <w:p w14:paraId="1FD2F451" w14:textId="730BD4B7" w:rsidR="002B4EB0" w:rsidRPr="00C0183D" w:rsidRDefault="002B4EB0" w:rsidP="00B4237E">
      <w:pPr>
        <w:spacing w:after="240"/>
        <w:ind w:left="1985" w:hanging="1"/>
      </w:pPr>
      <w:r w:rsidRPr="00AD07A0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กิจกรรม</w:t>
      </w:r>
      <w:r w:rsidRPr="00C0183D">
        <w:rPr>
          <w:cs/>
        </w:rPr>
        <w:t xml:space="preserve"> </w:t>
      </w:r>
      <w:r w:rsidRPr="00C0183D">
        <w:t xml:space="preserve">Open House </w:t>
      </w:r>
      <w:r w:rsidRPr="00C0183D">
        <w:rPr>
          <w:rFonts w:hint="cs"/>
          <w:cs/>
        </w:rPr>
        <w:t>เพื่อประชาสัมพันธ์หลักสูตร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แนะนำสาขาวิชา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และต้อนรับผู้สนใจศึกษาต่อ</w:t>
      </w:r>
    </w:p>
    <w:p w14:paraId="7AF38743" w14:textId="77777777" w:rsidR="002B4EB0" w:rsidRPr="00C0183D" w:rsidRDefault="002B4EB0" w:rsidP="00B4237E">
      <w:pPr>
        <w:spacing w:after="240"/>
        <w:ind w:left="2268" w:hanging="284"/>
      </w:pPr>
      <w:r w:rsidRPr="00AD07A0">
        <w:rPr>
          <w:rFonts w:hint="cs"/>
          <w:b/>
          <w:bCs/>
          <w:cs/>
        </w:rPr>
        <w:t>คำถาม</w:t>
      </w:r>
      <w:r w:rsidRPr="00AD07A0">
        <w:rPr>
          <w:b/>
          <w:bCs/>
          <w:cs/>
        </w:rPr>
        <w:t xml:space="preserve"> </w:t>
      </w:r>
      <w:r w:rsidRPr="00C0183D">
        <w:rPr>
          <w:rFonts w:hint="cs"/>
          <w:cs/>
        </w:rPr>
        <w:t>ภาควิชาคอมพิวเตอร์ศึกษามีการแนะแนวอาชีพให้นักศึกษาหรือไม่</w:t>
      </w:r>
    </w:p>
    <w:p w14:paraId="6977D747" w14:textId="556D0B42" w:rsidR="002B4EB0" w:rsidRPr="00C0183D" w:rsidRDefault="002B4EB0" w:rsidP="00B4237E">
      <w:pPr>
        <w:spacing w:after="240"/>
        <w:ind w:left="2410" w:firstLine="0"/>
      </w:pPr>
      <w:r w:rsidRPr="00AD07A0">
        <w:rPr>
          <w:rFonts w:hint="cs"/>
          <w:b/>
          <w:bCs/>
          <w:cs/>
        </w:rPr>
        <w:lastRenderedPageBreak/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โดยเน้นการแนะแนวสู่การเป็นครูสอนคอมพิวเตอร์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นักพัฒนาซอฟต์แวร์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นักวิชาการคอมพิวเตอร์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นักวิจัยด้านเทคโนโลยี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และผู้ประกอบการดิจิทัล</w:t>
      </w:r>
    </w:p>
    <w:p w14:paraId="28E319FB" w14:textId="77777777" w:rsidR="00727F0E" w:rsidRPr="00C0183D" w:rsidRDefault="00727F0E" w:rsidP="00B4237E">
      <w:pPr>
        <w:spacing w:after="240"/>
        <w:ind w:left="2268" w:firstLine="142"/>
      </w:pPr>
      <w:r w:rsidRPr="00AD07A0">
        <w:rPr>
          <w:b/>
          <w:bCs/>
          <w:cs/>
        </w:rPr>
        <w:t>คำถาม</w:t>
      </w:r>
      <w:r w:rsidRPr="00AD07A0">
        <w:rPr>
          <w:b/>
          <w:bCs/>
        </w:rPr>
        <w:t xml:space="preserve"> </w:t>
      </w:r>
      <w:r w:rsidRPr="00C0183D">
        <w:rPr>
          <w:cs/>
        </w:rPr>
        <w:t>ภาควิชาคอมพิวเตอร์ศึกษามีกิจกรรมรับน้อง</w:t>
      </w:r>
      <w:r w:rsidRPr="00C0183D">
        <w:rPr>
          <w:rFonts w:hint="cs"/>
          <w:cs/>
        </w:rPr>
        <w:t>ไหม</w:t>
      </w:r>
    </w:p>
    <w:p w14:paraId="5FFE62CD" w14:textId="7E7EA5F9" w:rsidR="00436BC6" w:rsidRPr="00C0183D" w:rsidRDefault="00727F0E" w:rsidP="00B4237E">
      <w:pPr>
        <w:spacing w:after="240"/>
        <w:ind w:left="2410" w:firstLine="0"/>
      </w:pPr>
      <w:r w:rsidRPr="00AD07A0">
        <w:rPr>
          <w:b/>
          <w:bCs/>
          <w:cs/>
        </w:rPr>
        <w:t>คำตอบ</w:t>
      </w:r>
      <w:r w:rsidRPr="00C0183D">
        <w:t xml:space="preserve"> </w:t>
      </w:r>
      <w:r w:rsidRPr="00C0183D">
        <w:rPr>
          <w:cs/>
        </w:rPr>
        <w:t>มี กิจกรรมรับน้องเพื่อสร้างความสัมพันธ์ ความสามัคคี และการปรับตัวของนักศึกษาใหม่</w:t>
      </w:r>
    </w:p>
    <w:p w14:paraId="67DB7D8E" w14:textId="0D309E12" w:rsidR="00F6065C" w:rsidRPr="00C0183D" w:rsidRDefault="00F6065C" w:rsidP="004C32EA">
      <w:pPr>
        <w:pStyle w:val="Heading2"/>
        <w:spacing w:after="240"/>
        <w:rPr>
          <w:cs/>
        </w:rPr>
      </w:pPr>
      <w:r w:rsidRPr="00C0183D">
        <w:rPr>
          <w:rFonts w:hint="cs"/>
          <w:cs/>
        </w:rPr>
        <w:t>1.3 หมวดหมู่รายวิชาในหลักสูตรของภาควิชาคอมพิวเตอร์ศึกษา</w:t>
      </w:r>
      <w:r w:rsidR="00394206" w:rsidRPr="00C0183D">
        <w:rPr>
          <w:rFonts w:hint="cs"/>
        </w:rPr>
        <w:t xml:space="preserve"> </w:t>
      </w:r>
      <w:r w:rsidR="00394206" w:rsidRPr="00C0183D">
        <w:rPr>
          <w:rFonts w:hint="cs"/>
          <w:cs/>
        </w:rPr>
        <w:t>มีดังนี้</w:t>
      </w:r>
    </w:p>
    <w:p w14:paraId="7AD616DF" w14:textId="77777777" w:rsidR="00244F69" w:rsidRPr="00C0183D" w:rsidRDefault="00977460" w:rsidP="00DF5402">
      <w:pPr>
        <w:pStyle w:val="Heading3"/>
        <w:rPr>
          <w:cs/>
        </w:rPr>
      </w:pPr>
      <w:r w:rsidRPr="00C0183D">
        <w:rPr>
          <w:rFonts w:hint="cs"/>
          <w:cs/>
        </w:rPr>
        <w:t>1.3.</w:t>
      </w:r>
      <w:r w:rsidR="002B0F4F" w:rsidRPr="00C0183D">
        <w:rPr>
          <w:rFonts w:hint="cs"/>
          <w:cs/>
        </w:rPr>
        <w:t>1</w:t>
      </w:r>
      <w:r w:rsidRPr="00C0183D">
        <w:rPr>
          <w:rFonts w:hint="cs"/>
          <w:cs/>
        </w:rPr>
        <w:t xml:space="preserve"> ด้านรายวิชา </w:t>
      </w:r>
    </w:p>
    <w:p w14:paraId="11C8ABD9" w14:textId="5B0820A3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D87326" w:rsidRPr="00C0183D">
        <w:rPr>
          <w:rFonts w:hint="cs"/>
          <w:cs/>
        </w:rPr>
        <w:t xml:space="preserve">รายวิชา </w:t>
      </w:r>
      <w:r w:rsidR="00D87326" w:rsidRPr="00C0183D">
        <w:rPr>
          <w:rFonts w:hint="cs"/>
        </w:rPr>
        <w:t xml:space="preserve">020003101 </w:t>
      </w:r>
      <w:r w:rsidR="00D87326" w:rsidRPr="00C0183D">
        <w:rPr>
          <w:rFonts w:hint="cs"/>
          <w:cs/>
        </w:rPr>
        <w:t>คอมพิวเตอร์เพื่อการศึกษาเบื้องต้น (</w:t>
      </w:r>
      <w:r w:rsidR="00D87326" w:rsidRPr="00C0183D">
        <w:rPr>
          <w:rFonts w:hint="cs"/>
        </w:rPr>
        <w:t xml:space="preserve">Basic Computer for Education) </w:t>
      </w:r>
      <w:r w:rsidR="00D87326" w:rsidRPr="00C0183D">
        <w:rPr>
          <w:rFonts w:hint="cs"/>
          <w:cs/>
        </w:rPr>
        <w:t>มีหน่วยกิตเท่าไร และ</w:t>
      </w:r>
      <w:r w:rsidR="007B1E31" w:rsidRPr="00C0183D">
        <w:rPr>
          <w:rFonts w:hint="cs"/>
          <w:cs/>
        </w:rPr>
        <w:t>เรียน</w:t>
      </w:r>
      <w:r w:rsidR="00D87326" w:rsidRPr="00C0183D">
        <w:rPr>
          <w:rFonts w:hint="cs"/>
          <w:cs/>
        </w:rPr>
        <w:t>เกี่ยวกับเรื่องใดบ้าง</w:t>
      </w:r>
      <w:r w:rsidR="00D87326" w:rsidRPr="00C0183D">
        <w:rPr>
          <w:rFonts w:hint="cs"/>
        </w:rPr>
        <w:t>?</w:t>
      </w:r>
    </w:p>
    <w:p w14:paraId="20996026" w14:textId="654AAD7A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1(1-1-2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ศึกษาองค์ประกอบและการทำงานของคอมพิวเตอร์ การติดตั้งและใช้งานระบบปฏิบัติการ โปรแกรมประยุกต์เพื่อการศึกษา การจัดทำรายงาน คำนวณ นำเสนอ ปรับแต่งภาพ การใช้อินเทอร์เน็ต และจริยธรรมในการใช้คอมพิวเตอร์และระบบสารสนเทศ</w:t>
      </w:r>
    </w:p>
    <w:p w14:paraId="63810D9F" w14:textId="5C32B294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020003103 </w:t>
      </w:r>
      <w:r w:rsidRPr="00C0183D">
        <w:rPr>
          <w:rFonts w:hint="cs"/>
          <w:cs/>
        </w:rPr>
        <w:t>คอมพิวเตอร์และการโปรแกรม (</w:t>
      </w:r>
      <w:r w:rsidRPr="00C0183D">
        <w:rPr>
          <w:rFonts w:hint="cs"/>
        </w:rPr>
        <w:t xml:space="preserve">Computer and Programming) </w:t>
      </w:r>
      <w:r w:rsidRPr="00C0183D">
        <w:rPr>
          <w:rFonts w:hint="cs"/>
          <w:cs/>
        </w:rPr>
        <w:t>มีหน่วยกิตเท่าไร และ</w:t>
      </w:r>
      <w:r w:rsidR="007B1E31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238B5081" w14:textId="36A2D672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ศึกษาโครงสร้างและหน้าที่ของส่วนประกอบคอมพิวเตอร์ การปฏิสัมพันธ์ฮาร์ดแวร์–ซอฟต์แวร์ ลักษณะตัวแปลภาษา การแก้ปัญหาด้วยโปรแกรมคอมพิวเตอร์ ขั้นตอนการออกแบบและพัฒนาโปรแกรม การสร้างและเรียกใช้ฟังก์ชัน การประมวลผลแฟ้มข้อมูล และการแก้ไขข้อผิดพลาด</w:t>
      </w:r>
    </w:p>
    <w:p w14:paraId="3C708608" w14:textId="4D8BE607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286709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020013221 </w:t>
      </w:r>
      <w:r w:rsidRPr="00C0183D">
        <w:rPr>
          <w:rFonts w:hint="cs"/>
          <w:cs/>
        </w:rPr>
        <w:t>หลักการศึกษาเพื่อพัฒนาอย่างยั่งยืน (</w:t>
      </w:r>
      <w:r w:rsidRPr="00C0183D">
        <w:rPr>
          <w:rFonts w:hint="cs"/>
        </w:rPr>
        <w:t xml:space="preserve">Principles of Education for Sustainability Development) </w:t>
      </w:r>
      <w:r w:rsidRPr="00C0183D">
        <w:rPr>
          <w:rFonts w:hint="cs"/>
          <w:cs/>
        </w:rPr>
        <w:t>มีหน่วยกิตเท่าไร และ</w:t>
      </w:r>
      <w:r w:rsidR="007B1E31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6545EDAC" w14:textId="2D5CB2E4" w:rsidR="00D87326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 xml:space="preserve">ศึกษาปรัชญาและแนวคิดการศึกษา ประวัติศาสตร์การจัดการศึกษาในไทยและต่างประเทศ ความเปลี่ยนแปลงของสังคมที่กระทบต่อการศึกษา แนวคิดเศรษฐกิจพอเพียง คุณธรรม จริยธรรม กฎหมายที่เกี่ยวข้อง มาตรฐานวิชาชีพครู และการจัดการศึกษาเพื่อพัฒนาที่ยั่งยืนในศตวรรษที่ </w:t>
      </w:r>
      <w:r w:rsidR="00D87326" w:rsidRPr="00C0183D">
        <w:rPr>
          <w:rFonts w:hint="cs"/>
        </w:rPr>
        <w:t>21</w:t>
      </w:r>
    </w:p>
    <w:p w14:paraId="28B1A0D3" w14:textId="1DDA8BD8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lastRenderedPageBreak/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020013222 </w:t>
      </w:r>
      <w:r w:rsidRPr="00C0183D">
        <w:rPr>
          <w:rFonts w:hint="cs"/>
          <w:cs/>
        </w:rPr>
        <w:t>จิตวิทยาสำหรับครู (</w:t>
      </w:r>
      <w:r w:rsidRPr="00C0183D">
        <w:rPr>
          <w:rFonts w:hint="cs"/>
        </w:rPr>
        <w:t xml:space="preserve">Education Psychology for Teacher) </w:t>
      </w:r>
      <w:r w:rsidRPr="00C0183D">
        <w:rPr>
          <w:rFonts w:hint="cs"/>
          <w:cs/>
        </w:rPr>
        <w:t>มีหน่วยกิตเท่าไร และ</w:t>
      </w:r>
      <w:r w:rsidR="00C91FE0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39E9A377" w14:textId="4FD9B53E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ศึกษาจิตวิทยาพื้นฐานและพัฒนาการมนุษย์ ความแตกต่างระหว่างบุคคล บุคลิกภาพ จิตวิทยาการเรียนรู้และการศึกษา การแนะแนวและให้คำปรึกษา การใช้จิตวิทยาเพื่อช่วยเหลือและพัฒนาผู้เรียนให้เต็มตามศักยภาพ</w:t>
      </w:r>
    </w:p>
    <w:p w14:paraId="2AD882E1" w14:textId="55F36B81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AD07A0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020013223 </w:t>
      </w:r>
      <w:r w:rsidRPr="00C0183D">
        <w:rPr>
          <w:rFonts w:hint="cs"/>
          <w:cs/>
        </w:rPr>
        <w:t>วิทยาการจัดการเรียนรู้และการจัดการชั้นเรียน (</w:t>
      </w:r>
      <w:r w:rsidRPr="00C0183D">
        <w:rPr>
          <w:rFonts w:hint="cs"/>
        </w:rPr>
        <w:t xml:space="preserve">Instructional Science and Classroom Management)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7B6C9E44" w14:textId="33F9A7DA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 xml:space="preserve">ศึกษาทฤษฎีการเรียนรู้และหลักการสอน การจัดการเรียนรู้และสิ่งแวดล้อม กระบวนการสอน การประเมินความก้าวหน้า การจัดการชั้นเรียน และการบูรณาการองค์ความรู้เพื่อพัฒนาผู้เรียนในศตวรรษที่ </w:t>
      </w:r>
      <w:r w:rsidR="00D87326" w:rsidRPr="00C0183D">
        <w:rPr>
          <w:rFonts w:hint="cs"/>
        </w:rPr>
        <w:t>21</w:t>
      </w:r>
    </w:p>
    <w:p w14:paraId="26E3E164" w14:textId="46628630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020013224 </w:t>
      </w:r>
      <w:r w:rsidRPr="00C0183D">
        <w:rPr>
          <w:rFonts w:hint="cs"/>
          <w:cs/>
        </w:rPr>
        <w:t>นวัตกรรมและเทคโนโลยีสารสนเทศเพื่อการจัดการเรียนรู้ (</w:t>
      </w:r>
      <w:r w:rsidRPr="00C0183D">
        <w:rPr>
          <w:rFonts w:hint="cs"/>
        </w:rPr>
        <w:t xml:space="preserve">Innovation and Information Technology for Learning Management)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610D23C0" w14:textId="75AD0F0A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ศึกษาแนวคิดและการพัฒนาเทคโนโลยีสารสนเทศเพื่อการเรียนรู้ การออกแบบและการใช้สื่อดิจิทัล การจัดการข้อมูลสารสนเทศ การเลือกใช้นวัตกรรมเพื่อการสอน และการประเมินผลการใช้งาน</w:t>
      </w:r>
    </w:p>
    <w:p w14:paraId="59F0E33B" w14:textId="664D5ED3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020013225 </w:t>
      </w:r>
      <w:r w:rsidRPr="00C0183D">
        <w:rPr>
          <w:rFonts w:hint="cs"/>
          <w:cs/>
        </w:rPr>
        <w:t>การวัดและการประเมินผลการศึกษา (</w:t>
      </w:r>
      <w:r w:rsidRPr="00C0183D">
        <w:rPr>
          <w:rFonts w:hint="cs"/>
        </w:rPr>
        <w:t xml:space="preserve">Educational Measurement and Evaluation)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6551308D" w14:textId="70DA0681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ศึกษาหลักการวัดและการประเมินผลการเรียนรู้ เทคนิคการสร้างเครื่องมือประเมิน การใช้สถิติพื้นฐาน การวิเคราะห์คุณภาพข้อสอบ การตีความผลการวัด และการใช้ผลการประเมินเพื่อพัฒนาการสอน</w:t>
      </w:r>
    </w:p>
    <w:p w14:paraId="6786CFFE" w14:textId="2913843D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020013226 </w:t>
      </w:r>
      <w:r w:rsidRPr="00C0183D">
        <w:rPr>
          <w:rFonts w:hint="cs"/>
          <w:cs/>
        </w:rPr>
        <w:t>การพัฒนาหลักสูตรอาชีวศึกษา (</w:t>
      </w:r>
      <w:r w:rsidRPr="00C0183D">
        <w:rPr>
          <w:rFonts w:hint="cs"/>
        </w:rPr>
        <w:t xml:space="preserve">Vocational Curriculum Development)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4CAC3913" w14:textId="4A687E9F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ศึกษาหลักการ แนวคิด และวิธีการพัฒนาหลักสูตรอาชีวศึกษา การวิเคราะห์ความต้องการ การออกแบบหลักสูตร การจัดทำหน่วยการเรียนรู้ การประเมินและปรับปรุงหลักสูตรให้เหมาะสมกับการประกอบอาชีพ</w:t>
      </w:r>
    </w:p>
    <w:p w14:paraId="171CC280" w14:textId="56E72550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lastRenderedPageBreak/>
        <w:t>คำถาม</w:t>
      </w:r>
      <w:r w:rsidRPr="00AD07A0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020013227 </w:t>
      </w:r>
      <w:r w:rsidRPr="00C0183D">
        <w:rPr>
          <w:rFonts w:hint="cs"/>
          <w:cs/>
        </w:rPr>
        <w:t>การวิจัยและพัฒนานวัตกรรมการเรียนรู้ (</w:t>
      </w:r>
      <w:r w:rsidRPr="00C0183D">
        <w:rPr>
          <w:rFonts w:hint="cs"/>
        </w:rPr>
        <w:t xml:space="preserve">Research and Development in Innovation and Learning)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0B28D075" w14:textId="7A69C14E" w:rsidR="00286709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ศึกษาหลักการวิจัยทางการศึกษา เทคนิคการออกแบบนวัตกรรมเพื่อการเรียนรู้ การเก็บและวิเคราะห์ข้อมูล การทดสอบนวัตกรรมในบริบทการสอนจริง และการนำผลวิจัยไปใช้พัฒนาเครื่องมือหรือวิธีการสอนใหม่ ๆ</w:t>
      </w:r>
    </w:p>
    <w:p w14:paraId="5934A424" w14:textId="23191450" w:rsidR="00286709" w:rsidRPr="00C0183D" w:rsidRDefault="00D87326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020013228 </w:t>
      </w:r>
      <w:r w:rsidRPr="00C0183D">
        <w:rPr>
          <w:rFonts w:hint="cs"/>
          <w:cs/>
        </w:rPr>
        <w:t>ภาษาไทยเพื่อการสื่อสารสำหรับครู (</w:t>
      </w:r>
      <w:r w:rsidRPr="00C0183D">
        <w:rPr>
          <w:rFonts w:hint="cs"/>
        </w:rPr>
        <w:t xml:space="preserve">Thai Language for Teacher Communication) </w:t>
      </w:r>
      <w:r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5E2BA793" w14:textId="4DC1AD3D" w:rsidR="006E7A54" w:rsidRPr="00C0183D" w:rsidRDefault="00286709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D87326" w:rsidRPr="00AD07A0">
        <w:rPr>
          <w:rFonts w:hint="cs"/>
          <w:b/>
          <w:bCs/>
        </w:rPr>
        <w:t xml:space="preserve"> </w:t>
      </w:r>
      <w:r w:rsidR="00D87326" w:rsidRPr="00C0183D">
        <w:rPr>
          <w:rFonts w:hint="cs"/>
        </w:rPr>
        <w:t>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D87326" w:rsidRPr="00C0183D">
        <w:rPr>
          <w:rFonts w:hint="cs"/>
        </w:rPr>
        <w:t xml:space="preserve"> </w:t>
      </w:r>
      <w:r w:rsidR="00D87326" w:rsidRPr="00C0183D">
        <w:rPr>
          <w:rFonts w:hint="cs"/>
          <w:cs/>
        </w:rPr>
        <w:t>ศึกษาทักษะการใช้ภาษาไทยเพื่อการสื่อสารในบริบทการเรียนการสอน การใช้ภาษาเพื่อการนำเสนอ การเขียนเชิงวิชาการ และการประยุกต์ภาษาไทยในวิชาชีพครู</w:t>
      </w:r>
    </w:p>
    <w:p w14:paraId="6570B998" w14:textId="1CCD96E0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020013230 </w:t>
      </w:r>
      <w:r w:rsidR="00867EC7" w:rsidRPr="00C0183D">
        <w:rPr>
          <w:rFonts w:hint="cs"/>
          <w:cs/>
        </w:rPr>
        <w:t xml:space="preserve">ฝึกปฏิบัติการสอน </w:t>
      </w:r>
      <w:r w:rsidR="00867EC7" w:rsidRPr="00C0183D">
        <w:rPr>
          <w:rFonts w:hint="cs"/>
        </w:rPr>
        <w:t xml:space="preserve">1 (Teaching Practice I)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0BAB33A2" w14:textId="556AAB6F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AD07A0">
        <w:rPr>
          <w:rFonts w:hint="cs"/>
          <w:b/>
          <w:bCs/>
        </w:rPr>
        <w:t xml:space="preserve"> </w:t>
      </w:r>
      <w:r w:rsidR="00867EC7" w:rsidRPr="00C0183D">
        <w:rPr>
          <w:rFonts w:hint="cs"/>
        </w:rPr>
        <w:t>3(1-4-4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การสังเกตและฝึกปฏิบัติการสอนในชั้นเรียน ฝึกทักษะการจัดกิจกรรมการเรียนรู้เบื้องต้น การวางแผนการสอน และการทดลองใช้แผนในสถานการณ์จริง</w:t>
      </w:r>
    </w:p>
    <w:p w14:paraId="7A5B1EF0" w14:textId="29A72693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020013231 </w:t>
      </w:r>
      <w:r w:rsidR="00867EC7" w:rsidRPr="00C0183D">
        <w:rPr>
          <w:rFonts w:hint="cs"/>
          <w:cs/>
        </w:rPr>
        <w:t xml:space="preserve">ฝึกปฏิบัติการสอน </w:t>
      </w:r>
      <w:r w:rsidR="00867EC7" w:rsidRPr="00C0183D">
        <w:rPr>
          <w:rFonts w:hint="cs"/>
        </w:rPr>
        <w:t xml:space="preserve">2 (Teaching Practice II)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0F7AD436" w14:textId="3D60F2B6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3(0-6-3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ฝึกจัดการเรียนการสอนจริงในโรงเรียน การวัดและประเมินผลการเรียนรู้ และการปรับปรุงพัฒนาการสอน</w:t>
      </w:r>
    </w:p>
    <w:p w14:paraId="6F0F4BA4" w14:textId="164DD369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020013232 </w:t>
      </w:r>
      <w:r w:rsidR="00867EC7" w:rsidRPr="00C0183D">
        <w:rPr>
          <w:rFonts w:hint="cs"/>
          <w:cs/>
        </w:rPr>
        <w:t xml:space="preserve">ปฏิบัติการสอนด้านเทคโนโลยีคอมพิวเตอร์ในสถานศึกษา </w:t>
      </w:r>
      <w:r w:rsidR="00867EC7" w:rsidRPr="00C0183D">
        <w:rPr>
          <w:rFonts w:hint="cs"/>
        </w:rPr>
        <w:t xml:space="preserve">1 (Teaching Practice in Technology Computer in Educational Institute I)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63AB09B8" w14:textId="77487094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6</w:t>
      </w:r>
      <w:r w:rsidR="00D145D0" w:rsidRPr="00C0183D">
        <w:rPr>
          <w:rFonts w:hint="cs"/>
          <w:cs/>
        </w:rPr>
        <w:t xml:space="preserve"> หน่วยกิต</w:t>
      </w:r>
      <w:r w:rsidR="00867EC7" w:rsidRPr="00C0183D">
        <w:rPr>
          <w:rFonts w:hint="cs"/>
        </w:rPr>
        <w:t xml:space="preserve"> (540 </w:t>
      </w:r>
      <w:r w:rsidR="00867EC7" w:rsidRPr="00C0183D">
        <w:rPr>
          <w:rFonts w:hint="cs"/>
          <w:cs/>
        </w:rPr>
        <w:t>ชั่วโมง</w:t>
      </w:r>
      <w:r w:rsidR="00C87B8A" w:rsidRPr="00C0183D">
        <w:rPr>
          <w:rFonts w:hint="cs"/>
          <w:cs/>
        </w:rPr>
        <w:t xml:space="preserve"> </w:t>
      </w:r>
      <w:r w:rsidR="00C87B8A" w:rsidRPr="00C0183D">
        <w:rPr>
          <w:rFonts w:hint="cs"/>
        </w:rPr>
        <w:t xml:space="preserve">540 </w:t>
      </w:r>
      <w:r w:rsidR="00C87B8A" w:rsidRPr="00C0183D">
        <w:rPr>
          <w:rFonts w:hint="cs"/>
          <w:cs/>
        </w:rPr>
        <w:t>ชั่วโมง หรือ ประมาณ</w:t>
      </w:r>
      <w:r w:rsidR="00C87B8A" w:rsidRPr="00C0183D">
        <w:rPr>
          <w:rFonts w:hint="cs"/>
        </w:rPr>
        <w:t xml:space="preserve">22 </w:t>
      </w:r>
      <w:r w:rsidR="00C87B8A" w:rsidRPr="00C0183D">
        <w:rPr>
          <w:rFonts w:hint="cs"/>
          <w:cs/>
        </w:rPr>
        <w:t xml:space="preserve">วัน </w:t>
      </w:r>
      <w:r w:rsidR="00C87B8A" w:rsidRPr="00C0183D">
        <w:rPr>
          <w:rFonts w:hint="cs"/>
        </w:rPr>
        <w:t xml:space="preserve">12 </w:t>
      </w:r>
      <w:r w:rsidR="00C87B8A" w:rsidRPr="00C0183D">
        <w:rPr>
          <w:rFonts w:hint="cs"/>
          <w:cs/>
        </w:rPr>
        <w:t xml:space="preserve">ชั่วโมง หรือ </w:t>
      </w:r>
      <w:r w:rsidR="00C87B8A" w:rsidRPr="00C0183D">
        <w:rPr>
          <w:rFonts w:hint="cs"/>
        </w:rPr>
        <w:t xml:space="preserve">3 </w:t>
      </w:r>
      <w:r w:rsidR="00C87B8A" w:rsidRPr="00C0183D">
        <w:rPr>
          <w:rFonts w:hint="cs"/>
          <w:cs/>
        </w:rPr>
        <w:t xml:space="preserve">สัปดาห์ </w:t>
      </w:r>
      <w:r w:rsidR="00C87B8A" w:rsidRPr="00C0183D">
        <w:rPr>
          <w:rFonts w:hint="cs"/>
        </w:rPr>
        <w:t xml:space="preserve">1 </w:t>
      </w:r>
      <w:r w:rsidR="00C87B8A" w:rsidRPr="00C0183D">
        <w:rPr>
          <w:rFonts w:hint="cs"/>
          <w:cs/>
        </w:rPr>
        <w:t xml:space="preserve">วัน </w:t>
      </w:r>
      <w:r w:rsidR="00C87B8A" w:rsidRPr="00C0183D">
        <w:rPr>
          <w:rFonts w:hint="cs"/>
        </w:rPr>
        <w:t xml:space="preserve">12 </w:t>
      </w:r>
      <w:r w:rsidR="00C87B8A" w:rsidRPr="00C0183D">
        <w:rPr>
          <w:rFonts w:hint="cs"/>
          <w:cs/>
        </w:rPr>
        <w:t>ชั่วโมง</w:t>
      </w:r>
      <w:r w:rsidR="00511760" w:rsidRPr="00C0183D">
        <w:rPr>
          <w:rFonts w:hint="cs"/>
          <w:cs/>
        </w:rPr>
        <w:t>)</w:t>
      </w:r>
      <w:r w:rsidR="00867EC7" w:rsidRPr="00C0183D">
        <w:rPr>
          <w:rFonts w:hint="cs"/>
          <w:cs/>
        </w:rPr>
        <w:t xml:space="preserve"> ปฏิบัติการสอนในโรงเรียน ฝึกประสบการณ์วิชาชีพครูด้านเทคโนโลยีคอมพิวเตอร์ในสถานศึกษา</w:t>
      </w:r>
    </w:p>
    <w:p w14:paraId="7CDBACE0" w14:textId="12365F0A" w:rsidR="006E7A54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lastRenderedPageBreak/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020013233 </w:t>
      </w:r>
      <w:r w:rsidR="00867EC7" w:rsidRPr="00C0183D">
        <w:rPr>
          <w:rFonts w:hint="cs"/>
          <w:cs/>
        </w:rPr>
        <w:t xml:space="preserve">ปฏิบัติการสอนด้านเทคโนโลยีคอมพิวเตอร์ในสถานศึกษา </w:t>
      </w:r>
      <w:r w:rsidR="00867EC7" w:rsidRPr="00C0183D">
        <w:rPr>
          <w:rFonts w:hint="cs"/>
        </w:rPr>
        <w:t xml:space="preserve">2 (Teaching Practice in Technology Computer in Educational Institute II)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3FC9BF59" w14:textId="55B6FFC5" w:rsidR="00DC5D4D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6</w:t>
      </w:r>
      <w:r w:rsidR="0062504D" w:rsidRPr="00C0183D">
        <w:rPr>
          <w:rFonts w:hint="cs"/>
        </w:rPr>
        <w:t xml:space="preserve"> </w:t>
      </w:r>
      <w:r w:rsidR="0062504D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(540 </w:t>
      </w:r>
      <w:r w:rsidR="00867EC7" w:rsidRPr="00C0183D">
        <w:rPr>
          <w:rFonts w:hint="cs"/>
          <w:cs/>
        </w:rPr>
        <w:t>ชั่วโม</w:t>
      </w:r>
      <w:r w:rsidR="00F063ED" w:rsidRPr="00C0183D">
        <w:rPr>
          <w:rFonts w:hint="cs"/>
          <w:cs/>
        </w:rPr>
        <w:t>ง</w:t>
      </w:r>
      <w:r w:rsidR="00D145D0" w:rsidRPr="00C0183D">
        <w:rPr>
          <w:rFonts w:hint="cs"/>
          <w:cs/>
        </w:rPr>
        <w:t xml:space="preserve"> หรือ </w:t>
      </w:r>
      <w:r w:rsidR="00F063ED" w:rsidRPr="00C0183D">
        <w:rPr>
          <w:rFonts w:hint="cs"/>
          <w:cs/>
        </w:rPr>
        <w:t>ประมาณ</w:t>
      </w:r>
      <w:r w:rsidR="006E1193" w:rsidRPr="00C0183D">
        <w:rPr>
          <w:rFonts w:hint="cs"/>
        </w:rPr>
        <w:t xml:space="preserve">22 </w:t>
      </w:r>
      <w:r w:rsidR="006E1193" w:rsidRPr="00C0183D">
        <w:rPr>
          <w:rFonts w:hint="cs"/>
          <w:cs/>
        </w:rPr>
        <w:t xml:space="preserve">วัน </w:t>
      </w:r>
      <w:r w:rsidR="006E1193" w:rsidRPr="00C0183D">
        <w:rPr>
          <w:rFonts w:hint="cs"/>
        </w:rPr>
        <w:t xml:space="preserve">12 </w:t>
      </w:r>
      <w:r w:rsidR="006E1193" w:rsidRPr="00C0183D">
        <w:rPr>
          <w:rFonts w:hint="cs"/>
          <w:cs/>
        </w:rPr>
        <w:t xml:space="preserve">ชั่วโมง หรือ </w:t>
      </w:r>
      <w:r w:rsidR="006E1193" w:rsidRPr="00C0183D">
        <w:rPr>
          <w:rFonts w:hint="cs"/>
        </w:rPr>
        <w:t xml:space="preserve">3 </w:t>
      </w:r>
      <w:r w:rsidR="006E1193" w:rsidRPr="00C0183D">
        <w:rPr>
          <w:rFonts w:hint="cs"/>
          <w:cs/>
        </w:rPr>
        <w:t xml:space="preserve">สัปดาห์ </w:t>
      </w:r>
      <w:r w:rsidR="006E1193" w:rsidRPr="00C0183D">
        <w:rPr>
          <w:rFonts w:hint="cs"/>
        </w:rPr>
        <w:t xml:space="preserve">1 </w:t>
      </w:r>
      <w:r w:rsidR="006E1193" w:rsidRPr="00C0183D">
        <w:rPr>
          <w:rFonts w:hint="cs"/>
          <w:cs/>
        </w:rPr>
        <w:t xml:space="preserve">วัน </w:t>
      </w:r>
      <w:r w:rsidR="006E1193" w:rsidRPr="00C0183D">
        <w:rPr>
          <w:rFonts w:hint="cs"/>
        </w:rPr>
        <w:t xml:space="preserve">12 </w:t>
      </w:r>
      <w:r w:rsidR="006E1193" w:rsidRPr="00C0183D">
        <w:rPr>
          <w:rFonts w:hint="cs"/>
          <w:cs/>
        </w:rPr>
        <w:t>ชั่วโมง</w:t>
      </w:r>
      <w:r w:rsidR="00511760" w:rsidRPr="00C0183D">
        <w:rPr>
          <w:rFonts w:hint="cs"/>
          <w:cs/>
        </w:rPr>
        <w:t>)</w:t>
      </w:r>
      <w:r w:rsidR="00867EC7" w:rsidRPr="00C0183D">
        <w:rPr>
          <w:rFonts w:hint="cs"/>
          <w:cs/>
        </w:rPr>
        <w:t xml:space="preserve"> ปฏิบัติการสอนเต็มรูปแบบในสถานศึกษา การจัดกิจกรรมการเรียนรู้และการประเมินผล</w:t>
      </w:r>
    </w:p>
    <w:p w14:paraId="7C1B7DF5" w14:textId="5E8D8B99" w:rsidR="00DC5D4D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867EC7" w:rsidRPr="00AD07A0">
        <w:rPr>
          <w:rFonts w:hint="cs"/>
          <w:b/>
          <w:bCs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020413105 </w:t>
      </w:r>
      <w:r w:rsidR="00867EC7" w:rsidRPr="00C0183D">
        <w:rPr>
          <w:rFonts w:hint="cs"/>
          <w:cs/>
        </w:rPr>
        <w:t>การเขียนโปรแกรมเชิงวัตถุ (</w:t>
      </w:r>
      <w:r w:rsidR="00867EC7" w:rsidRPr="00C0183D">
        <w:rPr>
          <w:rFonts w:hint="cs"/>
        </w:rPr>
        <w:t xml:space="preserve">Object-oriented Programming)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32352198" w14:textId="1C60D8C4" w:rsidR="00DC5D4D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ศึกษาแนวคิดการเขียนโปรแกรมเชิงวัตถุ คลาส ออบเจ็กต์ การสืบทอด การห่อหุ้ม และการนำไปประยุกต์ใช้</w:t>
      </w:r>
    </w:p>
    <w:p w14:paraId="64C0E545" w14:textId="3B588D06" w:rsidR="00DC5D4D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020413106 </w:t>
      </w:r>
      <w:r w:rsidR="00867EC7" w:rsidRPr="00C0183D">
        <w:rPr>
          <w:rFonts w:hint="cs"/>
          <w:cs/>
        </w:rPr>
        <w:t>โครงสร้างระบบคอมพิวเตอร์ (</w:t>
      </w:r>
      <w:r w:rsidR="00867EC7" w:rsidRPr="00C0183D">
        <w:rPr>
          <w:rFonts w:hint="cs"/>
        </w:rPr>
        <w:t xml:space="preserve">Computer System Organization)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4C3793C0" w14:textId="291875D0" w:rsidR="00DC5D4D" w:rsidRPr="00C0183D" w:rsidRDefault="006E7A54" w:rsidP="00B4237E">
      <w:pPr>
        <w:spacing w:after="240"/>
        <w:ind w:left="1843" w:firstLine="0"/>
      </w:pPr>
      <w:r w:rsidRPr="00AD07A0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ศึกษาโครงสร้างและองค์ประกอบของระบบคอมพิวเตอร์ หน่วยประมวลผลกลาง หน่วยความจำ และการทำงานของระบบ</w:t>
      </w:r>
    </w:p>
    <w:p w14:paraId="73148453" w14:textId="244610D6" w:rsidR="00DC5D4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020413107 </w:t>
      </w:r>
      <w:r w:rsidR="00867EC7" w:rsidRPr="00C0183D">
        <w:rPr>
          <w:rFonts w:hint="cs"/>
          <w:cs/>
        </w:rPr>
        <w:t>ระบบปฏิบัติการ (</w:t>
      </w:r>
      <w:r w:rsidR="00867EC7" w:rsidRPr="00C0183D">
        <w:rPr>
          <w:rFonts w:hint="cs"/>
        </w:rPr>
        <w:t xml:space="preserve">Operating System)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4A12B25E" w14:textId="77777777" w:rsidR="00DC5D4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3. </w:t>
      </w:r>
      <w:r w:rsidR="00867EC7" w:rsidRPr="00C0183D">
        <w:rPr>
          <w:rFonts w:hint="cs"/>
          <w:cs/>
        </w:rPr>
        <w:t>ศึกษาหลักการทำงานของระบบปฏิบัติการ การจัดการโปรเซส หน่วยความจำ ระบบไฟล์ และการสื่อสารระหว่างโปรเซส</w:t>
      </w:r>
    </w:p>
    <w:p w14:paraId="298D7CFC" w14:textId="47C1F07A" w:rsidR="00DC5D4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020413108 </w:t>
      </w:r>
      <w:r w:rsidR="00867EC7" w:rsidRPr="00C0183D">
        <w:rPr>
          <w:rFonts w:hint="cs"/>
          <w:cs/>
        </w:rPr>
        <w:t>โครงสร้างข้อมูลและอัลกอริทึม (</w:t>
      </w:r>
      <w:r w:rsidR="00867EC7" w:rsidRPr="00C0183D">
        <w:rPr>
          <w:rFonts w:hint="cs"/>
        </w:rPr>
        <w:t xml:space="preserve">Data Structure and Algorithm)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1A460389" w14:textId="77777777" w:rsidR="00DC5D4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3. </w:t>
      </w:r>
      <w:r w:rsidR="00867EC7" w:rsidRPr="00C0183D">
        <w:rPr>
          <w:rFonts w:hint="cs"/>
          <w:cs/>
        </w:rPr>
        <w:t>ศึกษาโครงสร้างข้อมูลเชิงเส้นและไม่เชิงเส้น อัลกอริทึมการค้นหา การจัดเรียง และการวิเคราะห์ความซับซ้อน</w:t>
      </w:r>
    </w:p>
    <w:p w14:paraId="31E17CAC" w14:textId="29C1421F" w:rsidR="00DC5D4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020413109 </w:t>
      </w:r>
      <w:r w:rsidR="00867EC7" w:rsidRPr="00C0183D">
        <w:rPr>
          <w:rFonts w:hint="cs"/>
          <w:cs/>
        </w:rPr>
        <w:t>สัมมนา (</w:t>
      </w:r>
      <w:r w:rsidR="00867EC7" w:rsidRPr="00C0183D">
        <w:rPr>
          <w:rFonts w:hint="cs"/>
        </w:rPr>
        <w:t xml:space="preserve">Seminar) </w:t>
      </w:r>
      <w:r w:rsidR="00867EC7" w:rsidRPr="00C0183D">
        <w:rPr>
          <w:rFonts w:hint="cs"/>
          <w:cs/>
        </w:rPr>
        <w:t>มีหน่วยกิตเท่าไร และ</w:t>
      </w:r>
      <w:r w:rsidR="001F7AF3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7BB05A4C" w14:textId="1F533BC4" w:rsidR="004417AD" w:rsidRPr="00C0183D" w:rsidRDefault="006E7A54" w:rsidP="00B4237E">
      <w:pPr>
        <w:spacing w:after="240"/>
        <w:ind w:left="1843" w:firstLine="0"/>
      </w:pPr>
      <w:r w:rsidRPr="00786FDB">
        <w:rPr>
          <w:rFonts w:hint="cs"/>
          <w:b/>
          <w:bCs/>
          <w:cs/>
        </w:rPr>
        <w:lastRenderedPageBreak/>
        <w:t>คำตอบ</w:t>
      </w:r>
      <w:r w:rsidR="00867EC7" w:rsidRPr="00C0183D">
        <w:rPr>
          <w:rFonts w:hint="cs"/>
        </w:rPr>
        <w:t xml:space="preserve"> 1(0-2-1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การค้นคว้าและการนำเสนอหัวข้อทางคอมพิวเตอร์ การอภิปรายและแลกเปลี่ยนความรู้</w:t>
      </w:r>
    </w:p>
    <w:p w14:paraId="0DB31B6C" w14:textId="305FFD3A" w:rsidR="004417A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020413110 </w:t>
      </w:r>
      <w:r w:rsidR="00867EC7" w:rsidRPr="00C0183D">
        <w:rPr>
          <w:rFonts w:hint="cs"/>
          <w:cs/>
        </w:rPr>
        <w:t>โครงงานพิเศษ (</w:t>
      </w:r>
      <w:r w:rsidR="00867EC7" w:rsidRPr="00C0183D">
        <w:rPr>
          <w:rFonts w:hint="cs"/>
        </w:rPr>
        <w:t xml:space="preserve">Special Project)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6318701E" w14:textId="4AFA9FBE" w:rsidR="004417A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B46EEB">
        <w:rPr>
          <w:rFonts w:hint="cs"/>
          <w:b/>
          <w:bCs/>
        </w:rPr>
        <w:t xml:space="preserve"> </w:t>
      </w:r>
      <w:r w:rsidR="00867EC7" w:rsidRPr="00C0183D">
        <w:rPr>
          <w:rFonts w:hint="cs"/>
        </w:rPr>
        <w:t>3(0-6-3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การเลือกหัวข้อ ออกแบบและพัฒนาโครงงานด้านคอมพิวเตอร์ รวมถึงการจัดทำรายงานและการนำเสนอผลโครงงาน</w:t>
      </w:r>
    </w:p>
    <w:p w14:paraId="545E1C89" w14:textId="3DF0C27C" w:rsidR="004417A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020413113 </w:t>
      </w:r>
      <w:r w:rsidR="00867EC7" w:rsidRPr="00C0183D">
        <w:rPr>
          <w:rFonts w:hint="cs"/>
          <w:cs/>
        </w:rPr>
        <w:t>การฝึกงาน (</w:t>
      </w:r>
      <w:r w:rsidR="00867EC7" w:rsidRPr="00C0183D">
        <w:rPr>
          <w:rFonts w:hint="cs"/>
        </w:rPr>
        <w:t xml:space="preserve">Internship)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47A149E4" w14:textId="20646988" w:rsidR="004417A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 (280 </w:t>
      </w:r>
      <w:r w:rsidR="00867EC7" w:rsidRPr="00C0183D">
        <w:rPr>
          <w:rFonts w:hint="cs"/>
          <w:cs/>
        </w:rPr>
        <w:t>ชั่วโมง</w:t>
      </w:r>
      <w:r w:rsidR="00511760" w:rsidRPr="00C0183D">
        <w:rPr>
          <w:rFonts w:hint="cs"/>
          <w:cs/>
        </w:rPr>
        <w:t>)หน่วยกิต</w:t>
      </w:r>
      <w:r w:rsidR="00867EC7" w:rsidRPr="00C0183D">
        <w:rPr>
          <w:rFonts w:hint="cs"/>
          <w:cs/>
        </w:rPr>
        <w:t xml:space="preserve"> ฝึกประสบการณ์วิชาชีพในสถานประกอบการ เรียนรู้การทำงานจริง และพัฒนาทักษะการปฏิบัติงานด้านคอมพิวเตอร์</w:t>
      </w:r>
    </w:p>
    <w:p w14:paraId="2781636E" w14:textId="3E7DE628" w:rsidR="004417A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020413114 </w:t>
      </w:r>
      <w:r w:rsidR="00867EC7" w:rsidRPr="00C0183D">
        <w:rPr>
          <w:rFonts w:hint="cs"/>
          <w:cs/>
        </w:rPr>
        <w:t>อุปกรณ์อิเล็กทรอนิกส์และเครื่องมือวัด (</w:t>
      </w:r>
      <w:r w:rsidR="00867EC7" w:rsidRPr="00C0183D">
        <w:rPr>
          <w:rFonts w:hint="cs"/>
        </w:rPr>
        <w:t xml:space="preserve">Electronic Device and Instrument)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3855AEA2" w14:textId="77777777" w:rsidR="00B44F22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3. </w:t>
      </w:r>
      <w:r w:rsidR="00867EC7" w:rsidRPr="00C0183D">
        <w:rPr>
          <w:rFonts w:hint="cs"/>
          <w:cs/>
        </w:rPr>
        <w:t>ศึกษาอุปกรณ์อิเล็กทรอนิกส์เบื้องต้น หลักการทำงานของเครื่องมือวัด และการประยุกต์ใช้งานในด้านคอมพิวเตอร์และอุตสาหกรรม</w:t>
      </w:r>
    </w:p>
    <w:p w14:paraId="08806FDC" w14:textId="58A5B376" w:rsidR="00B44F22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020413201 </w:t>
      </w:r>
      <w:r w:rsidR="00867EC7" w:rsidRPr="00C0183D">
        <w:rPr>
          <w:rFonts w:hint="cs"/>
          <w:cs/>
        </w:rPr>
        <w:t>เทคโนโลยีการสื่อสารข้อมูลและเครือข่ายคอมพิวเตอร์ (</w:t>
      </w:r>
      <w:r w:rsidR="00867EC7" w:rsidRPr="00C0183D">
        <w:rPr>
          <w:rFonts w:hint="cs"/>
        </w:rPr>
        <w:t xml:space="preserve">Data Communications and Computer Networks Technology)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6BB399B1" w14:textId="77777777" w:rsidR="00B44F22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3. </w:t>
      </w:r>
      <w:r w:rsidR="00867EC7" w:rsidRPr="00C0183D">
        <w:rPr>
          <w:rFonts w:hint="cs"/>
          <w:cs/>
        </w:rPr>
        <w:t>ศึกษาหลักการสื่อสารข้อมูล องค์ประกอบเครือข่าย โปรโตคอล และการประยุกต์ใช้งานในระบบคอมพิวเตอร์</w:t>
      </w:r>
    </w:p>
    <w:p w14:paraId="774E7274" w14:textId="7B92CEB2" w:rsidR="00B44F22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020413203 </w:t>
      </w:r>
      <w:r w:rsidR="00867EC7" w:rsidRPr="00C0183D">
        <w:rPr>
          <w:rFonts w:hint="cs"/>
          <w:cs/>
        </w:rPr>
        <w:t>ระบบสารสนเทศเพื่อการจัดการ (</w:t>
      </w:r>
      <w:r w:rsidR="00867EC7" w:rsidRPr="00C0183D">
        <w:rPr>
          <w:rFonts w:hint="cs"/>
        </w:rPr>
        <w:t xml:space="preserve">Management Information System)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21D0B6F3" w14:textId="77777777" w:rsidR="00B44F22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3. </w:t>
      </w:r>
      <w:r w:rsidR="00867EC7" w:rsidRPr="00C0183D">
        <w:rPr>
          <w:rFonts w:hint="cs"/>
          <w:cs/>
        </w:rPr>
        <w:t xml:space="preserve">ศึกษาหลักการจัดการระบบสารสนเทศในองค์กร บทบาทของ </w:t>
      </w:r>
      <w:r w:rsidR="00867EC7" w:rsidRPr="00C0183D">
        <w:rPr>
          <w:rFonts w:hint="cs"/>
        </w:rPr>
        <w:t xml:space="preserve">MIS </w:t>
      </w:r>
      <w:r w:rsidR="00867EC7" w:rsidRPr="00C0183D">
        <w:rPr>
          <w:rFonts w:hint="cs"/>
          <w:cs/>
        </w:rPr>
        <w:t>ในการตัดสินใจ และการออกแบบระบบสารสนเทศเพื่อสนับสนุนการจัดการ</w:t>
      </w:r>
    </w:p>
    <w:p w14:paraId="7D9EDF35" w14:textId="76231446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B46EEB">
        <w:rPr>
          <w:rFonts w:hint="cs"/>
          <w:b/>
          <w:bCs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020413206 </w:t>
      </w:r>
      <w:r w:rsidR="00867EC7" w:rsidRPr="00C0183D">
        <w:rPr>
          <w:rFonts w:hint="cs"/>
          <w:cs/>
        </w:rPr>
        <w:t>เทคโนโลยีเว็บ (</w:t>
      </w:r>
      <w:r w:rsidR="00867EC7" w:rsidRPr="00C0183D">
        <w:rPr>
          <w:rFonts w:hint="cs"/>
        </w:rPr>
        <w:t xml:space="preserve">Web Technology)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7162B979" w14:textId="48D0CA64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lastRenderedPageBreak/>
        <w:t>คำตอบ</w:t>
      </w:r>
      <w:r w:rsidR="00867EC7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ศึกษาหลักการพัฒนาเว็บ เทคโนโลยีฝั่งไคลเอนต์และเซิร์ฟเวอร์ การออกแบบและสร้างเว็บไซต์ที่ตอบสนองต่อผู้ใช้</w:t>
      </w:r>
    </w:p>
    <w:p w14:paraId="00C5D623" w14:textId="7F0C3DBD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020413207 </w:t>
      </w:r>
      <w:r w:rsidR="00867EC7" w:rsidRPr="00C0183D">
        <w:rPr>
          <w:rFonts w:hint="cs"/>
          <w:cs/>
        </w:rPr>
        <w:t>คอมพิวเตอร์กราฟิกส์ (</w:t>
      </w:r>
      <w:r w:rsidR="00867EC7" w:rsidRPr="00C0183D">
        <w:rPr>
          <w:rFonts w:hint="cs"/>
        </w:rPr>
        <w:t xml:space="preserve">Computer Graphics)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73753BD2" w14:textId="1D71D662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ศึกษาหลักการสร้างและแสดงผลกราฟิกส์คอมพิวเตอร์ การประมวลผลภาพ และการประยุกต์ใช้ในงานด้านมัลติมีเดีย</w:t>
      </w:r>
    </w:p>
    <w:p w14:paraId="0E78BBDD" w14:textId="77777777" w:rsidR="0036052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020413208 </w:t>
      </w:r>
      <w:r w:rsidR="00867EC7" w:rsidRPr="00C0183D">
        <w:rPr>
          <w:rFonts w:hint="cs"/>
          <w:cs/>
        </w:rPr>
        <w:t>เหมืองข้อมูล (</w:t>
      </w:r>
      <w:r w:rsidR="00867EC7" w:rsidRPr="00C0183D">
        <w:rPr>
          <w:rFonts w:hint="cs"/>
        </w:rPr>
        <w:t xml:space="preserve">Data Mining)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2A4F2EEC" w14:textId="5789D425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ศึกษาเทคนิคการวิเคราะห์ข้อมูล การจัดกลุ่ม การจำแนก การทำนาย และการค้นหาความสัมพันธ์ในข้อมูลขนาดใหญ่</w:t>
      </w:r>
    </w:p>
    <w:p w14:paraId="11364297" w14:textId="77777777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B46EEB">
        <w:rPr>
          <w:rFonts w:hint="cs"/>
          <w:b/>
          <w:bCs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020413211 </w:t>
      </w:r>
      <w:r w:rsidR="00867EC7" w:rsidRPr="00C0183D">
        <w:rPr>
          <w:rFonts w:hint="cs"/>
          <w:cs/>
        </w:rPr>
        <w:t>วิศวกรรมซอฟต์แวร์ (</w:t>
      </w:r>
      <w:r w:rsidR="00867EC7" w:rsidRPr="00C0183D">
        <w:rPr>
          <w:rFonts w:hint="cs"/>
        </w:rPr>
        <w:t xml:space="preserve">Software Engineering) </w:t>
      </w:r>
      <w:r w:rsidR="00867EC7" w:rsidRPr="00C0183D">
        <w:rPr>
          <w:rFonts w:hint="cs"/>
          <w:cs/>
        </w:rPr>
        <w:t>มีหน่วยกิตเท่าไร และศึกษาเกี่ยวกับเรื่องใดบ้าง</w:t>
      </w:r>
      <w:r w:rsidR="00867EC7" w:rsidRPr="00C0183D">
        <w:rPr>
          <w:rFonts w:hint="cs"/>
        </w:rPr>
        <w:t>?</w:t>
      </w:r>
    </w:p>
    <w:p w14:paraId="71A218F5" w14:textId="55547742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>ศึกษากระบวนการพัฒนาซอฟต์แวร์ วงจรชีวิตซอฟต์แวร์ การวิเคราะห์ ออกแบบ ทดสอบ และการประกันคุณภาพซอฟต์แวร์</w:t>
      </w:r>
    </w:p>
    <w:p w14:paraId="02F6EFFC" w14:textId="4BC8A959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020413214 </w:t>
      </w:r>
      <w:r w:rsidR="00867EC7" w:rsidRPr="00C0183D">
        <w:rPr>
          <w:rFonts w:hint="cs"/>
          <w:cs/>
        </w:rPr>
        <w:t>ระบบฝังตัวและอินเทอร์เน็ตของสรรพสิ่ง (</w:t>
      </w:r>
      <w:r w:rsidR="00867EC7" w:rsidRPr="00C0183D">
        <w:rPr>
          <w:rFonts w:hint="cs"/>
        </w:rPr>
        <w:t xml:space="preserve">Embedded Systems and Internet of Things)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085615B4" w14:textId="76E2B902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ศึกษาหลักการทำงานของระบบฝังตัว อุปกรณ์ </w:t>
      </w:r>
      <w:r w:rsidR="00867EC7" w:rsidRPr="00C0183D">
        <w:rPr>
          <w:rFonts w:hint="cs"/>
        </w:rPr>
        <w:t xml:space="preserve">IoT </w:t>
      </w:r>
      <w:r w:rsidR="00867EC7" w:rsidRPr="00C0183D">
        <w:rPr>
          <w:rFonts w:hint="cs"/>
          <w:cs/>
        </w:rPr>
        <w:t>การเขียนโปรแกรมไมโครคอนโทรลเลอร์ และการเชื่อมต่อเครือข่าย</w:t>
      </w:r>
    </w:p>
    <w:p w14:paraId="68959C10" w14:textId="1328293D" w:rsidR="000E5C6D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รายวิชา </w:t>
      </w:r>
      <w:r w:rsidR="00867EC7" w:rsidRPr="00C0183D">
        <w:rPr>
          <w:rFonts w:hint="cs"/>
        </w:rPr>
        <w:t xml:space="preserve">020413215 </w:t>
      </w:r>
      <w:r w:rsidR="00867EC7" w:rsidRPr="00C0183D">
        <w:rPr>
          <w:rFonts w:hint="cs"/>
          <w:cs/>
        </w:rPr>
        <w:t>ปัญญาประดิษฐ์ (</w:t>
      </w:r>
      <w:r w:rsidR="00867EC7" w:rsidRPr="00C0183D">
        <w:rPr>
          <w:rFonts w:hint="cs"/>
        </w:rPr>
        <w:t xml:space="preserve">Artificial Intelligence) </w:t>
      </w:r>
      <w:r w:rsidR="00867EC7"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="00867EC7" w:rsidRPr="00C0183D">
        <w:rPr>
          <w:rFonts w:hint="cs"/>
          <w:cs/>
        </w:rPr>
        <w:t>เกี่ยวกับเรื่องใดบ้าง</w:t>
      </w:r>
      <w:r w:rsidR="00867EC7" w:rsidRPr="00C0183D">
        <w:rPr>
          <w:rFonts w:hint="cs"/>
        </w:rPr>
        <w:t>?</w:t>
      </w:r>
    </w:p>
    <w:p w14:paraId="0022F661" w14:textId="28F9A3D0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="00867EC7" w:rsidRPr="00B46EEB">
        <w:rPr>
          <w:rFonts w:hint="cs"/>
          <w:b/>
          <w:bCs/>
        </w:rPr>
        <w:t xml:space="preserve"> </w:t>
      </w:r>
      <w:r w:rsidR="00867EC7" w:rsidRPr="00C0183D">
        <w:rPr>
          <w:rFonts w:hint="cs"/>
        </w:rPr>
        <w:t>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="00867EC7" w:rsidRPr="00C0183D">
        <w:rPr>
          <w:rFonts w:hint="cs"/>
        </w:rPr>
        <w:t xml:space="preserve"> </w:t>
      </w:r>
      <w:r w:rsidR="00867EC7" w:rsidRPr="00C0183D">
        <w:rPr>
          <w:rFonts w:hint="cs"/>
          <w:cs/>
        </w:rPr>
        <w:t xml:space="preserve">ศึกษาพื้นฐานและเทคนิคของปัญญาประดิษฐ์ เช่น ระบบผู้เชี่ยวชาญ การเรียนรู้ของเครื่อง และการประยุกต์ใช้งาน </w:t>
      </w:r>
      <w:r w:rsidR="00867EC7" w:rsidRPr="00C0183D">
        <w:rPr>
          <w:rFonts w:hint="cs"/>
        </w:rPr>
        <w:t>AI</w:t>
      </w:r>
    </w:p>
    <w:p w14:paraId="3EE5BECF" w14:textId="76B1D78F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020413216 </w:t>
      </w:r>
      <w:r w:rsidRPr="00C0183D">
        <w:rPr>
          <w:rFonts w:hint="cs"/>
          <w:cs/>
        </w:rPr>
        <w:t>การประยุกต์ใช้ระบบไมโครโปรเซสเซอร์และไมโครคอนโทรลเลอร์ (</w:t>
      </w:r>
      <w:r w:rsidRPr="00C0183D">
        <w:rPr>
          <w:rFonts w:hint="cs"/>
        </w:rPr>
        <w:t xml:space="preserve">Microprocessor and Microcontroller System for Application)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3344DBC5" w14:textId="19134E63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lastRenderedPageBreak/>
        <w:t>คำตอบ</w:t>
      </w:r>
      <w:r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ศึกษาสถาปัตยกรรมของไมโครโปรเซสเซอร์และไมโครคอนโทรลเลอร์ การเขียนโปรแกรม การควบคุมอุปกรณ์ต่อพ่วง และการประยุกต์ใช้งานจริง</w:t>
      </w:r>
    </w:p>
    <w:p w14:paraId="06029FB3" w14:textId="767C8EFC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020413222 </w:t>
      </w:r>
      <w:r w:rsidRPr="00C0183D">
        <w:rPr>
          <w:rFonts w:hint="cs"/>
          <w:cs/>
        </w:rPr>
        <w:t>การพัฒนาโปรแกรมบนอุปกรณ์เคลื่อนที่ (</w:t>
      </w:r>
      <w:r w:rsidRPr="00C0183D">
        <w:rPr>
          <w:rFonts w:hint="cs"/>
        </w:rPr>
        <w:t xml:space="preserve">Mobile Application Development)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38015F3B" w14:textId="2D8EBF96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</w:rPr>
        <w:t>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ศึกษาหลักการออกแบบและพัฒนาแอปพลิเคชันสำหรับอุปกรณ์เคลื่อนที่ เครื่องมือและเฟรมเวิร์กที่เกี่ยวข้อง การทดสอบและปรับปรุงแอปพลิเคชัน</w:t>
      </w:r>
    </w:p>
    <w:p w14:paraId="0BDD0CAE" w14:textId="7317191D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020413223 </w:t>
      </w:r>
      <w:r w:rsidRPr="00C0183D">
        <w:rPr>
          <w:rFonts w:hint="cs"/>
          <w:cs/>
        </w:rPr>
        <w:t>ความมั่นคงปลอดภัยไซเบอร์ (</w:t>
      </w:r>
      <w:r w:rsidRPr="00C0183D">
        <w:rPr>
          <w:rFonts w:hint="cs"/>
        </w:rPr>
        <w:t xml:space="preserve">Cybersecurity)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1C1F1AB3" w14:textId="5BE8E74B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ศึกษาหลักการด้านความมั่นคงปลอดภัยสารสนเทศ เทคนิคการป้องกันและตรวจจับภัยคุกคาม การเข้ารหัส และการจัดการความเสี่ยงทางไซเบอร์</w:t>
      </w:r>
    </w:p>
    <w:p w14:paraId="4C1203C3" w14:textId="13CD6C9E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080103001 </w:t>
      </w:r>
      <w:r w:rsidRPr="00C0183D">
        <w:rPr>
          <w:rFonts w:hint="cs"/>
          <w:cs/>
        </w:rPr>
        <w:t xml:space="preserve">ภาษาอังกฤษ </w:t>
      </w:r>
      <w:r w:rsidRPr="00C0183D">
        <w:rPr>
          <w:rFonts w:hint="cs"/>
        </w:rPr>
        <w:t xml:space="preserve">1 (English I)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091FD36B" w14:textId="77777777" w:rsidR="00A9724E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3. </w:t>
      </w:r>
      <w:r w:rsidRPr="00C0183D">
        <w:rPr>
          <w:rFonts w:hint="cs"/>
          <w:cs/>
        </w:rPr>
        <w:t>ศึกษาทักษะภาษาอังกฤษพื้นฐาน การอ่าน การเขียน การฟัง และการพูดในสถานการณ์ทั่วไป</w:t>
      </w:r>
    </w:p>
    <w:p w14:paraId="46007BAD" w14:textId="2635345A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080103002 </w:t>
      </w:r>
      <w:r w:rsidRPr="00C0183D">
        <w:rPr>
          <w:rFonts w:hint="cs"/>
          <w:cs/>
        </w:rPr>
        <w:t xml:space="preserve">ภาษาอังกฤษ </w:t>
      </w:r>
      <w:r w:rsidRPr="00C0183D">
        <w:rPr>
          <w:rFonts w:hint="cs"/>
        </w:rPr>
        <w:t xml:space="preserve">2 (English II)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59429542" w14:textId="77777777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3. </w:t>
      </w:r>
      <w:r w:rsidRPr="00C0183D">
        <w:rPr>
          <w:rFonts w:hint="cs"/>
          <w:cs/>
        </w:rPr>
        <w:t>ศึกษาทักษะภาษาอังกฤษในระดับสูงขึ้น การเขียนเชิงวิชาการ การอ่านเชิงวิเคราะห์ การสนทนา และการนำเสนอ</w:t>
      </w:r>
    </w:p>
    <w:p w14:paraId="0A8D3B9E" w14:textId="6C2273A9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080103061 </w:t>
      </w:r>
      <w:r w:rsidRPr="00C0183D">
        <w:rPr>
          <w:rFonts w:hint="cs"/>
          <w:cs/>
        </w:rPr>
        <w:t xml:space="preserve">การใช้ภาษาอังกฤษ </w:t>
      </w:r>
      <w:r w:rsidRPr="00C0183D">
        <w:rPr>
          <w:rFonts w:hint="cs"/>
        </w:rPr>
        <w:t xml:space="preserve">1 (Practical English I)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7B3946FE" w14:textId="588AB4B9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3(3-0-6)</w:t>
      </w:r>
      <w:r w:rsidR="00D073AD" w:rsidRPr="00C0183D">
        <w:rPr>
          <w:rFonts w:hint="cs"/>
          <w:cs/>
        </w:rPr>
        <w:t xml:space="preserve">หน่วยกิต </w:t>
      </w:r>
      <w:r w:rsidRPr="00C0183D">
        <w:rPr>
          <w:rFonts w:hint="cs"/>
        </w:rPr>
        <w:t xml:space="preserve">. </w:t>
      </w:r>
      <w:r w:rsidRPr="00C0183D">
        <w:rPr>
          <w:rFonts w:hint="cs"/>
          <w:cs/>
        </w:rPr>
        <w:t>ศึกษาทักษะการใช้ภาษาอังกฤษเพื่อการสื่อสารในชีวิตประจำวันและการเรียน</w:t>
      </w:r>
    </w:p>
    <w:p w14:paraId="02A373E5" w14:textId="47DCF95E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080103062 </w:t>
      </w:r>
      <w:r w:rsidRPr="00C0183D">
        <w:rPr>
          <w:rFonts w:hint="cs"/>
          <w:cs/>
        </w:rPr>
        <w:t xml:space="preserve">การใช้ภาษาอังกฤษ </w:t>
      </w:r>
      <w:r w:rsidRPr="00C0183D">
        <w:rPr>
          <w:rFonts w:hint="cs"/>
        </w:rPr>
        <w:t xml:space="preserve">2 (Practical English II)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58886E96" w14:textId="7FA2299F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lastRenderedPageBreak/>
        <w:t>คำตอบ</w:t>
      </w:r>
      <w:r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ศึกษาทักษะภาษาอังกฤษเพื่อการสื่อสารในบริบทวิชาชีพ การเขียน รายงาน และการนำเสนอ</w:t>
      </w:r>
    </w:p>
    <w:p w14:paraId="586A2D98" w14:textId="482C592E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080203907 </w:t>
      </w:r>
      <w:r w:rsidRPr="00C0183D">
        <w:rPr>
          <w:rFonts w:hint="cs"/>
          <w:cs/>
        </w:rPr>
        <w:t>ธุรกิจในชีวิตประจำวัน (</w:t>
      </w:r>
      <w:r w:rsidRPr="00C0183D">
        <w:rPr>
          <w:rFonts w:hint="cs"/>
        </w:rPr>
        <w:t xml:space="preserve">Business for Everyday Life)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03428E62" w14:textId="7305FE49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3(3-0-6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ศึกษาหลักการดำเนินธุรกิจเบื้องต้น บทบาทของธุรกิจในชีวิตประจำวัน การจัดการทางการเงิน การตลาด และการเป็นผู้ประกอบการ</w:t>
      </w:r>
    </w:p>
    <w:p w14:paraId="47A55F33" w14:textId="2DEF2692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040003004 </w:t>
      </w:r>
      <w:r w:rsidRPr="00C0183D">
        <w:rPr>
          <w:rFonts w:hint="cs"/>
          <w:cs/>
        </w:rPr>
        <w:t>กระบวนการคิดเชิงออกแบบ (</w:t>
      </w:r>
      <w:r w:rsidRPr="00C0183D">
        <w:rPr>
          <w:rFonts w:hint="cs"/>
        </w:rPr>
        <w:t xml:space="preserve">Design Thinking)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3D1247B3" w14:textId="3F7B7FF5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3(2-2-5</w:t>
      </w:r>
      <w:r w:rsidR="00511760" w:rsidRPr="00C0183D">
        <w:rPr>
          <w:rFonts w:hint="cs"/>
        </w:rPr>
        <w:t>)</w:t>
      </w:r>
      <w:r w:rsidR="00511760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ศึกษากระบวนการคิดเชิงออกแบบ การระบุปัญหา การระดมสมอง การสร้างต้นแบบ และการทดสอบเพื่อหาวิธีแก้ไขอย่างสร้างสรรค์</w:t>
      </w:r>
    </w:p>
    <w:p w14:paraId="1752853D" w14:textId="64A08F0A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020413232 </w:t>
      </w:r>
      <w:r w:rsidRPr="00C0183D">
        <w:rPr>
          <w:rFonts w:hint="cs"/>
          <w:cs/>
        </w:rPr>
        <w:t xml:space="preserve">ปฏิบัติการสอนด้านเทคโนโลยีคอมพิวเตอร์ในสถานศึกษา </w:t>
      </w:r>
      <w:r w:rsidRPr="00C0183D">
        <w:rPr>
          <w:rFonts w:hint="cs"/>
        </w:rPr>
        <w:t xml:space="preserve">1 (Teaching Practice in Technology Computer in Educational Institute I) </w:t>
      </w:r>
      <w:r w:rsidRPr="00C0183D">
        <w:rPr>
          <w:rFonts w:hint="cs"/>
          <w:cs/>
        </w:rPr>
        <w:t>มีหน่วยกิตเท่าไร และ</w:t>
      </w:r>
      <w:r w:rsidR="00922DB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7B239360" w14:textId="1AD87335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6 (540 </w:t>
      </w:r>
      <w:r w:rsidRPr="00C0183D">
        <w:rPr>
          <w:rFonts w:hint="cs"/>
          <w:cs/>
        </w:rPr>
        <w:t>ชั่วโมง</w:t>
      </w:r>
      <w:r w:rsidR="00511760" w:rsidRPr="00C0183D">
        <w:rPr>
          <w:rFonts w:hint="cs"/>
          <w:cs/>
        </w:rPr>
        <w:t>)หน่วยกิต</w:t>
      </w:r>
      <w:r w:rsidRPr="00C0183D">
        <w:rPr>
          <w:rFonts w:hint="cs"/>
          <w:cs/>
        </w:rPr>
        <w:t xml:space="preserve"> การปฏิบัติการสอนในสถานศึกษา ฝึกประสบการณ์วิชาชีพครูด้านเทคโนโลยีคอมพิวเตอร์</w:t>
      </w:r>
    </w:p>
    <w:p w14:paraId="6F6C0852" w14:textId="77777777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020413233 </w:t>
      </w:r>
      <w:r w:rsidRPr="00C0183D">
        <w:rPr>
          <w:rFonts w:hint="cs"/>
          <w:cs/>
        </w:rPr>
        <w:t xml:space="preserve">ปฏิบัติการสอนด้านเทคโนโลยีคอมพิวเตอร์ในสถานศึกษา </w:t>
      </w:r>
      <w:r w:rsidRPr="00C0183D">
        <w:rPr>
          <w:rFonts w:hint="cs"/>
        </w:rPr>
        <w:t xml:space="preserve">2 (Teaching Practice in Technology Computer in Educational Institute II) </w:t>
      </w:r>
      <w:r w:rsidRPr="00C0183D">
        <w:rPr>
          <w:rFonts w:hint="cs"/>
          <w:cs/>
        </w:rPr>
        <w:t>มีหน่วยกิตเท่าไร และศึกษาเกี่ยวกับเรื่องใดบ้าง</w:t>
      </w:r>
      <w:r w:rsidRPr="00C0183D">
        <w:rPr>
          <w:rFonts w:hint="cs"/>
        </w:rPr>
        <w:t>?</w:t>
      </w:r>
    </w:p>
    <w:p w14:paraId="151CD3CF" w14:textId="319462B1" w:rsidR="00324459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6 (540 </w:t>
      </w:r>
      <w:r w:rsidRPr="00C0183D">
        <w:rPr>
          <w:rFonts w:hint="cs"/>
          <w:cs/>
        </w:rPr>
        <w:t>ชั่วโมง</w:t>
      </w:r>
      <w:r w:rsidR="00511760" w:rsidRPr="00C0183D">
        <w:rPr>
          <w:rFonts w:hint="cs"/>
          <w:cs/>
        </w:rPr>
        <w:t>)หน่วยกิต</w:t>
      </w:r>
      <w:r w:rsidRPr="00C0183D">
        <w:rPr>
          <w:rFonts w:hint="cs"/>
          <w:cs/>
        </w:rPr>
        <w:t xml:space="preserve"> ปฏิบัติการสอนเต็มรูปแบบในสถานศึกษา การจัดกิจกรรมการเรียนรู้และการประเมินผล</w:t>
      </w:r>
    </w:p>
    <w:p w14:paraId="11E80E8A" w14:textId="1572117C" w:rsidR="00A86D1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020413313 </w:t>
      </w:r>
      <w:r w:rsidRPr="00C0183D">
        <w:rPr>
          <w:rFonts w:hint="cs"/>
          <w:cs/>
        </w:rPr>
        <w:t>คอมพิวเตอร์เพื่อการศึกษา (</w:t>
      </w:r>
      <w:r w:rsidRPr="00C0183D">
        <w:rPr>
          <w:rFonts w:hint="cs"/>
        </w:rPr>
        <w:t xml:space="preserve">Computer for Education)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50A8F451" w14:textId="77777777" w:rsidR="00A86D1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3. </w:t>
      </w:r>
      <w:r w:rsidRPr="00C0183D">
        <w:rPr>
          <w:rFonts w:hint="cs"/>
          <w:cs/>
        </w:rPr>
        <w:t>ศึกษาการใช้คอมพิวเตอร์เพื่อการเรียนการสอน การสร้างสื่อการเรียนรู้ และการประยุกต์คอมพิวเตอร์เพื่อการศึกษา</w:t>
      </w:r>
    </w:p>
    <w:p w14:paraId="3419644A" w14:textId="59E7FDB5" w:rsidR="008C6181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lastRenderedPageBreak/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020413102 </w:t>
      </w:r>
      <w:r w:rsidRPr="00C0183D">
        <w:rPr>
          <w:rFonts w:hint="cs"/>
          <w:cs/>
        </w:rPr>
        <w:t>วงจรดิจิทัล (</w:t>
      </w:r>
      <w:r w:rsidRPr="00C0183D">
        <w:rPr>
          <w:rFonts w:hint="cs"/>
        </w:rPr>
        <w:t xml:space="preserve">Digital Circuits)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25681FD3" w14:textId="77777777" w:rsidR="008C6181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3. </w:t>
      </w:r>
      <w:r w:rsidRPr="00C0183D">
        <w:rPr>
          <w:rFonts w:hint="cs"/>
          <w:cs/>
        </w:rPr>
        <w:t>ศึกษาหลักการของวงจรดิจิทัล การวิเคราะห์และออกแบบวงจร การประยุกต์ใช้งานในระบบคอมพิวเตอร์</w:t>
      </w:r>
    </w:p>
    <w:p w14:paraId="7060F076" w14:textId="09D81883" w:rsidR="008C6181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020413103 </w:t>
      </w:r>
      <w:r w:rsidRPr="00C0183D">
        <w:rPr>
          <w:rFonts w:hint="cs"/>
          <w:cs/>
        </w:rPr>
        <w:t>คณิตศาสตร์ดิสครีต (</w:t>
      </w:r>
      <w:r w:rsidRPr="00C0183D">
        <w:rPr>
          <w:rFonts w:hint="cs"/>
        </w:rPr>
        <w:t xml:space="preserve">Discrete Mathematics)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7F0E776F" w14:textId="77777777" w:rsidR="008C6181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3. </w:t>
      </w:r>
      <w:r w:rsidRPr="00C0183D">
        <w:rPr>
          <w:rFonts w:hint="cs"/>
          <w:cs/>
        </w:rPr>
        <w:t>ศึกษาคณิตศาสตร์ดิสครีต เซต ตรรกศาสตร์ กราฟ ทฤษฎีจำนวน และการประยุกต์ในวิทยาการคอมพิวเตอร์</w:t>
      </w:r>
    </w:p>
    <w:p w14:paraId="0D227B1D" w14:textId="6F3C51EE" w:rsidR="00577AD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040203100 </w:t>
      </w:r>
      <w:r w:rsidRPr="00C0183D">
        <w:rPr>
          <w:rFonts w:hint="cs"/>
          <w:cs/>
        </w:rPr>
        <w:t>คณิตศาสตร์ทั่วไป (</w:t>
      </w:r>
      <w:r w:rsidRPr="00C0183D">
        <w:rPr>
          <w:rFonts w:hint="cs"/>
        </w:rPr>
        <w:t xml:space="preserve">General Mathematics)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65DD013B" w14:textId="2F374306" w:rsidR="00577AD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</w:t>
      </w:r>
      <w:r w:rsidR="00171319" w:rsidRPr="00C0183D">
        <w:rPr>
          <w:rFonts w:hint="cs"/>
          <w:cs/>
        </w:rPr>
        <w:t>หน</w:t>
      </w:r>
      <w:r w:rsidR="00B46EEB">
        <w:rPr>
          <w:rFonts w:hint="cs"/>
          <w:cs/>
        </w:rPr>
        <w:t>่วยกิต</w:t>
      </w:r>
      <w:r w:rsidRPr="00C0183D">
        <w:rPr>
          <w:rFonts w:hint="cs"/>
        </w:rPr>
        <w:t xml:space="preserve">. </w:t>
      </w:r>
      <w:r w:rsidRPr="00C0183D">
        <w:rPr>
          <w:rFonts w:hint="cs"/>
          <w:cs/>
        </w:rPr>
        <w:t>ศึกษาคณิตศาสตร์พื้นฐานที่ใช้ในชีวิตประจำวันและการเรียนด้านวิทยาศาสตร์และเทคโนโลยี</w:t>
      </w:r>
    </w:p>
    <w:p w14:paraId="5CFDE7C0" w14:textId="01AEACB7" w:rsidR="00577AD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คำถาม</w:t>
      </w:r>
      <w:r w:rsidRPr="00B46EEB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รายวิชา </w:t>
      </w:r>
      <w:r w:rsidRPr="00C0183D">
        <w:rPr>
          <w:rFonts w:hint="cs"/>
        </w:rPr>
        <w:t xml:space="preserve">080303606 </w:t>
      </w:r>
      <w:r w:rsidRPr="00C0183D">
        <w:rPr>
          <w:rFonts w:hint="cs"/>
          <w:cs/>
        </w:rPr>
        <w:t>การคิดเชิงระบบและความคิดสร้างสรรค์ (</w:t>
      </w:r>
      <w:r w:rsidRPr="00C0183D">
        <w:rPr>
          <w:rFonts w:hint="cs"/>
        </w:rPr>
        <w:t xml:space="preserve">Systematic and Creative Thinking) </w:t>
      </w:r>
      <w:r w:rsidRPr="00C0183D">
        <w:rPr>
          <w:rFonts w:hint="cs"/>
          <w:cs/>
        </w:rPr>
        <w:t>มีหน่วยกิตเท่าไร และ</w:t>
      </w:r>
      <w:r w:rsidR="0036052D" w:rsidRPr="00C0183D">
        <w:rPr>
          <w:rFonts w:hint="cs"/>
          <w:cs/>
        </w:rPr>
        <w:t>เรียน</w:t>
      </w:r>
      <w:r w:rsidRPr="00C0183D">
        <w:rPr>
          <w:rFonts w:hint="cs"/>
          <w:cs/>
        </w:rPr>
        <w:t>เกี่ยวกับเรื่องใดบ้าง</w:t>
      </w:r>
      <w:r w:rsidRPr="00C0183D">
        <w:rPr>
          <w:rFonts w:hint="cs"/>
        </w:rPr>
        <w:t>?</w:t>
      </w:r>
    </w:p>
    <w:p w14:paraId="6B9100D1" w14:textId="2C99AC9B" w:rsidR="00577AD8" w:rsidRPr="00C0183D" w:rsidRDefault="006E7A54" w:rsidP="00B4237E">
      <w:pPr>
        <w:spacing w:after="240"/>
        <w:ind w:left="1843" w:firstLine="0"/>
      </w:pPr>
      <w:r w:rsidRPr="00B46EEB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</w:t>
      </w:r>
      <w:r w:rsidR="00171319" w:rsidRPr="00C0183D">
        <w:rPr>
          <w:rFonts w:hint="cs"/>
          <w:cs/>
        </w:rPr>
        <w:t>หน่วยกิต</w:t>
      </w:r>
      <w:r w:rsidRPr="00C0183D">
        <w:rPr>
          <w:rFonts w:hint="cs"/>
        </w:rPr>
        <w:t xml:space="preserve">. </w:t>
      </w:r>
      <w:r w:rsidRPr="00C0183D">
        <w:rPr>
          <w:rFonts w:hint="cs"/>
          <w:cs/>
        </w:rPr>
        <w:t>ศึกษากระบวนการคิดเชิงระบบ เทคนิคการวิเคราะห์ปัญหา และการสร้างสรรค์แนวทางแก้ไขใหม่ ๆ</w:t>
      </w:r>
    </w:p>
    <w:p w14:paraId="63B845A6" w14:textId="54055C65" w:rsidR="00B7034A" w:rsidRPr="00C0183D" w:rsidRDefault="00F6065C" w:rsidP="00DF5402">
      <w:pPr>
        <w:pStyle w:val="Heading3"/>
      </w:pPr>
      <w:r w:rsidRPr="00C0183D">
        <w:rPr>
          <w:rFonts w:hint="cs"/>
          <w:cs/>
        </w:rPr>
        <w:t>1.3.</w:t>
      </w:r>
      <w:r w:rsidR="00B46EEB">
        <w:rPr>
          <w:rFonts w:hint="cs"/>
          <w:cs/>
        </w:rPr>
        <w:t>2</w:t>
      </w:r>
      <w:r w:rsidRPr="00C0183D">
        <w:rPr>
          <w:rFonts w:hint="cs"/>
          <w:cs/>
        </w:rPr>
        <w:t xml:space="preserve"> ด้านโครงสร้าง</w:t>
      </w:r>
      <w:r w:rsidR="002B2AEA" w:rsidRPr="00C0183D">
        <w:rPr>
          <w:rFonts w:hint="cs"/>
          <w:cs/>
        </w:rPr>
        <w:t>เนื้อหา</w:t>
      </w:r>
    </w:p>
    <w:p w14:paraId="3ADB5289" w14:textId="0A050229" w:rsidR="002B2AEA" w:rsidRPr="00C0183D" w:rsidRDefault="002B2AEA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ถ้าไม่ผ่าน </w:t>
      </w:r>
      <w:r w:rsidRPr="00C0183D">
        <w:rPr>
          <w:rFonts w:hint="cs"/>
        </w:rPr>
        <w:t xml:space="preserve">Thai Language for Teacher Communication </w:t>
      </w:r>
      <w:r w:rsidRPr="00C0183D">
        <w:rPr>
          <w:rFonts w:hint="cs"/>
          <w:cs/>
        </w:rPr>
        <w:t>จะเรียนต่อได้ไหม</w:t>
      </w:r>
      <w:r w:rsidRPr="00C0183D">
        <w:rPr>
          <w:rFonts w:hint="cs"/>
        </w:rPr>
        <w:t>?</w:t>
      </w:r>
    </w:p>
    <w:p w14:paraId="5B769120" w14:textId="7D309C2F" w:rsidR="002B2AEA" w:rsidRPr="00C0183D" w:rsidRDefault="002B2AEA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ได้ สามารถลงวิชาอื่นต่อได้ เนื่องจากรายวิชานี้ไม่ได้ถูกกำหนดเป็นเงื่อนไขบังคับก่อน (</w:t>
      </w:r>
      <w:r w:rsidRPr="00C0183D">
        <w:rPr>
          <w:rFonts w:hint="cs"/>
        </w:rPr>
        <w:t xml:space="preserve">prerequisite) </w:t>
      </w:r>
      <w:r w:rsidRPr="00C0183D">
        <w:rPr>
          <w:rFonts w:hint="cs"/>
          <w:cs/>
        </w:rPr>
        <w:t>ของวิชาอื่น แต่ผู้เรียนต้องกลับมาเรียนใหม่เพื่อจบหลักสูตรซึ่งรายวิชานี้เป็นเป็นวิชาศึกษาทั่วไป (</w:t>
      </w:r>
      <w:r w:rsidRPr="00C0183D">
        <w:rPr>
          <w:rFonts w:hint="cs"/>
        </w:rPr>
        <w:t xml:space="preserve">General Education) </w:t>
      </w:r>
      <w:r w:rsidRPr="00C0183D">
        <w:rPr>
          <w:rFonts w:hint="cs"/>
          <w:cs/>
        </w:rPr>
        <w:t xml:space="preserve">ที่ใช้เสริมทักษะการสื่อสาร </w:t>
      </w:r>
    </w:p>
    <w:p w14:paraId="2162B469" w14:textId="4CE4A73E" w:rsidR="002B2AEA" w:rsidRPr="00C0183D" w:rsidRDefault="002B2AEA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t xml:space="preserve">คำถาม </w:t>
      </w:r>
      <w:r w:rsidRPr="00C0183D">
        <w:rPr>
          <w:rFonts w:hint="cs"/>
          <w:cs/>
        </w:rPr>
        <w:t>ถ้าไม่ผ่าน</w:t>
      </w:r>
      <w:r w:rsidRPr="00C0183D">
        <w:rPr>
          <w:rFonts w:hint="cs"/>
        </w:rPr>
        <w:t xml:space="preserve"> English I </w:t>
      </w:r>
      <w:r w:rsidRPr="00C0183D">
        <w:rPr>
          <w:rFonts w:hint="cs"/>
          <w:cs/>
        </w:rPr>
        <w:t>จะลง</w:t>
      </w:r>
      <w:r w:rsidRPr="00C0183D">
        <w:rPr>
          <w:rFonts w:hint="cs"/>
        </w:rPr>
        <w:t xml:space="preserve"> English II </w:t>
      </w:r>
      <w:r w:rsidRPr="00C0183D">
        <w:rPr>
          <w:rFonts w:hint="cs"/>
          <w:cs/>
        </w:rPr>
        <w:t>ได้ไหม</w:t>
      </w:r>
      <w:r w:rsidRPr="00C0183D">
        <w:rPr>
          <w:rFonts w:hint="cs"/>
        </w:rPr>
        <w:t>?</w:t>
      </w:r>
    </w:p>
    <w:p w14:paraId="7D161FDA" w14:textId="7AF0CC36" w:rsidR="002B2AEA" w:rsidRPr="00C0183D" w:rsidRDefault="002B2AEA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t>คำตอบ</w:t>
      </w:r>
      <w:r w:rsidRPr="004B43F2">
        <w:rPr>
          <w:rFonts w:hint="cs"/>
          <w:cs/>
        </w:rPr>
        <w:t xml:space="preserve"> </w:t>
      </w:r>
      <w:r w:rsidRPr="00C0183D">
        <w:rPr>
          <w:rFonts w:hint="cs"/>
          <w:cs/>
        </w:rPr>
        <w:t xml:space="preserve">ไม่ได้ เนื่องจาก </w:t>
      </w:r>
      <w:r w:rsidRPr="00C0183D">
        <w:rPr>
          <w:rFonts w:hint="cs"/>
        </w:rPr>
        <w:t xml:space="preserve">Practical English I </w:t>
      </w:r>
      <w:r w:rsidRPr="00C0183D">
        <w:rPr>
          <w:rFonts w:hint="cs"/>
          <w:cs/>
        </w:rPr>
        <w:t xml:space="preserve">เป็นรายวิชาบังคับก่อนของ </w:t>
      </w:r>
      <w:r w:rsidRPr="00C0183D">
        <w:rPr>
          <w:rFonts w:hint="cs"/>
        </w:rPr>
        <w:t xml:space="preserve">Practical English II </w:t>
      </w:r>
      <w:r w:rsidRPr="00C0183D">
        <w:rPr>
          <w:rFonts w:hint="cs"/>
          <w:cs/>
        </w:rPr>
        <w:t>หากไม่ผ่านจะไม่สามารถลงเรียนวิชาต่อเนื่องได้ ซึ่งหลักสูตรกำหนดเป็นลำดับทักษะภาษาอังกฤษที่ต่อเนื่องกัน</w:t>
      </w:r>
    </w:p>
    <w:p w14:paraId="71930A25" w14:textId="02D739E5" w:rsidR="004D16C8" w:rsidRPr="00C0183D" w:rsidRDefault="004D16C8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lastRenderedPageBreak/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Instructional Science and Classroom Management </w:t>
      </w:r>
      <w:r w:rsidR="002B2AEA" w:rsidRPr="00C0183D">
        <w:rPr>
          <w:rFonts w:hint="cs"/>
          <w:cs/>
        </w:rPr>
        <w:t>จะลงฝึกสอน (</w:t>
      </w:r>
      <w:r w:rsidR="002B2AEA" w:rsidRPr="00C0183D">
        <w:rPr>
          <w:rFonts w:hint="cs"/>
        </w:rPr>
        <w:t xml:space="preserve">Teaching Practice) </w:t>
      </w:r>
      <w:r w:rsidR="002B2AEA" w:rsidRPr="00C0183D">
        <w:rPr>
          <w:rFonts w:hint="cs"/>
          <w:cs/>
        </w:rPr>
        <w:t>ได้ไหม</w:t>
      </w:r>
    </w:p>
    <w:p w14:paraId="22FE0F9D" w14:textId="15D4A67D" w:rsidR="004D16C8" w:rsidRPr="00C0183D" w:rsidRDefault="004D16C8" w:rsidP="009C75F0">
      <w:pPr>
        <w:spacing w:after="240"/>
        <w:ind w:left="1843" w:firstLine="0"/>
        <w:rPr>
          <w:rFonts w:hint="cs"/>
          <w:cs/>
        </w:rPr>
      </w:pPr>
      <w:r w:rsidRPr="004B43F2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ต้องผ่านวิชานี้ก่อนถึงจะไปสู่รายวิชาฝึกสอนได้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>หลักสูตรกำหนดว่าเป็นพื้นฐานการจัดการเรียนการสอน</w:t>
      </w:r>
      <w:r w:rsidR="002B2AEA" w:rsidRPr="00C0183D">
        <w:rPr>
          <w:rFonts w:hint="cs"/>
        </w:rPr>
        <w:t xml:space="preserve"> </w:t>
      </w:r>
    </w:p>
    <w:p w14:paraId="66D1EE41" w14:textId="1A03C7E8" w:rsidR="004D16C8" w:rsidRPr="00C0183D" w:rsidRDefault="004D16C8" w:rsidP="009C75F0">
      <w:pPr>
        <w:spacing w:after="240"/>
        <w:ind w:left="1843" w:firstLine="0"/>
      </w:pPr>
      <w:r w:rsidRPr="004B43F2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Education Psychology for Teacher </w:t>
      </w:r>
      <w:r w:rsidR="002B2AEA" w:rsidRPr="00C0183D">
        <w:rPr>
          <w:rFonts w:hint="cs"/>
          <w:cs/>
        </w:rPr>
        <w:t>จะลงวิชาฝึกสอนได้ไหม</w:t>
      </w:r>
      <w:r w:rsidR="002B2AEA" w:rsidRPr="00C0183D">
        <w:rPr>
          <w:rFonts w:hint="cs"/>
        </w:rPr>
        <w:t>?</w:t>
      </w:r>
    </w:p>
    <w:p w14:paraId="25E834C0" w14:textId="77B5F8C4" w:rsidR="004D16C8" w:rsidRPr="00C0183D" w:rsidRDefault="004D16C8" w:rsidP="009C75F0">
      <w:pPr>
        <w:spacing w:after="240"/>
        <w:ind w:left="1843" w:firstLine="0"/>
        <w:rPr>
          <w:cs/>
        </w:rPr>
      </w:pPr>
      <w:r w:rsidRPr="004B43F2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เพราะเป็นวิชาพื้นฐานทางจิตวิทยาที่ใช้ในการฝึกสอน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>กำหนดเป็นเงื่อนไขก่อนฝึกปฏิบัติการสอน</w:t>
      </w:r>
      <w:r w:rsidR="002B2AEA" w:rsidRPr="00C0183D">
        <w:rPr>
          <w:rFonts w:hint="cs"/>
        </w:rPr>
        <w:t xml:space="preserve"> </w:t>
      </w:r>
    </w:p>
    <w:p w14:paraId="55ACF4E4" w14:textId="1B1566B3" w:rsidR="004D16C8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Principles of Education for Sustainability Development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4AD1EFC6" w14:textId="1F119F4C" w:rsidR="002B2AEA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 xml:space="preserve">คำตอบ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ไม่มีวิชาต่อเนื่องบังคับโดยตรง แต่ต้องเรียนใหม่เพื่อจบ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>เป็นวิชาบังคับหมวดครุศาสตร์ ไม่มีรายวิชาต่อยอด</w:t>
      </w:r>
      <w:r w:rsidR="002B2AEA" w:rsidRPr="00C0183D">
        <w:rPr>
          <w:rFonts w:hint="cs"/>
        </w:rPr>
        <w:t xml:space="preserve"> </w:t>
      </w:r>
    </w:p>
    <w:p w14:paraId="61489781" w14:textId="0218D7EB" w:rsidR="00B7034A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Innovation and Information Technology for Learning Management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58B62E51" w14:textId="0E1FF36B" w:rsidR="002B2AEA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ไม่มีรายวิชาต่อเนื่องโดยตรง แต่ต้องเรียนใหม่เพื่อจบ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เป็นวิชาพื้นฐานด้านเทคโนโลยีการศึกษา</w:t>
      </w:r>
      <w:r w:rsidR="002B2AEA" w:rsidRPr="00C0183D">
        <w:rPr>
          <w:rFonts w:hint="cs"/>
        </w:rPr>
        <w:t xml:space="preserve"> </w:t>
      </w:r>
    </w:p>
    <w:p w14:paraId="29FB594C" w14:textId="7ACA0751" w:rsidR="00924330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Educational Measurement and Evaluation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210C9123" w14:textId="3387AF27" w:rsidR="002B2AEA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เพราะต้องผ่านก่อนเข้าฝึกสอน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ใช้ประเมินผลผู้เรียนในการสอนจริง</w:t>
      </w:r>
      <w:r w:rsidR="002B2AEA" w:rsidRPr="00C0183D">
        <w:rPr>
          <w:rFonts w:hint="cs"/>
        </w:rPr>
        <w:t xml:space="preserve"> </w:t>
      </w:r>
    </w:p>
    <w:p w14:paraId="41D8CB47" w14:textId="77574767" w:rsidR="00924330" w:rsidRPr="00C0183D" w:rsidRDefault="004D16C8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Research and Development in Innovation and Learning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05EE0FC4" w14:textId="6A5B2B42" w:rsidR="002B2AEA" w:rsidRPr="00C0183D" w:rsidRDefault="004D16C8" w:rsidP="009C75F0">
      <w:pPr>
        <w:spacing w:after="240"/>
        <w:ind w:left="1843" w:firstLine="0"/>
        <w:rPr>
          <w:cs/>
        </w:rPr>
      </w:pPr>
      <w:r w:rsidRPr="00D25E0E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ไม่มีวิชาต่อเนื่องตรงๆ แต่เป็นวิชาบังคับ ต้องเรียนใหม่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 xml:space="preserve">อยู่ในหมวดวิชาครุศาสตร์ แต่ไม่เป็น </w:t>
      </w:r>
      <w:r w:rsidR="002B2AEA" w:rsidRPr="00C0183D">
        <w:rPr>
          <w:rFonts w:hint="cs"/>
        </w:rPr>
        <w:t xml:space="preserve">prerequisite </w:t>
      </w:r>
      <w:r w:rsidR="002B2AEA" w:rsidRPr="00C0183D">
        <w:rPr>
          <w:rFonts w:hint="cs"/>
          <w:cs/>
        </w:rPr>
        <w:t>ของวิชาอื่น</w:t>
      </w:r>
    </w:p>
    <w:p w14:paraId="70796544" w14:textId="46977218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Vocational Curriculum Development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210B6C35" w14:textId="3B00EADF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แต่ต้องเรียนใหม่เพื่อให้ครบหน่วยกิต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>เป็นวิชาหมวดครุศาสตร์ แต่ไม่มีวิชาต่อเนื่อง</w:t>
      </w:r>
      <w:r w:rsidR="002B2AEA" w:rsidRPr="00C0183D">
        <w:rPr>
          <w:rFonts w:hint="cs"/>
        </w:rPr>
        <w:t xml:space="preserve"> </w:t>
      </w:r>
    </w:p>
    <w:p w14:paraId="7BC1BD68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lastRenderedPageBreak/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Seminar </w:t>
      </w:r>
      <w:r w:rsidR="002B2AEA" w:rsidRPr="00C0183D">
        <w:rPr>
          <w:rFonts w:hint="cs"/>
          <w:cs/>
        </w:rPr>
        <w:t>จะจบการศึกษาได้ไหม</w:t>
      </w:r>
      <w:r w:rsidR="002B2AEA" w:rsidRPr="00C0183D">
        <w:rPr>
          <w:rFonts w:hint="cs"/>
        </w:rPr>
        <w:t>?</w:t>
      </w:r>
    </w:p>
    <w:p w14:paraId="5A715BEA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D25E0E">
        <w:rPr>
          <w:rFonts w:hint="cs"/>
          <w:b/>
          <w:bCs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Seminar </w:t>
      </w:r>
      <w:r w:rsidR="002B2AEA" w:rsidRPr="00C0183D">
        <w:rPr>
          <w:rFonts w:hint="cs"/>
          <w:cs/>
        </w:rPr>
        <w:t>เป็นวิชาบังคับปลายหลักสูตร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>อยู่ในชั้นปีสุดท้าย ต้องผ่านเพื่อจบ</w:t>
      </w:r>
    </w:p>
    <w:p w14:paraId="63E92A51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Internship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Teaching Practice in Educational Institute I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717D505A" w14:textId="6C960E60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Internship </w:t>
      </w:r>
      <w:r w:rsidR="002B2AEA" w:rsidRPr="00C0183D">
        <w:rPr>
          <w:rFonts w:hint="cs"/>
          <w:cs/>
        </w:rPr>
        <w:t>ต้องมาก่อน</w:t>
      </w:r>
      <w:r w:rsidRPr="00C0183D">
        <w:rPr>
          <w:rFonts w:hint="cs"/>
          <w:cs/>
        </w:rPr>
        <w:t xml:space="preserve"> ซึ่ง</w:t>
      </w:r>
      <w:r w:rsidR="002B2AEA" w:rsidRPr="00C0183D">
        <w:rPr>
          <w:rFonts w:hint="cs"/>
          <w:cs/>
        </w:rPr>
        <w:t xml:space="preserve">กำหนดให้ผ่าน </w:t>
      </w:r>
      <w:r w:rsidR="002B2AEA" w:rsidRPr="00C0183D">
        <w:rPr>
          <w:rFonts w:hint="cs"/>
        </w:rPr>
        <w:t xml:space="preserve">Internship </w:t>
      </w:r>
      <w:r w:rsidR="002B2AEA" w:rsidRPr="00C0183D">
        <w:rPr>
          <w:rFonts w:hint="cs"/>
          <w:cs/>
        </w:rPr>
        <w:t>ก่อนฝึกสอนจริง</w:t>
      </w:r>
      <w:r w:rsidR="002B2AEA" w:rsidRPr="00C0183D">
        <w:rPr>
          <w:rFonts w:hint="cs"/>
        </w:rPr>
        <w:t xml:space="preserve"> </w:t>
      </w:r>
    </w:p>
    <w:p w14:paraId="3BD899E8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Teaching Practice I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Teaching Practice II </w:t>
      </w:r>
      <w:r w:rsidR="002B2AEA" w:rsidRPr="00C0183D">
        <w:rPr>
          <w:rFonts w:hint="cs"/>
          <w:cs/>
        </w:rPr>
        <w:t>ได้ไห</w:t>
      </w:r>
      <w:r w:rsidRPr="00C0183D">
        <w:rPr>
          <w:rFonts w:hint="cs"/>
          <w:cs/>
        </w:rPr>
        <w:t>ม</w:t>
      </w:r>
    </w:p>
    <w:p w14:paraId="3E7847BB" w14:textId="57B9EF3C" w:rsidR="00B7034A" w:rsidRPr="00C0183D" w:rsidRDefault="00B7034A" w:rsidP="009C75F0">
      <w:pPr>
        <w:tabs>
          <w:tab w:val="left" w:pos="2835"/>
          <w:tab w:val="left" w:pos="2977"/>
        </w:tabs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Teaching Practice I </w:t>
      </w:r>
      <w:r w:rsidR="002B2AEA" w:rsidRPr="00C0183D">
        <w:rPr>
          <w:rFonts w:hint="cs"/>
          <w:cs/>
        </w:rPr>
        <w:t xml:space="preserve">เป็น </w:t>
      </w:r>
      <w:r w:rsidR="002B2AEA" w:rsidRPr="00C0183D">
        <w:rPr>
          <w:rFonts w:hint="cs"/>
        </w:rPr>
        <w:t xml:space="preserve">prerequisite </w:t>
      </w:r>
      <w:r w:rsidR="002B2AEA" w:rsidRPr="00C0183D">
        <w:rPr>
          <w:rFonts w:hint="cs"/>
          <w:cs/>
        </w:rPr>
        <w:t xml:space="preserve">ของ </w:t>
      </w:r>
      <w:r w:rsidR="002B2AEA" w:rsidRPr="00C0183D">
        <w:rPr>
          <w:rFonts w:hint="cs"/>
        </w:rPr>
        <w:t>Teaching Practic</w:t>
      </w:r>
      <w:r w:rsidR="00E43B22">
        <w:t>e</w:t>
      </w:r>
      <w:r w:rsidRPr="00C0183D">
        <w:rPr>
          <w:rFonts w:hint="cs"/>
          <w:cs/>
        </w:rPr>
        <w:t xml:space="preserve">ซึ่ง </w:t>
      </w:r>
      <w:r w:rsidR="002B2AEA" w:rsidRPr="00C0183D">
        <w:rPr>
          <w:rFonts w:hint="cs"/>
          <w:cs/>
        </w:rPr>
        <w:t>เป็นรายวิชาฝึกสอนต่อเนื่อง</w:t>
      </w:r>
      <w:r w:rsidR="002B2AEA" w:rsidRPr="00C0183D">
        <w:rPr>
          <w:rFonts w:hint="cs"/>
        </w:rPr>
        <w:t xml:space="preserve"> </w:t>
      </w:r>
    </w:p>
    <w:p w14:paraId="5D4B7057" w14:textId="77777777" w:rsidR="00B7034A" w:rsidRPr="00C0183D" w:rsidRDefault="00B7034A" w:rsidP="009C75F0">
      <w:pPr>
        <w:tabs>
          <w:tab w:val="left" w:pos="2977"/>
        </w:tabs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Teaching Practice II </w:t>
      </w:r>
      <w:r w:rsidR="002B2AEA" w:rsidRPr="00C0183D">
        <w:rPr>
          <w:rFonts w:hint="cs"/>
          <w:cs/>
        </w:rPr>
        <w:t>จะไปทำการสอนในสถานศึกษาได้ไหม</w:t>
      </w:r>
      <w:r w:rsidR="002B2AEA" w:rsidRPr="00C0183D">
        <w:rPr>
          <w:rFonts w:hint="cs"/>
        </w:rPr>
        <w:t>?</w:t>
      </w:r>
    </w:p>
    <w:p w14:paraId="1735015A" w14:textId="77777777" w:rsidR="00B7034A" w:rsidRPr="00C0183D" w:rsidRDefault="00B7034A" w:rsidP="009C75F0">
      <w:pPr>
        <w:tabs>
          <w:tab w:val="left" w:pos="2977"/>
        </w:tabs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เพราะเป็นเงื่อนไขก่อนปฏิบัติการสอนในสถานศึกษ</w:t>
      </w:r>
      <w:r w:rsidRPr="00C0183D">
        <w:rPr>
          <w:rFonts w:hint="cs"/>
          <w:cs/>
        </w:rPr>
        <w:t>าซึ่ง</w:t>
      </w:r>
      <w:r w:rsidR="002B2AEA" w:rsidRPr="00C0183D">
        <w:rPr>
          <w:rFonts w:hint="cs"/>
          <w:cs/>
        </w:rPr>
        <w:t>ตามแผนการเรียนระบุไว้</w:t>
      </w:r>
      <w:r w:rsidR="002B2AEA" w:rsidRPr="00C0183D">
        <w:rPr>
          <w:rFonts w:hint="cs"/>
        </w:rPr>
        <w:t xml:space="preserve"> </w:t>
      </w:r>
    </w:p>
    <w:p w14:paraId="5D92033D" w14:textId="77777777" w:rsidR="00B7034A" w:rsidRPr="00C0183D" w:rsidRDefault="00B7034A" w:rsidP="009C75F0">
      <w:pPr>
        <w:tabs>
          <w:tab w:val="left" w:pos="2977"/>
        </w:tabs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Teaching Practice in Computer Technology in Educational Institute I </w:t>
      </w:r>
      <w:r w:rsidR="002B2AEA" w:rsidRPr="00C0183D">
        <w:rPr>
          <w:rFonts w:hint="cs"/>
          <w:cs/>
        </w:rPr>
        <w:t xml:space="preserve">จะไปต่อ </w:t>
      </w:r>
      <w:r w:rsidR="002B2AEA" w:rsidRPr="00C0183D">
        <w:rPr>
          <w:rFonts w:hint="cs"/>
        </w:rPr>
        <w:t xml:space="preserve">II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259435EB" w14:textId="5BAED79A" w:rsidR="002B2AEA" w:rsidRPr="00C0183D" w:rsidRDefault="00B7034A" w:rsidP="009C75F0">
      <w:pPr>
        <w:tabs>
          <w:tab w:val="left" w:pos="2977"/>
        </w:tabs>
        <w:spacing w:after="240"/>
        <w:ind w:left="1843" w:firstLine="0"/>
        <w:rPr>
          <w:cs/>
        </w:rPr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 xml:space="preserve">ต้องผ่าน </w:t>
      </w:r>
      <w:r w:rsidR="002B2AEA" w:rsidRPr="00C0183D">
        <w:rPr>
          <w:rFonts w:hint="cs"/>
        </w:rPr>
        <w:t xml:space="preserve">I </w:t>
      </w:r>
      <w:r w:rsidR="002B2AEA" w:rsidRPr="00C0183D">
        <w:rPr>
          <w:rFonts w:hint="cs"/>
          <w:cs/>
        </w:rPr>
        <w:t>ก่อน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เป็นรายวิชาต่อเนื่อง</w:t>
      </w:r>
    </w:p>
    <w:p w14:paraId="5F8FF6EE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Special Project </w:t>
      </w:r>
      <w:r w:rsidR="002B2AEA" w:rsidRPr="00C0183D">
        <w:rPr>
          <w:rFonts w:hint="cs"/>
          <w:cs/>
        </w:rPr>
        <w:t>จะจบการศึกษาได้ไหม</w:t>
      </w:r>
      <w:r w:rsidR="002B2AEA" w:rsidRPr="00C0183D">
        <w:rPr>
          <w:rFonts w:hint="cs"/>
        </w:rPr>
        <w:t>?</w:t>
      </w:r>
    </w:p>
    <w:p w14:paraId="51E36105" w14:textId="77777777" w:rsidR="00B7034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เป็นรายวิชาบังคับปลายหลักสูตร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ต้องทำโครงงานจบ</w:t>
      </w:r>
      <w:r w:rsidR="002B2AEA" w:rsidRPr="00C0183D">
        <w:rPr>
          <w:rFonts w:hint="cs"/>
        </w:rPr>
        <w:t xml:space="preserve"> </w:t>
      </w:r>
    </w:p>
    <w:p w14:paraId="4BB68513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Computer and Programming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OOP / Data Structure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39342307" w14:textId="790EE6BB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เป็นพื้นฐานเขียนโปรแกรม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OOP </w:t>
      </w:r>
      <w:r w:rsidR="002B2AEA" w:rsidRPr="00C0183D">
        <w:rPr>
          <w:rFonts w:hint="cs"/>
          <w:cs/>
        </w:rPr>
        <w:t xml:space="preserve">และ </w:t>
      </w:r>
      <w:r w:rsidR="002B2AEA" w:rsidRPr="00C0183D">
        <w:rPr>
          <w:rFonts w:hint="cs"/>
        </w:rPr>
        <w:t xml:space="preserve">Data Structure </w:t>
      </w:r>
      <w:r w:rsidR="002B2AEA" w:rsidRPr="00C0183D">
        <w:rPr>
          <w:rFonts w:hint="cs"/>
          <w:cs/>
        </w:rPr>
        <w:t>ต้องต่อจากวิชานี้</w:t>
      </w:r>
      <w:r w:rsidR="002B2AEA" w:rsidRPr="00C0183D">
        <w:rPr>
          <w:rFonts w:hint="cs"/>
        </w:rPr>
        <w:t xml:space="preserve"> </w:t>
      </w:r>
    </w:p>
    <w:p w14:paraId="5E61E55D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Object-oriented Programming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Data Structure / Software Engineering / Mobile App Dev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04FE3FAC" w14:textId="395B8843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OOP </w:t>
      </w:r>
      <w:r w:rsidR="002B2AEA" w:rsidRPr="00C0183D">
        <w:rPr>
          <w:rFonts w:hint="cs"/>
          <w:cs/>
        </w:rPr>
        <w:t>เป็นพื้นฐานของสายพัฒนาโปรแกรม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 xml:space="preserve">ระบุชัดว่า </w:t>
      </w:r>
      <w:r w:rsidR="002B2AEA" w:rsidRPr="00C0183D">
        <w:rPr>
          <w:rFonts w:hint="cs"/>
        </w:rPr>
        <w:t xml:space="preserve">OOP </w:t>
      </w:r>
      <w:r w:rsidR="002B2AEA" w:rsidRPr="00C0183D">
        <w:rPr>
          <w:rFonts w:hint="cs"/>
          <w:cs/>
        </w:rPr>
        <w:t xml:space="preserve">เป็น </w:t>
      </w:r>
      <w:r w:rsidR="002B2AEA" w:rsidRPr="00C0183D">
        <w:rPr>
          <w:rFonts w:hint="cs"/>
        </w:rPr>
        <w:t xml:space="preserve">prerequisite </w:t>
      </w:r>
    </w:p>
    <w:p w14:paraId="410425A7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Computer Systems Organization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Operating System / Data Communication Networks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241C35F7" w14:textId="134CF3A0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lastRenderedPageBreak/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Computer Systems Organization </w:t>
      </w:r>
      <w:r w:rsidR="002B2AEA" w:rsidRPr="00C0183D">
        <w:rPr>
          <w:rFonts w:hint="cs"/>
          <w:cs/>
        </w:rPr>
        <w:t xml:space="preserve">เป็น </w:t>
      </w:r>
      <w:r w:rsidR="00924330" w:rsidRPr="00C0183D">
        <w:rPr>
          <w:rFonts w:hint="cs"/>
          <w:cs/>
        </w:rPr>
        <w:t xml:space="preserve">วิชาบังคับโอยตรง </w:t>
      </w:r>
      <w:r w:rsidR="00924330" w:rsidRPr="00C0183D">
        <w:rPr>
          <w:rFonts w:hint="cs"/>
        </w:rPr>
        <w:t>(</w:t>
      </w:r>
      <w:r w:rsidR="002B2AEA" w:rsidRPr="00C0183D">
        <w:rPr>
          <w:rFonts w:hint="cs"/>
        </w:rPr>
        <w:t>prerequisite</w:t>
      </w:r>
      <w:r w:rsidR="00924330" w:rsidRPr="00C0183D">
        <w:rPr>
          <w:rFonts w:hint="cs"/>
        </w:rPr>
        <w:t>)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โดยตรง</w:t>
      </w:r>
      <w:r w:rsidR="002B2AEA" w:rsidRPr="00C0183D">
        <w:rPr>
          <w:rFonts w:hint="cs"/>
        </w:rPr>
        <w:t xml:space="preserve"> </w:t>
      </w:r>
    </w:p>
    <w:p w14:paraId="28AD742F" w14:textId="77777777" w:rsidR="00924330" w:rsidRPr="00C0183D" w:rsidRDefault="00B7034A" w:rsidP="009C75F0">
      <w:pPr>
        <w:tabs>
          <w:tab w:val="left" w:pos="3261"/>
        </w:tabs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Electronic Device and Instrument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Digital Circuits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1901937C" w14:textId="369E9B46" w:rsidR="002B2AEA" w:rsidRPr="00C0183D" w:rsidRDefault="00B7034A" w:rsidP="009C75F0">
      <w:pPr>
        <w:tabs>
          <w:tab w:val="left" w:pos="3261"/>
        </w:tabs>
        <w:spacing w:after="240"/>
        <w:ind w:left="1843" w:firstLine="0"/>
        <w:rPr>
          <w:cs/>
        </w:rPr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 Digital Circuits </w:t>
      </w:r>
      <w:r w:rsidR="002B2AEA" w:rsidRPr="00C0183D">
        <w:rPr>
          <w:rFonts w:hint="cs"/>
          <w:cs/>
        </w:rPr>
        <w:t xml:space="preserve">ต้องอาศัย </w:t>
      </w:r>
      <w:r w:rsidR="002B2AEA" w:rsidRPr="00C0183D">
        <w:rPr>
          <w:rFonts w:hint="cs"/>
        </w:rPr>
        <w:t xml:space="preserve">Electronic Device </w:t>
      </w:r>
      <w:r w:rsidR="002B2AEA" w:rsidRPr="00C0183D">
        <w:rPr>
          <w:rFonts w:hint="cs"/>
          <w:cs/>
        </w:rPr>
        <w:t>ก่อน</w:t>
      </w:r>
    </w:p>
    <w:p w14:paraId="7BF7CED8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Data Structure and Algorithm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Database Systems / Software Engineering / AI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143C0A7B" w14:textId="4A7D30E1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Data Structure </w:t>
      </w:r>
      <w:r w:rsidR="002B2AEA" w:rsidRPr="00C0183D">
        <w:rPr>
          <w:rFonts w:hint="cs"/>
          <w:cs/>
        </w:rPr>
        <w:t>เป็นพื้นฐาน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 xml:space="preserve">ทุกวิชาเหล่านี้ต้องการความรู้ </w:t>
      </w:r>
      <w:r w:rsidR="002B2AEA" w:rsidRPr="00C0183D">
        <w:rPr>
          <w:rFonts w:hint="cs"/>
        </w:rPr>
        <w:t xml:space="preserve">Data Structure </w:t>
      </w:r>
    </w:p>
    <w:p w14:paraId="3A83EE9C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Microprocessor and Microcontroller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Embedded Systems and IoT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2F530758" w14:textId="6F5EF296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Microprocessor </w:t>
      </w:r>
      <w:r w:rsidR="002B2AEA" w:rsidRPr="00C0183D">
        <w:rPr>
          <w:rFonts w:hint="cs"/>
          <w:cs/>
        </w:rPr>
        <w:t xml:space="preserve">เป็น </w:t>
      </w:r>
      <w:r w:rsidR="00924330" w:rsidRPr="00C0183D">
        <w:rPr>
          <w:rFonts w:hint="cs"/>
          <w:cs/>
        </w:rPr>
        <w:t xml:space="preserve">วิชาบังคับ </w:t>
      </w:r>
      <w:r w:rsidR="00924330" w:rsidRPr="00C0183D">
        <w:rPr>
          <w:rFonts w:hint="cs"/>
        </w:rPr>
        <w:t>(</w:t>
      </w:r>
      <w:r w:rsidR="002B2AEA" w:rsidRPr="00C0183D">
        <w:rPr>
          <w:rFonts w:hint="cs"/>
        </w:rPr>
        <w:t>prerequisite</w:t>
      </w:r>
      <w:r w:rsidR="00924330" w:rsidRPr="00C0183D">
        <w:rPr>
          <w:rFonts w:hint="cs"/>
        </w:rPr>
        <w:t>)</w:t>
      </w:r>
      <w:r w:rsidR="002B2AEA" w:rsidRPr="00C0183D">
        <w:rPr>
          <w:rFonts w:hint="cs"/>
        </w:rPr>
        <w:t xml:space="preserve"> </w:t>
      </w:r>
    </w:p>
    <w:p w14:paraId="6DB3C699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Database Systems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Management Information Systems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3A134ED3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MIS </w:t>
      </w:r>
      <w:r w:rsidR="002B2AEA" w:rsidRPr="00C0183D">
        <w:rPr>
          <w:rFonts w:hint="cs"/>
          <w:cs/>
        </w:rPr>
        <w:t xml:space="preserve">ต้องมีฐาน </w:t>
      </w:r>
      <w:r w:rsidR="002B2AEA" w:rsidRPr="00C0183D">
        <w:rPr>
          <w:rFonts w:hint="cs"/>
        </w:rPr>
        <w:t xml:space="preserve">Database </w:t>
      </w:r>
      <w:r w:rsidR="002B2AEA" w:rsidRPr="00C0183D">
        <w:rPr>
          <w:rFonts w:hint="cs"/>
          <w:cs/>
        </w:rPr>
        <w:t>ก่อน</w:t>
      </w:r>
      <w:r w:rsidR="002B2AEA" w:rsidRPr="00C0183D">
        <w:rPr>
          <w:rFonts w:hint="cs"/>
        </w:rPr>
        <w:t xml:space="preserve"> </w:t>
      </w:r>
    </w:p>
    <w:p w14:paraId="0BFC0857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Web Technology </w:t>
      </w:r>
      <w:r w:rsidR="002B2AEA" w:rsidRPr="00C0183D">
        <w:rPr>
          <w:rFonts w:hint="cs"/>
          <w:cs/>
        </w:rPr>
        <w:t xml:space="preserve">จะเรียน </w:t>
      </w:r>
      <w:r w:rsidR="002B2AEA" w:rsidRPr="00C0183D">
        <w:rPr>
          <w:rFonts w:hint="cs"/>
        </w:rPr>
        <w:t xml:space="preserve">Mobile Application Development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0CDD3577" w14:textId="3536233F" w:rsidR="002B2AEA" w:rsidRPr="00C0183D" w:rsidRDefault="00924330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แต่เสียพื้นฐานที่ควรมี และต้องเรียนใหม่เพื่อจบ</w:t>
      </w:r>
      <w:r w:rsidR="00B7034A"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: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 xml:space="preserve">ไม่ได้กำหนด </w:t>
      </w:r>
      <w:r w:rsidR="002B2AEA" w:rsidRPr="00C0183D">
        <w:rPr>
          <w:rFonts w:hint="cs"/>
        </w:rPr>
        <w:t xml:space="preserve">prerequisite </w:t>
      </w:r>
      <w:r w:rsidR="002B2AEA" w:rsidRPr="00C0183D">
        <w:rPr>
          <w:rFonts w:hint="cs"/>
          <w:cs/>
        </w:rPr>
        <w:t>โดยตรง</w:t>
      </w:r>
      <w:r w:rsidR="002B2AEA" w:rsidRPr="00C0183D">
        <w:rPr>
          <w:rFonts w:hint="cs"/>
        </w:rPr>
        <w:t xml:space="preserve"> </w:t>
      </w:r>
    </w:p>
    <w:p w14:paraId="5FDEF5EF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Software Engineering </w:t>
      </w:r>
      <w:r w:rsidR="002B2AEA" w:rsidRPr="00C0183D">
        <w:rPr>
          <w:rFonts w:hint="cs"/>
          <w:cs/>
        </w:rPr>
        <w:t>จะลง</w:t>
      </w:r>
      <w:r w:rsidR="002B2AEA" w:rsidRPr="00C0183D">
        <w:rPr>
          <w:rFonts w:hint="cs"/>
        </w:rPr>
        <w:t xml:space="preserve"> Special Project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436A9E4F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Software Eng. </w:t>
      </w:r>
      <w:r w:rsidR="002B2AEA" w:rsidRPr="00C0183D">
        <w:rPr>
          <w:rFonts w:hint="cs"/>
          <w:cs/>
        </w:rPr>
        <w:t xml:space="preserve">เป็น </w:t>
      </w:r>
      <w:r w:rsidR="00924330" w:rsidRPr="00C0183D">
        <w:rPr>
          <w:rFonts w:hint="cs"/>
          <w:cs/>
        </w:rPr>
        <w:t xml:space="preserve">วิชาบังคับ </w:t>
      </w:r>
      <w:r w:rsidR="00924330" w:rsidRPr="00C0183D">
        <w:rPr>
          <w:rFonts w:hint="cs"/>
        </w:rPr>
        <w:t>(</w:t>
      </w:r>
      <w:r w:rsidR="002B2AEA" w:rsidRPr="00C0183D">
        <w:rPr>
          <w:rFonts w:hint="cs"/>
        </w:rPr>
        <w:t>prerequisite</w:t>
      </w:r>
      <w:r w:rsidR="00924330" w:rsidRPr="00C0183D">
        <w:rPr>
          <w:rFonts w:hint="cs"/>
        </w:rPr>
        <w:t>)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ของโครงงาน</w:t>
      </w:r>
      <w:r w:rsidR="002B2AEA" w:rsidRPr="00C0183D">
        <w:rPr>
          <w:rFonts w:hint="cs"/>
        </w:rPr>
        <w:t xml:space="preserve"> </w:t>
      </w:r>
    </w:p>
    <w:p w14:paraId="3AA4BB73" w14:textId="77777777" w:rsidR="00924330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Artificial Intelligence </w:t>
      </w:r>
      <w:r w:rsidR="002B2AEA" w:rsidRPr="00C0183D">
        <w:rPr>
          <w:rFonts w:hint="cs"/>
          <w:cs/>
        </w:rPr>
        <w:t>จะจบได้ไหม</w:t>
      </w:r>
      <w:r w:rsidR="002B2AEA" w:rsidRPr="00C0183D">
        <w:rPr>
          <w:rFonts w:hint="cs"/>
        </w:rPr>
        <w:t>?</w:t>
      </w:r>
    </w:p>
    <w:p w14:paraId="14405C74" w14:textId="1F54F051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D25E0E">
        <w:rPr>
          <w:rFonts w:hint="cs"/>
          <w:b/>
          <w:bCs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เป็นวิชาเอกบังคับ</w:t>
      </w:r>
      <w:r w:rsidR="00924330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 xml:space="preserve">ต้องผ่าน </w:t>
      </w:r>
      <w:r w:rsidR="002B2AEA" w:rsidRPr="00C0183D">
        <w:rPr>
          <w:rFonts w:hint="cs"/>
        </w:rPr>
        <w:t xml:space="preserve">AI </w:t>
      </w:r>
      <w:r w:rsidR="002B2AEA" w:rsidRPr="00C0183D">
        <w:rPr>
          <w:rFonts w:hint="cs"/>
          <w:cs/>
        </w:rPr>
        <w:t>เพื่อจบ</w:t>
      </w:r>
      <w:r w:rsidR="00795D72" w:rsidRPr="00C0183D">
        <w:rPr>
          <w:rFonts w:hint="cs"/>
          <w:cs/>
        </w:rPr>
        <w:t>หลักสูตร</w:t>
      </w:r>
      <w:r w:rsidR="002B2AEA" w:rsidRPr="00C0183D">
        <w:rPr>
          <w:rFonts w:hint="cs"/>
        </w:rPr>
        <w:t xml:space="preserve"> </w:t>
      </w:r>
    </w:p>
    <w:p w14:paraId="6C9AF718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Cybersecurity </w:t>
      </w:r>
      <w:r w:rsidR="002B2AEA" w:rsidRPr="00C0183D">
        <w:rPr>
          <w:rFonts w:hint="cs"/>
          <w:cs/>
        </w:rPr>
        <w:t>จะจบได้ไหม</w:t>
      </w:r>
      <w:r w:rsidR="002B2AEA" w:rsidRPr="00C0183D">
        <w:rPr>
          <w:rFonts w:hint="cs"/>
        </w:rPr>
        <w:t>?</w:t>
      </w:r>
    </w:p>
    <w:p w14:paraId="138F8EC2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lastRenderedPageBreak/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เป็นวิชาเอกบังคับ</w:t>
      </w:r>
      <w:r w:rsidR="00795D72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ต้องเรียนใหม่เพื่อจบ</w:t>
      </w:r>
      <w:r w:rsidR="002B2AEA" w:rsidRPr="00C0183D">
        <w:rPr>
          <w:rFonts w:hint="cs"/>
        </w:rPr>
        <w:t xml:space="preserve"> </w:t>
      </w:r>
    </w:p>
    <w:p w14:paraId="7453D7BE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Mobile Application Development </w:t>
      </w:r>
      <w:r w:rsidR="002B2AEA" w:rsidRPr="00C0183D">
        <w:rPr>
          <w:rFonts w:hint="cs"/>
          <w:cs/>
        </w:rPr>
        <w:t>จะจบได้ไหม</w:t>
      </w:r>
      <w:r w:rsidR="002B2AEA" w:rsidRPr="00C0183D">
        <w:rPr>
          <w:rFonts w:hint="cs"/>
        </w:rPr>
        <w:t>?</w:t>
      </w:r>
    </w:p>
    <w:p w14:paraId="74C55A86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เป็นวิชาเอกบังคับ</w:t>
      </w:r>
      <w:r w:rsidR="00795D72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อยู่ในแผนหลักสูตร</w:t>
      </w:r>
      <w:r w:rsidR="002B2AEA" w:rsidRPr="00C0183D">
        <w:rPr>
          <w:rFonts w:hint="cs"/>
        </w:rPr>
        <w:t xml:space="preserve"> </w:t>
      </w:r>
    </w:p>
    <w:p w14:paraId="6BD8C464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Data Mining </w:t>
      </w:r>
      <w:r w:rsidR="002B2AEA" w:rsidRPr="00C0183D">
        <w:rPr>
          <w:rFonts w:hint="cs"/>
          <w:cs/>
        </w:rPr>
        <w:t>จะจบได้ไหม</w:t>
      </w:r>
      <w:r w:rsidR="002B2AEA" w:rsidRPr="00C0183D">
        <w:rPr>
          <w:rFonts w:hint="cs"/>
        </w:rPr>
        <w:t>?</w:t>
      </w:r>
    </w:p>
    <w:p w14:paraId="6A3EA35E" w14:textId="633B0FC4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เป็นวิชาเอกบังคั</w:t>
      </w:r>
      <w:r w:rsidR="00795D72" w:rsidRPr="00C0183D">
        <w:rPr>
          <w:rFonts w:hint="cs"/>
          <w:cs/>
        </w:rPr>
        <w:t xml:space="preserve">บ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อยู่ในแผนบังคับ</w:t>
      </w:r>
      <w:r w:rsidR="002B2AEA" w:rsidRPr="00C0183D">
        <w:rPr>
          <w:rFonts w:hint="cs"/>
        </w:rPr>
        <w:t xml:space="preserve"> </w:t>
      </w:r>
    </w:p>
    <w:p w14:paraId="5BA5E3F5" w14:textId="5CC5D5ED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Computer Graphics </w:t>
      </w:r>
      <w:r w:rsidR="002B2AEA" w:rsidRPr="00C0183D">
        <w:rPr>
          <w:rFonts w:hint="cs"/>
          <w:cs/>
        </w:rPr>
        <w:t>จะเรียนวิชาเลือกสายมัลติมีเด</w:t>
      </w:r>
      <w:r w:rsidR="00795D72" w:rsidRPr="00C0183D">
        <w:rPr>
          <w:rFonts w:hint="cs"/>
          <w:cs/>
        </w:rPr>
        <w:t>ีย</w:t>
      </w:r>
      <w:r w:rsidR="002B2AEA" w:rsidRPr="00C0183D">
        <w:rPr>
          <w:rFonts w:hint="cs"/>
          <w:cs/>
        </w:rPr>
        <w:t>ต่อได้ไหม</w:t>
      </w:r>
      <w:r w:rsidR="002B2AEA" w:rsidRPr="00C0183D">
        <w:rPr>
          <w:rFonts w:hint="cs"/>
        </w:rPr>
        <w:t>?</w:t>
      </w:r>
    </w:p>
    <w:p w14:paraId="51FF21FD" w14:textId="5BC2CFAC" w:rsidR="002B2AEA" w:rsidRPr="00C0183D" w:rsidRDefault="00795D72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แต่ต้องเรียนใหม่เพื่อจบ</w:t>
      </w:r>
    </w:p>
    <w:p w14:paraId="2840A42C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D25E0E">
        <w:rPr>
          <w:rFonts w:hint="cs"/>
          <w:b/>
          <w:b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Operating System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Computer Networks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6381DD2B" w14:textId="798DB8C9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2B2AEA" w:rsidRPr="00C0183D">
        <w:rPr>
          <w:rFonts w:hint="cs"/>
        </w:rPr>
        <w:t xml:space="preserve"> OS </w:t>
      </w:r>
      <w:r w:rsidR="002B2AEA" w:rsidRPr="00C0183D">
        <w:rPr>
          <w:rFonts w:hint="cs"/>
          <w:cs/>
        </w:rPr>
        <w:t xml:space="preserve">เป็น </w:t>
      </w:r>
      <w:r w:rsidR="00795D72" w:rsidRPr="00C0183D">
        <w:rPr>
          <w:rFonts w:hint="cs"/>
          <w:cs/>
        </w:rPr>
        <w:t>วิชาบังคับิ</w:t>
      </w:r>
      <w:r w:rsidR="00795D72" w:rsidRPr="00C0183D">
        <w:rPr>
          <w:rFonts w:hint="cs"/>
        </w:rPr>
        <w:t>(</w:t>
      </w:r>
      <w:r w:rsidR="002B2AEA" w:rsidRPr="00C0183D">
        <w:rPr>
          <w:rFonts w:hint="cs"/>
        </w:rPr>
        <w:t>prerequisite</w:t>
      </w:r>
      <w:r w:rsidR="00795D72" w:rsidRPr="00C0183D">
        <w:rPr>
          <w:rFonts w:hint="cs"/>
        </w:rPr>
        <w:t>)</w:t>
      </w:r>
      <w:r w:rsidR="00795D72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Computer Networks </w:t>
      </w:r>
      <w:r w:rsidR="002B2AEA" w:rsidRPr="00C0183D">
        <w:rPr>
          <w:rFonts w:hint="cs"/>
          <w:cs/>
        </w:rPr>
        <w:t xml:space="preserve">ต้องอาศัยพื้นฐาน </w:t>
      </w:r>
      <w:r w:rsidR="002B2AEA" w:rsidRPr="00C0183D">
        <w:rPr>
          <w:rFonts w:hint="cs"/>
        </w:rPr>
        <w:t xml:space="preserve">OS </w:t>
      </w:r>
    </w:p>
    <w:p w14:paraId="060FA157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D25E0E">
        <w:rPr>
          <w:rFonts w:hint="cs"/>
          <w:b/>
          <w:bCs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Discrete Mathematics </w:t>
      </w:r>
      <w:r w:rsidR="002B2AEA" w:rsidRPr="00C0183D">
        <w:rPr>
          <w:rFonts w:hint="cs"/>
          <w:cs/>
        </w:rPr>
        <w:t>จะเรียน</w:t>
      </w:r>
      <w:r w:rsidR="002B2AEA" w:rsidRPr="00C0183D">
        <w:rPr>
          <w:rFonts w:hint="cs"/>
        </w:rPr>
        <w:t xml:space="preserve"> Data Structure </w:t>
      </w:r>
      <w:r w:rsidR="002B2AEA" w:rsidRPr="00C0183D">
        <w:rPr>
          <w:rFonts w:hint="cs"/>
          <w:cs/>
        </w:rPr>
        <w:t>ได้ไหม</w:t>
      </w:r>
      <w:r w:rsidR="002B2AEA" w:rsidRPr="00C0183D">
        <w:rPr>
          <w:rFonts w:hint="cs"/>
        </w:rPr>
        <w:t>?</w:t>
      </w:r>
    </w:p>
    <w:p w14:paraId="336D9883" w14:textId="1B00BAEC" w:rsidR="002B2AEA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ไม่ได้</w:t>
      </w:r>
      <w:r w:rsidR="00795D72" w:rsidRPr="00C0183D">
        <w:rPr>
          <w:rFonts w:hint="cs"/>
          <w:cs/>
        </w:rPr>
        <w:t xml:space="preserve"> </w:t>
      </w:r>
      <w:r w:rsidRPr="00C0183D">
        <w:rPr>
          <w:rFonts w:hint="cs"/>
          <w:cs/>
        </w:rPr>
        <w:t>ซึ่ง</w:t>
      </w:r>
      <w:r w:rsidR="002B2AEA" w:rsidRPr="00C0183D">
        <w:rPr>
          <w:rFonts w:hint="cs"/>
        </w:rPr>
        <w:t xml:space="preserve">Data Structure </w:t>
      </w:r>
      <w:r w:rsidR="002B2AEA" w:rsidRPr="00C0183D">
        <w:rPr>
          <w:rFonts w:hint="cs"/>
          <w:cs/>
        </w:rPr>
        <w:t>ต้องการ</w:t>
      </w:r>
      <w:r w:rsidR="00795D72" w:rsidRPr="00C0183D">
        <w:rPr>
          <w:rFonts w:hint="cs"/>
          <w:cs/>
        </w:rPr>
        <w:t>หลักการของ</w:t>
      </w:r>
      <w:r w:rsidR="002B2AEA" w:rsidRPr="00C0183D">
        <w:rPr>
          <w:rFonts w:hint="cs"/>
          <w:cs/>
        </w:rPr>
        <w:t xml:space="preserve"> </w:t>
      </w:r>
      <w:r w:rsidR="002B2AEA" w:rsidRPr="00C0183D">
        <w:rPr>
          <w:rFonts w:hint="cs"/>
        </w:rPr>
        <w:t xml:space="preserve">Discrete Math </w:t>
      </w:r>
    </w:p>
    <w:p w14:paraId="30FAA8A5" w14:textId="77777777" w:rsidR="00795D72" w:rsidRPr="00C0183D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Design Thinking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7A6D74C2" w14:textId="34FEE096" w:rsidR="002B2AEA" w:rsidRPr="00C0183D" w:rsidRDefault="00795D72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 xml:space="preserve">ไม่มี </w:t>
      </w:r>
      <w:r w:rsidRPr="00C0183D">
        <w:rPr>
          <w:rFonts w:hint="cs"/>
          <w:cs/>
        </w:rPr>
        <w:t xml:space="preserve">วิชาบังคับ </w:t>
      </w:r>
      <w:r w:rsidRPr="00C0183D">
        <w:rPr>
          <w:rFonts w:hint="cs"/>
        </w:rPr>
        <w:t>(</w:t>
      </w:r>
      <w:r w:rsidR="002B2AEA" w:rsidRPr="00C0183D">
        <w:rPr>
          <w:rFonts w:hint="cs"/>
        </w:rPr>
        <w:t>prerequisite</w:t>
      </w:r>
      <w:r w:rsidRPr="00C0183D">
        <w:rPr>
          <w:rFonts w:hint="cs"/>
        </w:rPr>
        <w:t>)</w:t>
      </w:r>
      <w:r w:rsidR="002B2AEA" w:rsidRPr="00C0183D">
        <w:rPr>
          <w:rFonts w:hint="cs"/>
          <w:cs/>
        </w:rPr>
        <w:t>ต่อเนื่อง แต่ต้องเรียนใหม่เพื่อจบ</w:t>
      </w:r>
      <w:r w:rsidRPr="00C0183D">
        <w:rPr>
          <w:rFonts w:hint="cs"/>
          <w:cs/>
        </w:rPr>
        <w:t xml:space="preserve"> </w:t>
      </w:r>
      <w:r w:rsidR="00B7034A"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เป็นวิชาบังคับทั่วไป</w:t>
      </w:r>
      <w:r w:rsidR="002B2AEA" w:rsidRPr="00C0183D">
        <w:rPr>
          <w:rFonts w:hint="cs"/>
        </w:rPr>
        <w:t xml:space="preserve"> </w:t>
      </w:r>
    </w:p>
    <w:p w14:paraId="6C914D44" w14:textId="77777777" w:rsidR="00D25E0E" w:rsidRDefault="00B7034A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คำถาม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ถ้าไม่ผ่าน</w:t>
      </w:r>
      <w:r w:rsidR="002B2AEA" w:rsidRPr="00C0183D">
        <w:rPr>
          <w:rFonts w:hint="cs"/>
        </w:rPr>
        <w:t xml:space="preserve"> Computer for Education / Basic Computer for Education </w:t>
      </w:r>
      <w:r w:rsidR="002B2AEA" w:rsidRPr="00C0183D">
        <w:rPr>
          <w:rFonts w:hint="cs"/>
          <w:cs/>
        </w:rPr>
        <w:t>จะเรียนต่อได้ไหม</w:t>
      </w:r>
      <w:r w:rsidR="002B2AEA" w:rsidRPr="00C0183D">
        <w:rPr>
          <w:rFonts w:hint="cs"/>
        </w:rPr>
        <w:t>?</w:t>
      </w:r>
    </w:p>
    <w:p w14:paraId="333C5C8C" w14:textId="2D3F32EC" w:rsidR="002B2AEA" w:rsidRPr="00C0183D" w:rsidRDefault="00795D72" w:rsidP="009C75F0">
      <w:pPr>
        <w:spacing w:after="240"/>
        <w:ind w:left="1843" w:firstLine="0"/>
      </w:pPr>
      <w:r w:rsidRPr="00D25E0E">
        <w:rPr>
          <w:rFonts w:hint="cs"/>
          <w:b/>
          <w:bCs/>
          <w:cs/>
        </w:rPr>
        <w:t>คำตอบ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ได้</w:t>
      </w:r>
      <w:r w:rsidR="002B2AEA" w:rsidRPr="00C0183D">
        <w:rPr>
          <w:rFonts w:hint="cs"/>
        </w:rPr>
        <w:t xml:space="preserve"> </w:t>
      </w:r>
      <w:r w:rsidR="002B2AEA" w:rsidRPr="00C0183D">
        <w:rPr>
          <w:rFonts w:hint="cs"/>
          <w:cs/>
        </w:rPr>
        <w:t>แต่ต้องเรียนใหม่เพื่อครบหน่วยกิต</w:t>
      </w:r>
      <w:r w:rsidRPr="00C0183D">
        <w:rPr>
          <w:rFonts w:hint="cs"/>
          <w:cs/>
        </w:rPr>
        <w:t xml:space="preserve"> </w:t>
      </w:r>
      <w:r w:rsidR="00B7034A" w:rsidRPr="00C0183D">
        <w:rPr>
          <w:rFonts w:hint="cs"/>
          <w:cs/>
        </w:rPr>
        <w:t>ซึ่ง</w:t>
      </w:r>
      <w:r w:rsidR="002B2AEA" w:rsidRPr="00C0183D">
        <w:rPr>
          <w:rFonts w:hint="cs"/>
          <w:cs/>
        </w:rPr>
        <w:t>:ม่มีรายวิชาต่อยอดโดยตรง</w:t>
      </w:r>
      <w:r w:rsidR="002B2AEA" w:rsidRPr="00C0183D">
        <w:rPr>
          <w:rFonts w:hint="cs"/>
        </w:rPr>
        <w:t xml:space="preserve"> </w:t>
      </w:r>
    </w:p>
    <w:p w14:paraId="55CD6FA0" w14:textId="4C7D1DBB" w:rsidR="002B2AEA" w:rsidRPr="00C0183D" w:rsidRDefault="004F04AF" w:rsidP="00DF5402">
      <w:pPr>
        <w:pStyle w:val="Heading3"/>
      </w:pPr>
      <w:r w:rsidRPr="00C0183D">
        <w:rPr>
          <w:rFonts w:hint="cs"/>
          <w:cs/>
        </w:rPr>
        <w:t>1.3.2</w:t>
      </w:r>
      <w:r w:rsidR="00D25E0E">
        <w:rPr>
          <w:rFonts w:hint="cs"/>
          <w:cs/>
        </w:rPr>
        <w:t xml:space="preserve"> </w:t>
      </w:r>
      <w:r w:rsidR="00761929" w:rsidRPr="00C0183D">
        <w:rPr>
          <w:rFonts w:hint="cs"/>
          <w:cs/>
        </w:rPr>
        <w:t>ด้านจำนวนหน่วยกิตที่ต้องเรียนต่อเทอม</w:t>
      </w:r>
    </w:p>
    <w:p w14:paraId="437C0788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17C578C3" w14:textId="44CB39FA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21 </w:t>
      </w:r>
      <w:r w:rsidRPr="00C0183D">
        <w:rPr>
          <w:rFonts w:hint="cs"/>
          <w:cs/>
        </w:rPr>
        <w:t>หน่วยกิต</w:t>
      </w:r>
    </w:p>
    <w:p w14:paraId="4DE76163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lastRenderedPageBreak/>
        <w:t>คำถาม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0DB68631" w14:textId="323C49C9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21 </w:t>
      </w:r>
      <w:r w:rsidRPr="00C0183D">
        <w:rPr>
          <w:rFonts w:hint="cs"/>
          <w:cs/>
        </w:rPr>
        <w:t>หน่วยกิต</w:t>
      </w:r>
    </w:p>
    <w:p w14:paraId="5D1383D8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2E46C5DE" w14:textId="6B209C27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22 </w:t>
      </w:r>
      <w:r w:rsidRPr="00C0183D">
        <w:rPr>
          <w:rFonts w:hint="cs"/>
          <w:cs/>
        </w:rPr>
        <w:t>หน่วยกิต</w:t>
      </w:r>
    </w:p>
    <w:p w14:paraId="5E2FD809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6C2194BC" w14:textId="6CD5B93A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21 </w:t>
      </w:r>
      <w:r w:rsidRPr="00C0183D">
        <w:rPr>
          <w:rFonts w:hint="cs"/>
          <w:cs/>
        </w:rPr>
        <w:t>หน่วยกิต</w:t>
      </w:r>
    </w:p>
    <w:p w14:paraId="59899D27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3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5F53EE40" w14:textId="7DAC641D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6 </w:t>
      </w:r>
      <w:r w:rsidRPr="00C0183D">
        <w:rPr>
          <w:rFonts w:hint="cs"/>
          <w:cs/>
        </w:rPr>
        <w:t xml:space="preserve">หน่วยกิต (ปฏิบัติการสอนในสถานศึกษา </w:t>
      </w:r>
      <w:r w:rsidRPr="00C0183D">
        <w:rPr>
          <w:rFonts w:hint="cs"/>
        </w:rPr>
        <w:t>1)</w:t>
      </w:r>
    </w:p>
    <w:p w14:paraId="20DD8302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TCT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3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0B89F1E9" w14:textId="40448CE2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6 </w:t>
      </w:r>
      <w:r w:rsidRPr="00C0183D">
        <w:rPr>
          <w:rFonts w:hint="cs"/>
          <w:cs/>
        </w:rPr>
        <w:t xml:space="preserve">หน่วยกิต (ปฏิบัติการสอนในสถานศึกษา </w:t>
      </w:r>
      <w:r w:rsidRPr="00C0183D">
        <w:rPr>
          <w:rFonts w:hint="cs"/>
        </w:rPr>
        <w:t>2)</w:t>
      </w:r>
    </w:p>
    <w:p w14:paraId="2201B378" w14:textId="77777777" w:rsidR="005A6F91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46123A55" w14:textId="1598CD1E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19 </w:t>
      </w:r>
      <w:r w:rsidRPr="00C0183D">
        <w:rPr>
          <w:rFonts w:hint="cs"/>
          <w:cs/>
        </w:rPr>
        <w:t>หน่วยกิต</w:t>
      </w:r>
    </w:p>
    <w:p w14:paraId="6859998E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44549BAE" w14:textId="75AC26CE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19 </w:t>
      </w:r>
      <w:r w:rsidRPr="00C0183D">
        <w:rPr>
          <w:rFonts w:hint="cs"/>
          <w:cs/>
        </w:rPr>
        <w:t>หน่วยกิต</w:t>
      </w:r>
    </w:p>
    <w:p w14:paraId="1B2061F8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0248E45F" w14:textId="45F32006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21 </w:t>
      </w:r>
      <w:r w:rsidRPr="00C0183D">
        <w:rPr>
          <w:rFonts w:hint="cs"/>
          <w:cs/>
        </w:rPr>
        <w:t>หน่วยกิต</w:t>
      </w:r>
    </w:p>
    <w:p w14:paraId="2E6638D5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416DC3FD" w14:textId="06EF88F8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21 </w:t>
      </w:r>
      <w:r w:rsidRPr="00C0183D">
        <w:rPr>
          <w:rFonts w:hint="cs"/>
          <w:cs/>
        </w:rPr>
        <w:t>หน่วยกิต</w:t>
      </w:r>
    </w:p>
    <w:p w14:paraId="232F64FC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3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2B049296" w14:textId="4CA9A518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21 </w:t>
      </w:r>
      <w:r w:rsidRPr="00C0183D">
        <w:rPr>
          <w:rFonts w:hint="cs"/>
          <w:cs/>
        </w:rPr>
        <w:t>หน่วยกิต</w:t>
      </w:r>
    </w:p>
    <w:p w14:paraId="0D68D940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lastRenderedPageBreak/>
        <w:t>คำถาม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3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69784E85" w14:textId="34752713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FB3E3F">
        <w:rPr>
          <w:rFonts w:hint="cs"/>
          <w:b/>
          <w:bCs/>
        </w:rPr>
        <w:t xml:space="preserve"> </w:t>
      </w:r>
      <w:r w:rsidRPr="00C0183D">
        <w:rPr>
          <w:rFonts w:hint="cs"/>
        </w:rPr>
        <w:t xml:space="preserve">21 </w:t>
      </w:r>
      <w:r w:rsidRPr="00C0183D">
        <w:rPr>
          <w:rFonts w:hint="cs"/>
          <w:cs/>
        </w:rPr>
        <w:t>หน่วยกิต</w:t>
      </w:r>
    </w:p>
    <w:p w14:paraId="6C2D3425" w14:textId="77777777" w:rsidR="00FB3E3F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4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>ต้องเรียนกี่หน่วยกิต</w:t>
      </w:r>
    </w:p>
    <w:p w14:paraId="47692FD7" w14:textId="17211B9E" w:rsidR="001F58D2" w:rsidRPr="00C0183D" w:rsidRDefault="001F58D2" w:rsidP="009C75F0">
      <w:pPr>
        <w:spacing w:after="240"/>
        <w:ind w:left="1276"/>
      </w:pPr>
      <w:r w:rsidRPr="00FB3E3F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4 </w:t>
      </w:r>
      <w:r w:rsidRPr="00C0183D">
        <w:rPr>
          <w:rFonts w:hint="cs"/>
          <w:cs/>
        </w:rPr>
        <w:t xml:space="preserve">หน่วยกิต (ปฏิบัติการสอนในสถานศึกษา </w:t>
      </w:r>
      <w:r w:rsidRPr="00C0183D">
        <w:rPr>
          <w:rFonts w:hint="cs"/>
        </w:rPr>
        <w:t>1)</w:t>
      </w:r>
    </w:p>
    <w:p w14:paraId="7216E667" w14:textId="77777777" w:rsidR="00FB3E3F" w:rsidRDefault="001F58D2" w:rsidP="009C75F0">
      <w:pPr>
        <w:spacing w:after="240"/>
        <w:ind w:left="1276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ในหลักสูตร </w:t>
      </w:r>
      <w:r w:rsidR="003F236B" w:rsidRPr="00C0183D">
        <w:rPr>
          <w:rFonts w:hint="cs"/>
        </w:rPr>
        <w:t>CED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ปี </w:t>
      </w:r>
      <w:r w:rsidRPr="00C0183D">
        <w:rPr>
          <w:rFonts w:hint="cs"/>
        </w:rPr>
        <w:t xml:space="preserve">4 </w:t>
      </w:r>
      <w:r w:rsidRPr="00C0183D">
        <w:rPr>
          <w:rFonts w:hint="cs"/>
          <w:cs/>
        </w:rPr>
        <w:t xml:space="preserve">เทอม </w:t>
      </w:r>
      <w:r w:rsidRPr="00C0183D">
        <w:rPr>
          <w:rFonts w:hint="cs"/>
        </w:rPr>
        <w:t xml:space="preserve">2 </w:t>
      </w:r>
      <w:r w:rsidRPr="00C0183D">
        <w:rPr>
          <w:rFonts w:hint="cs"/>
          <w:cs/>
        </w:rPr>
        <w:t>ต้องเรียนกี่หน่วยกิต</w:t>
      </w:r>
    </w:p>
    <w:p w14:paraId="6DF62F6E" w14:textId="77777777" w:rsidR="0065380A" w:rsidRDefault="001F58D2" w:rsidP="009C75F0">
      <w:pPr>
        <w:spacing w:after="240"/>
        <w:ind w:left="1276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3 </w:t>
      </w:r>
      <w:r w:rsidRPr="00C0183D">
        <w:rPr>
          <w:rFonts w:hint="cs"/>
          <w:cs/>
        </w:rPr>
        <w:t xml:space="preserve">หน่วยกิต (ปฏิบัติการสอนในสถานศึกษา </w:t>
      </w:r>
      <w:r w:rsidRPr="00C0183D">
        <w:rPr>
          <w:rFonts w:hint="cs"/>
        </w:rPr>
        <w:t>2)</w:t>
      </w:r>
    </w:p>
    <w:p w14:paraId="75D2D9A1" w14:textId="5D24F5CA" w:rsidR="00A4088B" w:rsidRDefault="0009664C" w:rsidP="00DF5402">
      <w:pPr>
        <w:pStyle w:val="Heading3"/>
      </w:pPr>
      <w:r w:rsidRPr="00C0183D">
        <w:rPr>
          <w:rFonts w:hint="cs"/>
          <w:cs/>
        </w:rPr>
        <w:t>1.3.</w:t>
      </w:r>
      <w:r w:rsidR="004F04AF" w:rsidRPr="00C0183D">
        <w:rPr>
          <w:rFonts w:hint="cs"/>
          <w:cs/>
        </w:rPr>
        <w:t xml:space="preserve">3 </w:t>
      </w:r>
      <w:r w:rsidRPr="00C0183D">
        <w:rPr>
          <w:rFonts w:hint="cs"/>
          <w:cs/>
        </w:rPr>
        <w:t>ด้านแนะนำสายอาชีพหลังจากจบการศึกษา</w:t>
      </w:r>
    </w:p>
    <w:p w14:paraId="5E7DF978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หลังจบการศึกษาจากภาควิชาคอมพิวเตอร์ศึกษา สามารถประกอบอาชีพครูได้หรือไม่</w:t>
      </w:r>
    </w:p>
    <w:p w14:paraId="3B5C5D4C" w14:textId="3159D646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ครูสอนคอมพิวเตอร์ในสถานศึกษา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ระดับมัธยมศึกษา อาชีวศึกษา และอุดมศึกษา</w:t>
      </w:r>
    </w:p>
    <w:p w14:paraId="2B8852B9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ผู้สำเร็จการศึกษาสามารถทำงานด้านวิชาการได้หรือไม่</w:t>
      </w:r>
    </w:p>
    <w:p w14:paraId="6173FBA8" w14:textId="03F6BB9E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นักวิชาการคอมพิวเตอร์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หรือ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นักวิชาการด้านการศึกษา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ในหน่วยงานราชการหรือเอกชน</w:t>
      </w:r>
    </w:p>
    <w:p w14:paraId="0131B2AF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สามารถประกอบอาชีพนักพัฒนาซอฟต์แวร์ได้หรือไม่</w:t>
      </w:r>
    </w:p>
    <w:p w14:paraId="398A4E13" w14:textId="7D675B97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นักพัฒนาซอฟต์แวร์ (</w:t>
      </w:r>
      <w:r w:rsidRPr="00C0183D">
        <w:rPr>
          <w:rFonts w:hint="cs"/>
        </w:rPr>
        <w:t xml:space="preserve">Software Developer)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วิศวกรซอฟต์แวร์ (</w:t>
      </w:r>
      <w:r w:rsidRPr="00C0183D">
        <w:rPr>
          <w:rFonts w:hint="cs"/>
        </w:rPr>
        <w:t>Software Engineer)</w:t>
      </w:r>
    </w:p>
    <w:p w14:paraId="4E0A3A3C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จบจากภาควิชาคอมพิวเตอร์ศึกษาสามารถเป็นนักวิจัยได้หรือไม่</w:t>
      </w:r>
    </w:p>
    <w:p w14:paraId="09E1F3EA" w14:textId="2EAA1591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นักวิจัยด้านเทคโนโลยีการศึกษา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นักวิจัยด้านคอมพิวเตอร์และดิจิทัล</w:t>
      </w:r>
    </w:p>
    <w:p w14:paraId="50FEE776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ผู้สำเร็จการศึกษาสามารถประกอบอาชีพในสายงานดิจิทัลได้หรือไม</w:t>
      </w:r>
      <w:r w:rsidR="00954C05" w:rsidRPr="00C0183D">
        <w:rPr>
          <w:rFonts w:hint="cs"/>
          <w:cs/>
        </w:rPr>
        <w:t>่</w:t>
      </w:r>
    </w:p>
    <w:p w14:paraId="3C5716A6" w14:textId="66471BB5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ผู้ประกอบการด้านดิจิทัล (</w:t>
      </w:r>
      <w:r w:rsidRPr="00C0183D">
        <w:rPr>
          <w:rFonts w:hint="cs"/>
        </w:rPr>
        <w:t xml:space="preserve">Digital Entrepreneur) </w:t>
      </w:r>
      <w:r w:rsidRPr="00C0183D">
        <w:rPr>
          <w:rFonts w:hint="cs"/>
          <w:cs/>
        </w:rPr>
        <w:t>หรือทำงานในธุรกิจดิจิทัลต่าง ๆ</w:t>
      </w:r>
    </w:p>
    <w:p w14:paraId="3BF6FA1C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lastRenderedPageBreak/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สามารถทำงานสายไอทีในองค์กรทั่วไปได้หรือไม่</w:t>
      </w:r>
    </w:p>
    <w:p w14:paraId="740CB272" w14:textId="22B2AF2C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สามารถทำงานเป็น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เจ้าหน้าที่ระบบเครือข่าย (</w:t>
      </w:r>
      <w:r w:rsidRPr="00C0183D">
        <w:rPr>
          <w:rFonts w:hint="cs"/>
        </w:rPr>
        <w:t xml:space="preserve">Network Administrator), </w:t>
      </w:r>
      <w:r w:rsidRPr="00C0183D">
        <w:rPr>
          <w:rFonts w:hint="cs"/>
          <w:cs/>
        </w:rPr>
        <w:t>ผู้เชี่ยวชาญด้านฐานข้อมูล (</w:t>
      </w:r>
      <w:r w:rsidRPr="00C0183D">
        <w:rPr>
          <w:rFonts w:hint="cs"/>
        </w:rPr>
        <w:t xml:space="preserve">Database Specialist), </w:t>
      </w:r>
      <w:r w:rsidRPr="00C0183D">
        <w:rPr>
          <w:rFonts w:hint="cs"/>
          <w:cs/>
        </w:rPr>
        <w:t>นักวิเคราะห์ระบบ (</w:t>
      </w:r>
      <w:r w:rsidRPr="00C0183D">
        <w:rPr>
          <w:rFonts w:hint="cs"/>
        </w:rPr>
        <w:t xml:space="preserve">System Analyst),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ผู้ดูแลความปลอดภัยไซเบอร์ (</w:t>
      </w:r>
      <w:r w:rsidRPr="00C0183D">
        <w:rPr>
          <w:rFonts w:hint="cs"/>
        </w:rPr>
        <w:t>Cybersecurity Specialist)</w:t>
      </w:r>
    </w:p>
    <w:p w14:paraId="040D5EBB" w14:textId="77777777" w:rsidR="00954C05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ผู้เรียนที่จบไปสามารถทำงานสายสนับสนุนการศึกษาได้หรือไม่</w:t>
      </w:r>
    </w:p>
    <w:p w14:paraId="2626BEF2" w14:textId="686EF72D" w:rsidR="00BE1EC8" w:rsidRPr="00C0183D" w:rsidRDefault="00BE1EC8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เจ้าหน้าที่สนับสนุนด้านเทคโนโลยีการศึกษา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ผู้จัดการโครงการด้านการเรียนรู้ดิจิทัล</w:t>
      </w:r>
    </w:p>
    <w:p w14:paraId="1FE59AC4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ผู้สำเร็จการศึกษาจากภาควิชาคอมพิวเตอร์ศึกษาสามารถทำงานเป็นนักออกแบบระบบ (</w:t>
      </w:r>
      <w:r w:rsidRPr="00C0183D">
        <w:rPr>
          <w:rFonts w:hint="cs"/>
        </w:rPr>
        <w:t xml:space="preserve">System Designer) </w:t>
      </w:r>
      <w:r w:rsidRPr="00C0183D">
        <w:rPr>
          <w:rFonts w:hint="cs"/>
          <w:cs/>
        </w:rPr>
        <w:t>ได้หรือไม่</w:t>
      </w:r>
    </w:p>
    <w:p w14:paraId="2D40E95F" w14:textId="31E100BA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สามารถทำงานในตำแหน่ง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นักออกแบบและพัฒนาระบบคอมพิวเตอร์ (</w:t>
      </w:r>
      <w:r w:rsidRPr="00C0183D">
        <w:rPr>
          <w:rFonts w:hint="cs"/>
        </w:rPr>
        <w:t xml:space="preserve">System Designer/Developer) </w:t>
      </w:r>
      <w:r w:rsidRPr="00C0183D">
        <w:rPr>
          <w:rFonts w:hint="cs"/>
          <w:cs/>
        </w:rPr>
        <w:t xml:space="preserve">เพื่อวิเคราะห์และออกแบบระบบงานด้าน </w:t>
      </w:r>
      <w:r w:rsidRPr="00C0183D">
        <w:rPr>
          <w:rFonts w:hint="cs"/>
        </w:rPr>
        <w:t>IT</w:t>
      </w:r>
    </w:p>
    <w:p w14:paraId="6722BFB8" w14:textId="59498B2E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จบจากหลักสูตรนี้สามารถเป็นนักวิเคราะห์ข้อมูล (</w:t>
      </w:r>
      <w:r w:rsidRPr="00C0183D">
        <w:rPr>
          <w:rFonts w:hint="cs"/>
        </w:rPr>
        <w:t xml:space="preserve">Data Analyst) </w:t>
      </w:r>
      <w:r w:rsidRPr="00C0183D">
        <w:rPr>
          <w:rFonts w:hint="cs"/>
          <w:cs/>
        </w:rPr>
        <w:t>ได้หรือไม่</w:t>
      </w:r>
    </w:p>
    <w:p w14:paraId="2E45A938" w14:textId="2EED7809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สามารถทำงานเป็น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นักวิเคราะห์ข้อมูล (</w:t>
      </w:r>
      <w:r w:rsidRPr="00C0183D">
        <w:rPr>
          <w:rFonts w:hint="cs"/>
        </w:rPr>
        <w:t xml:space="preserve">Data Analyst) </w:t>
      </w:r>
      <w:r w:rsidRPr="00C0183D">
        <w:rPr>
          <w:rFonts w:hint="cs"/>
          <w:cs/>
        </w:rPr>
        <w:t>หรือ</w:t>
      </w:r>
      <w:r w:rsidRPr="00C0183D">
        <w:rPr>
          <w:rFonts w:hint="cs"/>
        </w:rPr>
        <w:t xml:space="preserve"> Data Scientist </w:t>
      </w:r>
      <w:r w:rsidRPr="00C0183D">
        <w:rPr>
          <w:rFonts w:hint="cs"/>
          <w:cs/>
        </w:rPr>
        <w:t>ใช้เทคนิคเหมืองข้อมูลและปัญญาประดิษฐ์ในการวิเคราะห์เชิงลึก</w:t>
      </w:r>
    </w:p>
    <w:p w14:paraId="4B4D7453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สามารถประกอบอาชีพนักออกแบบและพัฒนาเว็บไซต์ได้หรือไม่</w:t>
      </w:r>
    </w:p>
    <w:p w14:paraId="41799CAA" w14:textId="1C2ED27B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สามารถทำงานเป็น</w:t>
      </w:r>
      <w:r w:rsidRPr="00C0183D">
        <w:rPr>
          <w:rFonts w:hint="cs"/>
        </w:rPr>
        <w:t xml:space="preserve"> Web Developer </w:t>
      </w:r>
      <w:r w:rsidRPr="00C0183D">
        <w:rPr>
          <w:rFonts w:hint="cs"/>
          <w:cs/>
        </w:rPr>
        <w:t>หรือ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นักออกแบบเว็บไซต์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พัฒนาเว็บแอปพลิเคชันและระบบออนไลน์</w:t>
      </w:r>
    </w:p>
    <w:p w14:paraId="447986A7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ผู้สำเร็จการศึกษาสามารถเป็นผู้ดูแลระบบ (</w:t>
      </w:r>
      <w:r w:rsidRPr="00C0183D">
        <w:rPr>
          <w:rFonts w:hint="cs"/>
        </w:rPr>
        <w:t xml:space="preserve">IT Support/Administrator) </w:t>
      </w:r>
      <w:r w:rsidRPr="00C0183D">
        <w:rPr>
          <w:rFonts w:hint="cs"/>
          <w:cs/>
        </w:rPr>
        <w:t>ได้หรือไม่</w:t>
      </w:r>
    </w:p>
    <w:p w14:paraId="717BFEFF" w14:textId="120AD427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สามารถทำงานเป็น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ผู้ดูแลระบบคอมพิวเตอร์ (</w:t>
      </w:r>
      <w:r w:rsidRPr="00C0183D">
        <w:rPr>
          <w:rFonts w:hint="cs"/>
        </w:rPr>
        <w:t xml:space="preserve">System Administrator)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เจ้าหน้าที่ </w:t>
      </w:r>
      <w:r w:rsidRPr="00C0183D">
        <w:rPr>
          <w:rFonts w:hint="cs"/>
        </w:rPr>
        <w:t xml:space="preserve">IT Support </w:t>
      </w:r>
      <w:r w:rsidRPr="00C0183D">
        <w:rPr>
          <w:rFonts w:hint="cs"/>
          <w:cs/>
        </w:rPr>
        <w:t>ดูแลการทำงานของระบบสารสนเทศในองค์กร</w:t>
      </w:r>
    </w:p>
    <w:p w14:paraId="39FF597E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จบจากภาควิชาคอมพิวเตอร์ศึกษาสามารถทำงานด้านมัลติมีเดียได้หรือไม่</w:t>
      </w:r>
    </w:p>
    <w:p w14:paraId="3CF2634A" w14:textId="0C6C838C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นักออกแบบกราฟิก (</w:t>
      </w:r>
      <w:r w:rsidRPr="00C0183D">
        <w:rPr>
          <w:rFonts w:hint="cs"/>
        </w:rPr>
        <w:t xml:space="preserve">Graphic Designer), </w:t>
      </w:r>
      <w:r w:rsidRPr="00C0183D">
        <w:rPr>
          <w:rFonts w:hint="cs"/>
          <w:cs/>
        </w:rPr>
        <w:t>นักออกแบบมัลติมีเดีย (</w:t>
      </w:r>
      <w:r w:rsidRPr="00C0183D">
        <w:rPr>
          <w:rFonts w:hint="cs"/>
        </w:rPr>
        <w:t xml:space="preserve">Multimedia Designer)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นักสร้างสื่อการเรียนรู้ดิจิทัล</w:t>
      </w:r>
    </w:p>
    <w:p w14:paraId="0B670CD4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lastRenderedPageBreak/>
        <w:t>คำถาม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สามารถประกอบอาชีพด้าน </w:t>
      </w:r>
      <w:r w:rsidRPr="00C0183D">
        <w:rPr>
          <w:rFonts w:hint="cs"/>
        </w:rPr>
        <w:t xml:space="preserve">IoT </w:t>
      </w:r>
      <w:r w:rsidRPr="00C0183D">
        <w:rPr>
          <w:rFonts w:hint="cs"/>
          <w:cs/>
        </w:rPr>
        <w:t>และระบบฝังตัวได้หรือไม่</w:t>
      </w:r>
    </w:p>
    <w:p w14:paraId="39D7E207" w14:textId="1E99BFFD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สามารถเป็น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วิศวกรระบบฝังตัว (</w:t>
      </w:r>
      <w:r w:rsidRPr="00C0183D">
        <w:rPr>
          <w:rFonts w:hint="cs"/>
        </w:rPr>
        <w:t xml:space="preserve">Embedded System Engineer)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ผู้พัฒนา </w:t>
      </w:r>
      <w:r w:rsidRPr="00C0183D">
        <w:rPr>
          <w:rFonts w:hint="cs"/>
        </w:rPr>
        <w:t>IoT Applications</w:t>
      </w:r>
    </w:p>
    <w:p w14:paraId="20929732" w14:textId="77777777" w:rsidR="00954C05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ภาควิชาคอมพิวเตอร์ศึกษาผลิตบัณฑิตที่พร้อมสำหรับการเป็นผู้ประกอบการหรือไม่</w:t>
      </w:r>
    </w:p>
    <w:p w14:paraId="2A06FFB6" w14:textId="0F829B75" w:rsidR="00407EF3" w:rsidRPr="00C0183D" w:rsidRDefault="00407EF3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หลักสูตรส่งเสริมให้เป็น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ผู้ประกอบการด้านดิจิทัล (</w:t>
      </w:r>
      <w:r w:rsidRPr="00C0183D">
        <w:rPr>
          <w:rFonts w:hint="cs"/>
        </w:rPr>
        <w:t xml:space="preserve">Digital Entrepreneur) </w:t>
      </w:r>
      <w:r w:rsidRPr="00C0183D">
        <w:rPr>
          <w:rFonts w:hint="cs"/>
          <w:cs/>
        </w:rPr>
        <w:t xml:space="preserve">สร้างธุรกิจ </w:t>
      </w:r>
      <w:r w:rsidRPr="00C0183D">
        <w:rPr>
          <w:rFonts w:hint="cs"/>
        </w:rPr>
        <w:t xml:space="preserve">Startup </w:t>
      </w:r>
      <w:r w:rsidRPr="00C0183D">
        <w:rPr>
          <w:rFonts w:hint="cs"/>
          <w:cs/>
        </w:rPr>
        <w:t xml:space="preserve">หรือโซลูชันนวัตกรรมทาง </w:t>
      </w:r>
      <w:r w:rsidRPr="00C0183D">
        <w:rPr>
          <w:rFonts w:hint="cs"/>
        </w:rPr>
        <w:t>IT</w:t>
      </w:r>
    </w:p>
    <w:p w14:paraId="413F8387" w14:textId="756D4677" w:rsidR="00407EF3" w:rsidRPr="00C0183D" w:rsidRDefault="006F2559" w:rsidP="00DF5402">
      <w:pPr>
        <w:pStyle w:val="Heading3"/>
      </w:pPr>
      <w:r w:rsidRPr="00C0183D">
        <w:rPr>
          <w:rFonts w:hint="cs"/>
          <w:cs/>
        </w:rPr>
        <w:t xml:space="preserve">1.3.4 </w:t>
      </w:r>
      <w:r w:rsidR="00A21322" w:rsidRPr="00C0183D">
        <w:rPr>
          <w:rFonts w:hint="cs"/>
          <w:cs/>
        </w:rPr>
        <w:t>ด้านการติดต่อกับภาควิชาด้านการติดต่อกับภาควิชา</w:t>
      </w:r>
    </w:p>
    <w:p w14:paraId="14AA8B8B" w14:textId="77777777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ที่อยู่ของภาควิชาคอมพิวเตอร์ศึกษาคือที่ไหน</w:t>
      </w:r>
    </w:p>
    <w:p w14:paraId="07F61165" w14:textId="77777777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อาคาร </w:t>
      </w:r>
      <w:r w:rsidRPr="00C0183D">
        <w:rPr>
          <w:rFonts w:hint="cs"/>
        </w:rPr>
        <w:t xml:space="preserve">52 </w:t>
      </w:r>
      <w:r w:rsidRPr="00C0183D">
        <w:rPr>
          <w:rFonts w:hint="cs"/>
          <w:cs/>
        </w:rPr>
        <w:t xml:space="preserve">ชั้น 2 และอาคาร </w:t>
      </w:r>
      <w:r w:rsidRPr="00C0183D">
        <w:rPr>
          <w:rFonts w:hint="cs"/>
        </w:rPr>
        <w:t xml:space="preserve">44 </w:t>
      </w:r>
      <w:r w:rsidRPr="00C0183D">
        <w:rPr>
          <w:rFonts w:hint="cs"/>
          <w:cs/>
        </w:rPr>
        <w:t xml:space="preserve">ชั้น 7 คณะครุศาสตร์อุตสาหกรรม มจพ. เลขที่ </w:t>
      </w:r>
      <w:r w:rsidRPr="00C0183D">
        <w:rPr>
          <w:rFonts w:hint="cs"/>
        </w:rPr>
        <w:t xml:space="preserve">1518 </w:t>
      </w:r>
      <w:r w:rsidRPr="00C0183D">
        <w:rPr>
          <w:rFonts w:hint="cs"/>
          <w:cs/>
        </w:rPr>
        <w:t xml:space="preserve">ถนนประชาราษฎร์ </w:t>
      </w:r>
      <w:r w:rsidRPr="00C0183D">
        <w:rPr>
          <w:rFonts w:hint="cs"/>
        </w:rPr>
        <w:t xml:space="preserve">1 </w:t>
      </w:r>
      <w:r w:rsidRPr="00C0183D">
        <w:rPr>
          <w:rFonts w:hint="cs"/>
          <w:cs/>
        </w:rPr>
        <w:t xml:space="preserve">แขวงวงศ์สว่าง เขตบางซื่อ กรุงเทพฯ </w:t>
      </w:r>
      <w:r w:rsidRPr="00C0183D">
        <w:rPr>
          <w:rFonts w:hint="cs"/>
        </w:rPr>
        <w:t>10800</w:t>
      </w:r>
    </w:p>
    <w:p w14:paraId="6DA6535C" w14:textId="4D608B89" w:rsidR="0065317F" w:rsidRPr="00C0183D" w:rsidRDefault="0065317F" w:rsidP="009C75F0">
      <w:pPr>
        <w:spacing w:after="240"/>
        <w:ind w:left="1843" w:firstLine="0"/>
        <w:rPr>
          <w:cs/>
        </w:rPr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ภาควิชาคอมพิวเตอร์ศึกษามีเบอร์โทรศัพท์อะไร</w:t>
      </w:r>
    </w:p>
    <w:p w14:paraId="2D9F0285" w14:textId="3932EE4F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โทรศัพท์ +</w:t>
      </w:r>
      <w:r w:rsidRPr="00C0183D">
        <w:rPr>
          <w:rFonts w:hint="cs"/>
        </w:rPr>
        <w:t xml:space="preserve">66 2-587-6079 </w:t>
      </w:r>
      <w:r w:rsidRPr="00C0183D">
        <w:rPr>
          <w:rFonts w:hint="cs"/>
          <w:cs/>
        </w:rPr>
        <w:t>หรือ +</w:t>
      </w:r>
      <w:r w:rsidRPr="00C0183D">
        <w:rPr>
          <w:rFonts w:hint="cs"/>
        </w:rPr>
        <w:t xml:space="preserve">66 2-555-2000 </w:t>
      </w:r>
      <w:r w:rsidRPr="00C0183D">
        <w:rPr>
          <w:rFonts w:hint="cs"/>
          <w:cs/>
        </w:rPr>
        <w:t xml:space="preserve">ต่อ </w:t>
      </w:r>
      <w:r w:rsidRPr="00C0183D">
        <w:rPr>
          <w:rFonts w:hint="cs"/>
        </w:rPr>
        <w:t>3273</w:t>
      </w:r>
    </w:p>
    <w:p w14:paraId="09AF33BD" w14:textId="0AF3CE66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ภาควิชาคอมพิวเตอร์ศึกษามีเบอร์แฟกซ์หรือไม่</w:t>
      </w:r>
    </w:p>
    <w:p w14:paraId="48307B09" w14:textId="485EE10D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มี เบอร์แฟกซ์ +</w:t>
      </w:r>
      <w:r w:rsidRPr="00C0183D">
        <w:rPr>
          <w:rFonts w:hint="cs"/>
        </w:rPr>
        <w:t>66 2-587-6287</w:t>
      </w:r>
    </w:p>
    <w:p w14:paraId="114F7B2A" w14:textId="0BD5F07F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อีเมลสำหรับการติดต่อภาควิชาคอมพิวเตอร์ศึกษาคืออะไร</w:t>
      </w:r>
    </w:p>
    <w:p w14:paraId="59D12CC2" w14:textId="206A93BE" w:rsidR="0065317F" w:rsidRPr="00C0183D" w:rsidRDefault="0065317F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hyperlink r:id="rId19" w:history="1">
        <w:r w:rsidRPr="00C0183D">
          <w:rPr>
            <w:rStyle w:val="Hyperlink"/>
            <w:rFonts w:hint="cs"/>
            <w:color w:val="auto"/>
            <w:u w:val="none"/>
          </w:rPr>
          <w:t>ced@fte.kmutnb.ac.th</w:t>
        </w:r>
      </w:hyperlink>
    </w:p>
    <w:p w14:paraId="1F5977CA" w14:textId="77777777" w:rsidR="0045561E" w:rsidRPr="00C0183D" w:rsidRDefault="0045561E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 xml:space="preserve">ภาควิชาคอมพิวเตอร์ศึกษามีช่องทาง </w:t>
      </w:r>
      <w:r w:rsidRPr="00C0183D">
        <w:rPr>
          <w:rFonts w:hint="cs"/>
        </w:rPr>
        <w:t xml:space="preserve">Facebook </w:t>
      </w:r>
      <w:r w:rsidRPr="00C0183D">
        <w:rPr>
          <w:rFonts w:hint="cs"/>
          <w:cs/>
        </w:rPr>
        <w:t>หรือไม่</w:t>
      </w:r>
    </w:p>
    <w:p w14:paraId="27F81481" w14:textId="465546BE" w:rsidR="0045561E" w:rsidRPr="00C0183D" w:rsidRDefault="0045561E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มี เพจชื่อ “</w:t>
      </w:r>
      <w:r w:rsidRPr="00C0183D">
        <w:rPr>
          <w:rFonts w:hint="cs"/>
        </w:rPr>
        <w:t>Computer Education”</w:t>
      </w:r>
    </w:p>
    <w:p w14:paraId="7E656904" w14:textId="7A48C42D" w:rsidR="00A21322" w:rsidRPr="00C0183D" w:rsidRDefault="00A21322" w:rsidP="00DF5402">
      <w:pPr>
        <w:pStyle w:val="Heading3"/>
      </w:pPr>
      <w:r w:rsidRPr="00C0183D">
        <w:rPr>
          <w:rFonts w:hint="cs"/>
        </w:rPr>
        <w:t>1</w:t>
      </w:r>
      <w:r w:rsidR="0065380A">
        <w:t>3</w:t>
      </w:r>
      <w:r w:rsidRPr="00C0183D">
        <w:rPr>
          <w:rFonts w:hint="cs"/>
        </w:rPr>
        <w:t>.</w:t>
      </w:r>
      <w:r w:rsidR="0065380A">
        <w:t>5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หมวดหมู่การฝึกประสบการณ์และการปฏิบัติการสอน</w:t>
      </w:r>
    </w:p>
    <w:p w14:paraId="148E8824" w14:textId="4730D223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นักศึกษาภาควิชาคอมพิวเตอร์ </w:t>
      </w:r>
      <w:r w:rsidRPr="00C0183D">
        <w:rPr>
          <w:rFonts w:hint="cs"/>
        </w:rPr>
        <w:t xml:space="preserve">CED </w:t>
      </w:r>
      <w:r w:rsidRPr="00C0183D">
        <w:rPr>
          <w:rFonts w:hint="cs"/>
          <w:cs/>
        </w:rPr>
        <w:t>ฝึกงานในปีการศึกษาไหน</w:t>
      </w:r>
    </w:p>
    <w:p w14:paraId="229C5B87" w14:textId="2DC13B41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นักศึกษา</w:t>
      </w:r>
      <w:r w:rsidRPr="00C0183D">
        <w:rPr>
          <w:rFonts w:hint="cs"/>
        </w:rPr>
        <w:t xml:space="preserve"> CED </w:t>
      </w:r>
      <w:r w:rsidRPr="00C0183D">
        <w:rPr>
          <w:rFonts w:hint="cs"/>
          <w:cs/>
        </w:rPr>
        <w:t xml:space="preserve">ฝึกสหกิจศึกษาในปีที่ </w:t>
      </w:r>
      <w:r w:rsidRPr="00C0183D">
        <w:rPr>
          <w:rFonts w:hint="cs"/>
        </w:rPr>
        <w:t xml:space="preserve">4 </w:t>
      </w:r>
      <w:r w:rsidRPr="00C0183D">
        <w:rPr>
          <w:rFonts w:hint="cs"/>
          <w:cs/>
        </w:rPr>
        <w:t>ภาคฤดูร้อน</w:t>
      </w:r>
      <w:r w:rsidRPr="00C0183D">
        <w:rPr>
          <w:rFonts w:hint="cs"/>
        </w:rPr>
        <w:t xml:space="preserve"> (280 </w:t>
      </w:r>
      <w:r w:rsidRPr="00C0183D">
        <w:rPr>
          <w:rFonts w:hint="cs"/>
          <w:cs/>
        </w:rPr>
        <w:t>ชั่วโมง</w:t>
      </w:r>
      <w:r w:rsidR="00A80F3F" w:rsidRPr="00C0183D">
        <w:rPr>
          <w:rFonts w:hint="cs"/>
          <w:cs/>
        </w:rPr>
        <w:t xml:space="preserve"> หรือ </w:t>
      </w:r>
      <w:r w:rsidR="00A80F3F" w:rsidRPr="00C0183D">
        <w:rPr>
          <w:rFonts w:hint="cs"/>
        </w:rPr>
        <w:t xml:space="preserve">11 </w:t>
      </w:r>
      <w:r w:rsidR="00A80F3F" w:rsidRPr="00C0183D">
        <w:rPr>
          <w:rFonts w:hint="cs"/>
          <w:cs/>
        </w:rPr>
        <w:t xml:space="preserve">วัน </w:t>
      </w:r>
      <w:r w:rsidR="00A80F3F" w:rsidRPr="00C0183D">
        <w:rPr>
          <w:rFonts w:hint="cs"/>
        </w:rPr>
        <w:t xml:space="preserve">16 </w:t>
      </w:r>
      <w:r w:rsidR="00A80F3F" w:rsidRPr="00C0183D">
        <w:rPr>
          <w:rFonts w:hint="cs"/>
          <w:cs/>
        </w:rPr>
        <w:t xml:space="preserve">ชั่วโมง หรือ </w:t>
      </w:r>
      <w:r w:rsidR="00A80F3F" w:rsidRPr="00C0183D">
        <w:rPr>
          <w:rFonts w:hint="cs"/>
        </w:rPr>
        <w:t xml:space="preserve">1 </w:t>
      </w:r>
      <w:r w:rsidR="00A80F3F" w:rsidRPr="00C0183D">
        <w:rPr>
          <w:rFonts w:hint="cs"/>
          <w:cs/>
        </w:rPr>
        <w:t xml:space="preserve">สัปดาห์ </w:t>
      </w:r>
      <w:r w:rsidR="00A80F3F" w:rsidRPr="00C0183D">
        <w:rPr>
          <w:rFonts w:hint="cs"/>
        </w:rPr>
        <w:t xml:space="preserve">4 </w:t>
      </w:r>
      <w:r w:rsidR="00A80F3F" w:rsidRPr="00C0183D">
        <w:rPr>
          <w:rFonts w:hint="cs"/>
          <w:cs/>
        </w:rPr>
        <w:t xml:space="preserve">วัน </w:t>
      </w:r>
      <w:r w:rsidR="00A80F3F" w:rsidRPr="00C0183D">
        <w:rPr>
          <w:rFonts w:hint="cs"/>
        </w:rPr>
        <w:t xml:space="preserve">16 </w:t>
      </w:r>
      <w:r w:rsidR="00A80F3F" w:rsidRPr="00C0183D">
        <w:rPr>
          <w:rFonts w:hint="cs"/>
          <w:cs/>
        </w:rPr>
        <w:t>ชั่วโมง</w:t>
      </w:r>
      <w:r w:rsidRPr="00C0183D">
        <w:rPr>
          <w:rFonts w:hint="cs"/>
          <w:cs/>
        </w:rPr>
        <w:t>)</w:t>
      </w:r>
    </w:p>
    <w:p w14:paraId="65B4731F" w14:textId="77777777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lastRenderedPageBreak/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นักศึกษาภาควิชาคอมพิวเตอร์ </w:t>
      </w:r>
      <w:r w:rsidRPr="00C0183D">
        <w:rPr>
          <w:rFonts w:hint="cs"/>
        </w:rPr>
        <w:t xml:space="preserve">TCT </w:t>
      </w:r>
      <w:r w:rsidRPr="00C0183D">
        <w:rPr>
          <w:rFonts w:hint="cs"/>
          <w:cs/>
        </w:rPr>
        <w:t>ฝึกงานในปีการศึกษาไหน</w:t>
      </w:r>
    </w:p>
    <w:p w14:paraId="637021C8" w14:textId="4F32AA19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นักศึกษา</w:t>
      </w:r>
      <w:r w:rsidRPr="00C0183D">
        <w:rPr>
          <w:rFonts w:hint="cs"/>
        </w:rPr>
        <w:t xml:space="preserve"> TCT </w:t>
      </w:r>
      <w:r w:rsidRPr="00C0183D">
        <w:rPr>
          <w:rFonts w:hint="cs"/>
          <w:cs/>
        </w:rPr>
        <w:t xml:space="preserve">ฝึกงานในปีที่ </w:t>
      </w:r>
      <w:r w:rsidRPr="00C0183D">
        <w:rPr>
          <w:rFonts w:hint="cs"/>
        </w:rPr>
        <w:t xml:space="preserve">3 </w:t>
      </w:r>
      <w:r w:rsidRPr="00C0183D">
        <w:rPr>
          <w:rFonts w:hint="cs"/>
          <w:cs/>
        </w:rPr>
        <w:t>ภาคฤดูร้อน</w:t>
      </w:r>
      <w:r w:rsidRPr="00C0183D">
        <w:rPr>
          <w:rFonts w:hint="cs"/>
        </w:rPr>
        <w:t xml:space="preserve"> (280 </w:t>
      </w:r>
      <w:r w:rsidRPr="00C0183D">
        <w:rPr>
          <w:rFonts w:hint="cs"/>
          <w:cs/>
        </w:rPr>
        <w:t>ชั่วโมง)</w:t>
      </w:r>
    </w:p>
    <w:p w14:paraId="66E8A6C5" w14:textId="77777777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นักศึกษาภาควิชาคอมพิวเตอร์ฝึกงานที่บริษัทได้หรือไม่</w:t>
      </w:r>
    </w:p>
    <w:p w14:paraId="5FCCEA65" w14:textId="0652C1DD" w:rsidR="003A1075" w:rsidRPr="00C0183D" w:rsidRDefault="003A1075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ได้ นักศึกษาสามารถฝึกงานหรือฝึกสหกิจศึกษาใน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สถานประกอบการหรือบริษัทเอกชนด้านคอมพิวเตอร์และดิจิทัล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ตามความเหมาะสมของหลักสูตร</w:t>
      </w:r>
    </w:p>
    <w:p w14:paraId="4BF84D4A" w14:textId="77777777" w:rsidR="0064256B" w:rsidRPr="00C0183D" w:rsidRDefault="00BB073A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การฝึกงานของนักศึกษาภาควิชาคอมพิวเตอร์มีการประเมินผลหรือไม่</w:t>
      </w:r>
    </w:p>
    <w:p w14:paraId="559DB885" w14:textId="0FB9DF63" w:rsidR="00BB073A" w:rsidRPr="00C0183D" w:rsidRDefault="00BB073A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มี โดยการประเมินจาก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สถานประกอบการที่นักศึกษาฝึกงาน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อาจารย์นิเทศจากมหาวิทยาลัย</w:t>
      </w:r>
    </w:p>
    <w:p w14:paraId="38614F97" w14:textId="77777777" w:rsidR="0064256B" w:rsidRPr="00C0183D" w:rsidRDefault="00BB073A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นักศึกษาภาควิชาคอมพิวเตอร์สามารถเลือกสถานประกอบการฝึกงานเองได้หรือไม่</w:t>
      </w:r>
    </w:p>
    <w:p w14:paraId="5AA6CC57" w14:textId="77777777" w:rsidR="00AB0999" w:rsidRDefault="00BB073A" w:rsidP="009C75F0">
      <w:pPr>
        <w:spacing w:after="240"/>
        <w:ind w:left="1843" w:firstLine="0"/>
      </w:pPr>
      <w:r w:rsidRPr="0065380A">
        <w:rPr>
          <w:rFonts w:hint="cs"/>
          <w:b/>
          <w:bCs/>
          <w:cs/>
        </w:rPr>
        <w:t>คำตอบ</w:t>
      </w:r>
      <w:r w:rsidRPr="0065380A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ได้ แต่ต้องเป็นสถานประกอบการที่สอดคล้องกับสาขาคอมพิวเตอร์และได้รับความเห็นชอบจากภาควิชา</w:t>
      </w:r>
    </w:p>
    <w:p w14:paraId="3099D0DE" w14:textId="21EEA118" w:rsidR="008157FE" w:rsidRPr="00C0183D" w:rsidRDefault="008157FE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นักศึกษาภาควิชาคอมพิวเตอร์ต้องฝึกสอนกี่ครั้ง</w:t>
      </w:r>
    </w:p>
    <w:p w14:paraId="1DA2B80C" w14:textId="17EEAAAB" w:rsidR="008157FE" w:rsidRPr="00C0183D" w:rsidRDefault="008157FE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ต้องฝึกสอน</w:t>
      </w:r>
      <w:r w:rsidRPr="00C0183D">
        <w:rPr>
          <w:rFonts w:hint="cs"/>
        </w:rPr>
        <w:t xml:space="preserve"> 2 </w:t>
      </w:r>
      <w:r w:rsidRPr="00C0183D">
        <w:rPr>
          <w:rFonts w:hint="cs"/>
          <w:cs/>
        </w:rPr>
        <w:t>ครั้ง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 xml:space="preserve">คือ ปฏิบัติการสอนในสถานศึกษา </w:t>
      </w:r>
      <w:r w:rsidRPr="00C0183D">
        <w:rPr>
          <w:rFonts w:hint="cs"/>
        </w:rPr>
        <w:t xml:space="preserve">1 (6 </w:t>
      </w:r>
      <w:r w:rsidRPr="00C0183D">
        <w:rPr>
          <w:rFonts w:hint="cs"/>
          <w:cs/>
        </w:rPr>
        <w:t xml:space="preserve">หน่วยกิต) และปฏิบัติการสอนในสถานศึกษา </w:t>
      </w:r>
      <w:r w:rsidRPr="00C0183D">
        <w:rPr>
          <w:rFonts w:hint="cs"/>
        </w:rPr>
        <w:t xml:space="preserve">2 (6 </w:t>
      </w:r>
      <w:r w:rsidRPr="00C0183D">
        <w:rPr>
          <w:rFonts w:hint="cs"/>
          <w:cs/>
        </w:rPr>
        <w:t>หน่วยกิต)</w:t>
      </w:r>
    </w:p>
    <w:p w14:paraId="71A2A428" w14:textId="6D2309A8" w:rsidR="008157FE" w:rsidRPr="00C0183D" w:rsidRDefault="008157FE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คำถาม</w:t>
      </w:r>
      <w:r w:rsidRPr="00AB0999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นักศึกษาภาควิชาคอมพิวเตอร์ต้องฝึกสอนกี่</w:t>
      </w:r>
      <w:r w:rsidR="003C64EB" w:rsidRPr="00C0183D">
        <w:rPr>
          <w:rFonts w:hint="cs"/>
          <w:cs/>
        </w:rPr>
        <w:t xml:space="preserve">เดือน </w:t>
      </w:r>
    </w:p>
    <w:p w14:paraId="6442E629" w14:textId="04588780" w:rsidR="00F54926" w:rsidRPr="00C0183D" w:rsidRDefault="00F54926" w:rsidP="009C75F0">
      <w:pPr>
        <w:spacing w:after="240"/>
        <w:ind w:left="1843" w:firstLine="0"/>
        <w:rPr>
          <w:cs/>
        </w:rPr>
      </w:pPr>
      <w:r w:rsidRPr="00AB0999">
        <w:rPr>
          <w:rFonts w:hint="cs"/>
          <w:b/>
          <w:bCs/>
          <w:cs/>
        </w:rPr>
        <w:t xml:space="preserve">คำตอบ </w:t>
      </w:r>
      <w:r w:rsidR="00A72D21" w:rsidRPr="00C0183D">
        <w:rPr>
          <w:rFonts w:hint="cs"/>
          <w:cs/>
        </w:rPr>
        <w:t xml:space="preserve">นักศึกษาภาควิชาคอมพิวเตอร์ต้องฝึกสอน 540 ชั่วโมง </w:t>
      </w:r>
      <w:r w:rsidR="00A80F3F" w:rsidRPr="00C0183D">
        <w:rPr>
          <w:rFonts w:hint="cs"/>
          <w:cs/>
        </w:rPr>
        <w:t xml:space="preserve">หรือ </w:t>
      </w:r>
      <w:r w:rsidR="00A72D21" w:rsidRPr="00C0183D">
        <w:rPr>
          <w:rFonts w:hint="cs"/>
          <w:cs/>
        </w:rPr>
        <w:t xml:space="preserve">22 วัน 12 ชั่วโมง </w:t>
      </w:r>
      <w:r w:rsidR="00A80F3F" w:rsidRPr="00C0183D">
        <w:rPr>
          <w:rFonts w:hint="cs"/>
          <w:cs/>
        </w:rPr>
        <w:t>หรือ</w:t>
      </w:r>
      <w:r w:rsidR="00A72D21" w:rsidRPr="00C0183D">
        <w:rPr>
          <w:rFonts w:hint="cs"/>
          <w:cs/>
        </w:rPr>
        <w:t xml:space="preserve"> 3 สัปดาห์ 1 วัน 12 ชั่วโมง</w:t>
      </w:r>
    </w:p>
    <w:p w14:paraId="603FF38B" w14:textId="77777777" w:rsidR="00DF3FE5" w:rsidRPr="00C0183D" w:rsidRDefault="00DF3FE5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คำถาม</w:t>
      </w:r>
      <w:r w:rsidRPr="00AB0999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ใครเป็นผู้ดูแลและประเมินผลการฝึกสอน</w:t>
      </w:r>
    </w:p>
    <w:p w14:paraId="2CDB3C3C" w14:textId="106EF63D" w:rsidR="008157FE" w:rsidRPr="00C0183D" w:rsidRDefault="00DF3FE5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คำตอบ</w:t>
      </w:r>
      <w:r w:rsidRPr="00AB0999">
        <w:rPr>
          <w:rFonts w:hint="cs"/>
          <w:b/>
          <w:bCs/>
        </w:rPr>
        <w:t xml:space="preserve"> </w:t>
      </w:r>
      <w:r w:rsidRPr="00C0183D">
        <w:rPr>
          <w:rFonts w:hint="cs"/>
          <w:cs/>
        </w:rPr>
        <w:t>มีทั้ง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อาจารย์นิเทศจากมหาวิทยาลัย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และ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อาจารย์พี่เลี้ยงในโรงเรียน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คอยนิเทศ ติดตาม และประเมินผลการฝึกสอน</w:t>
      </w:r>
    </w:p>
    <w:p w14:paraId="4B09EDC9" w14:textId="77777777" w:rsidR="008157FE" w:rsidRPr="00C0183D" w:rsidRDefault="008157FE" w:rsidP="009C75F0">
      <w:pPr>
        <w:spacing w:after="240"/>
        <w:ind w:left="1843" w:firstLine="0"/>
      </w:pPr>
      <w:r w:rsidRPr="00AB0999">
        <w:rPr>
          <w:rFonts w:hint="cs"/>
          <w:b/>
          <w:bCs/>
          <w:cs/>
        </w:rPr>
        <w:t>คำถาม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นักศึกษาภาควิชาคอมพิวเตอร์ฝึกสอนในโรงเรียนระดับไหนบ้าง</w:t>
      </w:r>
    </w:p>
    <w:p w14:paraId="5F754B85" w14:textId="54A2CAE4" w:rsidR="004F6F48" w:rsidRPr="00C0183D" w:rsidRDefault="008157FE" w:rsidP="009C75F0">
      <w:pPr>
        <w:spacing w:after="240"/>
        <w:ind w:left="1843" w:firstLine="0"/>
        <w:rPr>
          <w:cs/>
        </w:rPr>
      </w:pPr>
      <w:r w:rsidRPr="00AB0999">
        <w:rPr>
          <w:rFonts w:hint="cs"/>
          <w:b/>
          <w:bCs/>
          <w:cs/>
        </w:rPr>
        <w:t>คำตอบ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ฝึกสอนใน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สถานศึกษาระดับมัธยมศึกษาและอาชีวศึกษา</w:t>
      </w:r>
      <w:r w:rsidRPr="00C0183D">
        <w:rPr>
          <w:rFonts w:hint="cs"/>
        </w:rPr>
        <w:t xml:space="preserve"> </w:t>
      </w:r>
      <w:r w:rsidRPr="00C0183D">
        <w:rPr>
          <w:rFonts w:hint="cs"/>
          <w:cs/>
        </w:rPr>
        <w:t>ที่เกี่ยวข้องกับการเรียนการสอนด้านคอมพิวเตอร์และเทคโนโลย</w:t>
      </w:r>
      <w:r w:rsidR="00F63543" w:rsidRPr="00C0183D">
        <w:rPr>
          <w:rFonts w:hint="cs"/>
          <w:cs/>
        </w:rPr>
        <w:t>ี</w:t>
      </w:r>
    </w:p>
    <w:p w14:paraId="50EB5799" w14:textId="31537F40" w:rsidR="004F6F48" w:rsidRPr="00C0183D" w:rsidRDefault="004F6F48" w:rsidP="004C32EA">
      <w:pPr>
        <w:pStyle w:val="Heading1"/>
        <w:spacing w:after="240"/>
      </w:pPr>
      <w:r w:rsidRPr="00C0183D">
        <w:rPr>
          <w:rFonts w:hint="cs"/>
          <w:cs/>
        </w:rPr>
        <w:lastRenderedPageBreak/>
        <w:t xml:space="preserve">2. ภาควิชาครุศาสตร์โยธา </w:t>
      </w:r>
    </w:p>
    <w:p w14:paraId="71301F3B" w14:textId="0D3C203B" w:rsidR="00B5641E" w:rsidRPr="00C0183D" w:rsidRDefault="00AB0999" w:rsidP="004C32EA">
      <w:pPr>
        <w:pStyle w:val="Heading2"/>
        <w:spacing w:after="240"/>
      </w:pPr>
      <w:r>
        <w:rPr>
          <w:rFonts w:hint="cs"/>
          <w:cs/>
        </w:rPr>
        <w:t>2</w:t>
      </w:r>
      <w:r w:rsidR="00B5641E" w:rsidRPr="00C0183D">
        <w:rPr>
          <w:rFonts w:hint="cs"/>
          <w:cs/>
        </w:rPr>
        <w:t>.1 หมวดหมู่การสมัครเข้าเรียนในภาคครุศาสตร์ มีดังนี้</w:t>
      </w:r>
    </w:p>
    <w:p w14:paraId="42364553" w14:textId="24927AA1" w:rsidR="00D67A65" w:rsidRPr="00D67A65" w:rsidRDefault="00AB0999" w:rsidP="00DF5402">
      <w:pPr>
        <w:pStyle w:val="Heading3"/>
      </w:pPr>
      <w:r>
        <w:rPr>
          <w:rFonts w:hint="cs"/>
          <w:cs/>
        </w:rPr>
        <w:t>2</w:t>
      </w:r>
      <w:r w:rsidR="00D67A65" w:rsidRPr="00C0183D">
        <w:rPr>
          <w:rFonts w:hint="cs"/>
          <w:cs/>
        </w:rPr>
        <w:t>.1</w:t>
      </w:r>
      <w:r>
        <w:rPr>
          <w:rFonts w:hint="cs"/>
          <w:cs/>
        </w:rPr>
        <w:t>.1</w:t>
      </w:r>
      <w:r w:rsidR="00D67A65" w:rsidRPr="00C0183D">
        <w:rPr>
          <w:rFonts w:hint="cs"/>
          <w:cs/>
        </w:rPr>
        <w:t xml:space="preserve"> </w:t>
      </w:r>
      <w:r w:rsidR="00D67A65" w:rsidRPr="00D67A65">
        <w:rPr>
          <w:cs/>
        </w:rPr>
        <w:t>ด้านการเปิดรับสมัคร</w:t>
      </w:r>
    </w:p>
    <w:p w14:paraId="6A02876B" w14:textId="4EDFB9B9" w:rsidR="00D67A65" w:rsidRPr="00C0183D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มีเปิดรับสมัครรอบไหนบ้าง</w:t>
      </w:r>
    </w:p>
    <w:p w14:paraId="3BFF3CDF" w14:textId="77E4DC20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ภาควิชาครุศาสตร์โยธา เปิดรับสมัครในรอบ</w:t>
      </w:r>
      <w:r w:rsidRPr="00D67A65">
        <w:t xml:space="preserve"> </w:t>
      </w:r>
      <w:r w:rsidRPr="00D67A65">
        <w:rPr>
          <w:cs/>
        </w:rPr>
        <w:t>โครงการรับตรง (สอบข้อเขียน)</w:t>
      </w:r>
      <w:r w:rsidRPr="00D67A65">
        <w:t xml:space="preserve"> </w:t>
      </w:r>
      <w:r w:rsidRPr="00D67A65">
        <w:rPr>
          <w:cs/>
        </w:rPr>
        <w:t>เท่านั้น</w:t>
      </w:r>
    </w:p>
    <w:p w14:paraId="48413D07" w14:textId="21DDA360" w:rsidR="00D67A65" w:rsidRPr="00C0183D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เปิดรับสมัครช่วงเวลาใด และสมัครอย่างไร</w:t>
      </w:r>
    </w:p>
    <w:p w14:paraId="2453D492" w14:textId="4ED15525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เปิดรับสมัครวันที่</w:t>
      </w:r>
      <w:r w:rsidRPr="00D67A65">
        <w:t xml:space="preserve"> 1 </w:t>
      </w:r>
      <w:r w:rsidRPr="00D67A65">
        <w:rPr>
          <w:cs/>
        </w:rPr>
        <w:t xml:space="preserve">ธันวาคม </w:t>
      </w:r>
      <w:r w:rsidRPr="00D67A65">
        <w:t xml:space="preserve">2567 – 28 </w:t>
      </w:r>
      <w:r w:rsidRPr="00D67A65">
        <w:rPr>
          <w:cs/>
        </w:rPr>
        <w:t xml:space="preserve">กุมภาพันธ์ </w:t>
      </w:r>
      <w:r w:rsidRPr="00D67A65">
        <w:t xml:space="preserve">2568 </w:t>
      </w:r>
      <w:r w:rsidRPr="00D67A65">
        <w:rPr>
          <w:cs/>
        </w:rPr>
        <w:t>ผ่านเว็บไซต์</w:t>
      </w:r>
      <w:r w:rsidRPr="00D67A65">
        <w:t xml:space="preserve"> </w:t>
      </w:r>
      <w:hyperlink r:id="rId20" w:tgtFrame="_new" w:history="1">
        <w:r w:rsidRPr="00D67A65">
          <w:rPr>
            <w:rStyle w:val="Hyperlink"/>
            <w:color w:val="auto"/>
            <w:u w:val="none"/>
          </w:rPr>
          <w:t>https://admission.kmutnb.ac.th</w:t>
        </w:r>
      </w:hyperlink>
    </w:p>
    <w:p w14:paraId="34E0A372" w14:textId="77777777" w:rsidR="0028787B" w:rsidRDefault="00D67A65" w:rsidP="004C32EA">
      <w:pPr>
        <w:spacing w:after="240"/>
        <w:ind w:left="1418" w:firstLine="0"/>
      </w:pPr>
      <w:r w:rsidRPr="00D67A65">
        <w:rPr>
          <w:cs/>
        </w:rPr>
        <w:t>คำถาม:</w:t>
      </w:r>
      <w:r w:rsidRPr="00D67A65">
        <w:t xml:space="preserve"> </w:t>
      </w:r>
      <w:r w:rsidRPr="00D67A65">
        <w:rPr>
          <w:cs/>
        </w:rPr>
        <w:t>ค่าสมัครสอบของภาควิชาครุศาสตร์โยธา เท่าไหร่</w:t>
      </w:r>
    </w:p>
    <w:p w14:paraId="7E1C5E1D" w14:textId="0306BF2C" w:rsidR="00D67A65" w:rsidRPr="00D67A65" w:rsidRDefault="00D67A65" w:rsidP="004C32EA">
      <w:pPr>
        <w:spacing w:after="240"/>
        <w:ind w:left="1418" w:firstLine="0"/>
      </w:pPr>
      <w:r w:rsidRPr="00D67A65">
        <w:rPr>
          <w:cs/>
        </w:rPr>
        <w:t>คำตอบ: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อันดับแรก =</w:t>
      </w:r>
      <w:r w:rsidRPr="00D67A65">
        <w:t xml:space="preserve"> 400 </w:t>
      </w:r>
      <w:r w:rsidRPr="00D67A65">
        <w:rPr>
          <w:cs/>
        </w:rPr>
        <w:t>บาท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อันดับถัดไป =</w:t>
      </w:r>
      <w:r w:rsidRPr="00D67A65">
        <w:t xml:space="preserve"> 100 </w:t>
      </w:r>
      <w:r w:rsidRPr="00D67A65">
        <w:rPr>
          <w:cs/>
        </w:rPr>
        <w:t>บาทต่ออันดับ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ค่าสมัคร</w:t>
      </w:r>
      <w:r w:rsidRPr="00D67A65">
        <w:t xml:space="preserve"> </w:t>
      </w:r>
      <w:r w:rsidRPr="00D67A65">
        <w:rPr>
          <w:cs/>
        </w:rPr>
        <w:t>ไม่สามารถขอคืนได้ทุกกรณี</w:t>
      </w:r>
    </w:p>
    <w:p w14:paraId="58BF3E65" w14:textId="3BC9883A" w:rsidR="0028787B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สอบข้อเขียนวันไหน และสอบวิชาอะไรบ้าง</w:t>
      </w:r>
    </w:p>
    <w:p w14:paraId="19DEB9AC" w14:textId="54C9E158" w:rsidR="00D67A65" w:rsidRPr="00C0183D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="0028787B">
        <w:rPr>
          <w:rFonts w:hint="cs"/>
          <w:cs/>
        </w:rPr>
        <w:t xml:space="preserve"> </w:t>
      </w:r>
      <w:r w:rsidRPr="00D67A65">
        <w:rPr>
          <w:cs/>
        </w:rPr>
        <w:t>วันสอบ:</w:t>
      </w:r>
      <w:r w:rsidRPr="00D67A65">
        <w:t xml:space="preserve"> 22 </w:t>
      </w:r>
      <w:r w:rsidRPr="00D67A65">
        <w:rPr>
          <w:cs/>
        </w:rPr>
        <w:t xml:space="preserve">มีนาคม </w:t>
      </w:r>
      <w:r w:rsidRPr="00D67A65">
        <w:t>2568</w:t>
      </w:r>
    </w:p>
    <w:p w14:paraId="58E82D44" w14:textId="5FD6D7AA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ภาควิชาครุศาสตร์โยธสอบวิชาอะไรบ้าง</w:t>
      </w:r>
    </w:p>
    <w:p w14:paraId="45006920" w14:textId="719189CC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Pr="00D67A65">
        <w:rPr>
          <w:cs/>
        </w:rPr>
        <w:t>:รายวิชา: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ภาคเช้า (</w:t>
      </w:r>
      <w:r w:rsidRPr="00D67A65">
        <w:t xml:space="preserve">08.30 – 11.30 </w:t>
      </w:r>
      <w:r w:rsidRPr="00D67A65">
        <w:rPr>
          <w:cs/>
        </w:rPr>
        <w:t>น.)</w:t>
      </w:r>
      <w:r w:rsidRPr="00D67A65">
        <w:t xml:space="preserve">  </w:t>
      </w:r>
      <w:r w:rsidRPr="00D67A65">
        <w:rPr>
          <w:cs/>
        </w:rPr>
        <w:t>คณิตศาสตร์ประยุกต์</w:t>
      </w:r>
      <w:r w:rsidRPr="00D67A65">
        <w:t xml:space="preserve">, </w:t>
      </w:r>
      <w:r w:rsidRPr="00D67A65">
        <w:rPr>
          <w:cs/>
        </w:rPr>
        <w:t>ฟิสิกส์ประยุกต์</w:t>
      </w:r>
      <w:r w:rsidRPr="00D67A65">
        <w:t xml:space="preserve">, </w:t>
      </w:r>
      <w:r w:rsidRPr="00D67A65">
        <w:rPr>
          <w:cs/>
        </w:rPr>
        <w:t>ทฤษฎีช่าง</w:t>
      </w:r>
      <w:r w:rsidRPr="00C0183D">
        <w:rPr>
          <w:rFonts w:hint="cs"/>
          <w:cs/>
        </w:rPr>
        <w:t xml:space="preserve"> และ</w:t>
      </w:r>
      <w:r w:rsidRPr="00D67A65">
        <w:rPr>
          <w:cs/>
        </w:rPr>
        <w:t>ภาคบ่าย (</w:t>
      </w:r>
      <w:r w:rsidRPr="00D67A65">
        <w:t xml:space="preserve">13.00 – 16.00 </w:t>
      </w:r>
      <w:r w:rsidRPr="00D67A65">
        <w:rPr>
          <w:cs/>
        </w:rPr>
        <w:t>น.)</w:t>
      </w:r>
      <w:r w:rsidRPr="00D67A65">
        <w:t xml:space="preserve">  </w:t>
      </w:r>
      <w:r w:rsidRPr="00D67A65">
        <w:rPr>
          <w:cs/>
        </w:rPr>
        <w:t>เขียนแบบและวัสดุช่าง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รวมคะแนนสอบทั้งหมด</w:t>
      </w:r>
      <w:r w:rsidRPr="00D67A65">
        <w:t xml:space="preserve"> 200 </w:t>
      </w:r>
      <w:r w:rsidRPr="00D67A65">
        <w:rPr>
          <w:cs/>
        </w:rPr>
        <w:t>คะแนน</w:t>
      </w:r>
    </w:p>
    <w:p w14:paraId="572E844A" w14:textId="77605343" w:rsidR="00D67A65" w:rsidRPr="00C0183D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สถานที่สอบข้อเขียนของภาควิชาครุศาสตร์โยธา อยู่ที่ไหน</w:t>
      </w:r>
    </w:p>
    <w:p w14:paraId="60085279" w14:textId="456730CB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จัดสอบที่</w:t>
      </w:r>
      <w:r w:rsidRPr="00D67A65">
        <w:t xml:space="preserve"> </w:t>
      </w:r>
      <w:r w:rsidRPr="00D67A65">
        <w:rPr>
          <w:cs/>
        </w:rPr>
        <w:t>มหาวิทยาลัยเทคโนโลยีพระจอมเกล้าพระนครเหนือ วิทยาเขตบางซื่อ กรุงเทพมหานคร</w:t>
      </w:r>
      <w:r w:rsidRPr="00D67A65">
        <w:t xml:space="preserve"> </w:t>
      </w:r>
      <w:r w:rsidRPr="00D67A65">
        <w:rPr>
          <w:cs/>
        </w:rPr>
        <w:t>โดยห้องสอบจะประกาศวันที่</w:t>
      </w:r>
      <w:r w:rsidRPr="00D67A65">
        <w:t xml:space="preserve"> 11 </w:t>
      </w:r>
      <w:r w:rsidRPr="00D67A65">
        <w:rPr>
          <w:cs/>
        </w:rPr>
        <w:t xml:space="preserve">มีนาคม </w:t>
      </w:r>
      <w:r w:rsidRPr="00D67A65">
        <w:t xml:space="preserve">2568 </w:t>
      </w:r>
      <w:r w:rsidRPr="00D67A65">
        <w:rPr>
          <w:cs/>
        </w:rPr>
        <w:t>ที่</w:t>
      </w:r>
      <w:r w:rsidRPr="00D67A65">
        <w:t xml:space="preserve"> </w:t>
      </w:r>
      <w:hyperlink r:id="rId21" w:tgtFrame="_new" w:history="1">
        <w:r w:rsidRPr="00D67A65">
          <w:rPr>
            <w:rStyle w:val="Hyperlink"/>
            <w:color w:val="auto"/>
            <w:u w:val="none"/>
          </w:rPr>
          <w:t>https://admission.kmutnb.ac.th</w:t>
        </w:r>
      </w:hyperlink>
    </w:p>
    <w:p w14:paraId="10632125" w14:textId="77777777" w:rsidR="0028787B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ผู้สมัครภาควิชาครุศาสตร์โยธา ต้องเตรียมเอกสารอะไรมาในวันสอบข้อเขียน</w:t>
      </w:r>
    </w:p>
    <w:p w14:paraId="41E27219" w14:textId="0E6694B2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lastRenderedPageBreak/>
        <w:t>คำตอบ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บัตรประจำตัวประชาชน หรือบัตรนักเรียนที่มีรูปถ่ายและเลขบัตรประชาชน</w:t>
      </w:r>
      <w:r w:rsidRPr="00C0183D">
        <w:rPr>
          <w:rFonts w:hint="cs"/>
          <w:cs/>
        </w:rPr>
        <w:t xml:space="preserve"> และ</w:t>
      </w:r>
      <w:r w:rsidRPr="00D67A65">
        <w:rPr>
          <w:cs/>
        </w:rPr>
        <w:t>หลักฐานการสมัครสอบที่พิมพ์จากระบบออนไลน์</w:t>
      </w:r>
    </w:p>
    <w:p w14:paraId="51D5C6E8" w14:textId="77777777" w:rsidR="001C46E4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หากผู้สมัครภาควิชาครุศาสตร์โยธา ไม่มีเอกสารครบตามที่กำหนดจะเป็นอย่างไร</w:t>
      </w:r>
    </w:p>
    <w:p w14:paraId="5B4485DB" w14:textId="61FA13C8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จะไม่สามารถเข้าสอบได้ และถือว่า</w:t>
      </w:r>
      <w:r w:rsidRPr="00D67A65">
        <w:t xml:space="preserve"> </w:t>
      </w:r>
      <w:r w:rsidRPr="00D67A65">
        <w:rPr>
          <w:cs/>
        </w:rPr>
        <w:t>สละสิทธิ์การสมัคร</w:t>
      </w:r>
    </w:p>
    <w:p w14:paraId="2D3F4232" w14:textId="77777777" w:rsidR="00083557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ประกาศผลสอบข้อเขียนและผลคัดเลือกสุดท้ายวันไหน</w:t>
      </w:r>
    </w:p>
    <w:p w14:paraId="664A7A12" w14:textId="6BE364B1" w:rsidR="00D67A65" w:rsidRPr="00D67A65" w:rsidRDefault="00D67A65" w:rsidP="004C32EA">
      <w:pPr>
        <w:spacing w:after="240"/>
        <w:ind w:left="1418" w:firstLine="0"/>
      </w:pPr>
      <w:r w:rsidRPr="00083557">
        <w:rPr>
          <w:b/>
          <w:bCs/>
          <w:cs/>
        </w:rPr>
        <w:t>คำตอบ</w:t>
      </w:r>
      <w:r w:rsidR="00083557">
        <w:rPr>
          <w:rFonts w:hint="cs"/>
          <w:cs/>
        </w:rPr>
        <w:t xml:space="preserve"> </w:t>
      </w:r>
      <w:r w:rsidRPr="00D67A65">
        <w:rPr>
          <w:cs/>
        </w:rPr>
        <w:t>ผลสอบข้อเขียน:</w:t>
      </w:r>
      <w:r w:rsidRPr="00D67A65">
        <w:t xml:space="preserve"> 28 </w:t>
      </w:r>
      <w:r w:rsidRPr="00D67A65">
        <w:rPr>
          <w:cs/>
        </w:rPr>
        <w:t xml:space="preserve">มีนาคม </w:t>
      </w:r>
      <w:r w:rsidRPr="00D67A65">
        <w:t>2568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ตรวจสอบผลได้ที่</w:t>
      </w:r>
      <w:r w:rsidRPr="00D67A65">
        <w:t xml:space="preserve"> </w:t>
      </w:r>
      <w:hyperlink r:id="rId22" w:tgtFrame="_new" w:history="1">
        <w:r w:rsidRPr="00D67A65">
          <w:rPr>
            <w:rStyle w:val="Hyperlink"/>
            <w:color w:val="auto"/>
            <w:u w:val="none"/>
          </w:rPr>
          <w:t>https://result.kmutnb.ac.th</w:t>
        </w:r>
      </w:hyperlink>
    </w:p>
    <w:p w14:paraId="5239EF50" w14:textId="522DA554" w:rsidR="00D67A65" w:rsidRPr="00C0183D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คำถาม</w:t>
      </w:r>
      <w:r w:rsidRPr="0028787B">
        <w:t xml:space="preserve"> </w:t>
      </w:r>
      <w:r w:rsidRPr="00D67A65">
        <w:rPr>
          <w:cs/>
        </w:rPr>
        <w:t>ภาควิชาครุศาสตร์โยธาผลคัดเลือกสุดท้ายวันไหน</w:t>
      </w:r>
    </w:p>
    <w:p w14:paraId="30F7C035" w14:textId="0E54C996" w:rsidR="00D67A65" w:rsidRPr="00D67A65" w:rsidRDefault="00D67A65" w:rsidP="004C32EA">
      <w:pPr>
        <w:spacing w:after="240"/>
        <w:ind w:left="1418" w:firstLine="0"/>
      </w:pPr>
      <w:r w:rsidRPr="0028787B">
        <w:rPr>
          <w:b/>
          <w:bCs/>
          <w:cs/>
        </w:rPr>
        <w:t>คำตอบ</w:t>
      </w:r>
      <w:r w:rsidR="0028787B">
        <w:rPr>
          <w:rFonts w:hint="cs"/>
          <w:cs/>
        </w:rPr>
        <w:t xml:space="preserve"> </w:t>
      </w:r>
      <w:r w:rsidRPr="00D67A65">
        <w:rPr>
          <w:cs/>
        </w:rPr>
        <w:t>ผลคัดเลือกสุดท้าย:</w:t>
      </w:r>
      <w:r w:rsidRPr="00D67A65">
        <w:t xml:space="preserve"> 10 </w:t>
      </w:r>
      <w:r w:rsidRPr="00D67A65">
        <w:rPr>
          <w:cs/>
        </w:rPr>
        <w:t xml:space="preserve">เมษายน </w:t>
      </w:r>
      <w:r w:rsidRPr="00D67A65">
        <w:t>2568</w:t>
      </w:r>
      <w:r w:rsidRPr="00C0183D">
        <w:t xml:space="preserve"> </w:t>
      </w:r>
      <w:r w:rsidRPr="00D67A65">
        <w:rPr>
          <w:cs/>
        </w:rPr>
        <w:t>ตรวจสอบผลได้ที่</w:t>
      </w:r>
      <w:r w:rsidRPr="00D67A65">
        <w:t xml:space="preserve"> </w:t>
      </w:r>
      <w:hyperlink r:id="rId23" w:tgtFrame="_new" w:history="1">
        <w:r w:rsidRPr="00D67A65">
          <w:rPr>
            <w:rStyle w:val="Hyperlink"/>
            <w:color w:val="auto"/>
            <w:u w:val="none"/>
          </w:rPr>
          <w:t>https://result.kmutnb.ac.th</w:t>
        </w:r>
      </w:hyperlink>
    </w:p>
    <w:p w14:paraId="47FA3F53" w14:textId="65BB4315" w:rsidR="00D67A65" w:rsidRPr="00D67A65" w:rsidRDefault="00D67A65" w:rsidP="004C32EA">
      <w:pPr>
        <w:spacing w:after="240"/>
        <w:ind w:left="1418" w:firstLine="0"/>
      </w:pPr>
      <w:r w:rsidRPr="00827D64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ผู้ผ่านการคัดเลือกเข้าภาควิชาครุศาสตร์โยธา ต้องยืนยันสิทธิ์เมื่อไหร่</w:t>
      </w:r>
      <w:r w:rsidRPr="00D67A65">
        <w:br/>
      </w:r>
      <w:r w:rsidRPr="00827D64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ต้องยืนยันสิทธิ์ในระบบ</w:t>
      </w:r>
      <w:r w:rsidRPr="00D67A65">
        <w:t xml:space="preserve"> TCAS68 </w:t>
      </w:r>
      <w:r w:rsidRPr="00D67A65">
        <w:rPr>
          <w:cs/>
        </w:rPr>
        <w:t>ผ่านเว็บไซต์</w:t>
      </w:r>
      <w:r w:rsidRPr="00D67A65">
        <w:t xml:space="preserve"> </w:t>
      </w:r>
      <w:hyperlink r:id="rId24" w:tgtFrame="_new" w:history="1">
        <w:r w:rsidRPr="00D67A65">
          <w:rPr>
            <w:rStyle w:val="Hyperlink"/>
            <w:color w:val="auto"/>
            <w:u w:val="none"/>
          </w:rPr>
          <w:t>https://student.mytcas.com</w:t>
        </w:r>
      </w:hyperlink>
      <w:r w:rsidRPr="00D67A65">
        <w:t xml:space="preserve"> </w:t>
      </w:r>
      <w:r w:rsidRPr="00D67A65">
        <w:rPr>
          <w:cs/>
        </w:rPr>
        <w:t>วันที่</w:t>
      </w:r>
      <w:r w:rsidRPr="00D67A65">
        <w:t xml:space="preserve"> 2 – 3 </w:t>
      </w:r>
      <w:r w:rsidRPr="00D67A65">
        <w:rPr>
          <w:cs/>
        </w:rPr>
        <w:t xml:space="preserve">พฤษภาคม </w:t>
      </w:r>
      <w:r w:rsidRPr="00D67A65">
        <w:t>2568</w:t>
      </w:r>
    </w:p>
    <w:p w14:paraId="665C2951" w14:textId="6F609314" w:rsidR="00D67A65" w:rsidRPr="00D67A65" w:rsidRDefault="00827D64" w:rsidP="00DF5402">
      <w:pPr>
        <w:pStyle w:val="Heading3"/>
      </w:pPr>
      <w:r>
        <w:t>2</w:t>
      </w:r>
      <w:r w:rsidR="00D67A65" w:rsidRPr="00D67A65">
        <w:t xml:space="preserve">.1.2 </w:t>
      </w:r>
      <w:r w:rsidR="00D67A65" w:rsidRPr="00D67A65">
        <w:rPr>
          <w:cs/>
        </w:rPr>
        <w:t>คุณสมบัติของผู้สมัคร</w:t>
      </w:r>
    </w:p>
    <w:p w14:paraId="58152367" w14:textId="22FC6390" w:rsidR="00827D64" w:rsidRDefault="00D67A65" w:rsidP="004C32EA">
      <w:pPr>
        <w:spacing w:after="240"/>
        <w:ind w:left="1418" w:firstLine="0"/>
      </w:pPr>
      <w:r w:rsidRPr="00827D64">
        <w:rPr>
          <w:b/>
          <w:bCs/>
          <w:cs/>
        </w:rPr>
        <w:t>คำถาม</w:t>
      </w:r>
      <w:r w:rsidRPr="00827D64">
        <w:rPr>
          <w:b/>
          <w:bCs/>
        </w:rPr>
        <w:t xml:space="preserve"> </w:t>
      </w:r>
      <w:r w:rsidRPr="00D67A65">
        <w:rPr>
          <w:cs/>
        </w:rPr>
        <w:t>สมัครโครงการรับตรงของภาควิชาครุศาสตร์โยธา ได้ด้วยวุฒิอะไรบ้าง</w:t>
      </w:r>
    </w:p>
    <w:p w14:paraId="2D7321AA" w14:textId="47845F9B" w:rsidR="00D67A65" w:rsidRPr="00D67A65" w:rsidRDefault="00D67A65" w:rsidP="004C32EA">
      <w:pPr>
        <w:spacing w:after="240"/>
        <w:ind w:left="1418" w:firstLine="0"/>
      </w:pPr>
      <w:r w:rsidRPr="00827D64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ต้องกำลังศึกษา หรือสำเร็จการศึกษาในระดับ</w:t>
      </w:r>
      <w:r w:rsidRPr="00D67A65">
        <w:t xml:space="preserve"> </w:t>
      </w:r>
      <w:r w:rsidRPr="00D67A65">
        <w:rPr>
          <w:cs/>
        </w:rPr>
        <w:t xml:space="preserve">มัธยมศึกษาปีที่ </w:t>
      </w:r>
      <w:r w:rsidRPr="00D67A65">
        <w:t>6 (</w:t>
      </w:r>
      <w:r w:rsidRPr="00D67A65">
        <w:rPr>
          <w:cs/>
        </w:rPr>
        <w:t>ม.</w:t>
      </w:r>
      <w:r w:rsidRPr="00D67A65">
        <w:t xml:space="preserve">6) </w:t>
      </w:r>
      <w:r w:rsidRPr="00D67A65">
        <w:rPr>
          <w:cs/>
        </w:rPr>
        <w:t>หรือเทียบเท่า</w:t>
      </w:r>
    </w:p>
    <w:p w14:paraId="377873B9" w14:textId="3C54A469" w:rsidR="00827D64" w:rsidRDefault="00D67A65" w:rsidP="004C32EA">
      <w:pPr>
        <w:spacing w:after="240"/>
        <w:ind w:left="1418" w:firstLine="0"/>
      </w:pPr>
      <w:r w:rsidRPr="000A20BD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ผู้สมัครภาควิชาครุศาสตร์โยธา ต้องมีคุณสมบัติทั่วไปอย่างไร</w:t>
      </w:r>
    </w:p>
    <w:p w14:paraId="006506E2" w14:textId="69DF7E5B" w:rsidR="00D67A65" w:rsidRPr="00D67A65" w:rsidRDefault="00D67A65" w:rsidP="004C32EA">
      <w:pPr>
        <w:spacing w:after="240"/>
        <w:ind w:left="1418" w:firstLine="0"/>
      </w:pPr>
      <w:r w:rsidRPr="000A20BD">
        <w:rPr>
          <w:b/>
          <w:bCs/>
          <w:cs/>
        </w:rPr>
        <w:t>คำตอบ</w:t>
      </w:r>
      <w:r w:rsidR="00827D64">
        <w:rPr>
          <w:rFonts w:hint="cs"/>
          <w:cs/>
        </w:rPr>
        <w:t xml:space="preserve"> </w:t>
      </w:r>
      <w:r w:rsidRPr="00D67A65">
        <w:rPr>
          <w:cs/>
        </w:rPr>
        <w:t>มีสุขภาพแข็งแรง ไม่มีโรคที่เป็นอุปสรรคต่อการศึกษา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ไม่มีประวัติเสื่อมเสียทางวินัยหรือเคยต้องโทษทางอาญา</w:t>
      </w:r>
      <w:r w:rsidRPr="00C0183D">
        <w:rPr>
          <w:rFonts w:hint="cs"/>
          <w:cs/>
        </w:rPr>
        <w:t xml:space="preserve"> </w:t>
      </w:r>
      <w:r w:rsidRPr="00D67A65">
        <w:rPr>
          <w:cs/>
        </w:rPr>
        <w:t>ไม่ได้ศึกษาอยู่ในสถาบันการศึกษาอื่นในเวลาเดียวกัน</w:t>
      </w:r>
    </w:p>
    <w:p w14:paraId="54E967EE" w14:textId="3DFF533C" w:rsidR="00D67A65" w:rsidRPr="00C0183D" w:rsidRDefault="00D67A65" w:rsidP="004C32EA">
      <w:pPr>
        <w:spacing w:after="240"/>
        <w:ind w:left="1418" w:firstLine="0"/>
      </w:pPr>
      <w:r w:rsidRPr="000A20BD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ผู้สมัครภาควิชาครุศาสตร์โยธา ต้องสอบสัมภาษณ์หรือไม่</w:t>
      </w:r>
    </w:p>
    <w:p w14:paraId="6015A797" w14:textId="0728E70A" w:rsidR="00D67A65" w:rsidRPr="00D67A65" w:rsidRDefault="00D67A65" w:rsidP="004C32EA">
      <w:pPr>
        <w:spacing w:after="240"/>
        <w:ind w:left="1418" w:firstLine="0"/>
      </w:pPr>
      <w:r w:rsidRPr="000A20BD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ไม่ต้องสอบสัมภาษณ์ ใช้ผลคะแนนสอบข้อเขียนทั้งหมดในการคัดเลือก</w:t>
      </w:r>
    </w:p>
    <w:p w14:paraId="38E0A234" w14:textId="31F0664D" w:rsidR="00D67A65" w:rsidRPr="00D67A65" w:rsidRDefault="000A20BD" w:rsidP="00DF5402">
      <w:pPr>
        <w:pStyle w:val="Heading3"/>
      </w:pPr>
      <w:r>
        <w:t>2.1</w:t>
      </w:r>
      <w:r w:rsidR="00D67A65" w:rsidRPr="00D67A65">
        <w:t xml:space="preserve">.3 </w:t>
      </w:r>
      <w:r w:rsidR="00D67A65" w:rsidRPr="00D67A65">
        <w:rPr>
          <w:cs/>
        </w:rPr>
        <w:t>เกณฑ์การคัดเลือก</w:t>
      </w:r>
    </w:p>
    <w:p w14:paraId="251A5BED" w14:textId="0B76EAA5" w:rsidR="00D67A65" w:rsidRPr="00C0183D" w:rsidRDefault="00D67A65" w:rsidP="004C32EA">
      <w:pPr>
        <w:spacing w:after="240"/>
        <w:ind w:left="1843" w:firstLine="0"/>
      </w:pPr>
      <w:r w:rsidRPr="000A20BD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ใช้เกณฑ์อะไรในการคัดเลือกผู้สมัคร</w:t>
      </w:r>
    </w:p>
    <w:p w14:paraId="5DBD9757" w14:textId="6C146E71" w:rsidR="00D67A65" w:rsidRPr="00D67A65" w:rsidRDefault="00D67A65" w:rsidP="004C32EA">
      <w:pPr>
        <w:spacing w:after="240"/>
        <w:ind w:left="1843" w:firstLine="0"/>
      </w:pPr>
      <w:r w:rsidRPr="000A20BD">
        <w:rPr>
          <w:b/>
          <w:bCs/>
          <w:cs/>
        </w:rPr>
        <w:lastRenderedPageBreak/>
        <w:t>คำตอบ</w:t>
      </w:r>
      <w:r w:rsidRPr="00D67A65">
        <w:t xml:space="preserve"> </w:t>
      </w:r>
      <w:r w:rsidRPr="00D67A65">
        <w:rPr>
          <w:cs/>
        </w:rPr>
        <w:t>ใช้คะแนนสอบข้อเขียนทั้งหมดเป็นเกณฑ์หลักในการคัดเลือก โดยไม่มีการสอบสัมภาษณ์</w:t>
      </w:r>
    </w:p>
    <w:p w14:paraId="468D36AA" w14:textId="66DDCF39" w:rsidR="00D67A65" w:rsidRPr="00C0183D" w:rsidRDefault="00D67A65" w:rsidP="004C32EA">
      <w:pPr>
        <w:spacing w:after="240"/>
        <w:ind w:left="1843" w:firstLine="0"/>
      </w:pPr>
      <w:r w:rsidRPr="000A20BD">
        <w:rPr>
          <w:b/>
          <w:bCs/>
          <w:cs/>
        </w:rPr>
        <w:t>คำถาม</w:t>
      </w:r>
      <w:r w:rsidRPr="000A20BD">
        <w:rPr>
          <w:b/>
          <w:bCs/>
        </w:rPr>
        <w:t xml:space="preserve"> </w:t>
      </w:r>
      <w:r w:rsidRPr="00D67A65">
        <w:rPr>
          <w:cs/>
        </w:rPr>
        <w:t>คะแนนรวมที่ใช้คัดเลือกภาควิชาครุศาสตร์โยธา คือเท่าไหร่</w:t>
      </w:r>
    </w:p>
    <w:p w14:paraId="08A774E8" w14:textId="6663A661" w:rsidR="00D67A65" w:rsidRPr="00D67A65" w:rsidRDefault="00D67A65" w:rsidP="004C32EA">
      <w:pPr>
        <w:spacing w:after="240"/>
        <w:ind w:left="1843" w:firstLine="0"/>
      </w:pPr>
      <w:r w:rsidRPr="000A20BD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คะแนนรวมทั้งหมด</w:t>
      </w:r>
      <w:r w:rsidRPr="00D67A65">
        <w:t xml:space="preserve"> 200 </w:t>
      </w:r>
      <w:r w:rsidRPr="00D67A65">
        <w:rPr>
          <w:cs/>
        </w:rPr>
        <w:t>คะแนน</w:t>
      </w:r>
      <w:r w:rsidRPr="00D67A65">
        <w:t xml:space="preserve"> </w:t>
      </w:r>
      <w:r w:rsidRPr="00D67A65">
        <w:rPr>
          <w:cs/>
        </w:rPr>
        <w:t xml:space="preserve">จาก </w:t>
      </w:r>
      <w:r w:rsidRPr="00D67A65">
        <w:t xml:space="preserve">4 </w:t>
      </w:r>
      <w:r w:rsidRPr="00D67A65">
        <w:rPr>
          <w:cs/>
        </w:rPr>
        <w:t>วิชา ได้แก่ คณิตศาสตร์ประยุกต์</w:t>
      </w:r>
      <w:r w:rsidRPr="00D67A65">
        <w:t xml:space="preserve">, </w:t>
      </w:r>
      <w:r w:rsidRPr="00D67A65">
        <w:rPr>
          <w:cs/>
        </w:rPr>
        <w:t>ฟิสิกส์ประยุกต์</w:t>
      </w:r>
      <w:r w:rsidRPr="00D67A65">
        <w:t xml:space="preserve">, </w:t>
      </w:r>
      <w:r w:rsidRPr="00D67A65">
        <w:rPr>
          <w:cs/>
        </w:rPr>
        <w:t>ทฤษฎีช่าง</w:t>
      </w:r>
      <w:r w:rsidRPr="00D67A65">
        <w:t xml:space="preserve">, </w:t>
      </w:r>
      <w:r w:rsidRPr="00D67A65">
        <w:rPr>
          <w:cs/>
        </w:rPr>
        <w:t>เขียนแบบและวัสดุช่าง</w:t>
      </w:r>
    </w:p>
    <w:p w14:paraId="24ED04BA" w14:textId="17F2CDED" w:rsidR="00D67A65" w:rsidRPr="00C0183D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มีการกำหนดคะแนนขั้นต่ำของแต่ละวิชาหรือไม่</w:t>
      </w:r>
    </w:p>
    <w:p w14:paraId="0915C186" w14:textId="58D2CC25" w:rsidR="00D67A65" w:rsidRPr="00D67A65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ไม่มีการกำหนดคะแนนขั้นต่ำรายวิชา ใช้คะแนนรวมเป็นเกณฑ์พิจารณาหลัก</w:t>
      </w:r>
    </w:p>
    <w:p w14:paraId="5C949AD5" w14:textId="29EE997C" w:rsidR="00D67A65" w:rsidRPr="00C0183D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ภาควิชาครุศาสตร์โยธา ประกาศผลคัดเลือกสุดท้ายเมื่อไร</w:t>
      </w:r>
    </w:p>
    <w:p w14:paraId="08BDDC34" w14:textId="4182EF0E" w:rsidR="00D67A65" w:rsidRPr="00D67A65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D67A65">
        <w:t xml:space="preserve"> </w:t>
      </w:r>
      <w:r w:rsidRPr="00D67A65">
        <w:rPr>
          <w:cs/>
        </w:rPr>
        <w:t>ประกาศผลวันที่</w:t>
      </w:r>
      <w:r w:rsidRPr="00D67A65">
        <w:t xml:space="preserve"> 10 </w:t>
      </w:r>
      <w:r w:rsidRPr="00D67A65">
        <w:rPr>
          <w:cs/>
        </w:rPr>
        <w:t xml:space="preserve">เมษายน </w:t>
      </w:r>
      <w:r w:rsidRPr="00D67A65">
        <w:t>2568</w:t>
      </w:r>
    </w:p>
    <w:p w14:paraId="4BE4A83C" w14:textId="5719D117" w:rsidR="00D67A65" w:rsidRPr="00C0183D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D67A65">
        <w:t xml:space="preserve"> </w:t>
      </w:r>
      <w:r w:rsidRPr="00D67A65">
        <w:rPr>
          <w:cs/>
        </w:rPr>
        <w:t>ผู้ผ่านการคัดเลือกเข้าภาควิชาครุศาสตร์โยธา ต้องทำอย่างไรต่อ</w:t>
      </w:r>
    </w:p>
    <w:p w14:paraId="76B55E13" w14:textId="14773381" w:rsidR="00D67A65" w:rsidRPr="00D67A65" w:rsidRDefault="00D67A65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DF7935">
        <w:rPr>
          <w:b/>
          <w:bCs/>
        </w:rPr>
        <w:t xml:space="preserve"> </w:t>
      </w:r>
      <w:r w:rsidRPr="00D67A65">
        <w:rPr>
          <w:cs/>
        </w:rPr>
        <w:t xml:space="preserve">ต้องยืนยันสิทธิ์ผ่านระบบ </w:t>
      </w:r>
      <w:r w:rsidRPr="00D67A65">
        <w:t xml:space="preserve">TCAS68 </w:t>
      </w:r>
      <w:r w:rsidRPr="00D67A65">
        <w:rPr>
          <w:cs/>
        </w:rPr>
        <w:t xml:space="preserve">วันที่ </w:t>
      </w:r>
      <w:r w:rsidRPr="00D67A65">
        <w:t xml:space="preserve">2–3 </w:t>
      </w:r>
      <w:r w:rsidRPr="00D67A65">
        <w:rPr>
          <w:cs/>
        </w:rPr>
        <w:t xml:space="preserve">พฤษภาคม </w:t>
      </w:r>
      <w:r w:rsidRPr="00D67A65">
        <w:t xml:space="preserve">2568 </w:t>
      </w:r>
      <w:r w:rsidRPr="00D67A65">
        <w:rPr>
          <w:cs/>
        </w:rPr>
        <w:t>หากไม่ยืนยันสิทธิ์ตามกำหนดจะถือว่าสละสิทธิ์</w:t>
      </w:r>
    </w:p>
    <w:p w14:paraId="313F7B51" w14:textId="6465B75D" w:rsidR="00B67EE5" w:rsidRPr="00C0183D" w:rsidRDefault="00DF7935" w:rsidP="00DF5402">
      <w:pPr>
        <w:pStyle w:val="Heading3"/>
      </w:pPr>
      <w:r>
        <w:t>2</w:t>
      </w:r>
      <w:r w:rsidR="00B5641E" w:rsidRPr="00C0183D">
        <w:t xml:space="preserve">.1.4 </w:t>
      </w:r>
      <w:r w:rsidR="00B5641E" w:rsidRPr="00C0183D">
        <w:rPr>
          <w:rFonts w:hint="cs"/>
          <w:cs/>
        </w:rPr>
        <w:t>การยืนยันสิทธ์ในแต่ละรอบ</w:t>
      </w:r>
    </w:p>
    <w:p w14:paraId="1F4729FB" w14:textId="54ACC60B" w:rsidR="00334CEE" w:rsidRPr="009C2DE7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9C2DE7">
        <w:rPr>
          <w:cs/>
        </w:rPr>
        <w:t xml:space="preserve"> ผู้สมัครต้องยืนยันสิทธิ์ที่ไหน</w:t>
      </w:r>
      <w:r w:rsidRPr="009C2DE7">
        <w:t>?</w:t>
      </w:r>
    </w:p>
    <w:p w14:paraId="08223391" w14:textId="40395007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9C2DE7">
        <w:rPr>
          <w:cs/>
        </w:rPr>
        <w:t>:ต้องยืนยันสิทธิ์ในระบบ</w:t>
      </w:r>
      <w:r w:rsidRPr="009C2DE7">
        <w:t xml:space="preserve"> TCAS </w:t>
      </w:r>
      <w:r w:rsidRPr="009C2DE7">
        <w:rPr>
          <w:cs/>
        </w:rPr>
        <w:t xml:space="preserve">รอบ </w:t>
      </w:r>
      <w:r w:rsidRPr="009C2DE7">
        <w:t xml:space="preserve">2 </w:t>
      </w:r>
      <w:r w:rsidRPr="009C2DE7">
        <w:rPr>
          <w:cs/>
        </w:rPr>
        <w:t>ผ่านเว็บไซต์</w:t>
      </w:r>
      <w:r w:rsidRPr="009C2DE7">
        <w:t xml:space="preserve"> </w:t>
      </w:r>
      <w:hyperlink r:id="rId25" w:tgtFrame="_new" w:history="1">
        <w:r w:rsidRPr="009C2DE7">
          <w:rPr>
            <w:rStyle w:val="Hyperlink"/>
            <w:color w:val="auto"/>
            <w:u w:val="none"/>
          </w:rPr>
          <w:t>https://student.mytcas.com</w:t>
        </w:r>
      </w:hyperlink>
      <w:r w:rsidRPr="009C2DE7">
        <w:rPr>
          <w:cs/>
        </w:rPr>
        <w:t>เป็นระบบกลางของ</w:t>
      </w:r>
      <w:r w:rsidRPr="009C2DE7">
        <w:t xml:space="preserve"> </w:t>
      </w:r>
      <w:r w:rsidRPr="009C2DE7">
        <w:rPr>
          <w:cs/>
        </w:rPr>
        <w:t>ที่ประชุมอธิการบดีแห่งประเทศไทย (ทปอ.)</w:t>
      </w:r>
    </w:p>
    <w:p w14:paraId="2320E9B1" w14:textId="03367602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8921E1">
        <w:rPr>
          <w:cs/>
        </w:rPr>
        <w:t xml:space="preserve"> ต้องเตรียมข้อมูลอะไรในการยืนยันสิทธิ์</w:t>
      </w:r>
      <w:r w:rsidRPr="008921E1">
        <w:t>?</w:t>
      </w:r>
    </w:p>
    <w:p w14:paraId="40B1DEA0" w14:textId="5B59CE51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เลขบัตรประชาชน </w:t>
      </w:r>
      <w:r w:rsidRPr="008921E1">
        <w:t xml:space="preserve">13 </w:t>
      </w:r>
      <w:r w:rsidRPr="008921E1">
        <w:rPr>
          <w:cs/>
        </w:rPr>
        <w:t>หลักรหัสผ่าน (</w:t>
      </w:r>
      <w:r w:rsidRPr="008921E1">
        <w:t xml:space="preserve">Password) </w:t>
      </w:r>
      <w:r w:rsidRPr="008921E1">
        <w:rPr>
          <w:cs/>
        </w:rPr>
        <w:t xml:space="preserve">ที่ใช้สมัครระบบ </w:t>
      </w:r>
      <w:r w:rsidRPr="008921E1">
        <w:t>TCAS</w:t>
      </w:r>
      <w:r w:rsidRPr="008921E1">
        <w:rPr>
          <w:cs/>
        </w:rPr>
        <w:t>อันดับ/ชื่อสาขาที่ผ่านการคัดเลือก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ความพร้อมในการศึกษา (ต้องตัดสินใจก่อนกดยืนยัน เพราะกดยืนยันแล้วจะกลับคำไม่ได้)</w:t>
      </w:r>
    </w:p>
    <w:p w14:paraId="02B68A3A" w14:textId="1F4CDDFC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8921E1">
        <w:rPr>
          <w:cs/>
        </w:rPr>
        <w:t xml:space="preserve"> ถ้าลืมหรือไม่ยืนยันสิทธิ์ตามกำหนด จะเป็นอย่างไร</w:t>
      </w:r>
      <w:r w:rsidRPr="008921E1">
        <w:t>?</w:t>
      </w:r>
    </w:p>
    <w:p w14:paraId="2FE18E57" w14:textId="31A33FED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="00DF7935">
        <w:rPr>
          <w:rFonts w:hint="cs"/>
          <w:cs/>
        </w:rPr>
        <w:t xml:space="preserve"> </w:t>
      </w:r>
      <w:r w:rsidRPr="008921E1">
        <w:rPr>
          <w:cs/>
        </w:rPr>
        <w:t>จะถือว่าสละสิทธิ์</w:t>
      </w:r>
      <w:r w:rsidRPr="008921E1">
        <w:t xml:space="preserve"> </w:t>
      </w:r>
      <w:r w:rsidRPr="008921E1">
        <w:rPr>
          <w:cs/>
        </w:rPr>
        <w:t>ทันทีโดยไม่สามารถอุทธรณ์ได้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ไม่สามารถเข้าศึกษาต่อได้ในรอบนั้นอีกหากต้องการสมัครใหม่ ต้องรอ </w:t>
      </w:r>
      <w:r w:rsidRPr="008921E1">
        <w:t xml:space="preserve">TCAS </w:t>
      </w:r>
      <w:r w:rsidRPr="008921E1">
        <w:rPr>
          <w:cs/>
        </w:rPr>
        <w:t>ปีถัดไป</w:t>
      </w:r>
    </w:p>
    <w:p w14:paraId="7B1E6D15" w14:textId="02DB20DD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lastRenderedPageBreak/>
        <w:t>คำถาม</w:t>
      </w:r>
      <w:r w:rsidRPr="008921E1">
        <w:rPr>
          <w:cs/>
        </w:rPr>
        <w:t xml:space="preserve"> ถ้ายืนยันสิทธิ์แล้วจะสมัครรอบอื่นต่อได้ไหม</w:t>
      </w:r>
      <w:r w:rsidRPr="008921E1">
        <w:t>?</w:t>
      </w:r>
    </w:p>
    <w:p w14:paraId="594BA86D" w14:textId="2E138569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="00DF7935">
        <w:rPr>
          <w:rFonts w:hint="cs"/>
          <w:cs/>
        </w:rPr>
        <w:t xml:space="preserve"> </w:t>
      </w:r>
      <w:r w:rsidRPr="008921E1">
        <w:rPr>
          <w:cs/>
        </w:rPr>
        <w:t>โดยทั่วไป</w:t>
      </w:r>
      <w:r w:rsidRPr="008921E1">
        <w:t xml:space="preserve"> </w:t>
      </w:r>
      <w:r w:rsidRPr="008921E1">
        <w:rPr>
          <w:cs/>
        </w:rPr>
        <w:t xml:space="preserve">ไม่สามารถสมัครรอบถัดไปในระบบ </w:t>
      </w:r>
      <w:r w:rsidRPr="008921E1">
        <w:t xml:space="preserve">TCAS </w:t>
      </w:r>
      <w:r w:rsidRPr="008921E1">
        <w:rPr>
          <w:cs/>
        </w:rPr>
        <w:t>ได้อีก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ชื่อของผู้ยืนยันสิทธิ์จะถูก</w:t>
      </w:r>
      <w:r w:rsidRPr="008921E1">
        <w:t xml:space="preserve"> </w:t>
      </w:r>
      <w:r w:rsidRPr="008921E1">
        <w:rPr>
          <w:cs/>
        </w:rPr>
        <w:t xml:space="preserve">ตัดสิทธิ์จากระบบ </w:t>
      </w:r>
      <w:r w:rsidRPr="008921E1">
        <w:t xml:space="preserve">TCAS </w:t>
      </w:r>
      <w:r w:rsidRPr="008921E1">
        <w:rPr>
          <w:cs/>
        </w:rPr>
        <w:t>อัตโนมัติ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ยกเว้นบางโครงการพิเศษที่อยู่นอกระบบ </w:t>
      </w:r>
      <w:r w:rsidRPr="008921E1">
        <w:t>TCAS (</w:t>
      </w:r>
      <w:r w:rsidRPr="008921E1">
        <w:rPr>
          <w:cs/>
        </w:rPr>
        <w:t xml:space="preserve">เช่น รอบ </w:t>
      </w:r>
      <w:r w:rsidRPr="008921E1">
        <w:t xml:space="preserve">Portfolio </w:t>
      </w:r>
      <w:r w:rsidRPr="008921E1">
        <w:rPr>
          <w:cs/>
        </w:rPr>
        <w:t>หรือรอบมหาวิทยาลัยจัดเอง)</w:t>
      </w:r>
    </w:p>
    <w:p w14:paraId="468949B8" w14:textId="3DF1D5AD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8921E1">
        <w:rPr>
          <w:cs/>
        </w:rPr>
        <w:t xml:space="preserve"> หลังจากยืนยันสิทธิ์แล้วต้องทำอะไรต่อ</w:t>
      </w:r>
      <w:r w:rsidRPr="008921E1">
        <w:t>?</w:t>
      </w:r>
    </w:p>
    <w:p w14:paraId="1BDDF5CE" w14:textId="50C567FD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="00DF7935">
        <w:rPr>
          <w:rFonts w:hint="cs"/>
          <w:cs/>
        </w:rPr>
        <w:t xml:space="preserve"> </w:t>
      </w:r>
      <w:r w:rsidRPr="008921E1">
        <w:rPr>
          <w:cs/>
        </w:rPr>
        <w:t>รอประกาศวันรายงานตัว / ขึ้นทะเบียนนักศึกษา / ชำระเงินค่าธรรมเนียม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ดำเนินการให้เสร็จตามระยะเวลาที่มหาวิทยาลัยกำหนด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หากไม่รายงานตัวในระบบของมหาวิทยาลัย =</w:t>
      </w:r>
      <w:r w:rsidRPr="008921E1">
        <w:t xml:space="preserve"> </w:t>
      </w:r>
      <w:r w:rsidRPr="008921E1">
        <w:rPr>
          <w:cs/>
        </w:rPr>
        <w:t xml:space="preserve">ถือว่าสละสิทธิ์แม้จะยืนยัน </w:t>
      </w:r>
      <w:r w:rsidRPr="008921E1">
        <w:t xml:space="preserve">TCAS </w:t>
      </w:r>
      <w:r w:rsidRPr="008921E1">
        <w:rPr>
          <w:cs/>
        </w:rPr>
        <w:t>แล้ว</w:t>
      </w:r>
    </w:p>
    <w:p w14:paraId="2D2BB122" w14:textId="40333FAF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8921E1">
        <w:rPr>
          <w:cs/>
        </w:rPr>
        <w:t xml:space="preserve"> หากยังไม่แน่ใจว่าจะเรียนดีไหม ควรยืนยันไหม</w:t>
      </w:r>
      <w:r w:rsidRPr="008921E1">
        <w:t>?</w:t>
      </w:r>
    </w:p>
    <w:p w14:paraId="00374244" w14:textId="091EFBA9" w:rsidR="00334CEE" w:rsidRPr="009C2DE7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 xml:space="preserve">หากยังลังเล อย่าเพิ่งกดยืนยันใน </w:t>
      </w:r>
      <w:r w:rsidRPr="008921E1">
        <w:t xml:space="preserve">TCAS </w:t>
      </w:r>
      <w:r w:rsidRPr="008921E1">
        <w:rPr>
          <w:cs/>
        </w:rPr>
        <w:t>เพราะ</w:t>
      </w:r>
      <w:r w:rsidRPr="008921E1">
        <w:t xml:space="preserve"> </w:t>
      </w:r>
      <w:r w:rsidRPr="008921E1">
        <w:rPr>
          <w:cs/>
        </w:rPr>
        <w:t>ไม่สามารถย้อนกลับได้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รอจนมั่นใจแน่ชัดก่อนวันสุดท้าย (</w:t>
      </w:r>
      <w:r w:rsidRPr="008921E1">
        <w:t xml:space="preserve">2–3 </w:t>
      </w:r>
      <w:r w:rsidRPr="008921E1">
        <w:rPr>
          <w:cs/>
        </w:rPr>
        <w:t xml:space="preserve">พ.ค. </w:t>
      </w:r>
      <w:r w:rsidRPr="008921E1">
        <w:t xml:space="preserve">2568) </w:t>
      </w:r>
      <w:r w:rsidRPr="008921E1">
        <w:rPr>
          <w:cs/>
        </w:rPr>
        <w:t>แล้วค่อยตัดสินใจ</w:t>
      </w:r>
      <w:r w:rsidRPr="00C0183D">
        <w:rPr>
          <w:rFonts w:hint="cs"/>
          <w:cs/>
        </w:rPr>
        <w:t xml:space="preserve"> </w:t>
      </w:r>
      <w:r w:rsidRPr="008921E1">
        <w:rPr>
          <w:cs/>
        </w:rPr>
        <w:t>ถ้ายืนยันแล้วแต่ไม่ไปขึ้นทะเบียนเรียน =</w:t>
      </w:r>
      <w:r w:rsidRPr="008921E1">
        <w:t xml:space="preserve"> </w:t>
      </w:r>
      <w:r w:rsidRPr="008921E1">
        <w:rPr>
          <w:cs/>
        </w:rPr>
        <w:t>เสียสิทธิ์และเสียโอกาสการสมัครในปีถัดไป</w:t>
      </w:r>
    </w:p>
    <w:p w14:paraId="62F5E72B" w14:textId="04A94921" w:rsidR="00334CEE" w:rsidRPr="009C2DE7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9C2DE7">
        <w:rPr>
          <w:cs/>
        </w:rPr>
        <w:t xml:space="preserve"> การยืนยันสิทธิ์คืออะไร</w:t>
      </w:r>
      <w:r w:rsidRPr="009C2DE7">
        <w:t xml:space="preserve">? </w:t>
      </w:r>
      <w:r w:rsidRPr="009C2DE7">
        <w:rPr>
          <w:cs/>
        </w:rPr>
        <w:t>ทำไมสำคัญ</w:t>
      </w:r>
      <w:r w:rsidRPr="009C2DE7">
        <w:t>?</w:t>
      </w:r>
    </w:p>
    <w:p w14:paraId="0EB24CDE" w14:textId="6D673C72" w:rsidR="00334CEE" w:rsidRPr="00C0183D" w:rsidRDefault="00334CE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</w:t>
      </w:r>
      <w:r w:rsidRPr="009C2DE7">
        <w:rPr>
          <w:cs/>
        </w:rPr>
        <w:t>คือการที่ผู้สมัครแสดงเจตนา “ขอใช้สิทธิ์เข้าศึกษา” ในคณะที่ตนเองผ่านการคัดเลือกหากไม่ยืนยันสิทธิ์ในช่วงเวลาที่กำหนด =</w:t>
      </w:r>
      <w:r w:rsidRPr="009C2DE7">
        <w:t xml:space="preserve"> </w:t>
      </w:r>
      <w:r w:rsidRPr="009C2DE7">
        <w:rPr>
          <w:cs/>
        </w:rPr>
        <w:t>ถือว่าสละสิทธิ์ทันที</w:t>
      </w:r>
      <w:r w:rsidRPr="00C0183D">
        <w:rPr>
          <w:rFonts w:hint="cs"/>
          <w:cs/>
        </w:rPr>
        <w:t xml:space="preserve"> </w:t>
      </w:r>
      <w:r w:rsidRPr="009C2DE7">
        <w:rPr>
          <w:cs/>
        </w:rPr>
        <w:t>หากยืนยันแล้ว =</w:t>
      </w:r>
      <w:r w:rsidRPr="009C2DE7">
        <w:t xml:space="preserve"> </w:t>
      </w:r>
      <w:r w:rsidRPr="009C2DE7">
        <w:rPr>
          <w:cs/>
        </w:rPr>
        <w:t xml:space="preserve">ชื่อจะถูกตัดออกจากระบบ </w:t>
      </w:r>
      <w:r w:rsidRPr="009C2DE7">
        <w:t xml:space="preserve">TCAS </w:t>
      </w:r>
      <w:r w:rsidRPr="009C2DE7">
        <w:rPr>
          <w:cs/>
        </w:rPr>
        <w:t>รอบถัดไป</w:t>
      </w:r>
      <w:r w:rsidRPr="009C2DE7">
        <w:t xml:space="preserve"> </w:t>
      </w:r>
      <w:r w:rsidRPr="009C2DE7">
        <w:rPr>
          <w:cs/>
        </w:rPr>
        <w:t>ตามเงื่อนไขของ ทปอ.</w:t>
      </w:r>
      <w:r w:rsidRPr="00C0183D">
        <w:rPr>
          <w:rFonts w:hint="cs"/>
          <w:cs/>
        </w:rPr>
        <w:t xml:space="preserve"> </w:t>
      </w:r>
      <w:r w:rsidRPr="009C2DE7">
        <w:rPr>
          <w:cs/>
        </w:rPr>
        <w:t>จึงควรตัดสินใจให้แน่ใจก่อนยืนยัน</w:t>
      </w:r>
    </w:p>
    <w:p w14:paraId="7D85DD92" w14:textId="2C86C9DE" w:rsidR="00062C1E" w:rsidRPr="00C0183D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>ผู้ผ่านการคัดเลือกภาควิชาครุศาสตร์โยธา ต้องยืนยันสิทธิ์อย่างไร</w:t>
      </w:r>
    </w:p>
    <w:p w14:paraId="3253F26C" w14:textId="49FB0537" w:rsidR="00062C1E" w:rsidRPr="00062C1E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t>คำตอบ</w:t>
      </w:r>
      <w:r w:rsidRPr="00062C1E">
        <w:t xml:space="preserve"> </w:t>
      </w:r>
      <w:r w:rsidRPr="00062C1E">
        <w:rPr>
          <w:cs/>
        </w:rPr>
        <w:t>ผู้ผ่านการคัดเลือกต้องยืนยันสิทธิ์ผ่านระบบ</w:t>
      </w:r>
      <w:r w:rsidRPr="00062C1E">
        <w:t xml:space="preserve"> TCAS68 </w:t>
      </w:r>
      <w:r w:rsidRPr="00062C1E">
        <w:rPr>
          <w:cs/>
        </w:rPr>
        <w:t>ของทปอ. ที่เว็บไซต์</w:t>
      </w:r>
      <w:r w:rsidRPr="00062C1E">
        <w:t xml:space="preserve"> </w:t>
      </w:r>
      <w:hyperlink r:id="rId26" w:tgtFrame="_new" w:history="1">
        <w:r w:rsidRPr="00062C1E">
          <w:rPr>
            <w:rStyle w:val="Hyperlink"/>
            <w:color w:val="auto"/>
            <w:u w:val="none"/>
          </w:rPr>
          <w:t>https://student.mytcas.com</w:t>
        </w:r>
      </w:hyperlink>
    </w:p>
    <w:p w14:paraId="47D53CEA" w14:textId="3E03F855" w:rsidR="00062C1E" w:rsidRPr="00C0183D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>ภาควิชาครุศาสตร์โยธา ต้องยืนยันสิทธิ์วันไหน</w:t>
      </w:r>
    </w:p>
    <w:p w14:paraId="4F20561A" w14:textId="395A9731" w:rsidR="00062C1E" w:rsidRPr="00062C1E" w:rsidRDefault="00062C1E" w:rsidP="004C32EA">
      <w:pPr>
        <w:spacing w:after="240"/>
        <w:ind w:left="1843" w:firstLine="0"/>
      </w:pPr>
      <w:r w:rsidRPr="00DC4DAF">
        <w:rPr>
          <w:b/>
          <w:bCs/>
          <w:cs/>
        </w:rPr>
        <w:t>คำตอบ</w:t>
      </w:r>
      <w:r w:rsidRPr="00062C1E">
        <w:t xml:space="preserve"> </w:t>
      </w:r>
      <w:r w:rsidRPr="00062C1E">
        <w:rPr>
          <w:cs/>
        </w:rPr>
        <w:t>วันที่</w:t>
      </w:r>
      <w:r w:rsidRPr="00062C1E">
        <w:t xml:space="preserve"> 2 – 3 </w:t>
      </w:r>
      <w:r w:rsidRPr="00062C1E">
        <w:rPr>
          <w:cs/>
        </w:rPr>
        <w:t xml:space="preserve">พฤษภาคม </w:t>
      </w:r>
      <w:r w:rsidRPr="00062C1E">
        <w:t xml:space="preserve">2568 </w:t>
      </w:r>
      <w:r w:rsidRPr="00062C1E">
        <w:rPr>
          <w:cs/>
        </w:rPr>
        <w:t>เท่านั้น หากไม่ยืนยันสิทธิ์ภายในกำหนด จะถือว่าสละสิทธิ์ทันที</w:t>
      </w:r>
    </w:p>
    <w:p w14:paraId="5A6C2AB7" w14:textId="6367031F" w:rsidR="00062C1E" w:rsidRPr="00C0183D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 xml:space="preserve">ถ้าไม่ยืนยันสิทธิ์ในระบบ </w:t>
      </w:r>
      <w:r w:rsidRPr="00062C1E">
        <w:t xml:space="preserve">TCAS68 </w:t>
      </w:r>
      <w:r w:rsidRPr="00062C1E">
        <w:rPr>
          <w:cs/>
        </w:rPr>
        <w:t>จะเกิดอะไรขึ้น</w:t>
      </w:r>
    </w:p>
    <w:p w14:paraId="14F5DBE1" w14:textId="57B06DBE" w:rsidR="00062C1E" w:rsidRPr="00062C1E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lastRenderedPageBreak/>
        <w:t>คำตอบ</w:t>
      </w:r>
      <w:r w:rsidRPr="00062C1E">
        <w:t xml:space="preserve"> </w:t>
      </w:r>
      <w:r w:rsidRPr="00062C1E">
        <w:rPr>
          <w:cs/>
        </w:rPr>
        <w:t xml:space="preserve">จะถือว่าสละสิทธิ์การเข้าศึกษาในภาควิชาครุศาสตร์โยธา และไม่สามารถเข้าศึกษาในปีการศึกษา </w:t>
      </w:r>
      <w:r w:rsidRPr="00062C1E">
        <w:t xml:space="preserve">2568 </w:t>
      </w:r>
      <w:r w:rsidRPr="00062C1E">
        <w:rPr>
          <w:cs/>
        </w:rPr>
        <w:t>ได้</w:t>
      </w:r>
    </w:p>
    <w:p w14:paraId="4D0A327B" w14:textId="266EF229" w:rsidR="00062C1E" w:rsidRPr="00C0183D" w:rsidRDefault="00062C1E" w:rsidP="004C32EA">
      <w:pPr>
        <w:spacing w:after="240"/>
        <w:ind w:left="1843" w:firstLine="0"/>
      </w:pPr>
      <w:r w:rsidRPr="00DF7935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>ถ้ายืนยันสิทธิ์แล้ว สามารถสมัครรอบอื่นได้หรือไม่</w:t>
      </w:r>
    </w:p>
    <w:p w14:paraId="3AA8CBDF" w14:textId="63C3F89C" w:rsidR="00062C1E" w:rsidRPr="00062C1E" w:rsidRDefault="00062C1E" w:rsidP="004C32EA">
      <w:pPr>
        <w:spacing w:after="240"/>
        <w:ind w:left="1843" w:firstLine="0"/>
      </w:pPr>
      <w:r w:rsidRPr="004A51CD">
        <w:rPr>
          <w:b/>
          <w:bCs/>
          <w:cs/>
        </w:rPr>
        <w:t>คำตอบ</w:t>
      </w:r>
      <w:r w:rsidRPr="00062C1E">
        <w:t xml:space="preserve"> </w:t>
      </w:r>
      <w:r w:rsidRPr="00062C1E">
        <w:rPr>
          <w:cs/>
        </w:rPr>
        <w:t xml:space="preserve">ไม่สามารถสมัครรอบถัดไปของ </w:t>
      </w:r>
      <w:r w:rsidRPr="00062C1E">
        <w:t xml:space="preserve">TCAS68 </w:t>
      </w:r>
      <w:r w:rsidRPr="00062C1E">
        <w:rPr>
          <w:cs/>
        </w:rPr>
        <w:t xml:space="preserve">ได้ เพราะระบบจะตัดสิทธิ์โดยอัตโนมัติ (ยกเว้นโครงการพิเศษนอกระบบ </w:t>
      </w:r>
      <w:r w:rsidRPr="00062C1E">
        <w:t xml:space="preserve">TCAS </w:t>
      </w:r>
      <w:r w:rsidRPr="00062C1E">
        <w:rPr>
          <w:cs/>
        </w:rPr>
        <w:t>ที่มหาวิทยาลัยจัดเอง)</w:t>
      </w:r>
    </w:p>
    <w:p w14:paraId="1D588365" w14:textId="67B568E5" w:rsidR="004A51CD" w:rsidRDefault="00062C1E" w:rsidP="004C32EA">
      <w:pPr>
        <w:spacing w:after="240"/>
        <w:ind w:left="1843" w:firstLine="0"/>
      </w:pPr>
      <w:r w:rsidRPr="004A51CD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>หลังยืนยันสิทธิ์แล้ว ต้องทำอย่างไรต่อ</w:t>
      </w:r>
    </w:p>
    <w:p w14:paraId="1BAD2541" w14:textId="358603AA" w:rsidR="00062C1E" w:rsidRPr="00062C1E" w:rsidRDefault="00062C1E" w:rsidP="004C32EA">
      <w:pPr>
        <w:spacing w:after="240"/>
        <w:ind w:left="1843" w:firstLine="0"/>
      </w:pPr>
      <w:r w:rsidRPr="004A51CD">
        <w:rPr>
          <w:b/>
          <w:bCs/>
          <w:cs/>
        </w:rPr>
        <w:t>คำตอบ</w:t>
      </w:r>
      <w:r w:rsidRPr="00C0183D">
        <w:rPr>
          <w:rFonts w:hint="cs"/>
          <w:cs/>
        </w:rPr>
        <w:t xml:space="preserve"> 1.</w:t>
      </w:r>
      <w:r w:rsidRPr="00062C1E">
        <w:rPr>
          <w:cs/>
        </w:rPr>
        <w:t>รอประกาศรายชื่อผู้ยืนยันสิทธิ์ที่มีสิทธิ์เข้าศึกษา</w:t>
      </w:r>
      <w:r w:rsidRPr="00C0183D">
        <w:rPr>
          <w:rFonts w:hint="cs"/>
          <w:cs/>
        </w:rPr>
        <w:t xml:space="preserve"> 2.</w:t>
      </w:r>
      <w:r w:rsidRPr="00062C1E">
        <w:rPr>
          <w:cs/>
        </w:rPr>
        <w:t>รายงานตัวและขึ้นทะเบียนนักศึกษาใหม่ในวันที่มหาวิทยาลัยกำหนด</w:t>
      </w:r>
      <w:r w:rsidRPr="00C0183D">
        <w:rPr>
          <w:rFonts w:hint="cs"/>
          <w:cs/>
        </w:rPr>
        <w:t xml:space="preserve"> 3.</w:t>
      </w:r>
      <w:r w:rsidRPr="00062C1E">
        <w:rPr>
          <w:cs/>
        </w:rPr>
        <w:t>ชำระเงินค่าเล่าเรียนและค่าธรรมเนียมต่าง ๆ หากไม่ดำเนินการตามกำหนดจะถือว่าสละสิทธิ์</w:t>
      </w:r>
    </w:p>
    <w:p w14:paraId="4A1911D5" w14:textId="71476EDD" w:rsidR="00062C1E" w:rsidRPr="00C0183D" w:rsidRDefault="00062C1E" w:rsidP="004C32EA">
      <w:pPr>
        <w:spacing w:after="240"/>
        <w:ind w:left="1843" w:firstLine="0"/>
      </w:pPr>
      <w:r w:rsidRPr="004A51CD">
        <w:rPr>
          <w:b/>
          <w:bCs/>
          <w:cs/>
        </w:rPr>
        <w:t>คำถาม</w:t>
      </w:r>
      <w:r w:rsidRPr="00062C1E">
        <w:t xml:space="preserve"> </w:t>
      </w:r>
      <w:r w:rsidRPr="00062C1E">
        <w:rPr>
          <w:cs/>
        </w:rPr>
        <w:t>สามารถแก้ไขหรือถอนการยืนยันสิทธิ์ได้หรือไม่</w:t>
      </w:r>
    </w:p>
    <w:p w14:paraId="4AF6FC27" w14:textId="5C7519E2" w:rsidR="00062C1E" w:rsidRPr="00C0183D" w:rsidRDefault="00062C1E" w:rsidP="004C32EA">
      <w:pPr>
        <w:spacing w:after="240"/>
        <w:ind w:left="1843" w:firstLine="0"/>
      </w:pPr>
      <w:r w:rsidRPr="004A51CD">
        <w:rPr>
          <w:b/>
          <w:bCs/>
          <w:cs/>
        </w:rPr>
        <w:t>คำตอบ</w:t>
      </w:r>
      <w:r w:rsidRPr="00062C1E">
        <w:t xml:space="preserve"> </w:t>
      </w:r>
      <w:r w:rsidRPr="00062C1E">
        <w:rPr>
          <w:cs/>
        </w:rPr>
        <w:t>ไม่สามารถถอนหรือแก้ไขได้ เมื่อกดยืนยันสิทธิ์แล้วจะถือว่าสละสิทธิ์รอบอื่นทันที</w:t>
      </w:r>
    </w:p>
    <w:p w14:paraId="027CBB9F" w14:textId="1BF59405" w:rsidR="00B67EE5" w:rsidRPr="00C0183D" w:rsidRDefault="004A51CD" w:rsidP="004C32EA">
      <w:pPr>
        <w:pStyle w:val="Heading2"/>
        <w:spacing w:after="240"/>
      </w:pPr>
      <w:r>
        <w:rPr>
          <w:rFonts w:hint="cs"/>
          <w:cs/>
        </w:rPr>
        <w:t>2</w:t>
      </w:r>
      <w:r w:rsidR="00B67EE5" w:rsidRPr="00C0183D">
        <w:rPr>
          <w:rFonts w:hint="cs"/>
          <w:cs/>
        </w:rPr>
        <w:t>.2 หมวดหมู่คำถามทั่วไปของภาควิชาครุศาสตร์เครื่องกล</w:t>
      </w:r>
      <w:r w:rsidR="00B67EE5" w:rsidRPr="00C0183D">
        <w:rPr>
          <w:rFonts w:hint="cs"/>
        </w:rPr>
        <w:t xml:space="preserve"> </w:t>
      </w:r>
      <w:r w:rsidR="00B67EE5" w:rsidRPr="00C0183D">
        <w:rPr>
          <w:rFonts w:hint="cs"/>
          <w:cs/>
        </w:rPr>
        <w:t>มีดังนี้</w:t>
      </w:r>
    </w:p>
    <w:p w14:paraId="1FEAE155" w14:textId="2F53C8DE" w:rsidR="00B67EE5" w:rsidRPr="00C0183D" w:rsidRDefault="00B67E4D" w:rsidP="00DF5402">
      <w:pPr>
        <w:pStyle w:val="Heading3"/>
      </w:pPr>
      <w:r>
        <w:t>2</w:t>
      </w:r>
      <w:r w:rsidR="00B67EE5" w:rsidRPr="00C0183D">
        <w:t xml:space="preserve">.2.1 </w:t>
      </w:r>
      <w:r w:rsidR="00B67EE5" w:rsidRPr="00C0183D">
        <w:rPr>
          <w:rFonts w:hint="cs"/>
          <w:cs/>
        </w:rPr>
        <w:t>ด้านคำถามทั่วไป</w:t>
      </w:r>
    </w:p>
    <w:p w14:paraId="5A720D1F" w14:textId="1C6E4B97" w:rsidR="00E85D91" w:rsidRPr="00C0183D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คำถาม</w:t>
      </w:r>
      <w:r w:rsidRPr="00E85D91">
        <w:t xml:space="preserve"> </w:t>
      </w:r>
      <w:r w:rsidRPr="00E85D91">
        <w:rPr>
          <w:cs/>
        </w:rPr>
        <w:t>หลักสูตรของภาควิชาครุศาสตร์โยธา คือหลักสูตรวิศวกรรมศาสตรบัณฑิต สาขาวิชาวิศวกรรมโยธาและการศึกษา มีชื่อภาษาอังกฤษว่าอะไร</w:t>
      </w:r>
    </w:p>
    <w:p w14:paraId="160EE425" w14:textId="4E568F6F" w:rsidR="00E85D91" w:rsidRPr="00E85D91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คำตอบ</w:t>
      </w:r>
      <w:r w:rsidRPr="00E85D91">
        <w:t xml:space="preserve"> Bachelor of Engineering Program in Civil Engineering and Education</w:t>
      </w:r>
    </w:p>
    <w:p w14:paraId="1289DB93" w14:textId="69C97C46" w:rsidR="00E85D91" w:rsidRPr="00C0183D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คำถาม</w:t>
      </w:r>
      <w:r w:rsidRPr="00E85D91">
        <w:t xml:space="preserve"> </w:t>
      </w:r>
      <w:r w:rsidRPr="00E85D91">
        <w:rPr>
          <w:cs/>
        </w:rPr>
        <w:t>ผู้สำเร็จการศึกษาจากภาควิชาครุศาสตร์โยธา จะได้รับปริญญาอะไร</w:t>
      </w:r>
    </w:p>
    <w:p w14:paraId="545316E3" w14:textId="71B1794B" w:rsidR="00E85D91" w:rsidRPr="00E85D91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คำตอบ</w:t>
      </w:r>
      <w:r w:rsidRPr="00E85D91">
        <w:t xml:space="preserve"> </w:t>
      </w:r>
      <w:r w:rsidRPr="00E85D91">
        <w:rPr>
          <w:cs/>
        </w:rPr>
        <w:t xml:space="preserve">วิศวกรรมศาสตรบัณฑิต (วิศวกรรมโยธาและการศึกษา) / </w:t>
      </w:r>
      <w:r w:rsidRPr="00E85D91">
        <w:t>Bachelor of Engineering (Civil Engineering and Education)</w:t>
      </w:r>
    </w:p>
    <w:p w14:paraId="102049CA" w14:textId="408739B7" w:rsidR="00E85D91" w:rsidRPr="00C0183D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คำถาม</w:t>
      </w:r>
      <w:r w:rsidRPr="004B5C0E">
        <w:rPr>
          <w:b/>
          <w:bCs/>
        </w:rPr>
        <w:t xml:space="preserve"> </w:t>
      </w:r>
      <w:r w:rsidRPr="00E85D91">
        <w:rPr>
          <w:cs/>
        </w:rPr>
        <w:t>หลักสูตรของภาควิชาครุศาสตร์โยธาใช้ระยะเวลาเรียนกี่ปี</w:t>
      </w:r>
    </w:p>
    <w:p w14:paraId="12A1EC31" w14:textId="1EBE0AE8" w:rsidR="00E85D91" w:rsidRPr="00E85D91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คำตอบ</w:t>
      </w:r>
      <w:r w:rsidRPr="004B5C0E">
        <w:rPr>
          <w:b/>
          <w:bCs/>
        </w:rPr>
        <w:t xml:space="preserve"> </w:t>
      </w:r>
      <w:r w:rsidRPr="00E85D91">
        <w:rPr>
          <w:cs/>
        </w:rPr>
        <w:t xml:space="preserve">หลักสูตรระดับปริญญาตรี </w:t>
      </w:r>
      <w:r w:rsidRPr="00E85D91">
        <w:t xml:space="preserve">5 </w:t>
      </w:r>
      <w:r w:rsidRPr="00E85D91">
        <w:rPr>
          <w:cs/>
        </w:rPr>
        <w:t>ปี</w:t>
      </w:r>
    </w:p>
    <w:p w14:paraId="4278C4CF" w14:textId="7BB52F8F" w:rsidR="00E85D91" w:rsidRPr="00C0183D" w:rsidRDefault="00E85D91" w:rsidP="00DF5402">
      <w:pPr>
        <w:spacing w:after="240"/>
        <w:ind w:left="1843" w:firstLine="0"/>
      </w:pPr>
      <w:r w:rsidRPr="004B5C0E">
        <w:rPr>
          <w:b/>
          <w:bCs/>
          <w:cs/>
        </w:rPr>
        <w:t>คำถาม</w:t>
      </w:r>
      <w:r w:rsidRPr="004B5C0E">
        <w:rPr>
          <w:b/>
          <w:bCs/>
        </w:rPr>
        <w:t xml:space="preserve"> </w:t>
      </w:r>
      <w:r w:rsidRPr="00E85D91">
        <w:rPr>
          <w:cs/>
        </w:rPr>
        <w:t>ผู้เรียนในหลักสูตรของภาควิชาครุศาสตร์โยธา ต้องเรียนกี่หน่วยกิตจึงจะสำเร็จการศึกษา</w:t>
      </w:r>
    </w:p>
    <w:p w14:paraId="68EED297" w14:textId="70EE7383" w:rsidR="00E85D91" w:rsidRPr="00E85D91" w:rsidRDefault="00E85D91" w:rsidP="00DF5402">
      <w:pPr>
        <w:spacing w:after="240"/>
        <w:ind w:left="1701" w:firstLine="0"/>
      </w:pPr>
      <w:r w:rsidRPr="004B5C0E">
        <w:rPr>
          <w:b/>
          <w:bCs/>
          <w:cs/>
        </w:rPr>
        <w:lastRenderedPageBreak/>
        <w:t>คำตอบ</w:t>
      </w:r>
      <w:r w:rsidRPr="00E85D91">
        <w:t xml:space="preserve"> </w:t>
      </w:r>
      <w:r w:rsidRPr="00E85D91">
        <w:rPr>
          <w:cs/>
        </w:rPr>
        <w:t xml:space="preserve">รวมทั้งสิ้น </w:t>
      </w:r>
      <w:r w:rsidRPr="00E85D91">
        <w:t xml:space="preserve">185 </w:t>
      </w:r>
      <w:r w:rsidRPr="00E85D91">
        <w:rPr>
          <w:cs/>
        </w:rPr>
        <w:t>หน่วยกิต</w:t>
      </w:r>
    </w:p>
    <w:p w14:paraId="19EF6FB2" w14:textId="06D25E75" w:rsidR="00E85D91" w:rsidRPr="00C0183D" w:rsidRDefault="00E85D91" w:rsidP="00DF5402">
      <w:pPr>
        <w:spacing w:after="240"/>
        <w:ind w:left="1701" w:firstLine="0"/>
      </w:pPr>
      <w:r w:rsidRPr="004B5C0E">
        <w:rPr>
          <w:b/>
          <w:bCs/>
          <w:cs/>
        </w:rPr>
        <w:t>คำถาม</w:t>
      </w:r>
      <w:r w:rsidRPr="00E85D91">
        <w:t xml:space="preserve"> </w:t>
      </w:r>
      <w:r w:rsidRPr="00E85D91">
        <w:rPr>
          <w:cs/>
        </w:rPr>
        <w:t>ผู้สำเร็จการศึกษาจากภาควิชาครุศาสตร์โยธา จะสามารถขอรับใบอนุญาตประกอบวิชาชีพวิศวกรรมควบคุม (ใบ กว.) ได้หรือไม่</w:t>
      </w:r>
    </w:p>
    <w:p w14:paraId="2D11CCF0" w14:textId="5935DA76" w:rsidR="00E85D91" w:rsidRPr="00E85D91" w:rsidRDefault="00E85D91" w:rsidP="00DF5402">
      <w:pPr>
        <w:spacing w:after="240"/>
        <w:ind w:left="1701" w:firstLine="0"/>
      </w:pPr>
      <w:r w:rsidRPr="004B5C0E">
        <w:rPr>
          <w:b/>
          <w:bCs/>
          <w:cs/>
        </w:rPr>
        <w:t>คำตอบ</w:t>
      </w:r>
      <w:r w:rsidRPr="00E85D91">
        <w:t xml:space="preserve"> </w:t>
      </w:r>
      <w:r w:rsidRPr="00E85D91">
        <w:rPr>
          <w:cs/>
        </w:rPr>
        <w:t>ได้ เนื่องจากหลักสูตรได้รับการรับรองจากสภาวิศวกร ผู้สำเร็จการศึกษาสามารถสมัครสอบเพื่อขึ้นทะเบียนใบ กว. สาขาวิศวกรรมโยธา</w:t>
      </w:r>
    </w:p>
    <w:p w14:paraId="1742A7C8" w14:textId="753B6ECA" w:rsidR="005D52F9" w:rsidRPr="00C0183D" w:rsidRDefault="004B5C0E" w:rsidP="00DF5402">
      <w:pPr>
        <w:pStyle w:val="Heading3"/>
      </w:pPr>
      <w:r>
        <w:rPr>
          <w:rFonts w:hint="cs"/>
          <w:cs/>
        </w:rPr>
        <w:t>2</w:t>
      </w:r>
      <w:r w:rsidR="005D52F9" w:rsidRPr="00C0183D">
        <w:rPr>
          <w:cs/>
        </w:rPr>
        <w:t xml:space="preserve">.2.2 </w:t>
      </w:r>
      <w:r w:rsidR="005D52F9" w:rsidRPr="00C0183D">
        <w:rPr>
          <w:rFonts w:hint="cs"/>
          <w:cs/>
        </w:rPr>
        <w:t>ด้านการบริการของภาควิชา</w:t>
      </w:r>
    </w:p>
    <w:p w14:paraId="732B5AA7" w14:textId="731E45F0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นักศึกษาภาควิชาครุศาสตร์โยธา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สามารถติดต่อขอเอกสารเพื่อไปฝึกงานหรือฝึกสอนได้ที่ไหน</w:t>
      </w:r>
    </w:p>
    <w:p w14:paraId="2D7B8182" w14:textId="6B6E040B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สามารถติดต่อผ่านอาจารย์ผู้รับผิดชอบการฝึกงานหรือฝึกสอนของหลักสูตร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หรือที่ภาควิชาครุศาสตร์โยธา</w:t>
      </w:r>
    </w:p>
    <w:p w14:paraId="1DF72911" w14:textId="7BC1DCB0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มีการช่วยประสานหาสถานที่ฝึกงานให้นักศึกษาหรือไม่</w:t>
      </w:r>
    </w:p>
    <w:p w14:paraId="4E184167" w14:textId="573C54AE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โดยภาควิชามีความร่วมมือกับบริษัทเอกชน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หน่วยงานรัฐ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และสถานศึกษา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บริษัทมิยากาว่าโกกิ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ประเทศญี่ปุ่น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วิทยาลัยเทคนิคสัตหีบ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และบริษัท</w:t>
      </w:r>
      <w:r w:rsidRPr="00C0183D">
        <w:rPr>
          <w:cs/>
        </w:rPr>
        <w:t xml:space="preserve"> </w:t>
      </w:r>
      <w:r w:rsidRPr="00C0183D">
        <w:t>NL Development</w:t>
      </w:r>
    </w:p>
    <w:p w14:paraId="1391F2B3" w14:textId="40898415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ควรติดต่อใคร</w:t>
      </w:r>
    </w:p>
    <w:p w14:paraId="0147BA8C" w14:textId="769CF08B" w:rsidR="005D52F9" w:rsidRPr="00C0183D" w:rsidRDefault="005D52F9" w:rsidP="00DF5402">
      <w:pPr>
        <w:spacing w:after="240"/>
        <w:ind w:left="1843" w:firstLine="0"/>
      </w:pPr>
      <w:r w:rsidRPr="004B5C0E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ควรติดต่ออาจารย์ที่ปรึกษาหรืออาจารย์ผู้รับผิดชอบการฝึกงานและฝึกสอนของภาควิชาครุศาสตร์โยธาโดยตรง</w:t>
      </w:r>
    </w:p>
    <w:p w14:paraId="33A17FD6" w14:textId="5F9A7A06" w:rsidR="005D52F9" w:rsidRPr="00C0183D" w:rsidRDefault="004B5C0E" w:rsidP="00DF5402">
      <w:pPr>
        <w:pStyle w:val="Heading3"/>
      </w:pPr>
      <w:r>
        <w:rPr>
          <w:rFonts w:hint="cs"/>
          <w:cs/>
        </w:rPr>
        <w:t>2</w:t>
      </w:r>
      <w:r w:rsidR="005D52F9" w:rsidRPr="00C0183D">
        <w:rPr>
          <w:cs/>
        </w:rPr>
        <w:t xml:space="preserve">.2.3 </w:t>
      </w:r>
      <w:r w:rsidR="005D52F9" w:rsidRPr="00C0183D">
        <w:rPr>
          <w:rFonts w:hint="cs"/>
          <w:cs/>
        </w:rPr>
        <w:t>ด้านบริการนักศึกษา</w:t>
      </w:r>
    </w:p>
    <w:p w14:paraId="55B2060A" w14:textId="322A3642" w:rsidR="005D52F9" w:rsidRPr="00C0183D" w:rsidRDefault="005D52F9" w:rsidP="00DF5402">
      <w:pPr>
        <w:spacing w:after="240"/>
        <w:ind w:left="1843" w:firstLine="0"/>
      </w:pPr>
      <w:r w:rsidRPr="00801137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ภาควิชาครุศาสตร์โยธามีบริการให้คำปรึกษาทางการเรียนแก่นักศึกษาหรือไม่</w:t>
      </w:r>
    </w:p>
    <w:p w14:paraId="4235D954" w14:textId="18705D51" w:rsidR="005D52F9" w:rsidRPr="00C0183D" w:rsidRDefault="005D52F9" w:rsidP="00DF5402">
      <w:pPr>
        <w:spacing w:after="240"/>
        <w:ind w:left="1843" w:firstLine="0"/>
      </w:pPr>
      <w:r w:rsidRPr="00801137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โดยนักศึกษาจะได้รับคำแนะนำจากอาจารย์ที่ปรึกษา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และมีระบบประเมินผลการเรียนรู้ผ่านแฟ้มสะสมงาน</w:t>
      </w:r>
    </w:p>
    <w:p w14:paraId="26DF3566" w14:textId="29B8B003" w:rsidR="005D52F9" w:rsidRPr="00C0183D" w:rsidRDefault="005D52F9" w:rsidP="00DF5402">
      <w:pPr>
        <w:spacing w:after="240"/>
        <w:ind w:left="1843" w:firstLine="0"/>
      </w:pPr>
      <w:r w:rsidRPr="00801137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ภาควิชาครุศาสตร์โยธามีทุนการศึกษาสำหรับนักศึกษาหรือไม่</w:t>
      </w:r>
    </w:p>
    <w:p w14:paraId="76A5159C" w14:textId="2D4536C9" w:rsidR="005D52F9" w:rsidRPr="00C0183D" w:rsidRDefault="005D52F9" w:rsidP="00DF5402">
      <w:pPr>
        <w:spacing w:after="240"/>
        <w:ind w:left="1843" w:firstLine="0"/>
      </w:pPr>
      <w:r w:rsidRPr="00801137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ทุนเรียนดี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ทุนวิจัย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และทุนความร่วมมือกับหน่วยงานภายนอก</w:t>
      </w:r>
    </w:p>
    <w:p w14:paraId="363AF330" w14:textId="535392BD" w:rsidR="005D52F9" w:rsidRPr="00C0183D" w:rsidRDefault="005D52F9" w:rsidP="004C32EA">
      <w:pPr>
        <w:spacing w:after="240"/>
        <w:ind w:left="2268" w:firstLine="0"/>
      </w:pPr>
      <w:r w:rsidRPr="00801137">
        <w:rPr>
          <w:rFonts w:hint="cs"/>
          <w:b/>
          <w:bCs/>
          <w:cs/>
        </w:rPr>
        <w:lastRenderedPageBreak/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นักศึกษาภาควิชาครุศาสตร์โยธา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จะได้รับการสนับสนุนในการหางานหลังเรียนจบหรือไม่</w:t>
      </w:r>
    </w:p>
    <w:p w14:paraId="52C5330C" w14:textId="48312EB5" w:rsidR="005D52F9" w:rsidRPr="00C0183D" w:rsidRDefault="005D52F9" w:rsidP="004C32EA">
      <w:pPr>
        <w:spacing w:after="240"/>
        <w:ind w:left="2268" w:firstLine="0"/>
      </w:pPr>
      <w:r w:rsidRPr="00801137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ได้รับการแนะแนวอาชีพ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พร้อมส่งเสริมทักษะวิชาชีพครูควบคู่กับวิศวกรรม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เพื่อเพิ่มโอกาสในการประกอบอาชีพ</w:t>
      </w:r>
    </w:p>
    <w:p w14:paraId="7244471F" w14:textId="21D9ABA0" w:rsidR="005D52F9" w:rsidRPr="00C0183D" w:rsidRDefault="005D52F9" w:rsidP="004C32EA">
      <w:pPr>
        <w:spacing w:after="240"/>
        <w:ind w:left="2268" w:firstLine="0"/>
      </w:pPr>
      <w:r w:rsidRPr="00801137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ภาควิชาครุศาสตร์โยธามีห้องปฏิบัติการและเครื่องมือทางวิศวกรรมให้บริการนักศึกษาหรือไม่</w:t>
      </w:r>
    </w:p>
    <w:p w14:paraId="25F2CF17" w14:textId="501E7DC8" w:rsidR="005D52F9" w:rsidRPr="00C0183D" w:rsidRDefault="005D52F9" w:rsidP="004C32EA">
      <w:pPr>
        <w:spacing w:after="240"/>
        <w:ind w:left="2268" w:firstLine="0"/>
      </w:pPr>
      <w:r w:rsidRPr="00801137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ห้องปฏิบัติการด้านวิศวกรรมโยธา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และอุปกรณ์การสอนสมัยใหม่ครบครัน</w:t>
      </w:r>
    </w:p>
    <w:p w14:paraId="556FD002" w14:textId="11DDD038" w:rsidR="005D52F9" w:rsidRPr="00C0183D" w:rsidRDefault="00A52FD9" w:rsidP="00DF5402">
      <w:pPr>
        <w:pStyle w:val="Heading3"/>
      </w:pPr>
      <w:r>
        <w:rPr>
          <w:rFonts w:hint="cs"/>
          <w:cs/>
        </w:rPr>
        <w:t>2</w:t>
      </w:r>
      <w:r w:rsidR="005D52F9" w:rsidRPr="00C0183D">
        <w:rPr>
          <w:cs/>
        </w:rPr>
        <w:t xml:space="preserve">.2.4 </w:t>
      </w:r>
      <w:r w:rsidR="005D52F9" w:rsidRPr="00C0183D">
        <w:rPr>
          <w:rFonts w:hint="cs"/>
          <w:cs/>
        </w:rPr>
        <w:t>ด้านสังคม</w:t>
      </w:r>
    </w:p>
    <w:p w14:paraId="3D8BAEEC" w14:textId="5F4FEC31" w:rsidR="005D52F9" w:rsidRPr="00C0183D" w:rsidRDefault="005D52F9" w:rsidP="004C32EA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คำถาม</w:t>
      </w:r>
      <w:r w:rsidRPr="00680E4A">
        <w:rPr>
          <w:b/>
          <w:bCs/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ภาควิชาครุศาสตร์โยธามีกิจกรรม</w:t>
      </w:r>
      <w:r w:rsidRPr="00C0183D">
        <w:rPr>
          <w:cs/>
        </w:rPr>
        <w:t xml:space="preserve"> </w:t>
      </w:r>
      <w:r w:rsidRPr="00C0183D">
        <w:t xml:space="preserve">Open House </w:t>
      </w:r>
      <w:r w:rsidRPr="00C0183D">
        <w:rPr>
          <w:rFonts w:hint="cs"/>
          <w:cs/>
        </w:rPr>
        <w:t>หรือกิจกรรมแนะแนวหลักสูตรหรือไม่</w:t>
      </w:r>
    </w:p>
    <w:p w14:paraId="6970C0DF" w14:textId="1824EA1F" w:rsidR="005D52F9" w:rsidRPr="00C0183D" w:rsidRDefault="005D52F9" w:rsidP="004C32EA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การประชาสัมพันธ์หลักสูตรในงาน</w:t>
      </w:r>
      <w:r w:rsidRPr="00C0183D">
        <w:rPr>
          <w:cs/>
        </w:rPr>
        <w:t xml:space="preserve"> </w:t>
      </w:r>
      <w:r w:rsidRPr="00C0183D">
        <w:t xml:space="preserve">Open House </w:t>
      </w:r>
      <w:r w:rsidRPr="00C0183D">
        <w:rPr>
          <w:rFonts w:hint="cs"/>
          <w:cs/>
        </w:rPr>
        <w:t>ของคณะ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และการแนะแนวอาชีพโดยรุ่นพี่และอาจารย์</w:t>
      </w:r>
    </w:p>
    <w:p w14:paraId="25A41FC0" w14:textId="5B366454" w:rsidR="005D52F9" w:rsidRPr="00C0183D" w:rsidRDefault="005D52F9" w:rsidP="004C32EA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ภาควิชาครุศาสตร์โยธามีกิจกรรมแนะแนวอาชีพให้นักศึกษาหรือไม่</w:t>
      </w:r>
    </w:p>
    <w:p w14:paraId="0095CCCA" w14:textId="50B3C5C7" w:rsidR="005D52F9" w:rsidRPr="00C0183D" w:rsidRDefault="005D52F9" w:rsidP="004C32EA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โดยเน้นแนวทางอาชีพทั้งด้านวิศวกรโยธา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และครูสอนวิชาช่าง</w:t>
      </w:r>
    </w:p>
    <w:p w14:paraId="0DDE1CA8" w14:textId="1BB74647" w:rsidR="005D52F9" w:rsidRPr="00C0183D" w:rsidRDefault="005D52F9" w:rsidP="004C32EA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คำถาม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นักศึกษาภาควิชาครุศาสตร์โยธา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มีกิจกรรมรับน้องหรือกิจกรรมเสริมอื่น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ๆ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หรือไม่</w:t>
      </w:r>
    </w:p>
    <w:p w14:paraId="36CA05EF" w14:textId="77777777" w:rsidR="00DF5402" w:rsidRDefault="005D52F9" w:rsidP="00DF5402">
      <w:pPr>
        <w:spacing w:after="240"/>
        <w:ind w:left="2268" w:firstLine="0"/>
      </w:pPr>
      <w:r w:rsidRPr="00680E4A">
        <w:rPr>
          <w:rFonts w:hint="cs"/>
          <w:b/>
          <w:bCs/>
          <w:cs/>
        </w:rPr>
        <w:t>คำตอบ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มี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เช่น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กิจกรรมปฐมนิเทศ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รับน้อง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กิจกรรมสัมพันธ์ภาควิชา</w:t>
      </w:r>
      <w:r w:rsidRPr="00C0183D">
        <w:rPr>
          <w:cs/>
        </w:rPr>
        <w:t xml:space="preserve"> </w:t>
      </w:r>
      <w:r w:rsidRPr="00C0183D">
        <w:rPr>
          <w:rFonts w:hint="cs"/>
          <w:cs/>
        </w:rPr>
        <w:t>รวมถึงกิจกรรมเสริมหลักสูตรในรายวิชาศึกษาทั่วไป</w:t>
      </w:r>
    </w:p>
    <w:p w14:paraId="04A4D8B3" w14:textId="56A5F568" w:rsidR="00DF5402" w:rsidRPr="00C0183D" w:rsidRDefault="00DF5402" w:rsidP="00DF5402">
      <w:pPr>
        <w:pStyle w:val="Heading2"/>
      </w:pPr>
      <w:bookmarkStart w:id="0" w:name="_Hlk208508513"/>
      <w:r>
        <w:rPr>
          <w:rFonts w:hint="cs"/>
          <w:cs/>
        </w:rPr>
        <w:t>2.3</w:t>
      </w:r>
      <w:r w:rsidRPr="00DF5402">
        <w:rPr>
          <w:cs/>
        </w:rPr>
        <w:t>หมวดหมู่รายวิชาในหลักสูตรของภาควิชาคอมพิวเตอร์ศึกษา</w:t>
      </w:r>
    </w:p>
    <w:bookmarkEnd w:id="0"/>
    <w:p w14:paraId="17F49DEA" w14:textId="75EAB472" w:rsidR="005C759B" w:rsidRPr="00C0183D" w:rsidRDefault="00686614" w:rsidP="00DF5402">
      <w:pPr>
        <w:pStyle w:val="Heading3"/>
      </w:pPr>
      <w:r w:rsidRPr="00C0183D">
        <w:rPr>
          <w:rFonts w:hint="cs"/>
          <w:cs/>
        </w:rPr>
        <w:t>2.</w:t>
      </w:r>
      <w:r w:rsidR="00DF5402">
        <w:rPr>
          <w:rFonts w:hint="cs"/>
          <w:cs/>
        </w:rPr>
        <w:t>3</w:t>
      </w:r>
      <w:r w:rsidR="005C759B" w:rsidRPr="00C0183D">
        <w:rPr>
          <w:rFonts w:hint="cs"/>
          <w:cs/>
        </w:rPr>
        <w:t>.</w:t>
      </w:r>
      <w:r w:rsidR="00DF5402">
        <w:rPr>
          <w:rFonts w:hint="cs"/>
          <w:cs/>
        </w:rPr>
        <w:t>1</w:t>
      </w:r>
      <w:r w:rsidR="005C759B" w:rsidRPr="00C0183D">
        <w:rPr>
          <w:rFonts w:hint="cs"/>
          <w:cs/>
        </w:rPr>
        <w:t xml:space="preserve"> ด้านรายวิชา </w:t>
      </w:r>
    </w:p>
    <w:p w14:paraId="3AD727FB" w14:textId="6D8A583D" w:rsidR="00B471CA" w:rsidRDefault="00296CD1" w:rsidP="004C32EA">
      <w:pPr>
        <w:spacing w:after="240"/>
        <w:ind w:left="2268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080203914 </w:t>
      </w:r>
      <w:r w:rsidRPr="00296CD1">
        <w:rPr>
          <w:cs/>
        </w:rPr>
        <w:t xml:space="preserve">ผู้ประกอบการนวัตกรรม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</w:p>
    <w:p w14:paraId="4328DE41" w14:textId="6F680A4D" w:rsidR="00296CD1" w:rsidRPr="00296CD1" w:rsidRDefault="00296CD1" w:rsidP="004C32EA">
      <w:pPr>
        <w:spacing w:after="240"/>
        <w:ind w:left="2268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การคิดเชิงสร้างสรรค์ และการพัฒนาทักษะที่เกี่ยวข้องกับการประกอบธุรกิจนวัตกรรม</w:t>
      </w:r>
    </w:p>
    <w:p w14:paraId="7F0FF8C2" w14:textId="05602CC7" w:rsidR="00296CD1" w:rsidRDefault="00296CD1" w:rsidP="00DF5402">
      <w:pPr>
        <w:spacing w:after="240"/>
        <w:ind w:left="1985" w:firstLine="0"/>
      </w:pPr>
      <w:r w:rsidRPr="00296CD1">
        <w:rPr>
          <w:b/>
          <w:bCs/>
          <w:cs/>
        </w:rPr>
        <w:lastRenderedPageBreak/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020003105 </w:t>
      </w:r>
      <w:r w:rsidRPr="00296CD1">
        <w:rPr>
          <w:cs/>
        </w:rPr>
        <w:t xml:space="preserve">การถ่ายภาพเบื้องต้น </w:t>
      </w:r>
      <w:r w:rsidRPr="00296CD1">
        <w:t xml:space="preserve">3(2-2-5)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52E4FD67" w14:textId="55A28B0F" w:rsidR="00296CD1" w:rsidRPr="00296CD1" w:rsidRDefault="00296CD1" w:rsidP="00DF5402">
      <w:pPr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ความรู้พื้นฐานเกี่ยวกับการถ่ายภาพ เทคนิคการใช้กล้อง องค์ประกอบภาพ แสง เงา และการประยุกต์ใช้การถ่ายภาพในงานวิชาชีพ</w:t>
      </w:r>
    </w:p>
    <w:p w14:paraId="7A975072" w14:textId="57BDA433" w:rsidR="00296CD1" w:rsidRDefault="00296CD1" w:rsidP="00DF5402">
      <w:pPr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020323103 </w:t>
      </w:r>
      <w:r w:rsidRPr="00296CD1">
        <w:rPr>
          <w:cs/>
        </w:rPr>
        <w:t xml:space="preserve">วัสดุวิศวกรรม*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0F1D1BC6" w14:textId="21512BFE" w:rsidR="00296CD1" w:rsidRPr="00296CD1" w:rsidRDefault="00296CD1" w:rsidP="00DF5402">
      <w:pPr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ชนิด สมบัติ และพฤติกรรมของวัสดุวิศวกรรม เช่น โลหะ เซรามิก พอลิเมอร์ คอนกรีต และวัสดุผสม ตลอดจนการประยุกต์ใช้งานในงานวิศวกรรมโยธา</w:t>
      </w:r>
    </w:p>
    <w:p w14:paraId="02DDE63F" w14:textId="42118597" w:rsid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020323401 </w:t>
      </w:r>
      <w:r w:rsidRPr="00296CD1">
        <w:rPr>
          <w:cs/>
        </w:rPr>
        <w:t xml:space="preserve">การสำรวจเส้นทาง* </w:t>
      </w:r>
      <w:r w:rsidRPr="00296CD1">
        <w:t xml:space="preserve">3(2-3-5)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420B2CF9" w14:textId="353ED549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หลักการและวิธีการสำรวจเส้นทาง การวัด การบันทึกข้อมูล และการนำมาประยุกต์ใช้ในการออกแบบงานทางวิศวกรรม</w:t>
      </w:r>
    </w:p>
    <w:p w14:paraId="5BEB23BE" w14:textId="46892CC8" w:rsid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020323304 </w:t>
      </w:r>
      <w:r w:rsidRPr="00296CD1">
        <w:rPr>
          <w:cs/>
        </w:rPr>
        <w:t xml:space="preserve">เทคนิคการปรับปรุงคุณภาพดิน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5C1CCB4C" w14:textId="1787D7A4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หลักการและวิธีการปรับปรุงคุณภาพดิน เทคนิคการทำให้ดินมีความแข็งแรงและเสถียรภาพมากขึ้น เพื่อนำไปใช้ในงานวิศวกรรมปฐพีและงานก่อสร้า</w:t>
      </w:r>
      <w:r>
        <w:rPr>
          <w:rFonts w:hint="cs"/>
          <w:cs/>
        </w:rPr>
        <w:t>ง</w:t>
      </w:r>
    </w:p>
    <w:p w14:paraId="210DF6EC" w14:textId="51686008" w:rsid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020323605 </w:t>
      </w:r>
      <w:r w:rsidRPr="00296CD1">
        <w:rPr>
          <w:cs/>
        </w:rPr>
        <w:t xml:space="preserve">การวิจัยดำเนินงานสำหรับบริหารงานก่อสร้าง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192EEE84" w14:textId="2C38E840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การประยุกต์ใช้หลักการวิจัยดำเนินงาน (</w:t>
      </w:r>
      <w:r w:rsidRPr="00296CD1">
        <w:t xml:space="preserve">Operations Research) </w:t>
      </w:r>
      <w:r w:rsidRPr="00296C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3E495FE3" w14:textId="1E32B4D2" w:rsidR="00C6514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020003103 </w:t>
      </w:r>
      <w:r w:rsidRPr="00296CD1">
        <w:rPr>
          <w:cs/>
        </w:rPr>
        <w:t xml:space="preserve">คอมพิวเตอร์และการโปรแกรม </w:t>
      </w:r>
      <w:r w:rsidRPr="00296CD1">
        <w:t xml:space="preserve">3(2-2-5)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4798052A" w14:textId="1A4FA067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พื้นฐานการใช้คอมพิวเตอร์ การเขียนโปรแกรมเบื้องต้น การวิเคราะห์ปัญหา การออกแบบอัลกอริทึม และการพัฒนาโปรแกรมเพื่อแก้ปัญหางานวิศวกรรมและการศึกษา</w:t>
      </w:r>
    </w:p>
    <w:p w14:paraId="5C11E5EB" w14:textId="7BC94729" w:rsid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020323103 </w:t>
      </w:r>
      <w:r w:rsidRPr="00296CD1">
        <w:rPr>
          <w:cs/>
        </w:rPr>
        <w:t xml:space="preserve">วัสดุวิศวกรรม*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7675E468" w14:textId="73BBF57D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สมบัติทางกายภาพและทางกลของวัสดุวิศวกรรม วิธีการทดสอบ และการเลือกใช้วัสดุที่เหมาะสมกับงานวิศวกรรม</w:t>
      </w:r>
    </w:p>
    <w:p w14:paraId="109A4603" w14:textId="0CC5B785" w:rsidR="00980F2E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lastRenderedPageBreak/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020023221 </w:t>
      </w:r>
      <w:r w:rsidRPr="00296CD1">
        <w:rPr>
          <w:cs/>
        </w:rPr>
        <w:t xml:space="preserve">หลักวิชาชีพครู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571BA262" w14:textId="181E2D94" w:rsidR="00296CD1" w:rsidRPr="00296CD1" w:rsidRDefault="00296CD1" w:rsidP="00DF5402">
      <w:pPr>
        <w:tabs>
          <w:tab w:val="left" w:pos="2410"/>
        </w:tabs>
        <w:spacing w:after="240"/>
        <w:ind w:left="1985" w:firstLine="0"/>
        <w:rPr>
          <w:b/>
          <w:bCs/>
        </w:rPr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แนวคิดและหลักการวิชาชีพครู บทบาทหน้าที่และความรับผิดชอบของครู จรรยาบรรณ และการพัฒนาตนเองในสายวิชาชีพครู</w:t>
      </w:r>
    </w:p>
    <w:p w14:paraId="6A0D5E5B" w14:textId="58C74C73" w:rsidR="00980F2E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คำถาม</w:t>
      </w:r>
      <w:r w:rsidRPr="00296CD1">
        <w:t xml:space="preserve"> </w:t>
      </w:r>
      <w:r w:rsidRPr="00296CD1">
        <w:rPr>
          <w:cs/>
        </w:rPr>
        <w:t xml:space="preserve">รายวิชา </w:t>
      </w:r>
      <w:r w:rsidRPr="00296CD1">
        <w:t xml:space="preserve">020023224 </w:t>
      </w:r>
      <w:r w:rsidRPr="00296CD1">
        <w:rPr>
          <w:cs/>
        </w:rPr>
        <w:t xml:space="preserve">จิตวิทยาการศึกษา </w:t>
      </w:r>
      <w:r w:rsidRPr="00296CD1">
        <w:t xml:space="preserve">3(3-0-6) </w:t>
      </w:r>
      <w:r w:rsidRPr="00296CD1">
        <w:rPr>
          <w:cs/>
        </w:rPr>
        <w:t>ศึกษาเกี่ยวกับเรื่องใดบ้าง</w:t>
      </w:r>
      <w:r w:rsidRPr="00296CD1">
        <w:t>?</w:t>
      </w:r>
    </w:p>
    <w:p w14:paraId="5A31757F" w14:textId="70CCAEC4" w:rsidR="00296CD1" w:rsidRPr="00296CD1" w:rsidRDefault="00296CD1" w:rsidP="00DF5402">
      <w:pPr>
        <w:tabs>
          <w:tab w:val="left" w:pos="2410"/>
        </w:tabs>
        <w:spacing w:after="240"/>
        <w:ind w:left="1985" w:firstLine="0"/>
      </w:pPr>
      <w:r w:rsidRPr="00296CD1">
        <w:rPr>
          <w:b/>
          <w:bCs/>
          <w:cs/>
        </w:rPr>
        <w:t>คำตอบ</w:t>
      </w:r>
      <w:r w:rsidRPr="00296CD1">
        <w:t xml:space="preserve"> </w:t>
      </w:r>
      <w:r w:rsidRPr="00296CD1">
        <w:rPr>
          <w:cs/>
        </w:rPr>
        <w:t>หลักการและทฤษฎีทางจิตวิทยาที่เกี่ยวข้องกับการเรียนรู้ การพัฒนาผู้เรียน ความแตกต่างระหว่างบุคคล และการประยุกต์ใช้ในงานการสอน</w:t>
      </w:r>
    </w:p>
    <w:p w14:paraId="5737FFBD" w14:textId="775990FB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020003123 </w:t>
      </w:r>
      <w:r w:rsidRPr="00C65141">
        <w:rPr>
          <w:cs/>
        </w:rPr>
        <w:t xml:space="preserve">จรรยาบรรณวิชาชีพ </w:t>
      </w:r>
      <w:r w:rsidRPr="00C65141">
        <w:t xml:space="preserve">1(1-0-2)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24D05A0D" w14:textId="421BF015" w:rsidR="00C65141" w:rsidRPr="00C65141" w:rsidRDefault="00C65141" w:rsidP="00DF5402">
      <w:pPr>
        <w:tabs>
          <w:tab w:val="left" w:pos="2410"/>
        </w:tabs>
        <w:spacing w:after="240"/>
        <w:ind w:left="1985" w:firstLine="0"/>
        <w:rPr>
          <w:b/>
          <w:b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แนวคิดและทฤษฎีจริยธรรม จรรยาบรรณแห่งวิชาชีพ ความซื่อสัตย์สุจริต ความรับผิดชอบของผู้ประกอบวิชาชีพ การแก้ไขผลประโยชน์ทับซ้อน และจริยธรรมในการทำงาน</w:t>
      </w:r>
    </w:p>
    <w:p w14:paraId="64BF7732" w14:textId="44D63C0E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020023226 </w:t>
      </w:r>
      <w:r w:rsidRPr="00C65141">
        <w:rPr>
          <w:cs/>
        </w:rPr>
        <w:t xml:space="preserve">การวิจัยทางการศึกษา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FCAD155" w14:textId="6DCF1704" w:rsidR="00B82767" w:rsidRDefault="00C65141" w:rsidP="00DF5402">
      <w:pPr>
        <w:tabs>
          <w:tab w:val="left" w:pos="2410"/>
        </w:tabs>
        <w:spacing w:after="240"/>
        <w:ind w:left="1985" w:firstLine="0"/>
        <w:rPr>
          <w:rFonts w:hint="cs"/>
          <w: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 แนวคิด และระเบียบวิธีวิจัยทางการศึกษา จรรยาบรรณนักวิจัย การทำวิจัยเพื่อแก้ปัญหาและพัฒนาผู้เรียน การใช้สถิติและซอฟต์แวร์ในการวิเคราะห์ข้อมูล และการเขียนรายงานวิจั</w:t>
      </w:r>
      <w:r w:rsidR="00771B6B">
        <w:rPr>
          <w:rFonts w:hint="cs"/>
          <w:cs/>
        </w:rPr>
        <w:t>ย</w:t>
      </w:r>
    </w:p>
    <w:p w14:paraId="4DA0DB0A" w14:textId="23C8E7BA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020023222 </w:t>
      </w:r>
      <w:r w:rsidRPr="00C65141">
        <w:rPr>
          <w:cs/>
        </w:rPr>
        <w:t xml:space="preserve">ปรัชญาการศึกษาและการพัฒนาหลักสูตรอาชีวศึกษาและฝึกอบรม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FF5D667" w14:textId="6D6E8B02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ปรัชญา แนวคิดและทฤษฎีทางการศึกษา การเปลี่ยนแปลงบริบทสังคม ปรัชญาเศรษฐกิจพอเพียง หลักสูตรฐานสมรรถนะ การวิเคราะห์และพัฒนาหลักสูตรอาชีวศึกษา และการประเมินเพื่อนำไปปรับปรุง</w:t>
      </w:r>
    </w:p>
    <w:p w14:paraId="3794FDA5" w14:textId="44D7ADA8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A8F059F" w14:textId="212DEF75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หลักการออกแบบโครงสร้างไม้และโครงสร้างเหล็ก การคำนวณและการเลือกใช้วัสดุ การเขียนแบบรายละเอียดโครงสร้าง และการประยุกต์ใช้มาตรฐานงานออกแบบ</w:t>
      </w:r>
    </w:p>
    <w:p w14:paraId="3473629A" w14:textId="7A4824C8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020003103 </w:t>
      </w:r>
      <w:r w:rsidRPr="00C65141">
        <w:rPr>
          <w:cs/>
        </w:rPr>
        <w:t xml:space="preserve">คอมพิวเตอร์และการโปรแกรม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2776A45" w14:textId="3CB7FF39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องค์ประกอบและการทำงานของคอมพิวเตอร์ การปฏิสัมพันธ์ระหว่างฮาร์ดแวร์และซอฟต์แวร์ การเขียนโปรแกรมเบื้องต้นด้วยภาษาระดับสูง การสร้างและเรียกใช้ฟังก์ชัน การจัดการข้อมูล และการแก้ไขข้อผิดพลาด</w:t>
      </w:r>
    </w:p>
    <w:p w14:paraId="2B2E8E85" w14:textId="79C6FD34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020003123 </w:t>
      </w:r>
      <w:r w:rsidRPr="00C65141">
        <w:rPr>
          <w:cs/>
        </w:rPr>
        <w:t xml:space="preserve">จรรยาบรรณวิชาชีพ </w:t>
      </w:r>
      <w:r w:rsidRPr="00C65141">
        <w:t xml:space="preserve">1(1-0-2)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F92C48D" w14:textId="61ECA960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จริยธรรมสัมพันธ์ มิติของจริยธรรม ทฤษฎีจริยธรรม จรรยาบรรณของผู้ประกอบการ ความรับผิดชอบต่อองค์กร จรรยาบรรณวิศวกรรม และสิ่งแวดล้อมการทำงาน</w:t>
      </w:r>
    </w:p>
    <w:p w14:paraId="5BA55904" w14:textId="4F2AC0E2" w:rsid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020023222 </w:t>
      </w:r>
      <w:r w:rsidRPr="00C65141">
        <w:rPr>
          <w:cs/>
        </w:rPr>
        <w:t xml:space="preserve">ปรัชญาการศึกษาและการพัฒนาหลักสูตรอาชีวศึกษาและฝึกอบรม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4D550C1" w14:textId="6A30B086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="00B335B4">
        <w:rPr>
          <w:rFonts w:hint="cs"/>
          <w:cs/>
        </w:rPr>
        <w:t xml:space="preserve"> </w:t>
      </w:r>
      <w:r w:rsidRPr="00C65141">
        <w:rPr>
          <w:cs/>
        </w:rPr>
        <w:t>แนวคิดปรัชญาการศึกษา ปรัชญาเศรษฐกิจพอเพียงในงานการศึกษา การจัดการศึกษาเพื่อความยั่งยืน การวิเคราะห์และจัดทำหลักสูตรอาชีวศึกษา การใช้และการประเมินหลักสูตร</w:t>
      </w:r>
    </w:p>
    <w:p w14:paraId="266ED5DF" w14:textId="68F0EF9A" w:rsidR="00E9140B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020023224 </w:t>
      </w:r>
      <w:r w:rsidRPr="00C65141">
        <w:rPr>
          <w:cs/>
        </w:rPr>
        <w:t xml:space="preserve">จิตวิทยาการศึกษา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C2EDF23" w14:textId="7E24C880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จิตวิทยาพัฒนาการของมนุษย์ ความแตกต่างระหว่างบุคคล การเรียนรู้และการถ่ายโอนความรู้ จิตวิทยาการแนะแนว การให้คำปรึกษา และการใช้จิตวิทยาเพื่อพัฒนาศักยภาพผู้เรียน</w:t>
      </w:r>
    </w:p>
    <w:p w14:paraId="7DE7FE08" w14:textId="642CC35E" w:rsidR="00E9140B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020023225 </w:t>
      </w:r>
      <w:r w:rsidRPr="00C65141">
        <w:rPr>
          <w:cs/>
        </w:rPr>
        <w:t xml:space="preserve">วิธีการสอนอาชีวศึกษา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8709967" w14:textId="4CCA2112" w:rsidR="00C65141" w:rsidRPr="00C65141" w:rsidRDefault="00C65141" w:rsidP="00DF5402">
      <w:pPr>
        <w:tabs>
          <w:tab w:val="left" w:pos="2410"/>
        </w:tabs>
        <w:spacing w:after="240"/>
        <w:ind w:left="1985" w:firstLine="0"/>
        <w:rPr>
          <w:rFonts w:hint="cs"/>
          <w: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หลักการและแนวคิดเกี่ยวกับหลักสูตรอาชีวศึกษา กระบวนการเรียนการสอนอาชีวศึกษา การจัดทำแผนการเรียนรู้ การบูรณาการความรู้ การประเมินความก้าวหน้าของผู้เรียน และการใช้เทคโนโลยีดิจิทั</w:t>
      </w:r>
      <w:r w:rsidR="00947FDB">
        <w:rPr>
          <w:rFonts w:hint="cs"/>
          <w:cs/>
        </w:rPr>
        <w:t>ล</w:t>
      </w:r>
    </w:p>
    <w:p w14:paraId="536EFA33" w14:textId="28E42C49" w:rsidR="00E9140B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020023226 </w:t>
      </w:r>
      <w:r w:rsidRPr="00C65141">
        <w:rPr>
          <w:cs/>
        </w:rPr>
        <w:t xml:space="preserve">การวิจัยทางการศึกษา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5C5AB5B" w14:textId="5483A2B1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หลักการและระเบียบวิธีวิจัยทางการศึกษา การวิจัยเพื่อแก้ปัญหาและพัฒนาผู้เรียน การออกแบบโครงการวิจัย การเลือกใช้เครื่องมือและสถิติ การใช้ซอฟต์แวร์วิเคราะห์ข้อมูล และการเขียนรายงานวิจัย</w:t>
      </w:r>
    </w:p>
    <w:p w14:paraId="1815CC81" w14:textId="590546A7" w:rsidR="00F84487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020023228 </w:t>
      </w:r>
      <w:r w:rsidRPr="00C65141">
        <w:rPr>
          <w:cs/>
        </w:rPr>
        <w:t xml:space="preserve">การวัดและการประเมินผลการศึกษา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379C0BE" w14:textId="3A74532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หลักการ แนวคิด และแนวปฏิบัติในการวัดและประเมินผลการเรียนรู้ การสร้างเครื่องมือวัดผล การใช้สถิติเบื้องต้น การประเมินผลการเรียนรู้โดยใช้เทคโนโลยีดิจิทัล และการนำผลการประเมินไปใช้พัฒนาผู้เรียน</w:t>
      </w:r>
    </w:p>
    <w:p w14:paraId="6D08B647" w14:textId="4BD60F5F" w:rsidR="00F84487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="00B335B4">
        <w:rPr>
          <w:rFonts w:hint="cs"/>
          <w:b/>
          <w:bCs/>
          <w:cs/>
        </w:rPr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020323101 </w:t>
      </w:r>
      <w:r w:rsidRPr="00C65141">
        <w:rPr>
          <w:cs/>
        </w:rPr>
        <w:t xml:space="preserve">การเขียนแบบวิศวกรรม*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DE75E14" w14:textId="6E18902B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มาตรฐานการเขียนแบบ การเขียนภาพด้วยมือเปล่า การฉายภาพเรขาคณิต การกำหนดขนาด ภาพสามมิติ ภาพตัด ภาพคลี่ และการเขียนแบบด้วยคอมพิวเตอร์เบื้องต้น</w:t>
      </w:r>
    </w:p>
    <w:p w14:paraId="6C3AD0A3" w14:textId="3F5FB310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020323103 </w:t>
      </w:r>
      <w:r w:rsidRPr="00C65141">
        <w:rPr>
          <w:cs/>
        </w:rPr>
        <w:t xml:space="preserve">วัสดุวิศวกรรม*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88A4FCB" w14:textId="556546F3" w:rsidR="00C65141" w:rsidRPr="00C65141" w:rsidRDefault="00C65141" w:rsidP="00DF5402">
      <w:pPr>
        <w:tabs>
          <w:tab w:val="left" w:pos="2410"/>
        </w:tabs>
        <w:spacing w:after="240"/>
        <w:ind w:left="1985" w:firstLine="0"/>
        <w:rPr>
          <w:b/>
          <w:b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โลหะและโลหะวิทยา โครงสร้างจุลภาคและมหภาค การผลิตเหล็กและเหล็กกล้า สมบัติของโลหะและวัสดุที่ไม่ใช่โลหะ เช่น พอลิเมอร์ เซรามิก วัสดุผสม คอนกรีต แอสฟัลต์ และไม้ รวมถึงการทดสอบวัสดุทั้งแบบทำลายและไม่ทำลาย</w:t>
      </w:r>
    </w:p>
    <w:p w14:paraId="1CC3F9FF" w14:textId="295FC5D3" w:rsidR="00A820ED" w:rsidRDefault="00C65141" w:rsidP="00DF5402">
      <w:pPr>
        <w:tabs>
          <w:tab w:val="left" w:pos="2410"/>
        </w:tabs>
        <w:spacing w:after="240"/>
        <w:ind w:left="1985" w:firstLine="0"/>
        <w:rPr>
          <w:b/>
          <w:bCs/>
        </w:rPr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020323105 </w:t>
      </w:r>
      <w:r w:rsidRPr="00C65141">
        <w:rPr>
          <w:cs/>
        </w:rPr>
        <w:t xml:space="preserve">กลศาสตร์ของไหล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E84B970" w14:textId="5A34F88E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สมบัติของของไหล ของไหลสถิต พลังงานและโมเมนตัม การไหลในท่อ การไหลในทางน้ำเปิด การไหลของของไหลจริง การวิเคราะห์มิติและความเหมือน และการวัดอัตราการไหล</w:t>
      </w:r>
    </w:p>
    <w:p w14:paraId="3C8AEC25" w14:textId="3D3055AC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020323108 </w:t>
      </w:r>
      <w:r w:rsidRPr="00C65141">
        <w:rPr>
          <w:cs/>
        </w:rPr>
        <w:t xml:space="preserve">การสำรวจภาคสนาม </w:t>
      </w:r>
      <w:r w:rsidRPr="00C65141">
        <w:t xml:space="preserve">1(80 </w:t>
      </w:r>
      <w:r w:rsidRPr="00C65141">
        <w:rPr>
          <w:cs/>
        </w:rPr>
        <w:t>ชั่วโมง) ศึกษาเกี่ยวกับเรื่องใดบ้าง</w:t>
      </w:r>
      <w:r w:rsidRPr="00C65141">
        <w:t>?</w:t>
      </w:r>
    </w:p>
    <w:p w14:paraId="4FE15F95" w14:textId="02538B85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การปฏิบัติการสำรวจจริงในสนาม ฝึกการวางแผนงาน การเก็บข้อมูล การทำระดับตามยาวและตามขวาง การทำเส้นชั้นความสูง การทำวงรอบ และการเขียนแผนที่ภูมิประเทศ</w:t>
      </w:r>
    </w:p>
    <w:p w14:paraId="30CC7EC0" w14:textId="1920616E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2E0291A5" w14:textId="0A4689D0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การออกแบบโครงสร้างไม้และเหล็ก การคำนวณองค์อาคารรับแรงดึง แรงอัด แรงดัด การต่อแบบต่าง ๆ การเขียนแบบรายละเอียด การออกแบบโครงสร้างเหล็กภายใต้แรงลมและแผ่นดินไหว</w:t>
      </w:r>
    </w:p>
    <w:p w14:paraId="0DD538BA" w14:textId="4F21A3AA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020323204 </w:t>
      </w:r>
      <w:r w:rsidRPr="00C65141">
        <w:rPr>
          <w:cs/>
        </w:rPr>
        <w:t xml:space="preserve">การออกแบบคอนกรีตเสริมเหล็ก*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465CB57" w14:textId="589085F3" w:rsidR="00F30006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หลักการออกแบบโครงสร้างคอนกรีตเสริมเหล็กด้วยวิธีหน่วยแรงใช้งานและวิธีกำลัง การออกแบบคาน แผ่นพื้น บันได เสา ฐานราก และกำแพงกันดิน รวมถึงการออกแบบภายใต้แรงลมและแผ่นดินไห</w:t>
      </w:r>
      <w:r w:rsidR="00F30006">
        <w:rPr>
          <w:rFonts w:hint="cs"/>
          <w:cs/>
        </w:rPr>
        <w:t>ว</w:t>
      </w:r>
    </w:p>
    <w:p w14:paraId="5552C928" w14:textId="3B6FA946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020323207 </w:t>
      </w:r>
      <w:r w:rsidRPr="00C65141">
        <w:rPr>
          <w:cs/>
        </w:rPr>
        <w:t xml:space="preserve">วิธีไฟไนต์เอลิเมนต์เบื้องต้น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F22B5B2" w14:textId="45BDAEC8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หลักการไฟไนต์เอลิเมนต์ การวิเคราะห์โครงข้อหมุนและโครงข้อแข็ง การหาความเค้นและความเครียด การประยุกต์ใช้วิธีไฟไนต์เอลิเมนต์กับคอมพิวเตอร์ และโครงงานวิเคราะห์โครงสร้าง</w:t>
      </w:r>
    </w:p>
    <w:p w14:paraId="40C5120E" w14:textId="18E70C05" w:rsidR="00A820ED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020323210 </w:t>
      </w:r>
      <w:r w:rsidRPr="00C65141">
        <w:rPr>
          <w:cs/>
        </w:rPr>
        <w:t xml:space="preserve">การออกแบบอาคาร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945AC4B" w14:textId="72C4DBBA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องค์ประกอบอาคาร ระบบโครงสร้างอาคาร การออกแบบอาคารสูงภายใต้แรงลมและแผ่นดินไหว การออกแบบฐานรากอาคารสูง และการประยุกต์ใช้หลักการทางสถาปัตยกรรมและวิศวกรรมร่วมกัน</w:t>
      </w:r>
    </w:p>
    <w:p w14:paraId="78D5A646" w14:textId="052E6C74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020323225 </w:t>
      </w:r>
      <w:r w:rsidRPr="00C65141">
        <w:rPr>
          <w:cs/>
        </w:rPr>
        <w:t xml:space="preserve">วัสดุทางวิศวกรรมโยธาและการทดสอบ </w:t>
      </w:r>
      <w:r w:rsidRPr="00C65141">
        <w:t xml:space="preserve">4(2-6-6)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531BB3A" w14:textId="6103579C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สมบัติของวัสดุผสมคอนกรีต การออกแบบส่วนผสมคอนกรีต สมบัติของคอนกรีตสดและคอนกรีตแข็งตัว สมบัติของวัสดุก่อสร้างอื่น ๆ เช่น โลหะ ไม้ และยาง รวมถึงการทดสอบสมบัติทางกลของวัสดุ</w:t>
      </w:r>
    </w:p>
    <w:p w14:paraId="5E22937C" w14:textId="5844E1B9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020323302 </w:t>
      </w:r>
      <w:r w:rsidRPr="00C65141">
        <w:rPr>
          <w:cs/>
        </w:rPr>
        <w:t xml:space="preserve">ปฏิบัติการปฐพีกลศาสตร์* </w:t>
      </w:r>
      <w:r w:rsidRPr="00C65141">
        <w:t xml:space="preserve">1(0-3-1)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603E118" w14:textId="65945F2E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การทดสอบสมบัติของดินในห้องปฏิบัติการ เช่น ขีดจำกัดแอตเทอร์เบิร์ก ความถ่วงจำเพาะ การวิเคราะห์ขนาดเม็ดดิน ความซึมน้ำ กำลังรับแรงเฉือน การบดอัดดิน การทดสอบความหนาแน่นในสนาม และการรายงานผลการทดลอง</w:t>
      </w:r>
    </w:p>
    <w:p w14:paraId="68E5C00D" w14:textId="081453E9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020323304 </w:t>
      </w:r>
      <w:r w:rsidRPr="00C65141">
        <w:rPr>
          <w:cs/>
        </w:rPr>
        <w:t xml:space="preserve">เทคนิคการปรับปรุงคุณภาพดิน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9D68897" w14:textId="0EE3D03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วิธีการปรับปรุงคุณภาพดิน เช่น การบดอัดดิน การระบายน้ำแนวดิ่ง การอัดน้ำปูน เสาเข็มขนาดเล็ก สมอดิน การเสริมโครงสร้างดิน การใช้สารผสมเพิ่ม และการระบายน้ำออกจากดิน</w:t>
      </w:r>
    </w:p>
    <w:p w14:paraId="6E1C25FC" w14:textId="54B774CB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020323402 </w:t>
      </w:r>
      <w:r w:rsidRPr="00C65141">
        <w:rPr>
          <w:cs/>
        </w:rPr>
        <w:t xml:space="preserve">วิศวกรรมการทาง*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F6FB34A" w14:textId="1D086D09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พื้นฐานการขนส่งและการออกแบบระบบคมนาคม การออกแบบทางหลวง การจราจรเบื้องต้น การออกแบบเรขาคณิตถนน ผิวทางลาดยางและคอนกรีต การระบายน้ำ การก่อสร้างและบำรุงรักษาทาง</w:t>
      </w:r>
    </w:p>
    <w:p w14:paraId="512BCED1" w14:textId="6DFC4118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020323404 </w:t>
      </w:r>
      <w:r w:rsidRPr="00C65141">
        <w:rPr>
          <w:cs/>
        </w:rPr>
        <w:t xml:space="preserve">การออกแบบและการก่อสร้างผิวทาง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7EFD0EF" w14:textId="015A316E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เทคนิคการออกแบบผิวทาง การประเมินและบำรุงรักษาถนน การจำแนกความเสียหายของผิวทาง การรีไซเคิลวัสดุ การทำผิวใหม่ และการจัดการผิวทางถนน</w:t>
      </w:r>
    </w:p>
    <w:p w14:paraId="7D4F2A63" w14:textId="7C26F83D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020323407 </w:t>
      </w:r>
      <w:r w:rsidRPr="00C65141">
        <w:rPr>
          <w:cs/>
        </w:rPr>
        <w:t xml:space="preserve">การวางแผนขนส่ง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7E8571C" w14:textId="7E0E2D99" w:rsidR="00C65141" w:rsidRPr="00C65141" w:rsidRDefault="00C65141" w:rsidP="00DF5402">
      <w:pPr>
        <w:tabs>
          <w:tab w:val="left" w:pos="2410"/>
        </w:tabs>
        <w:spacing w:after="240"/>
        <w:ind w:left="1985" w:firstLine="0"/>
        <w:rPr>
          <w:b/>
          <w:b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ทฤษฎีและขั้นตอนการวางแผนขนส่ง การวิเคราะห์และออกแบบการวางแผนขนส่งในเขตเมืองและนอกเมือง แบบจำลองทางคณิตศาสตร์ บทบาทของการใช้ที่ดิน และผลกระทบต่อชุมชนและสิ่งแวดล้อม</w:t>
      </w:r>
    </w:p>
    <w:p w14:paraId="44AA9CFD" w14:textId="00F8527A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020323502 </w:t>
      </w:r>
      <w:r w:rsidRPr="00C65141">
        <w:rPr>
          <w:cs/>
        </w:rPr>
        <w:t xml:space="preserve">วิศวกรรมชลศาสตร์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E18767C" w14:textId="5180CA9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การไหลในทางน้ำเปิด ระบบท่อและเครือข่าย การกระแทกของน้ำ การเคลื่อนที่ของตะกอน เขื่อน อาคารควบคุมน้ำ เครื่องสูบน้ำ กังหันน้ำ แบบจำลองทางชลศาสตร์ และการระบายน้ำ</w:t>
      </w:r>
    </w:p>
    <w:p w14:paraId="68270AAD" w14:textId="54E8EC81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020323504 </w:t>
      </w:r>
      <w:r w:rsidRPr="00C65141">
        <w:rPr>
          <w:cs/>
        </w:rPr>
        <w:t xml:space="preserve">การไหลในทางน้ำเปิด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D8D8C1E" w14:textId="06C5FA84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หลักการของการไหลในทางน้ำเปิด สมการพลังงานและโมเมนตัม การไหลแบบวิกฤต สม่ำเสมอ ไม่สม่ำเสมอ และคงตัว การคำนวณการไหล การจำลองการไหล และการออกแบบโครงสร้างควบคุมน้ำ</w:t>
      </w:r>
    </w:p>
    <w:p w14:paraId="513A5860" w14:textId="742851C6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020323507 </w:t>
      </w:r>
      <w:r w:rsidRPr="00C65141">
        <w:rPr>
          <w:cs/>
        </w:rPr>
        <w:t xml:space="preserve">วิศวกรรมชลประทาน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89B2FA6" w14:textId="49D5FF22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หลักการและชนิดของงานชลประทาน ส่วนประกอบอาคารชลประทาน ความสัมพันธ์ระหว่างดิน น้ำ และพืช ความต้องการน้ำของพืช ระบบการส่งและระบายน้ำ และการบำรุงรักษาอาคารชลประทาน</w:t>
      </w:r>
    </w:p>
    <w:p w14:paraId="4AE3BA5D" w14:textId="31A98BE7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020323510 </w:t>
      </w:r>
      <w:r w:rsidRPr="00C65141">
        <w:rPr>
          <w:cs/>
        </w:rPr>
        <w:t xml:space="preserve">การประยุกต์ใช้คอมพิวเตอร์ในงานวิศวกรรมน้ำ </w:t>
      </w:r>
      <w:r w:rsidRPr="00C65141">
        <w:t xml:space="preserve">3(1-4-4)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3E2ADA8" w14:textId="75779469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="00A36D4A">
        <w:rPr>
          <w:rFonts w:hint="cs"/>
          <w:b/>
          <w:bCs/>
          <w:cs/>
        </w:rPr>
        <w:t xml:space="preserve"> </w:t>
      </w:r>
      <w:r w:rsidRPr="00C65141">
        <w:rPr>
          <w:cs/>
        </w:rPr>
        <w:t>การใช้โปรแกรมคอมพิวเตอร์ในการวิเคราะห์ทางด้านอุทกวิทยา ชลศาสตร์ และการจัดการแหล่งน้ำ การจำลองและการเพิ่มประสิทธิภาพระบบแหล่งน้ำ และการประยุกต์ใช้ในการออกแบบงานวิศวกรรมน้ำ</w:t>
      </w:r>
    </w:p>
    <w:p w14:paraId="652BAF1C" w14:textId="078580F3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020323602 </w:t>
      </w:r>
      <w:r w:rsidRPr="00C65141">
        <w:rPr>
          <w:cs/>
        </w:rPr>
        <w:t xml:space="preserve">การบริหารงานก่อสร้าง*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D671937" w14:textId="27B0A70C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 xml:space="preserve">ระบบและกระบวนการก่อสร้างเบื้องต้น การจัดการองค์กรก่อสร้าง การวางแผนงานและโครงการ การใช้ </w:t>
      </w:r>
      <w:r w:rsidRPr="00C65141">
        <w:t xml:space="preserve">PERT </w:t>
      </w:r>
      <w:r w:rsidRPr="00C65141">
        <w:rPr>
          <w:cs/>
        </w:rPr>
        <w:t xml:space="preserve">และ </w:t>
      </w:r>
      <w:r w:rsidRPr="00C65141">
        <w:t xml:space="preserve">CPM </w:t>
      </w:r>
      <w:r w:rsidRPr="00C65141">
        <w:rPr>
          <w:cs/>
        </w:rPr>
        <w:t>การจัดการทรัพยากร การควบคุมความปลอดภัย คุณภาพงาน และการจัดการขยะจากการก่อสร้าง</w:t>
      </w:r>
    </w:p>
    <w:p w14:paraId="36F28FCE" w14:textId="42E8F183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="00A36D4A">
        <w:rPr>
          <w:rFonts w:hint="cs"/>
          <w:b/>
          <w:bCs/>
          <w:cs/>
        </w:rPr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020323604 </w:t>
      </w:r>
      <w:r w:rsidRPr="00C65141">
        <w:rPr>
          <w:cs/>
        </w:rPr>
        <w:t xml:space="preserve">เศรษฐศาสตร์วิศวกรรมสำหรับการก่อสร้าง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18F9908" w14:textId="7D861204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แนวคิดเศรษฐศาสตร์วิศวกรรม มูลค่าของเงินตามเวลา การวิเคราะห์มูลค่าและการตัดสินใจ อัตราตอบแทน ต้นทุนตลอดอายุโครงการ การวิเคราะห์จุดคุ้มทุน ความเสี่ยงจากเงินเฟ้อและค่าเสื่อมราคา การประเมินทางเศรษฐศาสตร์ และการประยุกต์ใช้ในโครงการก่อสร้าง</w:t>
      </w:r>
    </w:p>
    <w:p w14:paraId="13F88CFC" w14:textId="1B6E2515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020323606 </w:t>
      </w:r>
      <w:r w:rsidRPr="00C65141">
        <w:rPr>
          <w:cs/>
        </w:rPr>
        <w:t xml:space="preserve">กลยุทธ์การประมาณราคาและวิเคราะห์ราคางานก่อสร้าง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8897C07" w14:textId="6B915365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การวางกลยุทธ์ในการประมาณราคาและควบคุมต้นทุน การจัดทำเอกสารประมูลงาน การเขียนข้อกำหนดและสัญญา การประมาณราคาค่าวัสดุ ค่าแรง เครื่องจักร และการใช้เทคนิคการวิเคราะห์ต้นทุน</w:t>
      </w:r>
    </w:p>
    <w:p w14:paraId="200EAEC2" w14:textId="41392F72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020323608 </w:t>
      </w:r>
      <w:r w:rsidRPr="00C65141">
        <w:rPr>
          <w:cs/>
        </w:rPr>
        <w:t xml:space="preserve">ศิลปะและเทคนิคเฉพาะสำหรับการบริหารงานก่อสร้าง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56EC66E" w14:textId="49DDF5AA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การพัฒนาเทคโนโลยีการก่อสร้าง เทคนิคเฉพาะในการบริหารงานก่อสร้าง การเลือกวัสดุ การจัดการงานฐานราก งานโครงสร้างเหล็ก ไม้ และคอนกรีต ระบบน้ำ อากาศ และพลังงาน</w:t>
      </w:r>
    </w:p>
    <w:p w14:paraId="2C129B9B" w14:textId="63265F03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040113001 </w:t>
      </w:r>
      <w:r w:rsidRPr="00C65141">
        <w:rPr>
          <w:cs/>
        </w:rPr>
        <w:t xml:space="preserve">เคมีสำหรับวิศวกร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8BDBCEE" w14:textId="5217D14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สารและการวัด อะตอม โมเลกุล พันธะเคมี ตารางธาตุ แก๊ส ของเหลว ของแข็ง สารละลาย อุณหพลศาสตร์เคมี จลนพลศาสตร์ สมดุลเคมี สมดุลไอออน และเคมีไฟฟ้า</w:t>
      </w:r>
    </w:p>
    <w:p w14:paraId="1C9D9898" w14:textId="76C46CCD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040113002 </w:t>
      </w:r>
      <w:r w:rsidRPr="00C65141">
        <w:rPr>
          <w:cs/>
        </w:rPr>
        <w:t xml:space="preserve">ปฏิบัติการเคมีสำหรับวิศวกร </w:t>
      </w:r>
      <w:r w:rsidRPr="00C65141">
        <w:t xml:space="preserve">1(0-3-1)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9506F74" w14:textId="688EF6C5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การทดลองที่เกี่ยวข้องกับเนื้อหาในรายวิชาเคมีสำหรับวิศวกร เพื่อสนับสนุนทฤษฎีและการประยุกต์ในทางปฏิบัติ</w:t>
      </w:r>
    </w:p>
    <w:p w14:paraId="76B09222" w14:textId="4F9DDEF9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040503080 </w:t>
      </w:r>
      <w:r w:rsidRPr="00C65141">
        <w:rPr>
          <w:cs/>
        </w:rPr>
        <w:t xml:space="preserve">หลักสถิติ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5ADDD7C" w14:textId="767FD683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ความรู้พื้นฐานทางสถิติ การใช้สถิติเชิงพรรณนา ความน่าจะเป็น การแจกแจง การทดสอบสมมติฐาน การวิเคราะห์ความแปรปรวน การทดสอบไคสแควร์ การวิเคราะห์การถดถอย และการตีความผลทางสถิติ</w:t>
      </w:r>
    </w:p>
    <w:p w14:paraId="04E4304F" w14:textId="21555A8D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080103018 </w:t>
      </w:r>
      <w:r w:rsidRPr="00C65141">
        <w:rPr>
          <w:cs/>
        </w:rPr>
        <w:t xml:space="preserve">ภาษาอังกฤษเพื่อการทำงาน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78F2085" w14:textId="627F898B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ทักษะภาษาอังกฤษเพื่อการทำงาน การสมัครงาน การสัมภาษณ์ การเขียนอีเมล การโทรศัพท์ การประชุม การอธิบายสินค้าและบริการ การเจรจาต่อรอง และการเดินทางเพื่อธุรกิจ</w:t>
      </w:r>
    </w:p>
    <w:p w14:paraId="4A535029" w14:textId="51CC8DC9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020323109 </w:t>
      </w:r>
      <w:r w:rsidRPr="00C65141">
        <w:rPr>
          <w:cs/>
        </w:rPr>
        <w:t xml:space="preserve">คณิตศาสตร์ประยุกต์สำหรับวิศวกรรมโยธา*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1BF9F71" w14:textId="2F682E43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พีชคณิตเชิงเส้น คำตอบของสมการเชิงเส้น สมการเชิงอนุพันธ์อันดับหนึ่งและสอง การแปลงฟูเรียร์และลาปลาซ แคลคูลัสเวกเตอร์ วิธีเชิงตัวเลขสำหรับการแก้สมการ และการประยุกต์ใช้ในวิศวกรรมโยธา</w:t>
      </w:r>
    </w:p>
    <w:p w14:paraId="4214FC15" w14:textId="4AC39CCD" w:rsidR="00B471CA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020323101 </w:t>
      </w:r>
      <w:r w:rsidRPr="00C65141">
        <w:rPr>
          <w:cs/>
        </w:rPr>
        <w:t xml:space="preserve">การเขียนแบบวิศวกรรม*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5BEC716" w14:textId="4D6343DB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มาตรฐานการเขียนแบบ การเขียนภาพด้วยมือเปล่า การฉายภาพเรขาคณิต การกำหนดขนาด ภาพสามมิติ ภาพตัด และการเขียนแบบด้วยคอมพิวเตอร์เบื้องต้น</w:t>
      </w:r>
    </w:p>
    <w:p w14:paraId="09E8B2B1" w14:textId="742F0B29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906FB04" w14:textId="4BCC2598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การออกแบบองค์อาคารไม้และเหล็ก การคำนวณแรงดึง แรงอัด แรงดัด การเขียนแบบรายละเอียด การออกแบบโครงสร้างภายใต้แรงลมและแผ่นดินไหว และการประยุกต์ใช้มาตรฐานงานออกแบบ</w:t>
      </w:r>
    </w:p>
    <w:p w14:paraId="5B580CE7" w14:textId="71CB223D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020323401 </w:t>
      </w:r>
      <w:r w:rsidRPr="00C65141">
        <w:rPr>
          <w:cs/>
        </w:rPr>
        <w:t xml:space="preserve">การสำรวจเส้นทาง* </w:t>
      </w:r>
      <w:r w:rsidRPr="00C65141">
        <w:t xml:space="preserve">3(2-3-5)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43B01EF" w14:textId="18ED7F30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หลักการสำรวจเส้นทาง การกำหนดแนวเส้นทาง การออกแบบโค้งราบและโค้งดิ่ง การวางแนวเส้นทาง งานดิน และการสำรวจเพื่อการก่อสร้างถนน</w:t>
      </w:r>
    </w:p>
    <w:p w14:paraId="394A3530" w14:textId="6A35262F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020323207 </w:t>
      </w:r>
      <w:r w:rsidRPr="00C65141">
        <w:rPr>
          <w:cs/>
        </w:rPr>
        <w:t xml:space="preserve">วิธีไฟไนต์เอลิเมนต์เบื้องต้น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A510631" w14:textId="1406B96F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หลักการไฟไนต์เอลิเมนต์ สมการไฟไนต์เอลิเมนต์ การวิเคราะห์โครงข้อหมุนและโครงข้อแข็ง ความเค้นและความเครียดในระนาบ การประยุกต์ใช้วิธีไฟไนต์เอลิเมนต์ด้วยคอมพิวเตอร์</w:t>
      </w:r>
    </w:p>
    <w:p w14:paraId="3AEDEE66" w14:textId="6104A16D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020323404 </w:t>
      </w:r>
      <w:r w:rsidRPr="00C65141">
        <w:rPr>
          <w:cs/>
        </w:rPr>
        <w:t xml:space="preserve">การออกแบบและการก่อสร้างผิวทาง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5570D8E" w14:textId="09B1C51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เทคนิคการออกแบบและการก่อสร้างผิวทาง การประเมินและบำรุงรักษาถนน การจำแนกความเสียหายของผิวทาง การรีไซเคิลวัสดุ การทำผิวใหม่ และการจัดการผิวทาง</w:t>
      </w:r>
    </w:p>
    <w:p w14:paraId="5F9F23DB" w14:textId="03E2CBD1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020323508 </w:t>
      </w:r>
      <w:r w:rsidRPr="00C65141">
        <w:rPr>
          <w:cs/>
        </w:rPr>
        <w:t xml:space="preserve">วิศวกรรมน้ำใต้ดิน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2CDD617E" w14:textId="2EB1B6D7" w:rsidR="00C65141" w:rsidRPr="00C65141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การกำเนิดและลักษณะของแหล่งน้ำใต้ดิน กฎของดาร์ซี การเคลื่อนที่ของน้ำใต้ดิน การทดสอบและสำรวจ การออกแบบและก่อสร้างบ่อน้ำบาดาล ปริมาณน้ำทดแทน คุณภาพน้ำใต้ดิน และการจัดการทรัพยากรน้ำใต้ดิน</w:t>
      </w:r>
    </w:p>
    <w:p w14:paraId="787B4D63" w14:textId="72C02C7F" w:rsidR="00777549" w:rsidRDefault="00C65141" w:rsidP="00DF5402">
      <w:pPr>
        <w:tabs>
          <w:tab w:val="left" w:pos="2410"/>
        </w:tabs>
        <w:spacing w:after="240"/>
        <w:ind w:left="1985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020323610 </w:t>
      </w:r>
      <w:r w:rsidRPr="00C65141">
        <w:rPr>
          <w:cs/>
        </w:rPr>
        <w:t xml:space="preserve">งานสาธารณูปโภค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166188A" w14:textId="5177EE89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ประเภทและวิธีการก่อสร้างถนน สะพาน ระบบท่อระบายน้ำ ระบบผลิตและแจกจ่ายน้ำประปา ระบบบำบัดน้ำเสีย และการจัดการโครงสร้างพื้นฐานที่เกี่ยวข้อง</w:t>
      </w:r>
    </w:p>
    <w:p w14:paraId="7E848BF9" w14:textId="0106D4EA" w:rsidR="00777549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020323109 </w:t>
      </w:r>
      <w:r w:rsidRPr="00C65141">
        <w:rPr>
          <w:cs/>
        </w:rPr>
        <w:t xml:space="preserve">คณิตศาสตร์ประยุกต์สำหรับวิศวกรรมโยธา*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1B84038" w14:textId="7E22D1FF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พีชคณิตเชิงเส้น สมการเชิงอนุพันธ์อันดับหนึ่งและสอง การแปลงฟูเรียร์และลาปลาซ แคลคูลัสเวกเตอร์ ระเบียบวิธีเชิงตัวเลข และการประยุกต์ใช้ทางวิศวกรรมโยธา</w:t>
      </w:r>
    </w:p>
    <w:p w14:paraId="3AF9C779" w14:textId="18DF1E4C" w:rsidR="00777549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020323101 </w:t>
      </w:r>
      <w:r w:rsidRPr="00C65141">
        <w:rPr>
          <w:cs/>
        </w:rPr>
        <w:t xml:space="preserve">การเขียนแบบวิศวกรรม*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39FEB2C" w14:textId="429A15F6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การเขียนแบบทางวิศวกรรม มาตรฐานการเขียนแบบ การฉายภาพ การกำหนดขนาด ภาพสามมิติ การใช้ซอฟต์แวร์ช่วยเขียนแบบ</w:t>
      </w:r>
    </w:p>
    <w:p w14:paraId="538319C3" w14:textId="2C495BBB" w:rsidR="00777549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6FDEEC9" w14:textId="39132641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หลักการออกแบบโครงสร้างไม้และเหล็ก การเขียนแบบรายละเอียด การออกแบบองค์อาคารภายใต้แรงดึง แรงอัด แรงบิด และแรงลม รวมถึงการออกแบบโครงสร้างต้านแผ่นดินไห</w:t>
      </w:r>
      <w:r w:rsidR="00777549">
        <w:rPr>
          <w:rFonts w:hint="cs"/>
          <w:cs/>
        </w:rPr>
        <w:t>ว</w:t>
      </w:r>
    </w:p>
    <w:p w14:paraId="62F34896" w14:textId="2EAF690D" w:rsidR="00777549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020323401 </w:t>
      </w:r>
      <w:r w:rsidRPr="00C65141">
        <w:rPr>
          <w:cs/>
        </w:rPr>
        <w:t xml:space="preserve">การสำรวจเส้นทาง* </w:t>
      </w:r>
      <w:r w:rsidRPr="00C65141">
        <w:t xml:space="preserve">3(2-3-5)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6B4D15E" w14:textId="1A5DDE9C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หลักการสำรวจเส้นทาง การกำหนดแนวและออกแบบเส้นทาง การทำโครงข่ายสำรวจ การวิเคราะห์ข้อมูลการสำรวจ และการประยุกต์ใช้ในงานออกแบบทางวิศวกรรม</w:t>
      </w:r>
    </w:p>
    <w:p w14:paraId="20DD9177" w14:textId="1E31B3B5" w:rsidR="00501140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020323207 </w:t>
      </w:r>
      <w:r w:rsidRPr="00C65141">
        <w:rPr>
          <w:cs/>
        </w:rPr>
        <w:t xml:space="preserve">วิธีไฟไนต์เอลิเมนต์เบื้องต้น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8D3D860" w14:textId="73C7E099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หลักการของวิธีไฟไนต์เอลิเมนต์ การสร้างสมการไฟไนต์เอลิเมนต์ การวิเคราะห์โครงข้อหมุนและโครงข้อแข็ง ความเค้นและความเครียด การใช้คอมพิวเตอร์ช่วยวิเคราะห์โครงสร้าง</w:t>
      </w:r>
    </w:p>
    <w:p w14:paraId="63688324" w14:textId="5600301D" w:rsidR="00501140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020323404 </w:t>
      </w:r>
      <w:r w:rsidRPr="00C65141">
        <w:rPr>
          <w:cs/>
        </w:rPr>
        <w:t xml:space="preserve">การออกแบบและการก่อสร้างผิวทาง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03F6E7F" w14:textId="60429CFA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เทคนิคการออกแบบและก่อสร้างผิวทางถนน การประเมินและบำรุงรักษา การจำแนกความเสียหายของผิวทาง การนำวัสดุเก่ามาใช้ใหม่ การทำผิวใหม่ และการจัดการผิวทาง</w:t>
      </w:r>
    </w:p>
    <w:p w14:paraId="71CFB8C4" w14:textId="768D17DB" w:rsidR="00501140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020323508 </w:t>
      </w:r>
      <w:r w:rsidRPr="00C65141">
        <w:rPr>
          <w:cs/>
        </w:rPr>
        <w:t xml:space="preserve">วิศวกรรมน้ำใต้ดิน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A5B561E" w14:textId="1DD92220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การกำเนิดและโครงสร้างของน้ำใต้ดิน กฎของดาร์ซี สมการการไหล การทดสอบน้ำใต้ดิน การออกแบบและก่อสร้างบ่อน้ำบาดาล การจัดการทรัพยากรน้ำใต้ดิน และการสร้างแบบจำลองทางคณิตศาสตร์</w:t>
      </w:r>
    </w:p>
    <w:p w14:paraId="699FB04A" w14:textId="2DFED8F4" w:rsidR="00501140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020323610 </w:t>
      </w:r>
      <w:r w:rsidRPr="00C65141">
        <w:rPr>
          <w:cs/>
        </w:rPr>
        <w:t xml:space="preserve">งานสาธารณูปโภค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DB7C275" w14:textId="24D5CC61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ประเภทและวิธีการก่อสร้างระบบสาธารณูปโภค เช่น ถนน สะพาน ระบบระบายน้ำ ระบบประปา ระบบบำบัดน้ำเสีย และองค์ประกอบอื่นที่เกี่ยวข้องกับโครงสร้างพื้นฐาน</w:t>
      </w:r>
    </w:p>
    <w:p w14:paraId="601E923B" w14:textId="390E6082" w:rsidR="00065EB2" w:rsidRDefault="00C65141" w:rsidP="00DF5402">
      <w:pPr>
        <w:tabs>
          <w:tab w:val="left" w:pos="2410"/>
        </w:tabs>
        <w:spacing w:after="240"/>
        <w:ind w:left="2410" w:firstLine="0"/>
        <w:rPr>
          <w:b/>
          <w:bCs/>
        </w:rPr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020023229 </w:t>
      </w:r>
      <w:r w:rsidRPr="00C65141">
        <w:rPr>
          <w:cs/>
        </w:rPr>
        <w:t xml:space="preserve">การจัดการคุณภาพการศึกษา </w:t>
      </w:r>
      <w:r w:rsidRPr="00C65141">
        <w:t xml:space="preserve">2(2-0-4)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0B7D8518" w14:textId="779928B3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หลักการและความสำคัญของการประกันคุณภาพการศึกษา มาตรฐานและองค์ประกอบของคุณภาพ กระบวนการจัดการและการประเมินคุณภาพ การจัดทำรายงาน และการใช้ผลเพื่อพัฒนาอย่างต่อเนื่อง</w:t>
      </w:r>
    </w:p>
    <w:p w14:paraId="6DB0EFC3" w14:textId="49BB5430" w:rsidR="00065EB2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080203914 </w:t>
      </w:r>
      <w:r w:rsidRPr="00C65141">
        <w:rPr>
          <w:cs/>
        </w:rPr>
        <w:t xml:space="preserve">ผู้ประกอบการนวัตกรรม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5710B12" w14:textId="32998457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แนวคิดการเป็นผู้ประกอบการ การริเริ่มธุรกิจ การพัฒนาสินค้าและบริการนวัตกรรม การสร้างโมเดลธุรกิจ การนำเสนอ การจัดการทรัพย์สินทางปัญญา และกฎหมายที่เกี่ยวข้อง</w:t>
      </w:r>
    </w:p>
    <w:p w14:paraId="5F4D5474" w14:textId="2EE83BE7" w:rsidR="00065EB2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040503080 </w:t>
      </w:r>
      <w:r w:rsidRPr="00C65141">
        <w:rPr>
          <w:cs/>
        </w:rPr>
        <w:t xml:space="preserve">หลักสถิติ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F3030FC" w14:textId="72766EA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ความรู้พื้นฐานทางสถิติ การใช้สถิติเชิงพรรณนา ความน่าจะเป็น การแจกแจง การทดสอบสมมติฐาน การวิเคราะห์ความแปรปรวน การถดถอยเชิงเส้น และการตีความผลทางสถิติ</w:t>
      </w:r>
    </w:p>
    <w:p w14:paraId="09D15AD5" w14:textId="44809606" w:rsidR="00065EB2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020323037 </w:t>
      </w:r>
      <w:r w:rsidRPr="00C65141">
        <w:rPr>
          <w:cs/>
        </w:rPr>
        <w:t xml:space="preserve">เทคนิคการก่อสร้างสำหรับครูช่างอุตสาหกรรม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3625AA3" w14:textId="1408406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การอ่านแบบก่อสร้าง รายการวัสดุ เทคนิคการก่อสร้าง งานฐานราก คาน เสา พื้น โครงหลังคา งานก่อฉาบ ปูกระเบื้อง งานระบบไฟฟ้า สุขาภิบาล และงานสถาปัตยกรรมพื้นฐาน</w:t>
      </w:r>
    </w:p>
    <w:p w14:paraId="0CF2B12E" w14:textId="1B9C135A" w:rsidR="000A234C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020323110 </w:t>
      </w:r>
      <w:r w:rsidRPr="00C65141">
        <w:rPr>
          <w:cs/>
        </w:rPr>
        <w:t xml:space="preserve">โปรแกรมคอมพิวเตอร์เทคโนโลยีแบบจำลองสารสนเทศอาคาร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A7121E1" w14:textId="4D9F2C4D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 xml:space="preserve">การใช้โปรแกรม </w:t>
      </w:r>
      <w:r w:rsidRPr="00C65141">
        <w:t xml:space="preserve">BIM </w:t>
      </w:r>
      <w:r w:rsidRPr="00C65141">
        <w:rPr>
          <w:cs/>
        </w:rPr>
        <w:t>ในการออกแบบและเขียนแบบ การประมาณราคา การจัดการโครงการ การก่อสร้างงานโครงสร้าง ระบบไฟฟ้า งานสถาปัตยกรรม และระบบประปาสุขาภิบาล</w:t>
      </w:r>
    </w:p>
    <w:p w14:paraId="5802BBFE" w14:textId="6E73602F" w:rsidR="000A234C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020323037 </w:t>
      </w:r>
      <w:r w:rsidRPr="00C65141">
        <w:rPr>
          <w:cs/>
        </w:rPr>
        <w:t xml:space="preserve">เทคนิคก่อสร้างสำหรับครูช่างอุตสาหกรรม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81D6AEE" w14:textId="6A390B8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="001B17EF">
        <w:rPr>
          <w:rFonts w:hint="cs"/>
          <w:b/>
          <w:bCs/>
          <w:cs/>
        </w:rPr>
        <w:t xml:space="preserve"> </w:t>
      </w:r>
      <w:r w:rsidRPr="00C65141">
        <w:rPr>
          <w:cs/>
        </w:rPr>
        <w:t>การอ่านแบบ รายการก่อสร้าง วัสดุและเทคนิคการก่อสร้าง งานเตรียมพื้นที่ งานฐานราก คาน เสา พื้น โครงหลังคา งานก่อ งานฉาบ งานปูกระเบื้อง ฝ้าเพดาน งานสี งานระบบท่อ งานสุขาภิบาล และระบบไฟฟ้า</w:t>
      </w:r>
    </w:p>
    <w:p w14:paraId="206D1DB3" w14:textId="297CD666" w:rsidR="000A234C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การออกแบบโครงสร้างไม้และเหล็ก*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FA41BDD" w14:textId="3539C70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หลักการออกแบบโครงสร้างไม้และโครงสร้างเหล็ก การคำนวณและการเลือกใช้วัสดุ การเขียนแบบรายละเอียด และการประยุกต์ใช้มาตรฐานงานออกแบบ</w:t>
      </w:r>
    </w:p>
    <w:p w14:paraId="6BFE4473" w14:textId="0495CF7C" w:rsidR="000A234C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080203914 </w:t>
      </w:r>
      <w:r w:rsidRPr="00C65141">
        <w:rPr>
          <w:cs/>
        </w:rPr>
        <w:t xml:space="preserve">ผู้ประกอบการนวัตกรรม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F73BC1F" w14:textId="02457D66" w:rsidR="000A234C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แนวคิดเกี่ยวกับการเป็นผู้ประกอบการ การริเริ่มธุรกิจ การพัฒนาสินค้าและบริการนวัตกรรม การพัฒนาโมเดลธุรกิจ เทคนิคการนำเสนอ การจัดการทรัพย์สินทางปัญญา และกฎหมายที่เกี่ยวข้อ</w:t>
      </w:r>
      <w:r w:rsidRPr="00C65141">
        <w:rPr>
          <w:b/>
          <w:bCs/>
          <w:cs/>
        </w:rPr>
        <w:t>คำถาม: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020003103 </w:t>
      </w:r>
      <w:r w:rsidRPr="00C65141">
        <w:rPr>
          <w:cs/>
        </w:rPr>
        <w:t xml:space="preserve">คอมพิวเตอร์และการโปรแกรม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F7B6911" w14:textId="3EE8721E" w:rsidR="00F30006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พื้นฐานการใช้คอมพิวเตอร์ การเขียนโปรแกรมเบื้องต้น การวิเคราะห์ปัญหา การออกแบบอัลกอริทึม การสร้างและเรียกใช้ฟังก์ชัน การจัดการข้อมูล และการพัฒนาโปรแกรมสำหรับงานวิศวกรร</w:t>
      </w:r>
      <w:r w:rsidR="00F30006">
        <w:rPr>
          <w:rFonts w:hint="cs"/>
          <w:cs/>
        </w:rPr>
        <w:t>ม</w:t>
      </w:r>
    </w:p>
    <w:p w14:paraId="4D0505E2" w14:textId="766ECE5A" w:rsidR="00526FD3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020003105 </w:t>
      </w:r>
      <w:r w:rsidRPr="00C65141">
        <w:rPr>
          <w:cs/>
        </w:rPr>
        <w:t xml:space="preserve">การถ่ายภาพเบื้องต้น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2EA27D26" w14:textId="13EF414B" w:rsidR="00F30006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ความรู้พื้นฐานด้านการถ่ายภาพ เทคนิคการใช้กล้อง องค์ประกอบของภาพ แสงและเงา และการประยุกต์ใช้การถ่ายภาพในงานวิชาชีพ</w:t>
      </w:r>
    </w:p>
    <w:p w14:paraId="512A868F" w14:textId="5CA8919E" w:rsidR="00526FD3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020323101 </w:t>
      </w:r>
      <w:r w:rsidRPr="00C65141">
        <w:rPr>
          <w:cs/>
        </w:rPr>
        <w:t xml:space="preserve">การเขียนแบบวิศวกรรม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6DF9FA5" w14:textId="49E73D27" w:rsidR="00F30006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มาตรฐานการเขียนแบบ การฉายภาพเรขาคณิต การกำหนดขนาด ภาพสามมิติ ภาพตัด ภาพคลี่ และการเขียนแบบด้วยคอมพิวเตอร์</w:t>
      </w:r>
    </w:p>
    <w:p w14:paraId="5CE6B1ED" w14:textId="4721EA71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020323103 </w:t>
      </w:r>
      <w:r w:rsidRPr="00C65141">
        <w:rPr>
          <w:cs/>
        </w:rPr>
        <w:t xml:space="preserve">วัสดุวิศวกรรม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EDC17F2" w14:textId="7B2BD2C1" w:rsidR="00F30006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สมบัติของวัสดุวิศวกรรม เช่น โลหะ พอลิเมอร์ เซรามิก วัสดุผสม คอนกรีต แอสฟัลต์ และไม้ รวมถึงวิธีการทดสอบวัสดุแบบทำลายและไม่ทำลาย</w:t>
      </w:r>
    </w:p>
    <w:p w14:paraId="1473736E" w14:textId="5B4130EB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020323203 </w:t>
      </w:r>
      <w:r w:rsidRPr="00C65141">
        <w:rPr>
          <w:cs/>
        </w:rPr>
        <w:t xml:space="preserve">การออกแบบโครงสร้างไม้และเหล็ก </w:t>
      </w:r>
      <w:r w:rsidRPr="00C65141">
        <w:t xml:space="preserve">4(3-3-7)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6A1D2C0" w14:textId="6EFE9C7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การออกแบบองค์อาคารไม้และเหล็กภายใต้แรงดึง แรงอัด แรงบิด แรงลม และแผ่นดินไหว การเขียนแบบรายละเอียดโครงสร้าง และการประยุกต์ใช้มาตรฐานงานออกแบบ</w:t>
      </w:r>
    </w:p>
    <w:p w14:paraId="594EA852" w14:textId="38C61737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020323603 </w:t>
      </w:r>
      <w:r w:rsidRPr="00C65141">
        <w:rPr>
          <w:cs/>
        </w:rPr>
        <w:t xml:space="preserve">วิธีการก่อสร้างและการประมาณราคา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BC574B7" w14:textId="22756EA0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หลักการก่อสร้าง เทคนิคและวิธีการก่อสร้าง การจัดทำบัญชีปริมาณงาน การประมาณราคาค่าวัสดุและค่าแรง การตรวจสอบความถูกต้อง และการใช้โปรแกรมคอมพิวเตอร์ช่วยในการประมาณราคา</w:t>
      </w:r>
    </w:p>
    <w:p w14:paraId="7554F748" w14:textId="0E21BB35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020323207 </w:t>
      </w:r>
      <w:r w:rsidRPr="00C65141">
        <w:rPr>
          <w:cs/>
        </w:rPr>
        <w:t xml:space="preserve">วิธีไฟไนต์อิเลเมนต์เบื้องต้น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FBA0CBF" w14:textId="3F1793E1" w:rsidR="00F30006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หลักการไฟไนต์เอลิเมนต์ การสร้างสมการ การวิเคราะห์โครงข้อหมุน โครงข้อแข็ง การวิเคราะห์พลศาสตร์โครงสร้างเบื้องต้น</w:t>
      </w:r>
      <w:r w:rsidRPr="00C65141">
        <w:t xml:space="preserve"> </w:t>
      </w:r>
      <w:r w:rsidRPr="00C65141">
        <w:rPr>
          <w:cs/>
        </w:rPr>
        <w:t>และการออกแบบอาคารต้านแผ่นดินไห</w:t>
      </w:r>
      <w:r w:rsidR="00D725FD">
        <w:rPr>
          <w:rFonts w:hint="cs"/>
          <w:cs/>
        </w:rPr>
        <w:t>ว</w:t>
      </w:r>
    </w:p>
    <w:p w14:paraId="3646850D" w14:textId="0690FE5A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020323304 </w:t>
      </w:r>
      <w:r w:rsidRPr="00C65141">
        <w:rPr>
          <w:cs/>
        </w:rPr>
        <w:t xml:space="preserve">เทคนิคการปรับปรุงคุณภาพดิน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1460961" w14:textId="037A6D7C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วิธีการปรับปรุงคุณภาพดิน เช่น การบดอัด การระบายน้ำ การเสริมความแข็งแรงด้วยสารผสมเพิ่ม สมอดิน เสาเข็มขนาดเล็ก การเสริมโครงสร้างดิน และการประยุกต์ใช้ในงานก่อสร้าง</w:t>
      </w:r>
    </w:p>
    <w:p w14:paraId="135D4F33" w14:textId="0AC6D6A9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020323503 </w:t>
      </w:r>
      <w:r w:rsidRPr="00C65141">
        <w:rPr>
          <w:cs/>
        </w:rPr>
        <w:t xml:space="preserve">วิศวกรรมประปาและสุขาภิบาล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B08A60A" w14:textId="0925D61C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แหล่งน้ำและการผลิตน้ำประปา คุณสมบัติและมาตรฐานน้ำ การปรับปรุงคุณภาพน้ำ ระบบขนส่งและจ่ายน้ำ การจัดการและบำบัดน้ำเสีย น้ำทิ้ง และระบบระบายน้ำในเขตเมือง</w:t>
      </w:r>
    </w:p>
    <w:p w14:paraId="7E2BA03E" w14:textId="0B9392F1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020323604 </w:t>
      </w:r>
      <w:r w:rsidRPr="00C65141">
        <w:rPr>
          <w:cs/>
        </w:rPr>
        <w:t xml:space="preserve">เศรษฐศาสตร์วิศวกรรมสำหรับการก่อสร้าง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E0AAC3F" w14:textId="3778E5D1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แนวคิดทางเศรษฐศาสตร์วิศวกรรม มูลค่าเงินตามเวลา การวิเคราะห์ต้นทุน ผลตอบแทนและความเสี่ยง การประเมินความคุ้มค่าของโครงการก่อสร้าง และการประยุกต์ใช้การวิเคราะห์ทางเศรษฐศาสตร์</w:t>
      </w:r>
    </w:p>
    <w:p w14:paraId="7D281BB0" w14:textId="34155A98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020323021 </w:t>
      </w:r>
      <w:r w:rsidRPr="00C65141">
        <w:rPr>
          <w:cs/>
        </w:rPr>
        <w:t xml:space="preserve">หลักวิชาชีพครู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FD39A46" w14:textId="324140A0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แนวคิดและหลักการวิชาชีพครู บทบาทหน้าที่และความรับผิดชอบของครู จรรยาบรรณวิชาชีพ การพัฒนาตนเองในสายวิชาชีพครู และการใช้ภาษาและวัฒนธรรมเพื่อการสอน</w:t>
      </w:r>
    </w:p>
    <w:p w14:paraId="1B6D9FCD" w14:textId="0C5917F0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020323043 </w:t>
      </w:r>
      <w:r w:rsidRPr="00C65141">
        <w:rPr>
          <w:cs/>
        </w:rPr>
        <w:t xml:space="preserve">การวัดและการประเมินผลการศึกษา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8512B35" w14:textId="62E5322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คำตอบ</w:t>
      </w:r>
      <w:r w:rsidR="001B17EF">
        <w:rPr>
          <w:rFonts w:hint="cs"/>
          <w:b/>
          <w:bCs/>
          <w:cs/>
        </w:rPr>
        <w:t xml:space="preserve"> </w:t>
      </w:r>
      <w:r w:rsidRPr="00C65141">
        <w:rPr>
          <w:cs/>
        </w:rPr>
        <w:t>หลักการวัดและประเมินผลการศึกษา การสร้างเครื่องมือวัดผล การใช้สถิติในงานวัดและประเมินผล การวิเคราะห์ผล และการนำผลไปใช้ปรับปรุงการเรียนการสอน</w:t>
      </w:r>
    </w:p>
    <w:p w14:paraId="72AB29C7" w14:textId="0DC292E9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020323040 </w:t>
      </w:r>
      <w:r w:rsidRPr="00C65141">
        <w:rPr>
          <w:cs/>
        </w:rPr>
        <w:t xml:space="preserve">วิธีการสอนอาชีวะและเทคนิคศึกษา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52FD3816" w14:textId="7C8AAEB6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หลักการและแนวทางการสอนในสายอาชีวะและเทคนิค การออกแบบแผนการสอน การจัดกระบวนการเรียนรู้ การใช้สื่อและนวัตกรรม และการประเมินผลผู้เรียน</w:t>
      </w:r>
    </w:p>
    <w:p w14:paraId="5756A7DF" w14:textId="6F5D738D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020323603 </w:t>
      </w:r>
      <w:r w:rsidRPr="00C65141">
        <w:rPr>
          <w:cs/>
        </w:rPr>
        <w:t xml:space="preserve">วิธีการก่อสร้างและการประมาณราคา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9691DC6" w14:textId="6F26D6BD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หลักการก่อสร้าง เทคนิควิธีการก่อสร้าง การจัดทำบัญชีปริมาณงาน การประมาณราคาค่าวัสดุและค่าแรง การใช้โปรแกรมคอมพิวเตอร์ช่วยประมาณราคา และการตรวจสอบความถูกต้อง</w:t>
      </w:r>
    </w:p>
    <w:p w14:paraId="21AD294E" w14:textId="40090DDE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040313005 </w:t>
      </w:r>
      <w:r w:rsidRPr="00C65141">
        <w:rPr>
          <w:cs/>
        </w:rPr>
        <w:t xml:space="preserve">ฟิสิกส์ </w:t>
      </w:r>
      <w:r w:rsidRPr="00C65141">
        <w:t xml:space="preserve">1(3-0-6)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AF225BD" w14:textId="3665C535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กฎของคูลอมบ์ สนามไฟฟ้า ศักย์ไฟฟ้า สนามแม่เหล็ก การเหนี่ยวนำไฟฟ้า วงจรกระแสสลับ คุณสมบัติของคลื่น การสะท้อน หักเห แทรกสอด การเลี้ยวเบน ทัศนศาสตร์ และฟิสิกส์นิวเคลียร์เบื้องต้</w:t>
      </w:r>
      <w:r w:rsidR="00D725FD">
        <w:rPr>
          <w:rFonts w:hint="cs"/>
          <w:cs/>
        </w:rPr>
        <w:t>น</w:t>
      </w:r>
    </w:p>
    <w:p w14:paraId="16544CDD" w14:textId="794B47A2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020323107 </w:t>
      </w:r>
      <w:r w:rsidRPr="00C65141">
        <w:rPr>
          <w:cs/>
        </w:rPr>
        <w:t>การสำรวจ (</w:t>
      </w:r>
      <w:r w:rsidRPr="00C65141">
        <w:t xml:space="preserve">Surveying) 3(2-3-5)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4BF5D671" w14:textId="580819B2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การปฏิบัติการสำรวจในสนามจริง การทำระดับตามยาวและขวาง การทำเส้นชั้นความสูง การทำวงรอบเพื่อเก็บรายละเอียด และการเขียนแผนที่ภูมิประเทศ</w:t>
      </w:r>
    </w:p>
    <w:p w14:paraId="7A98275E" w14:textId="49CEA7A4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020023224 </w:t>
      </w:r>
      <w:r w:rsidRPr="00C65141">
        <w:rPr>
          <w:cs/>
        </w:rPr>
        <w:t xml:space="preserve">จิตวิทยาการศึกษา </w:t>
      </w:r>
      <w:r w:rsidRPr="00C65141">
        <w:t xml:space="preserve">3(3-0-6)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37648DE5" w14:textId="77777777" w:rsidR="001B17EF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จิตวิทยาพื้นฐานและจิตวิทยาพัฒนาการของมนุษย์ ความแตกต่างระหว่างบุคคล จิตวิทยาการเรียนรู้และการสอน การวางแผนและออกแบบการเรียนรู้ การแนะแนวและการให้คำปรึกษาเพื่อพัฒนาผู้เรียนให้เต็มศักยภาพ</w:t>
      </w:r>
    </w:p>
    <w:p w14:paraId="47369BF8" w14:textId="27A46741" w:rsidR="00F30006" w:rsidRPr="001B17EF" w:rsidRDefault="00C65141" w:rsidP="00DF5402">
      <w:pPr>
        <w:tabs>
          <w:tab w:val="left" w:pos="2410"/>
        </w:tabs>
        <w:spacing w:after="240"/>
        <w:ind w:left="2410" w:firstLine="0"/>
        <w:rPr>
          <w:rFonts w:hint="cs"/>
        </w:rPr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020023225 </w:t>
      </w:r>
      <w:r w:rsidRPr="00C65141">
        <w:rPr>
          <w:cs/>
        </w:rPr>
        <w:t xml:space="preserve">วิธีการสอนอาชีวศึกษา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7EDB382" w14:textId="2F38FE5A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lastRenderedPageBreak/>
        <w:t>คำตอบ</w:t>
      </w:r>
      <w:r w:rsidRPr="00C65141">
        <w:t xml:space="preserve"> </w:t>
      </w:r>
      <w:r w:rsidRPr="00C65141">
        <w:rPr>
          <w:cs/>
        </w:rPr>
        <w:t>ความสำคัญของหลักสูตรอาชีวศึกษา การพัฒนาหลักสูตรอาชีวศึกษา ทฤษฎีการเรียนรู้และศาสตร์การสอน การจัดทำแผนการเรียนรู้ การจัดสิ่งแวดล้อมเพื่อการเรียนรู้ การใช้เทคโนโลยีดิจิทัล และการประเมินผลผู้เรียน</w:t>
      </w:r>
    </w:p>
    <w:p w14:paraId="298542BE" w14:textId="388280D0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020023227 </w:t>
      </w:r>
      <w:r w:rsidRPr="00C65141">
        <w:rPr>
          <w:cs/>
        </w:rPr>
        <w:t xml:space="preserve">นวัตกรรมและสื่อดิจิทัลเพื่อการเรียนการสอน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688AAEF2" w14:textId="6919FE7B" w:rsidR="00C65141" w:rsidRPr="00C65141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ความหมายและความสำคัญของนวัตกรรมและเทคโนโลยีดิจิทัลเพื่อการศึกษา หลักการออกแบบและพัฒนาสื่อการสอน การสื่อสารทางการศึกษา การใช้เทคโนโลยีสารสนเทศ และการประเมินผลการใช้สื่อดิจิทัล</w:t>
      </w:r>
    </w:p>
    <w:p w14:paraId="16E74424" w14:textId="254494AB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020023228 </w:t>
      </w:r>
      <w:r w:rsidRPr="00C65141">
        <w:rPr>
          <w:cs/>
        </w:rPr>
        <w:t xml:space="preserve">การวัดและการประเมินผลการศึกษา </w:t>
      </w:r>
      <w:r w:rsidRPr="00C65141">
        <w:t xml:space="preserve">3(2-2-5)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135C7A1C" w14:textId="530831BF" w:rsidR="00C65141" w:rsidRPr="00C65141" w:rsidRDefault="00C65141" w:rsidP="00DF5402">
      <w:pPr>
        <w:tabs>
          <w:tab w:val="left" w:pos="2410"/>
        </w:tabs>
        <w:spacing w:after="240"/>
        <w:ind w:left="2410" w:firstLine="0"/>
        <w:rPr>
          <w:cs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หลักการและวิธีการวัดและประเมินผลการเรียนรู้ การวิเคราะห์วัตถุประสงค์การสอน การสร้างเครื่องมือวัดผล การใช้สถิติในการประเมิน การประเมินโดยใช้เทคโนโลยีดิจิทัล และการนำผลไปพัฒนาผู้เรีย</w:t>
      </w:r>
      <w:r w:rsidR="00F30006">
        <w:rPr>
          <w:rFonts w:hint="cs"/>
          <w:cs/>
        </w:rPr>
        <w:t>น</w:t>
      </w:r>
    </w:p>
    <w:p w14:paraId="684F4021" w14:textId="7C694D1E" w:rsidR="00D725FD" w:rsidRDefault="00C65141" w:rsidP="00DF5402">
      <w:pPr>
        <w:tabs>
          <w:tab w:val="left" w:pos="2410"/>
        </w:tabs>
        <w:spacing w:after="240"/>
        <w:ind w:left="2410" w:firstLine="0"/>
      </w:pPr>
      <w:r w:rsidRPr="00C65141">
        <w:rPr>
          <w:b/>
          <w:bCs/>
          <w:cs/>
        </w:rPr>
        <w:t>คำถาม</w:t>
      </w:r>
      <w:r w:rsidRPr="00C65141">
        <w:t xml:space="preserve"> </w:t>
      </w:r>
      <w:r w:rsidRPr="00C65141">
        <w:rPr>
          <w:cs/>
        </w:rPr>
        <w:t xml:space="preserve">รายวิชา </w:t>
      </w:r>
      <w:r w:rsidRPr="00C65141">
        <w:t xml:space="preserve">020023229 </w:t>
      </w:r>
      <w:r w:rsidRPr="00C65141">
        <w:rPr>
          <w:cs/>
        </w:rPr>
        <w:t xml:space="preserve">การจัดการคุณภาพการศึกษา </w:t>
      </w:r>
      <w:r w:rsidRPr="00C65141">
        <w:t xml:space="preserve">2(2-0-4) </w:t>
      </w:r>
      <w:r w:rsidRPr="00C65141">
        <w:rPr>
          <w:cs/>
        </w:rPr>
        <w:t>ศึกษาเกี่ยวกับเรื่องใดบ้าง</w:t>
      </w:r>
      <w:r w:rsidRPr="00C65141">
        <w:t>?</w:t>
      </w:r>
    </w:p>
    <w:p w14:paraId="79C3938C" w14:textId="202513A7" w:rsidR="006912DD" w:rsidRPr="00C0183D" w:rsidRDefault="00C65141" w:rsidP="00DF5402">
      <w:pPr>
        <w:tabs>
          <w:tab w:val="left" w:pos="2410"/>
        </w:tabs>
        <w:spacing w:after="240"/>
        <w:ind w:left="2410" w:firstLine="0"/>
        <w:rPr>
          <w:rFonts w:hint="cs"/>
        </w:rPr>
      </w:pPr>
      <w:r w:rsidRPr="00C65141">
        <w:rPr>
          <w:b/>
          <w:bCs/>
          <w:cs/>
        </w:rPr>
        <w:t>คำตอบ</w:t>
      </w:r>
      <w:r w:rsidRPr="00C65141">
        <w:t xml:space="preserve"> </w:t>
      </w:r>
      <w:r w:rsidRPr="00C65141">
        <w:rPr>
          <w:cs/>
        </w:rPr>
        <w:t>ความหมายและความสำคัญของการประกันคุณภาพการศึกษา มาตรฐานและองค์ประกอบของคุณภาพ ขั้นตอนการดำเนินงานประกันคุณภาพ การจัดทำรายงานการประเมินตนเอง และการใช้ผลประเมินเพื่อพัฒนาคุณภาพการศึกษาอย่างต่อเนื่อง</w:t>
      </w:r>
    </w:p>
    <w:p w14:paraId="206EEF93" w14:textId="76C16BCA" w:rsidR="00DB2895" w:rsidRPr="00C0183D" w:rsidRDefault="00DB2895" w:rsidP="00DF5402">
      <w:pPr>
        <w:pStyle w:val="Heading3"/>
      </w:pPr>
      <w:r w:rsidRPr="00C0183D">
        <w:rPr>
          <w:rFonts w:hint="cs"/>
          <w:cs/>
        </w:rPr>
        <w:t>2.</w:t>
      </w:r>
      <w:r w:rsidR="00DF5402">
        <w:rPr>
          <w:rFonts w:hint="cs"/>
          <w:cs/>
        </w:rPr>
        <w:t>3.2</w:t>
      </w:r>
      <w:r w:rsidRPr="00C0183D">
        <w:rPr>
          <w:rFonts w:hint="cs"/>
          <w:cs/>
        </w:rPr>
        <w:t xml:space="preserve"> </w:t>
      </w:r>
      <w:r w:rsidR="006D7BE6" w:rsidRPr="00C0183D">
        <w:rPr>
          <w:rFonts w:hint="cs"/>
          <w:cs/>
        </w:rPr>
        <w:t>ด้านโครงสร้างรายวิชา</w:t>
      </w:r>
    </w:p>
    <w:p w14:paraId="0DD02220" w14:textId="06B62DE2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Engineering Mechanics (</w:t>
      </w:r>
      <w:r w:rsidRPr="00123568">
        <w:rPr>
          <w:cs/>
        </w:rPr>
        <w:t xml:space="preserve">กลศาสตร์วิศวกรรม และ </w:t>
      </w:r>
      <w:r w:rsidRPr="00123568">
        <w:t>Engineering Mathematics II (</w:t>
      </w:r>
      <w:r w:rsidRPr="00123568">
        <w:rPr>
          <w:cs/>
        </w:rPr>
        <w:t xml:space="preserve">คณิตศาสตร์วิศวกรรม </w:t>
      </w:r>
      <w:r w:rsidRPr="00123568">
        <w:t xml:space="preserve">2)) </w:t>
      </w:r>
      <w:r w:rsidRPr="00123568">
        <w:rPr>
          <w:cs/>
        </w:rPr>
        <w:t xml:space="preserve">จะลง </w:t>
      </w:r>
      <w:r w:rsidRPr="00123568">
        <w:t>Mechanics of Materials I (</w:t>
      </w:r>
      <w:r w:rsidRPr="00123568">
        <w:rPr>
          <w:cs/>
        </w:rPr>
        <w:t xml:space="preserve">กลศาสตร์วัสดุ </w:t>
      </w:r>
      <w:r w:rsidRPr="00123568">
        <w:t xml:space="preserve">1) </w:t>
      </w:r>
      <w:r w:rsidRPr="00123568">
        <w:rPr>
          <w:cs/>
        </w:rPr>
        <w:t>ได้ไหม</w:t>
      </w:r>
    </w:p>
    <w:p w14:paraId="6B8DAC4D" w14:textId="160AE064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กลศาสตร์วัสดุ </w:t>
      </w:r>
      <w:r w:rsidRPr="00123568">
        <w:t xml:space="preserve">1 (Mechanics of Materials I) </w:t>
      </w:r>
      <w:r w:rsidRPr="00123568">
        <w:rPr>
          <w:cs/>
        </w:rPr>
        <w:t>ได้</w:t>
      </w:r>
    </w:p>
    <w:p w14:paraId="3517F564" w14:textId="3A4F1307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Mechanics of Materials I (</w:t>
      </w:r>
      <w:r w:rsidRPr="00123568">
        <w:rPr>
          <w:cs/>
        </w:rPr>
        <w:t xml:space="preserve">กลศาสตร์วัสดุ </w:t>
      </w:r>
      <w:r w:rsidRPr="00123568">
        <w:t xml:space="preserve">1) </w:t>
      </w:r>
      <w:r w:rsidRPr="00123568">
        <w:rPr>
          <w:cs/>
        </w:rPr>
        <w:t xml:space="preserve">จะลง </w:t>
      </w:r>
      <w:r w:rsidRPr="00123568">
        <w:t>Structural Analysis 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1) </w:t>
      </w:r>
      <w:r w:rsidRPr="00123568">
        <w:rPr>
          <w:cs/>
        </w:rPr>
        <w:t>ได้ไหม</w:t>
      </w:r>
    </w:p>
    <w:p w14:paraId="4139D791" w14:textId="0699BDF3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lastRenderedPageBreak/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1 (Structural Analysis I) </w:t>
      </w:r>
      <w:r w:rsidRPr="00123568">
        <w:rPr>
          <w:cs/>
        </w:rPr>
        <w:t>ได้</w:t>
      </w:r>
    </w:p>
    <w:p w14:paraId="630FBF19" w14:textId="5318D4EA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1) </w:t>
      </w:r>
      <w:r w:rsidRPr="00123568">
        <w:rPr>
          <w:cs/>
        </w:rPr>
        <w:t xml:space="preserve">จะลง </w:t>
      </w:r>
      <w:r w:rsidRPr="00123568">
        <w:t>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>ได้ไหม</w:t>
      </w:r>
    </w:p>
    <w:p w14:paraId="526BD8C6" w14:textId="7AACF357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 (Structural Analysis II) </w:t>
      </w:r>
      <w:r w:rsidRPr="00123568">
        <w:rPr>
          <w:cs/>
        </w:rPr>
        <w:t>ได้</w:t>
      </w:r>
    </w:p>
    <w:p w14:paraId="0E67F36F" w14:textId="580044BE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Reinforced Concrete Design (</w:t>
      </w:r>
      <w:r w:rsidRPr="00123568">
        <w:rPr>
          <w:cs/>
        </w:rPr>
        <w:t>การออกแบบคอนกรีตเสริมเหล็ก) ได้ไหม</w:t>
      </w:r>
    </w:p>
    <w:p w14:paraId="28DB28A4" w14:textId="1D5A1BD8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การออกแบบคอนกรีตเสริมเหล็ก (</w:t>
      </w:r>
      <w:r w:rsidRPr="00123568">
        <w:t xml:space="preserve">Reinforced Concrete Design) </w:t>
      </w:r>
      <w:r w:rsidRPr="00123568">
        <w:rPr>
          <w:cs/>
        </w:rPr>
        <w:t>ได้</w:t>
      </w:r>
    </w:p>
    <w:p w14:paraId="7AB2DC76" w14:textId="5DEABEB1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</w:t>
      </w:r>
      <w:r w:rsidR="001B17EF">
        <w:rPr>
          <w:rFonts w:hint="cs"/>
          <w:b/>
          <w:bCs/>
          <w:cs/>
        </w:rPr>
        <w:t>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Pre-stressed Concrete Design (</w:t>
      </w:r>
      <w:r w:rsidRPr="00123568">
        <w:rPr>
          <w:cs/>
        </w:rPr>
        <w:t>การออกแบบคอนกรีตอัดแรง) ได้ไหม</w:t>
      </w:r>
    </w:p>
    <w:p w14:paraId="0BC47F60" w14:textId="11A26372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การออกแบบคอนกรีตอัดแรง (</w:t>
      </w:r>
      <w:r w:rsidRPr="00123568">
        <w:t xml:space="preserve">Pre-stressed Concrete Design) </w:t>
      </w:r>
      <w:r w:rsidRPr="00123568">
        <w:rPr>
          <w:cs/>
        </w:rPr>
        <w:t>ได้</w:t>
      </w:r>
    </w:p>
    <w:p w14:paraId="0C572B0B" w14:textId="1DCDC968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Timber and Steel Structural Design (</w:t>
      </w:r>
      <w:r w:rsidRPr="00123568">
        <w:rPr>
          <w:cs/>
        </w:rPr>
        <w:t>การออกแบบโครงสร้างไม้และเหล็ก) ได้ไหม</w:t>
      </w:r>
    </w:p>
    <w:p w14:paraId="3145056C" w14:textId="7AB46F13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การออกแบบโครงสร้างไม้และเหล็ก (</w:t>
      </w:r>
      <w:r w:rsidRPr="00123568">
        <w:t xml:space="preserve">Timber and Steel Structural Design) </w:t>
      </w:r>
      <w:r w:rsidRPr="00123568">
        <w:rPr>
          <w:cs/>
        </w:rPr>
        <w:t>ได้</w:t>
      </w:r>
    </w:p>
    <w:p w14:paraId="3FEDD3A1" w14:textId="77161300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Bridge Design (</w:t>
      </w:r>
      <w:r w:rsidRPr="00123568">
        <w:rPr>
          <w:cs/>
        </w:rPr>
        <w:t>การออกแบบสะพาน) ได้ไหม</w:t>
      </w:r>
    </w:p>
    <w:p w14:paraId="291A3A32" w14:textId="24E3E4CE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การออกแบบสะพาน (</w:t>
      </w:r>
      <w:r w:rsidRPr="00123568">
        <w:t xml:space="preserve">Bridge Design) </w:t>
      </w:r>
      <w:r w:rsidRPr="00123568">
        <w:rPr>
          <w:cs/>
        </w:rPr>
        <w:t>ได้</w:t>
      </w:r>
    </w:p>
    <w:p w14:paraId="6E376488" w14:textId="55CD8BC6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Introduction to Structural Dynamics (</w:t>
      </w:r>
      <w:r w:rsidRPr="00123568">
        <w:rPr>
          <w:cs/>
        </w:rPr>
        <w:t>พลศาสตร์โครงสร้างเบื้องต้น) ได้ไหม</w:t>
      </w:r>
    </w:p>
    <w:p w14:paraId="724452B6" w14:textId="49781C12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lastRenderedPageBreak/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พลศาสตร์โครงสร้างเบื้องต้น (</w:t>
      </w:r>
      <w:r w:rsidRPr="00123568">
        <w:t xml:space="preserve">Introduction to Structural Dynamics) </w:t>
      </w:r>
      <w:r w:rsidRPr="00123568">
        <w:rPr>
          <w:cs/>
        </w:rPr>
        <w:t>ได้</w:t>
      </w:r>
    </w:p>
    <w:p w14:paraId="422616B0" w14:textId="1FD9C305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Earthquake Resistant Buildings Design (</w:t>
      </w:r>
      <w:r w:rsidRPr="00123568">
        <w:rPr>
          <w:cs/>
        </w:rPr>
        <w:t>การออกแบบอาคารต้านแผ่นดินไหว) ได้ไหม</w:t>
      </w:r>
    </w:p>
    <w:p w14:paraId="44530FF7" w14:textId="38ABBD52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การออกแบบอาคารต้านแผ่นดินไหว (</w:t>
      </w:r>
      <w:r w:rsidRPr="00123568">
        <w:t xml:space="preserve">Earthquake Resistant Buildings Design) </w:t>
      </w:r>
      <w:r w:rsidRPr="00123568">
        <w:rPr>
          <w:cs/>
        </w:rPr>
        <w:t>ได้</w:t>
      </w:r>
    </w:p>
    <w:p w14:paraId="41983E70" w14:textId="2F8ABF98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Structural Analysis II (</w:t>
      </w:r>
      <w:r w:rsidRPr="00123568">
        <w:rPr>
          <w:cs/>
        </w:rPr>
        <w:t xml:space="preserve">การวิเคราะห์โครงสร้าง </w:t>
      </w:r>
      <w:r w:rsidRPr="00123568">
        <w:t xml:space="preserve">2) </w:t>
      </w:r>
      <w:r w:rsidRPr="00123568">
        <w:rPr>
          <w:cs/>
        </w:rPr>
        <w:t xml:space="preserve">จะลง </w:t>
      </w:r>
      <w:r w:rsidRPr="00123568">
        <w:t>Introduction to Finite Element Methods (</w:t>
      </w:r>
      <w:r w:rsidRPr="00123568">
        <w:rPr>
          <w:cs/>
        </w:rPr>
        <w:t>วิธีไฟไนต์เอลิเมนต์เบื้องต้น) ได้ไหม</w:t>
      </w:r>
    </w:p>
    <w:p w14:paraId="02457FF8" w14:textId="78E4E4A9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วิธีไฟไนต์เอลิเมนต์เบื้องต้น (</w:t>
      </w:r>
      <w:r w:rsidRPr="00123568">
        <w:t xml:space="preserve">Introduction to Finite Element Methods) </w:t>
      </w:r>
      <w:r w:rsidRPr="00123568">
        <w:rPr>
          <w:cs/>
        </w:rPr>
        <w:t>ได้</w:t>
      </w:r>
    </w:p>
    <w:p w14:paraId="3F4B0D62" w14:textId="00251B50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Reinforced Concrete Design </w:t>
      </w:r>
      <w:r w:rsidRPr="00123568">
        <w:rPr>
          <w:cs/>
        </w:rPr>
        <w:t xml:space="preserve">และ </w:t>
      </w:r>
      <w:r w:rsidRPr="00123568">
        <w:t>Soil Mechanics (</w:t>
      </w:r>
      <w:r w:rsidRPr="00123568">
        <w:rPr>
          <w:cs/>
        </w:rPr>
        <w:t>การออกแบบคอนกรีตเสริมเหล็ก และ</w:t>
      </w:r>
      <w:r w:rsidRPr="00123568">
        <w:t xml:space="preserve"> </w:t>
      </w:r>
      <w:r w:rsidRPr="00123568">
        <w:rPr>
          <w:cs/>
        </w:rPr>
        <w:t xml:space="preserve">ปฐพีกลศาสตร์) จะลง </w:t>
      </w:r>
      <w:r w:rsidRPr="00123568">
        <w:t>Building Design (</w:t>
      </w:r>
      <w:r w:rsidRPr="00123568">
        <w:rPr>
          <w:cs/>
        </w:rPr>
        <w:t>การออกแบบอาคาร) ได้ไหม</w:t>
      </w:r>
    </w:p>
    <w:p w14:paraId="571A9BD0" w14:textId="2A957F8A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การออกแบบอาคาร (</w:t>
      </w:r>
      <w:r w:rsidRPr="00123568">
        <w:t xml:space="preserve">Building Design) </w:t>
      </w:r>
      <w:r w:rsidRPr="00123568">
        <w:rPr>
          <w:cs/>
        </w:rPr>
        <w:t>ได้</w:t>
      </w:r>
    </w:p>
    <w:p w14:paraId="32D8596C" w14:textId="444AA2CE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Engineering Materials (</w:t>
      </w:r>
      <w:r w:rsidRPr="00123568">
        <w:rPr>
          <w:cs/>
        </w:rPr>
        <w:t xml:space="preserve">วัสดุวิศวกรรม) จะลง </w:t>
      </w:r>
      <w:r w:rsidRPr="00123568">
        <w:t>Civil Engineering Materials and Testing (</w:t>
      </w:r>
      <w:r w:rsidRPr="00123568">
        <w:rPr>
          <w:cs/>
        </w:rPr>
        <w:t>วัสดุทางวิศวกรรมโยธาและการทดสอบ) ได้ไหม</w:t>
      </w:r>
    </w:p>
    <w:p w14:paraId="5045936B" w14:textId="7E54A09C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วัสดุทางวิศวกรรมโยธาและการทดสอบ (</w:t>
      </w:r>
      <w:r w:rsidRPr="00123568">
        <w:t xml:space="preserve">Civil Engineering Materials and Testing) </w:t>
      </w:r>
      <w:r w:rsidRPr="00123568">
        <w:rPr>
          <w:cs/>
        </w:rPr>
        <w:t>ได้</w:t>
      </w:r>
    </w:p>
    <w:p w14:paraId="18355733" w14:textId="0FA27078" w:rsidR="00123568" w:rsidRPr="00123568" w:rsidRDefault="00123568" w:rsidP="00DF5402">
      <w:pPr>
        <w:spacing w:after="240"/>
        <w:ind w:left="2268" w:firstLine="0"/>
      </w:pPr>
      <w:r w:rsidRPr="001B17EF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Soil Mechanics (</w:t>
      </w:r>
      <w:r w:rsidRPr="00123568">
        <w:rPr>
          <w:cs/>
        </w:rPr>
        <w:t xml:space="preserve">ปฐพีกลศาสตร์) จะลง </w:t>
      </w:r>
      <w:r w:rsidRPr="00123568">
        <w:t>Foundation Engineering (</w:t>
      </w:r>
      <w:r w:rsidRPr="00123568">
        <w:rPr>
          <w:cs/>
        </w:rPr>
        <w:t>วิศวกรรมฐานราก)</w:t>
      </w:r>
      <w:r w:rsidRPr="00123568">
        <w:t xml:space="preserve"> </w:t>
      </w:r>
      <w:r w:rsidRPr="00123568">
        <w:rPr>
          <w:cs/>
        </w:rPr>
        <w:t>ได้ไหม</w:t>
      </w:r>
    </w:p>
    <w:p w14:paraId="45633F17" w14:textId="20DC63AC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วิศวกรรมฐานราก (</w:t>
      </w:r>
      <w:r w:rsidRPr="00123568">
        <w:t xml:space="preserve">Foundation Engineering) </w:t>
      </w:r>
      <w:r w:rsidRPr="00123568">
        <w:rPr>
          <w:cs/>
        </w:rPr>
        <w:t>ได้</w:t>
      </w:r>
    </w:p>
    <w:p w14:paraId="0B7840A8" w14:textId="41E8839E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Soil Mechanics (</w:t>
      </w:r>
      <w:r w:rsidRPr="00123568">
        <w:rPr>
          <w:cs/>
        </w:rPr>
        <w:t xml:space="preserve">ปฐพีกลศาสตร์) จะลง </w:t>
      </w:r>
      <w:r w:rsidRPr="00123568">
        <w:t>Ground Improvement Techniques (</w:t>
      </w:r>
      <w:r w:rsidRPr="00123568">
        <w:rPr>
          <w:cs/>
        </w:rPr>
        <w:t>เทคนิคการปรับปรุงคุณภาพดิน) ได้ไหม</w:t>
      </w:r>
    </w:p>
    <w:p w14:paraId="206DE5A9" w14:textId="100E1ED7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lastRenderedPageBreak/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เทคนิคการปรับปรุงคุณภาพดิน (</w:t>
      </w:r>
      <w:r w:rsidRPr="00123568">
        <w:t xml:space="preserve">Ground Improvement Techniques) </w:t>
      </w:r>
      <w:r w:rsidRPr="00123568">
        <w:rPr>
          <w:cs/>
        </w:rPr>
        <w:t>ได้</w:t>
      </w:r>
    </w:p>
    <w:p w14:paraId="331036D3" w14:textId="08C1DACD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704595">
        <w:rPr>
          <w:b/>
          <w:bCs/>
        </w:rPr>
        <w:t xml:space="preserve"> </w:t>
      </w:r>
      <w:r w:rsidRPr="00123568">
        <w:rPr>
          <w:cs/>
        </w:rPr>
        <w:t>ถ้าไม่ผ่าน</w:t>
      </w:r>
      <w:r w:rsidRPr="00123568">
        <w:t xml:space="preserve"> Soil Mechanics (</w:t>
      </w:r>
      <w:r w:rsidRPr="00123568">
        <w:rPr>
          <w:cs/>
        </w:rPr>
        <w:t xml:space="preserve">ปฐพีกลศาสตร์) จะลง </w:t>
      </w:r>
      <w:r w:rsidRPr="00123568">
        <w:t>Soil Mechanics Laboratory (</w:t>
      </w:r>
      <w:r w:rsidRPr="00123568">
        <w:rPr>
          <w:cs/>
        </w:rPr>
        <w:t>ปฏิบัติการปฐพีกลศาสตร์) ได้ไหม</w:t>
      </w:r>
    </w:p>
    <w:p w14:paraId="6957437E" w14:textId="0FF3A2E6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ปฏิบัติการปฐพีกลศาสตร์ (</w:t>
      </w:r>
      <w:r w:rsidRPr="00123568">
        <w:t xml:space="preserve">Soil Mechanics Laboratory) </w:t>
      </w:r>
      <w:r w:rsidRPr="00123568">
        <w:rPr>
          <w:cs/>
        </w:rPr>
        <w:t>ได้</w:t>
      </w:r>
    </w:p>
    <w:p w14:paraId="53C5281E" w14:textId="10BCFC6B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Surveying (</w:t>
      </w:r>
      <w:r w:rsidRPr="00123568">
        <w:rPr>
          <w:cs/>
        </w:rPr>
        <w:t xml:space="preserve">การสำรวจ) จะลง </w:t>
      </w:r>
      <w:r w:rsidRPr="00123568">
        <w:t>Field Surveying (</w:t>
      </w:r>
      <w:r w:rsidRPr="00123568">
        <w:rPr>
          <w:cs/>
        </w:rPr>
        <w:t>การสำรวจภาคสนาม) ได้ไหม</w:t>
      </w:r>
    </w:p>
    <w:p w14:paraId="2F61C9C4" w14:textId="671595A9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การสำรวจภาคสนาม (</w:t>
      </w:r>
      <w:r w:rsidRPr="00123568">
        <w:t xml:space="preserve">Field Surveying) </w:t>
      </w:r>
      <w:r w:rsidRPr="00123568">
        <w:rPr>
          <w:cs/>
        </w:rPr>
        <w:t>ได้</w:t>
      </w:r>
    </w:p>
    <w:p w14:paraId="55862ADC" w14:textId="3D2C4473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Fluid Mechanics (</w:t>
      </w:r>
      <w:r w:rsidRPr="00123568">
        <w:rPr>
          <w:cs/>
        </w:rPr>
        <w:t xml:space="preserve">กลศาสตร์ของไหล) จะลง </w:t>
      </w:r>
      <w:r w:rsidRPr="00123568">
        <w:t>Fluid Mechanics Laboratory (</w:t>
      </w:r>
      <w:r w:rsidRPr="00123568">
        <w:rPr>
          <w:cs/>
        </w:rPr>
        <w:t>ปฏิบัติการกลศาสตร์ของไหล) ได้ไหม</w:t>
      </w:r>
    </w:p>
    <w:p w14:paraId="52D47E80" w14:textId="664AD6BA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ปฏิบัติการกลศาสตร์ของไหล (</w:t>
      </w:r>
      <w:r w:rsidRPr="00123568">
        <w:t xml:space="preserve">Fluid Mechanics Laboratory) </w:t>
      </w:r>
      <w:r w:rsidRPr="00123568">
        <w:rPr>
          <w:cs/>
        </w:rPr>
        <w:t>ได้</w:t>
      </w:r>
    </w:p>
    <w:p w14:paraId="3D05D5E8" w14:textId="601C8D70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Highway Engineering (</w:t>
      </w:r>
      <w:r w:rsidRPr="00123568">
        <w:rPr>
          <w:cs/>
        </w:rPr>
        <w:t xml:space="preserve">วิศวกรรมการทาง) จะลง </w:t>
      </w:r>
      <w:r w:rsidRPr="00123568">
        <w:t>Highway Engineering Laboratory (</w:t>
      </w:r>
      <w:r w:rsidRPr="00123568">
        <w:rPr>
          <w:cs/>
        </w:rPr>
        <w:t>ปฏิบัติการวิศวกรรมการทาง) ได้ไหม</w:t>
      </w:r>
    </w:p>
    <w:p w14:paraId="306A9124" w14:textId="426AE2CB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ปฏิบัติการวิศวกรรมการทาง (</w:t>
      </w:r>
      <w:r w:rsidRPr="00123568">
        <w:t xml:space="preserve">Highway Engineering Laboratory) </w:t>
      </w:r>
      <w:r w:rsidRPr="00123568">
        <w:rPr>
          <w:cs/>
        </w:rPr>
        <w:t>ได้</w:t>
      </w:r>
    </w:p>
    <w:p w14:paraId="034EDFC8" w14:textId="198B6F2C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Engineering Mathematics III (</w:t>
      </w:r>
      <w:r w:rsidRPr="00123568">
        <w:rPr>
          <w:cs/>
        </w:rPr>
        <w:t xml:space="preserve">คณิตศาสตร์วิศวกรรม </w:t>
      </w:r>
      <w:r w:rsidRPr="00123568">
        <w:t xml:space="preserve">3) </w:t>
      </w:r>
      <w:r w:rsidRPr="00123568">
        <w:rPr>
          <w:cs/>
        </w:rPr>
        <w:t xml:space="preserve">จะลง </w:t>
      </w:r>
      <w:r w:rsidRPr="00123568">
        <w:t>Applied Mathematics for Civil Engineering (</w:t>
      </w:r>
      <w:r w:rsidRPr="00123568">
        <w:rPr>
          <w:cs/>
        </w:rPr>
        <w:t>คณิตศาสตร์ประยุกต์สำหรับวิศวกรรมโยธา) ได้ไหม</w:t>
      </w:r>
    </w:p>
    <w:p w14:paraId="05BE451B" w14:textId="1534B444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คณิตศาสตร์ประยุกต์สำหรับวิศวกรรมโยธา (</w:t>
      </w:r>
      <w:r w:rsidRPr="00123568">
        <w:t xml:space="preserve">Applied Mathematics for Civil Engineering) </w:t>
      </w:r>
      <w:r w:rsidRPr="00123568">
        <w:rPr>
          <w:cs/>
        </w:rPr>
        <w:t>ได้</w:t>
      </w:r>
    </w:p>
    <w:p w14:paraId="6F6DC555" w14:textId="21F460E8" w:rsidR="00123568" w:rsidRPr="00123568" w:rsidRDefault="00123568" w:rsidP="00DF5402">
      <w:pPr>
        <w:spacing w:after="240"/>
        <w:ind w:left="2268" w:firstLine="0"/>
      </w:pPr>
      <w:r w:rsidRPr="00704595">
        <w:rPr>
          <w:b/>
          <w:bCs/>
          <w:cs/>
        </w:rPr>
        <w:lastRenderedPageBreak/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Engineering Management (</w:t>
      </w:r>
      <w:r w:rsidRPr="00123568">
        <w:rPr>
          <w:cs/>
        </w:rPr>
        <w:t xml:space="preserve">การจัดการทางวิศวกรรม) จะลง </w:t>
      </w:r>
      <w:r w:rsidRPr="00123568">
        <w:t>Construction Cost Estimation Strategic and Analysis (</w:t>
      </w:r>
      <w:r w:rsidRPr="00123568">
        <w:rPr>
          <w:cs/>
        </w:rPr>
        <w:t>กลยุทธ์การประมาณราคาและวิเคราะห์ราคางานก่อสร้าง) ได้ไหม</w:t>
      </w:r>
    </w:p>
    <w:p w14:paraId="4758CA00" w14:textId="421B537B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กลยุทธ์การประมาณราคาและวิเคราะห์ราคางานก่อสร้าง (</w:t>
      </w:r>
      <w:r w:rsidRPr="00123568">
        <w:t xml:space="preserve">Construction Cost Estimation Strategic and Analysis) </w:t>
      </w:r>
      <w:r w:rsidRPr="00123568">
        <w:rPr>
          <w:cs/>
        </w:rPr>
        <w:t>ได้</w:t>
      </w:r>
    </w:p>
    <w:p w14:paraId="344A4941" w14:textId="2D5E5C6B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Engineering Management (</w:t>
      </w:r>
      <w:r w:rsidRPr="00123568">
        <w:rPr>
          <w:cs/>
        </w:rPr>
        <w:t xml:space="preserve">การจัดการทางวิศวกรรม) จะลง </w:t>
      </w:r>
      <w:r w:rsidRPr="00123568">
        <w:t>Construction Management with Computer Program (</w:t>
      </w:r>
      <w:r w:rsidRPr="00123568">
        <w:rPr>
          <w:cs/>
        </w:rPr>
        <w:t>การบริหารการก่อสร้างด้วยโปรแกรมคอมพิวเตอร์) ได้ไหม</w:t>
      </w:r>
    </w:p>
    <w:p w14:paraId="25F04E1D" w14:textId="180C3A55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การบริหารการก่อสร้างด้วยโปรแกรมคอมพิวเตอร์ (</w:t>
      </w:r>
      <w:r w:rsidRPr="00123568">
        <w:t xml:space="preserve">Construction Management with Computer Program) </w:t>
      </w:r>
      <w:r w:rsidRPr="00123568">
        <w:rPr>
          <w:cs/>
        </w:rPr>
        <w:t>ได้</w:t>
      </w:r>
    </w:p>
    <w:p w14:paraId="0EF17319" w14:textId="282690F8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Teaching Methods in Vocational Education </w:t>
      </w:r>
      <w:r w:rsidRPr="00123568">
        <w:rPr>
          <w:cs/>
        </w:rPr>
        <w:t xml:space="preserve">และ </w:t>
      </w:r>
      <w:r w:rsidRPr="00123568">
        <w:t>Innovations and Digital Instructional Media (</w:t>
      </w:r>
      <w:r w:rsidRPr="00123568">
        <w:rPr>
          <w:cs/>
        </w:rPr>
        <w:t>วิธีการสอนอาชีวศึกษา และ</w:t>
      </w:r>
      <w:r w:rsidRPr="00123568">
        <w:t xml:space="preserve"> </w:t>
      </w:r>
      <w:r w:rsidRPr="00123568">
        <w:rPr>
          <w:cs/>
        </w:rPr>
        <w:t xml:space="preserve">นวัตกรรมและสื่อดิจิทัลเพื่อการเรียนการสอน) จะลง </w:t>
      </w:r>
      <w:r w:rsidRPr="00123568">
        <w:t>Teaching Practice I (</w:t>
      </w:r>
      <w:r w:rsidRPr="00123568">
        <w:rPr>
          <w:cs/>
        </w:rPr>
        <w:t xml:space="preserve">ฝึกปฏิบัติการสอน </w:t>
      </w:r>
      <w:r w:rsidRPr="00123568">
        <w:t xml:space="preserve">1) </w:t>
      </w:r>
      <w:r w:rsidRPr="00123568">
        <w:rPr>
          <w:cs/>
        </w:rPr>
        <w:t>ได้ไหม</w:t>
      </w:r>
    </w:p>
    <w:p w14:paraId="2CAA074D" w14:textId="6A943582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ฝึกปฏิบัติการสอน </w:t>
      </w:r>
      <w:r w:rsidRPr="00123568">
        <w:t xml:space="preserve">1 (Teaching Practice I) </w:t>
      </w:r>
      <w:r w:rsidRPr="00123568">
        <w:rPr>
          <w:cs/>
        </w:rPr>
        <w:t>ได้</w:t>
      </w:r>
    </w:p>
    <w:p w14:paraId="11E6EBE5" w14:textId="52D5BE00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Teaching Practice I </w:t>
      </w:r>
      <w:r w:rsidRPr="00123568">
        <w:rPr>
          <w:cs/>
        </w:rPr>
        <w:t xml:space="preserve">และ </w:t>
      </w:r>
      <w:r w:rsidRPr="00123568">
        <w:t>Educational Measurement and Evaluation (</w:t>
      </w:r>
      <w:r w:rsidRPr="00123568">
        <w:rPr>
          <w:cs/>
        </w:rPr>
        <w:t xml:space="preserve">ฝึกปฏิบัติการสอน </w:t>
      </w:r>
      <w:r w:rsidRPr="00123568">
        <w:t xml:space="preserve">1 </w:t>
      </w:r>
      <w:r w:rsidRPr="00123568">
        <w:rPr>
          <w:cs/>
        </w:rPr>
        <w:t xml:space="preserve">และ การวัดและการประเมินผลการศึกษา) จะลง </w:t>
      </w:r>
      <w:r w:rsidRPr="00123568">
        <w:t>Teaching Practice II (</w:t>
      </w:r>
      <w:r w:rsidRPr="00123568">
        <w:rPr>
          <w:cs/>
        </w:rPr>
        <w:t xml:space="preserve">ฝึกปฏิบัติการสอน </w:t>
      </w:r>
      <w:r w:rsidRPr="00123568">
        <w:t xml:space="preserve">2) </w:t>
      </w:r>
      <w:r w:rsidRPr="00123568">
        <w:rPr>
          <w:cs/>
        </w:rPr>
        <w:t>ได้ไหม</w:t>
      </w:r>
    </w:p>
    <w:p w14:paraId="52EB7C73" w14:textId="6CE6F6EA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ฝึกปฏิบัติการสอน </w:t>
      </w:r>
      <w:r w:rsidRPr="00123568">
        <w:t xml:space="preserve">2 (Teaching Practice II) </w:t>
      </w:r>
      <w:r w:rsidRPr="00123568">
        <w:rPr>
          <w:cs/>
        </w:rPr>
        <w:t>ได้</w:t>
      </w:r>
    </w:p>
    <w:p w14:paraId="2F122DC2" w14:textId="739B64F1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Teaching Practice in Civil Engineering in Educational Institute I (</w:t>
      </w:r>
      <w:r w:rsidRPr="00123568">
        <w:rPr>
          <w:cs/>
        </w:rPr>
        <w:t xml:space="preserve">ปฏิบัติการสอนด้านวิศวกรรมโยธาในสถานศึกษา </w:t>
      </w:r>
      <w:r w:rsidRPr="00123568">
        <w:t xml:space="preserve">1) </w:t>
      </w:r>
      <w:r w:rsidRPr="00123568">
        <w:rPr>
          <w:cs/>
        </w:rPr>
        <w:t xml:space="preserve">จะลง </w:t>
      </w:r>
      <w:r w:rsidRPr="00123568">
        <w:t>Teaching Practice in Civil Engineering in Educational Institute II (</w:t>
      </w:r>
      <w:r w:rsidRPr="00123568">
        <w:rPr>
          <w:cs/>
        </w:rPr>
        <w:t>ปฏิบัติการสอนด้านวิศวกรรมโยธาในสถานศึกษา</w:t>
      </w:r>
      <w:r w:rsidRPr="00123568">
        <w:t xml:space="preserve"> 2) </w:t>
      </w:r>
      <w:r w:rsidRPr="00123568">
        <w:rPr>
          <w:cs/>
        </w:rPr>
        <w:t>ได้ไหม</w:t>
      </w:r>
    </w:p>
    <w:p w14:paraId="21539A38" w14:textId="2B7C6E28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lastRenderedPageBreak/>
        <w:t>คำตอบ</w:t>
      </w:r>
      <w:r w:rsidRPr="00316B3A">
        <w:rPr>
          <w:b/>
          <w:bCs/>
        </w:rPr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ปฏิบัติการสอนด้านวิศวกรรมโยธาในสถานศึกษา </w:t>
      </w:r>
      <w:r w:rsidRPr="00123568">
        <w:t xml:space="preserve">2 (Teaching Practice in Civil Engineering in Educational Institute II) </w:t>
      </w:r>
      <w:r w:rsidRPr="00123568">
        <w:rPr>
          <w:cs/>
        </w:rPr>
        <w:t>ได้</w:t>
      </w:r>
    </w:p>
    <w:p w14:paraId="1F501489" w14:textId="5F9AD111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Instructional Science and Classroom Management (</w:t>
      </w:r>
      <w:r w:rsidRPr="00123568">
        <w:rPr>
          <w:cs/>
        </w:rPr>
        <w:t>การจัดการเรียนการสอน) จะลง</w:t>
      </w:r>
      <w:r w:rsidRPr="00123568">
        <w:t xml:space="preserve"> Teaching Practice (</w:t>
      </w:r>
      <w:r w:rsidRPr="00123568">
        <w:rPr>
          <w:cs/>
        </w:rPr>
        <w:t>ฝึกสอน) ได้ไหม</w:t>
      </w:r>
    </w:p>
    <w:p w14:paraId="09EF7320" w14:textId="51535F87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>ฝึกสอน (</w:t>
      </w:r>
      <w:r w:rsidRPr="00123568">
        <w:t xml:space="preserve">Teaching Practice) </w:t>
      </w:r>
      <w:r w:rsidRPr="00123568">
        <w:rPr>
          <w:cs/>
        </w:rPr>
        <w:t>ได้</w:t>
      </w:r>
    </w:p>
    <w:p w14:paraId="422049B3" w14:textId="06849C88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Teaching Practice III (</w:t>
      </w:r>
      <w:r w:rsidRPr="00123568">
        <w:rPr>
          <w:cs/>
        </w:rPr>
        <w:t xml:space="preserve">ฝึกปฏิบัติการสอน </w:t>
      </w:r>
      <w:r w:rsidRPr="00123568">
        <w:t xml:space="preserve">3) </w:t>
      </w:r>
      <w:r w:rsidRPr="00123568">
        <w:rPr>
          <w:cs/>
        </w:rPr>
        <w:t xml:space="preserve">จะลง </w:t>
      </w:r>
      <w:r w:rsidRPr="00123568">
        <w:t>Co-operative Education I (</w:t>
      </w:r>
      <w:r w:rsidRPr="00123568">
        <w:rPr>
          <w:cs/>
        </w:rPr>
        <w:t xml:space="preserve">สหกิจศึกษา </w:t>
      </w:r>
      <w:r w:rsidRPr="00123568">
        <w:t xml:space="preserve">1) </w:t>
      </w:r>
      <w:r w:rsidRPr="00123568">
        <w:rPr>
          <w:cs/>
        </w:rPr>
        <w:t>ได้ไหม</w:t>
      </w:r>
    </w:p>
    <w:p w14:paraId="1186A40B" w14:textId="2875C2C2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สหกิจศึกษา </w:t>
      </w:r>
      <w:r w:rsidRPr="00123568">
        <w:t xml:space="preserve">1 (Co-operative Education I) </w:t>
      </w:r>
      <w:r w:rsidRPr="00123568">
        <w:rPr>
          <w:cs/>
        </w:rPr>
        <w:t>ได้</w:t>
      </w:r>
    </w:p>
    <w:p w14:paraId="754FF3EA" w14:textId="48BD4C8A" w:rsidR="00123568" w:rsidRPr="00316B3A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Co-operative Education I (</w:t>
      </w:r>
      <w:r w:rsidRPr="00123568">
        <w:rPr>
          <w:cs/>
        </w:rPr>
        <w:t xml:space="preserve">สหกิจศึกษา </w:t>
      </w:r>
      <w:r w:rsidRPr="00123568">
        <w:t xml:space="preserve">1) </w:t>
      </w:r>
      <w:r w:rsidRPr="00123568">
        <w:rPr>
          <w:cs/>
        </w:rPr>
        <w:t xml:space="preserve">จะลง </w:t>
      </w:r>
      <w:r w:rsidRPr="00123568">
        <w:t>Co-</w:t>
      </w:r>
      <w:r w:rsidRPr="00316B3A">
        <w:t>operative Education II (</w:t>
      </w:r>
      <w:r w:rsidRPr="00316B3A">
        <w:rPr>
          <w:cs/>
        </w:rPr>
        <w:t xml:space="preserve">สหกิจศึกษา </w:t>
      </w:r>
      <w:r w:rsidRPr="00316B3A">
        <w:t xml:space="preserve">2) </w:t>
      </w:r>
      <w:r w:rsidRPr="00316B3A">
        <w:rPr>
          <w:cs/>
        </w:rPr>
        <w:t>ได้ไหม</w:t>
      </w:r>
    </w:p>
    <w:p w14:paraId="09D6E87A" w14:textId="212E2F97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สหกิจศึกษา </w:t>
      </w:r>
      <w:r w:rsidRPr="00123568">
        <w:t xml:space="preserve">2 (Co-operative Education II) </w:t>
      </w:r>
      <w:r w:rsidRPr="00123568">
        <w:rPr>
          <w:cs/>
        </w:rPr>
        <w:t>ได้</w:t>
      </w:r>
    </w:p>
    <w:p w14:paraId="14A15868" w14:textId="03E46516" w:rsidR="00123568" w:rsidRPr="00123568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คำถาม</w:t>
      </w:r>
      <w:r w:rsidRPr="00123568">
        <w:t xml:space="preserve"> </w:t>
      </w:r>
      <w:r w:rsidRPr="00123568">
        <w:rPr>
          <w:cs/>
        </w:rPr>
        <w:t>ถ้าไม่ผ่าน</w:t>
      </w:r>
      <w:r w:rsidRPr="00123568">
        <w:t xml:space="preserve"> Civil Engineering and Education Project I (</w:t>
      </w:r>
      <w:r w:rsidRPr="00123568">
        <w:rPr>
          <w:cs/>
        </w:rPr>
        <w:t xml:space="preserve">โครงงานวิศวกรรมโยธาและการศึกษา </w:t>
      </w:r>
      <w:r w:rsidRPr="00123568">
        <w:t xml:space="preserve">1) </w:t>
      </w:r>
      <w:r w:rsidRPr="00123568">
        <w:rPr>
          <w:cs/>
        </w:rPr>
        <w:t xml:space="preserve">จะลง </w:t>
      </w:r>
      <w:r w:rsidRPr="00123568">
        <w:t>Civil Engineering and Education Project II (</w:t>
      </w:r>
      <w:r w:rsidRPr="00123568">
        <w:rPr>
          <w:cs/>
        </w:rPr>
        <w:t>โครงงานวิศวกรรมโยธาและการศึกษา</w:t>
      </w:r>
      <w:r w:rsidRPr="00123568">
        <w:t xml:space="preserve"> 2) </w:t>
      </w:r>
      <w:r w:rsidRPr="00123568">
        <w:rPr>
          <w:cs/>
        </w:rPr>
        <w:t>ได้ไหม</w:t>
      </w:r>
    </w:p>
    <w:p w14:paraId="73F3198D" w14:textId="6C06BD6E" w:rsidR="00123568" w:rsidRPr="00C0183D" w:rsidRDefault="00123568" w:rsidP="00DF5402">
      <w:pPr>
        <w:spacing w:after="240"/>
        <w:ind w:left="2268" w:firstLine="0"/>
      </w:pPr>
      <w:r w:rsidRPr="00316B3A">
        <w:rPr>
          <w:b/>
          <w:bCs/>
          <w:cs/>
        </w:rPr>
        <w:t>คำตอบ</w:t>
      </w:r>
      <w:r w:rsidRPr="00123568">
        <w:t xml:space="preserve"> </w:t>
      </w:r>
      <w:r w:rsidRPr="00123568">
        <w:rPr>
          <w:cs/>
        </w:rPr>
        <w:t>ไม่ได้ ต้องผ่านวิชานี้ก่อนถึงจะไปสู่รายวิชา</w:t>
      </w:r>
      <w:r w:rsidRPr="00123568">
        <w:t xml:space="preserve"> </w:t>
      </w:r>
      <w:r w:rsidRPr="00123568">
        <w:rPr>
          <w:cs/>
        </w:rPr>
        <w:t xml:space="preserve">โครงงานวิศวกรรมโยธาและการศึกษา </w:t>
      </w:r>
      <w:r w:rsidRPr="00123568">
        <w:t xml:space="preserve">2 (Civil Engineering and Education Project II) </w:t>
      </w:r>
      <w:r w:rsidRPr="00123568">
        <w:rPr>
          <w:cs/>
        </w:rPr>
        <w:t>ได้</w:t>
      </w:r>
    </w:p>
    <w:p w14:paraId="17202FD9" w14:textId="5C2455CA" w:rsidR="006D7BE6" w:rsidRPr="00C0183D" w:rsidRDefault="00A21322" w:rsidP="00DF5402">
      <w:pPr>
        <w:pStyle w:val="Heading3"/>
      </w:pPr>
      <w:r w:rsidRPr="00C0183D">
        <w:rPr>
          <w:rFonts w:hint="cs"/>
          <w:cs/>
        </w:rPr>
        <w:t>2.</w:t>
      </w:r>
      <w:r w:rsidR="00316B3A">
        <w:rPr>
          <w:rFonts w:hint="cs"/>
          <w:cs/>
        </w:rPr>
        <w:t>2</w:t>
      </w:r>
      <w:r w:rsidRPr="00C0183D">
        <w:rPr>
          <w:rFonts w:hint="cs"/>
          <w:cs/>
        </w:rPr>
        <w:t>.</w:t>
      </w:r>
      <w:r w:rsidR="00DF5402">
        <w:rPr>
          <w:rFonts w:hint="cs"/>
          <w:cs/>
        </w:rPr>
        <w:t>3</w:t>
      </w:r>
      <w:r w:rsidRPr="00C0183D">
        <w:rPr>
          <w:rFonts w:hint="cs"/>
          <w:cs/>
        </w:rPr>
        <w:t xml:space="preserve"> </w:t>
      </w:r>
      <w:r w:rsidR="00761929" w:rsidRPr="00C0183D">
        <w:rPr>
          <w:rFonts w:hint="cs"/>
          <w:cs/>
        </w:rPr>
        <w:t>ด้านจำนวนหน่วยกิตที่ต้องเรียนต่อเทอม</w:t>
      </w:r>
    </w:p>
    <w:p w14:paraId="73F4C005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1 </w:t>
      </w:r>
      <w:r w:rsidRPr="002557D7">
        <w:rPr>
          <w:cs/>
        </w:rPr>
        <w:t xml:space="preserve">เทอม </w:t>
      </w:r>
      <w:r w:rsidRPr="002557D7">
        <w:t xml:space="preserve">1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123D077A" w14:textId="1637C106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18 </w:t>
      </w:r>
      <w:r w:rsidRPr="002557D7">
        <w:rPr>
          <w:cs/>
        </w:rPr>
        <w:t>หน่วยกิต</w:t>
      </w:r>
    </w:p>
    <w:p w14:paraId="51661619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1 </w:t>
      </w:r>
      <w:r w:rsidRPr="002557D7">
        <w:rPr>
          <w:cs/>
        </w:rPr>
        <w:t xml:space="preserve">เทอม </w:t>
      </w:r>
      <w:r w:rsidRPr="002557D7">
        <w:t xml:space="preserve">2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4A547FE7" w14:textId="738BB32F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21 </w:t>
      </w:r>
      <w:r w:rsidRPr="002557D7">
        <w:rPr>
          <w:cs/>
        </w:rPr>
        <w:t>หน่วยกิต</w:t>
      </w:r>
    </w:p>
    <w:p w14:paraId="14B8DD1D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lastRenderedPageBreak/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1 </w:t>
      </w:r>
      <w:r w:rsidRPr="002557D7">
        <w:rPr>
          <w:cs/>
        </w:rPr>
        <w:t>ภาคฤดูร้อน ภาควิชาครุศาสตร์โยธา ต้องเรียนกี่หน่วยกิต</w:t>
      </w:r>
    </w:p>
    <w:p w14:paraId="069CF11C" w14:textId="187D29CA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3 </w:t>
      </w:r>
      <w:r w:rsidRPr="002557D7">
        <w:rPr>
          <w:cs/>
        </w:rPr>
        <w:t>หน่วยกิต</w:t>
      </w:r>
    </w:p>
    <w:p w14:paraId="36764EDF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2 </w:t>
      </w:r>
      <w:r w:rsidRPr="002557D7">
        <w:rPr>
          <w:cs/>
        </w:rPr>
        <w:t xml:space="preserve">เทอม </w:t>
      </w:r>
      <w:r w:rsidRPr="002557D7">
        <w:t xml:space="preserve">1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4DDA6AEE" w14:textId="1B2A07B4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22 </w:t>
      </w:r>
      <w:r w:rsidRPr="002557D7">
        <w:rPr>
          <w:cs/>
        </w:rPr>
        <w:t>หน่วยกิต</w:t>
      </w:r>
    </w:p>
    <w:p w14:paraId="2A9FF130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2 </w:t>
      </w:r>
      <w:r w:rsidRPr="002557D7">
        <w:rPr>
          <w:cs/>
        </w:rPr>
        <w:t xml:space="preserve">เทอม </w:t>
      </w:r>
      <w:r w:rsidRPr="002557D7">
        <w:t xml:space="preserve">2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26828479" w14:textId="22F84C9D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21 </w:t>
      </w:r>
      <w:r w:rsidRPr="002557D7">
        <w:rPr>
          <w:cs/>
        </w:rPr>
        <w:t>หน่วยกิต</w:t>
      </w:r>
    </w:p>
    <w:p w14:paraId="12FB4C59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3 </w:t>
      </w:r>
      <w:r w:rsidRPr="002557D7">
        <w:rPr>
          <w:cs/>
        </w:rPr>
        <w:t xml:space="preserve">เทอม </w:t>
      </w:r>
      <w:r w:rsidRPr="002557D7">
        <w:t xml:space="preserve">1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7820E3F4" w14:textId="435AF1CE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21 </w:t>
      </w:r>
      <w:r w:rsidRPr="002557D7">
        <w:rPr>
          <w:cs/>
        </w:rPr>
        <w:t>หน่วยกิต</w:t>
      </w:r>
    </w:p>
    <w:p w14:paraId="32A3A207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810B9B">
        <w:rPr>
          <w:b/>
          <w:bCs/>
        </w:rPr>
        <w:t xml:space="preserve"> </w:t>
      </w:r>
      <w:r w:rsidRPr="002557D7">
        <w:rPr>
          <w:cs/>
        </w:rPr>
        <w:t xml:space="preserve">ในปี </w:t>
      </w:r>
      <w:r w:rsidRPr="002557D7">
        <w:t xml:space="preserve">3 </w:t>
      </w:r>
      <w:r w:rsidRPr="002557D7">
        <w:rPr>
          <w:cs/>
        </w:rPr>
        <w:t xml:space="preserve">เทอม </w:t>
      </w:r>
      <w:r w:rsidRPr="002557D7">
        <w:t xml:space="preserve">2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20D60B38" w14:textId="731CCAF9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21 </w:t>
      </w:r>
      <w:r w:rsidRPr="002557D7">
        <w:rPr>
          <w:cs/>
        </w:rPr>
        <w:t>หน่วยกิต</w:t>
      </w:r>
    </w:p>
    <w:p w14:paraId="76579DC6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3 </w:t>
      </w:r>
      <w:r w:rsidRPr="002557D7">
        <w:rPr>
          <w:cs/>
        </w:rPr>
        <w:t>ภาคฤดูร้อน ภาควิชาครุศาสตร์โยธา ต้องเรียนกี่หน่วยกิต</w:t>
      </w:r>
    </w:p>
    <w:p w14:paraId="1633CA8D" w14:textId="6B4CA4B5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 </w:t>
      </w:r>
      <w:r w:rsidRPr="002557D7">
        <w:rPr>
          <w:cs/>
        </w:rPr>
        <w:t>หน่วยกิต</w:t>
      </w:r>
    </w:p>
    <w:p w14:paraId="1776B521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810B9B">
        <w:rPr>
          <w:b/>
          <w:bCs/>
        </w:rPr>
        <w:t xml:space="preserve"> </w:t>
      </w:r>
      <w:r w:rsidRPr="002557D7">
        <w:rPr>
          <w:cs/>
        </w:rPr>
        <w:t xml:space="preserve">ในปี </w:t>
      </w:r>
      <w:r w:rsidRPr="002557D7">
        <w:t xml:space="preserve">4 </w:t>
      </w:r>
      <w:r w:rsidRPr="002557D7">
        <w:rPr>
          <w:cs/>
        </w:rPr>
        <w:t xml:space="preserve">เทอม </w:t>
      </w:r>
      <w:r w:rsidRPr="002557D7">
        <w:t xml:space="preserve">1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5BEE3BF1" w14:textId="0BF0298D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810B9B">
        <w:rPr>
          <w:b/>
          <w:bCs/>
        </w:rPr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18 </w:t>
      </w:r>
      <w:r w:rsidRPr="002557D7">
        <w:rPr>
          <w:cs/>
        </w:rPr>
        <w:t>หน่วยกิต</w:t>
      </w:r>
    </w:p>
    <w:p w14:paraId="35EC97BA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4 </w:t>
      </w:r>
      <w:r w:rsidRPr="002557D7">
        <w:rPr>
          <w:cs/>
        </w:rPr>
        <w:t xml:space="preserve">เทอม </w:t>
      </w:r>
      <w:r w:rsidRPr="002557D7">
        <w:t xml:space="preserve">2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580D9AC3" w14:textId="2DEB4616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18 </w:t>
      </w:r>
      <w:r w:rsidRPr="002557D7">
        <w:rPr>
          <w:cs/>
        </w:rPr>
        <w:t>หน่วยกิต</w:t>
      </w:r>
    </w:p>
    <w:p w14:paraId="3759D14E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5 </w:t>
      </w:r>
      <w:r w:rsidRPr="002557D7">
        <w:rPr>
          <w:cs/>
        </w:rPr>
        <w:t xml:space="preserve">เทอม </w:t>
      </w:r>
      <w:r w:rsidRPr="002557D7">
        <w:t xml:space="preserve">1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1CF7134B" w14:textId="30F1626E" w:rsidR="002557D7" w:rsidRP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15 </w:t>
      </w:r>
      <w:r w:rsidRPr="002557D7">
        <w:rPr>
          <w:cs/>
        </w:rPr>
        <w:t>หน่วยกิต</w:t>
      </w:r>
    </w:p>
    <w:p w14:paraId="31EA9014" w14:textId="77777777" w:rsidR="002557D7" w:rsidRPr="00C0183D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คำถาม</w:t>
      </w:r>
      <w:r w:rsidRPr="002557D7">
        <w:t xml:space="preserve"> </w:t>
      </w:r>
      <w:r w:rsidRPr="002557D7">
        <w:rPr>
          <w:cs/>
        </w:rPr>
        <w:t xml:space="preserve">ในปี </w:t>
      </w:r>
      <w:r w:rsidRPr="002557D7">
        <w:t xml:space="preserve">5 </w:t>
      </w:r>
      <w:r w:rsidRPr="002557D7">
        <w:rPr>
          <w:cs/>
        </w:rPr>
        <w:t xml:space="preserve">เทอม </w:t>
      </w:r>
      <w:r w:rsidRPr="002557D7">
        <w:t xml:space="preserve">2 </w:t>
      </w:r>
      <w:r w:rsidRPr="002557D7">
        <w:rPr>
          <w:cs/>
        </w:rPr>
        <w:t>ภาควิชาครุศาสตร์โยธา ต้องเรียนกี่หน่วยกิต</w:t>
      </w:r>
    </w:p>
    <w:p w14:paraId="79B0524A" w14:textId="513AC3CF" w:rsidR="002557D7" w:rsidRDefault="002557D7" w:rsidP="00DF5402">
      <w:pPr>
        <w:spacing w:after="240"/>
        <w:ind w:left="1985" w:firstLine="283"/>
      </w:pPr>
      <w:r w:rsidRPr="00810B9B">
        <w:rPr>
          <w:b/>
          <w:bCs/>
          <w:cs/>
        </w:rPr>
        <w:t>คำตอบ</w:t>
      </w:r>
      <w:r w:rsidRPr="002557D7">
        <w:t xml:space="preserve"> </w:t>
      </w:r>
      <w:r w:rsidRPr="002557D7">
        <w:rPr>
          <w:cs/>
        </w:rPr>
        <w:t xml:space="preserve">ต้องเรียน </w:t>
      </w:r>
      <w:r w:rsidRPr="002557D7">
        <w:t xml:space="preserve">15 </w:t>
      </w:r>
      <w:r w:rsidRPr="002557D7">
        <w:rPr>
          <w:cs/>
        </w:rPr>
        <w:t>หน่วยกิต</w:t>
      </w:r>
    </w:p>
    <w:p w14:paraId="7B41072D" w14:textId="168B509D" w:rsidR="00AE3AA4" w:rsidRDefault="00AE3AA4" w:rsidP="00DF5402">
      <w:pPr>
        <w:pStyle w:val="Heading3"/>
      </w:pPr>
      <w:r>
        <w:rPr>
          <w:rFonts w:hint="cs"/>
          <w:cs/>
        </w:rPr>
        <w:lastRenderedPageBreak/>
        <w:t xml:space="preserve">2.2.4 </w:t>
      </w:r>
      <w:r w:rsidRPr="00C0183D">
        <w:rPr>
          <w:rFonts w:hint="cs"/>
          <w:cs/>
        </w:rPr>
        <w:t>ด้านแนะนำสายอาชีพหลังจากจบการศึกษา</w:t>
      </w:r>
    </w:p>
    <w:p w14:paraId="3902CE5F" w14:textId="49DBC77B" w:rsidR="0091230C" w:rsidRDefault="0091230C" w:rsidP="001413D4">
      <w:pPr>
        <w:ind w:left="2268" w:firstLine="0"/>
      </w:pPr>
      <w:r w:rsidRPr="0091230C">
        <w:rPr>
          <w:b/>
          <w:bCs/>
          <w:cs/>
        </w:rPr>
        <w:t>คำถาม</w:t>
      </w:r>
      <w:r w:rsidRPr="0091230C">
        <w:t xml:space="preserve"> </w:t>
      </w:r>
      <w:r w:rsidRPr="0091230C">
        <w:rPr>
          <w:cs/>
        </w:rPr>
        <w:t>เมื่อเรียนจบจากภาควิชาครุศาสตร์โยธา สามารถประกอบอาชีพอะไรได้บ้าง</w:t>
      </w:r>
      <w:r w:rsidRPr="0091230C">
        <w:t>?</w:t>
      </w:r>
    </w:p>
    <w:p w14:paraId="01FECF21" w14:textId="0F80A668" w:rsidR="0091230C" w:rsidRPr="0091230C" w:rsidRDefault="0091230C" w:rsidP="001413D4">
      <w:pPr>
        <w:ind w:left="2268" w:firstLine="0"/>
        <w:rPr>
          <w:b/>
          <w:bCs/>
        </w:rPr>
      </w:pPr>
      <w:r w:rsidRPr="0091230C">
        <w:rPr>
          <w:b/>
          <w:bCs/>
          <w:cs/>
        </w:rPr>
        <w:t>คำตอบ</w:t>
      </w:r>
      <w:r w:rsidRPr="0091230C">
        <w:t xml:space="preserve"> </w:t>
      </w:r>
      <w:r w:rsidRPr="0091230C">
        <w:rPr>
          <w:cs/>
        </w:rPr>
        <w:t>ผู้สำเร็จการศึกษาสามารถทำงานได้ทั้งในสายวิศวกรรมโยธา เช่น วิศวกรออกแบบ ควบคุมงาน และก่อสร้างในภาคอุตสาหกรรม หรือทำงานในสายการศึกษาเป็นครูช่างอุตสาหกรรมและนักฝึกอบรม</w:t>
      </w:r>
    </w:p>
    <w:p w14:paraId="40B5B8B0" w14:textId="77777777" w:rsidR="00233A78" w:rsidRDefault="00233A78" w:rsidP="001413D4">
      <w:pPr>
        <w:ind w:left="2268" w:firstLine="0"/>
      </w:pPr>
      <w:r w:rsidRPr="00233A78">
        <w:rPr>
          <w:b/>
          <w:bCs/>
          <w:cs/>
        </w:rPr>
        <w:t>คำถาม:</w:t>
      </w:r>
      <w:r w:rsidRPr="00233A78">
        <w:t xml:space="preserve"> </w:t>
      </w:r>
      <w:r w:rsidRPr="00233A78">
        <w:rPr>
          <w:cs/>
        </w:rPr>
        <w:t>บัณฑิตภาควิชาครุศาสตร์โยธาเหมาะกับการทำงานในด้านใดมากที่สุด</w:t>
      </w:r>
      <w:r w:rsidRPr="00233A78">
        <w:t>?</w:t>
      </w:r>
    </w:p>
    <w:p w14:paraId="193428C7" w14:textId="7E2731FD" w:rsidR="00AE3AA4" w:rsidRDefault="00233A78" w:rsidP="001413D4">
      <w:pPr>
        <w:ind w:left="2268" w:firstLine="0"/>
      </w:pPr>
      <w:r w:rsidRPr="00233A78">
        <w:rPr>
          <w:b/>
          <w:bCs/>
          <w:cs/>
        </w:rPr>
        <w:t>คำตอบ:</w:t>
      </w:r>
      <w:r w:rsidRPr="00233A78">
        <w:t xml:space="preserve"> </w:t>
      </w:r>
      <w:r w:rsidRPr="00233A78">
        <w:rPr>
          <w:cs/>
        </w:rPr>
        <w:t>เหมาะทั้งการทำงานในสายอุตสาหกรรมการก่อสร้างและการพัฒนาโครงสร้างพื้นฐาน รวมถึงงานสอนและการฝึกอบรมทางด้านวิศวกรรมโยธา โดยบัณฑิตจะมีทั้งความรู้เชิงเทคนิคและทักษะการถ่ายทอดความรู้</w:t>
      </w:r>
    </w:p>
    <w:p w14:paraId="504A9640" w14:textId="303C5C3F" w:rsidR="00233A78" w:rsidRDefault="00233A78" w:rsidP="001413D4">
      <w:pPr>
        <w:ind w:left="2268" w:firstLine="0"/>
      </w:pPr>
      <w:r w:rsidRPr="00233A78">
        <w:rPr>
          <w:b/>
          <w:bCs/>
          <w:cs/>
        </w:rPr>
        <w:t>คำถาม</w:t>
      </w:r>
      <w:r w:rsidRPr="00233A78">
        <w:t xml:space="preserve"> </w:t>
      </w:r>
      <w:r w:rsidRPr="00233A78">
        <w:rPr>
          <w:cs/>
        </w:rPr>
        <w:t>บัณฑิตภาควิชาครุศาสตร์โยธาสามารถทำงานวิจัยได้หรือไม่</w:t>
      </w:r>
      <w:r w:rsidRPr="00233A78">
        <w:t>?</w:t>
      </w:r>
    </w:p>
    <w:p w14:paraId="4CA117A6" w14:textId="1747CC4E" w:rsidR="00233A78" w:rsidRPr="00233A78" w:rsidRDefault="00233A78" w:rsidP="001413D4">
      <w:pPr>
        <w:ind w:left="2268" w:firstLine="0"/>
      </w:pPr>
      <w:r w:rsidRPr="00233A78">
        <w:rPr>
          <w:b/>
          <w:bCs/>
          <w:cs/>
        </w:rPr>
        <w:t>คำตอบ</w:t>
      </w:r>
      <w:r w:rsidRPr="00233A78">
        <w:t xml:space="preserve"> </w:t>
      </w:r>
      <w:r w:rsidRPr="00233A78">
        <w:rPr>
          <w:cs/>
        </w:rPr>
        <w:t>สามารถทำงานวิจัยได้ โดยบัณฑิตมีพื้นฐานด้านการวิจัยทั้งในสายวิศวกรรมโยธาและสายการศึกษา เช่น การศึกษาพัฒนาเทคโนโลยีการก่อสร้าง หรือการวิจัยด้านการเรียนการสอน</w:t>
      </w:r>
    </w:p>
    <w:p w14:paraId="678F3790" w14:textId="38757E3D" w:rsidR="00233A78" w:rsidRDefault="00233A78" w:rsidP="001413D4">
      <w:pPr>
        <w:ind w:left="2268" w:firstLine="0"/>
      </w:pPr>
      <w:r w:rsidRPr="00233A78">
        <w:rPr>
          <w:b/>
          <w:bCs/>
          <w:cs/>
        </w:rPr>
        <w:t>คำถาม</w:t>
      </w:r>
      <w:r w:rsidRPr="00233A78">
        <w:t xml:space="preserve"> </w:t>
      </w:r>
      <w:r w:rsidRPr="00233A78">
        <w:rPr>
          <w:cs/>
        </w:rPr>
        <w:t>ทักษะด้านใดที่ช่วยเพิ่มโอกาสในการทำงานหลังเรียนจบ</w:t>
      </w:r>
      <w:r w:rsidRPr="00233A78">
        <w:t>?</w:t>
      </w:r>
    </w:p>
    <w:p w14:paraId="081B6B5A" w14:textId="0E78C2F4" w:rsidR="00233A78" w:rsidRPr="00AE3AA4" w:rsidRDefault="00233A78" w:rsidP="001413D4">
      <w:pPr>
        <w:ind w:left="2268" w:firstLine="0"/>
        <w:rPr>
          <w:rFonts w:hint="cs"/>
        </w:rPr>
      </w:pPr>
      <w:r w:rsidRPr="00233A78">
        <w:rPr>
          <w:b/>
          <w:bCs/>
          <w:cs/>
        </w:rPr>
        <w:t>คำตอบ</w:t>
      </w:r>
      <w:r w:rsidRPr="00233A78">
        <w:t xml:space="preserve"> </w:t>
      </w:r>
      <w:r w:rsidRPr="00233A78">
        <w:rPr>
          <w:cs/>
        </w:rPr>
        <w:t>ทักษะด้านการใช้เทคโนโลยีคอมพิวเตอร์และสารสนเทศเพื่อการศึกษาและงานวิศวกรรม ทักษะการวิเคราะห์งาน การวางแผน และการบริหารโครงการ รวมถึงทักษะการสื่อสารและการสอน</w:t>
      </w:r>
    </w:p>
    <w:p w14:paraId="19784D4A" w14:textId="639ADD8D" w:rsidR="00A21322" w:rsidRPr="00C0183D" w:rsidRDefault="00A21322" w:rsidP="00DF5402">
      <w:pPr>
        <w:pStyle w:val="Heading3"/>
      </w:pPr>
      <w:r w:rsidRPr="00C0183D">
        <w:rPr>
          <w:rFonts w:hint="cs"/>
          <w:cs/>
        </w:rPr>
        <w:t>2.</w:t>
      </w:r>
      <w:r w:rsidR="00810B9B">
        <w:rPr>
          <w:rFonts w:hint="cs"/>
          <w:cs/>
        </w:rPr>
        <w:t>2</w:t>
      </w:r>
      <w:r w:rsidRPr="00C0183D">
        <w:rPr>
          <w:rFonts w:hint="cs"/>
          <w:cs/>
        </w:rPr>
        <w:t>.5 ด้านการติดต่อกับภาควิชา</w:t>
      </w:r>
    </w:p>
    <w:p w14:paraId="02EFBE05" w14:textId="7DDCA229" w:rsidR="005F67BD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คำถาม</w:t>
      </w:r>
      <w:r w:rsidRPr="005F67BD">
        <w:t xml:space="preserve"> </w:t>
      </w:r>
      <w:r w:rsidRPr="005F67BD">
        <w:rPr>
          <w:cs/>
        </w:rPr>
        <w:t>ที่อยู่ของภาควิชาครุศาสตร์โยธาคือที่ไหน</w:t>
      </w:r>
      <w:r w:rsidRPr="005F67BD">
        <w:t xml:space="preserve">? </w:t>
      </w:r>
    </w:p>
    <w:p w14:paraId="2A0178E2" w14:textId="1445FD60" w:rsidR="005F67BD" w:rsidRPr="005F67B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คำตอบ</w:t>
      </w:r>
      <w:r w:rsidRPr="005F67BD">
        <w:t xml:space="preserve"> </w:t>
      </w:r>
      <w:r w:rsidRPr="005F67BD">
        <w:rPr>
          <w:cs/>
        </w:rPr>
        <w:t xml:space="preserve">อาคาร </w:t>
      </w:r>
      <w:r w:rsidRPr="005F67BD">
        <w:t xml:space="preserve">52 </w:t>
      </w:r>
      <w:r w:rsidRPr="005F67BD">
        <w:rPr>
          <w:cs/>
        </w:rPr>
        <w:t xml:space="preserve">และอาคาร </w:t>
      </w:r>
      <w:r w:rsidRPr="005F67BD">
        <w:t xml:space="preserve">44 </w:t>
      </w:r>
      <w:r w:rsidRPr="005F67BD">
        <w:rPr>
          <w:cs/>
        </w:rPr>
        <w:t xml:space="preserve">คณะครุศาสตร์อุตสาหกรรม มจพ. เลขที่ </w:t>
      </w:r>
      <w:r w:rsidRPr="005F67BD">
        <w:t xml:space="preserve">1518 </w:t>
      </w:r>
      <w:r w:rsidRPr="005F67BD">
        <w:rPr>
          <w:cs/>
        </w:rPr>
        <w:t xml:space="preserve">ถนนประชาราษฎร์ </w:t>
      </w:r>
      <w:r w:rsidRPr="005F67BD">
        <w:t xml:space="preserve">1 </w:t>
      </w:r>
      <w:r w:rsidRPr="005F67BD">
        <w:rPr>
          <w:cs/>
        </w:rPr>
        <w:t xml:space="preserve">แขวงวงศ์สว่าง เขตบางซื่อ กรุงเทพฯ </w:t>
      </w:r>
      <w:r w:rsidRPr="005F67BD">
        <w:t>10800</w:t>
      </w:r>
    </w:p>
    <w:p w14:paraId="7BB1D963" w14:textId="5C1616BA" w:rsidR="005F67BD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คำถาม</w:t>
      </w:r>
      <w:r w:rsidRPr="005F67BD">
        <w:t xml:space="preserve"> </w:t>
      </w:r>
      <w:r w:rsidRPr="005F67BD">
        <w:rPr>
          <w:cs/>
        </w:rPr>
        <w:t>ภาควิชาครุศาสตร์โยธามีเบอร์โทรศัพท์อะไร</w:t>
      </w:r>
      <w:r w:rsidRPr="005F67BD">
        <w:t>?</w:t>
      </w:r>
    </w:p>
    <w:p w14:paraId="158745C1" w14:textId="5672C904" w:rsidR="005F67BD" w:rsidRPr="005F67B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คำตอบ</w:t>
      </w:r>
      <w:r w:rsidRPr="005F67BD">
        <w:t xml:space="preserve"> </w:t>
      </w:r>
      <w:r w:rsidRPr="005F67BD">
        <w:rPr>
          <w:cs/>
        </w:rPr>
        <w:t>โทรศัพท์ +</w:t>
      </w:r>
      <w:r w:rsidRPr="005F67BD">
        <w:t xml:space="preserve">66 2-555-2000 </w:t>
      </w:r>
      <w:r w:rsidRPr="005F67BD">
        <w:rPr>
          <w:cs/>
        </w:rPr>
        <w:t xml:space="preserve">ต่อ </w:t>
      </w:r>
      <w:r w:rsidRPr="005F67BD">
        <w:t>3273, 3271, 3272, 3221</w:t>
      </w:r>
    </w:p>
    <w:p w14:paraId="62EFBDC5" w14:textId="0C968A6E" w:rsidR="00203E55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คำถาม</w:t>
      </w:r>
      <w:r w:rsidRPr="005F67BD">
        <w:t xml:space="preserve"> </w:t>
      </w:r>
      <w:r w:rsidRPr="005F67BD">
        <w:rPr>
          <w:cs/>
        </w:rPr>
        <w:t>ภาควิชาครุศาสตร์โยธามีเบอร์แฟกซ์หรือไม่</w:t>
      </w:r>
      <w:r w:rsidRPr="005F67BD">
        <w:t xml:space="preserve">? </w:t>
      </w:r>
    </w:p>
    <w:p w14:paraId="018BB3D1" w14:textId="064947A0" w:rsidR="005F67BD" w:rsidRPr="005F67B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คำตอบ</w:t>
      </w:r>
      <w:r w:rsidRPr="005F67BD">
        <w:t xml:space="preserve"> </w:t>
      </w:r>
      <w:r w:rsidRPr="005F67BD">
        <w:rPr>
          <w:cs/>
        </w:rPr>
        <w:t>มี เบอร์แฟกซ์ +</w:t>
      </w:r>
      <w:r w:rsidRPr="005F67BD">
        <w:t>66 2-587-6287</w:t>
      </w:r>
    </w:p>
    <w:p w14:paraId="5A02D2DE" w14:textId="444D784D" w:rsidR="005F67BD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คำถาม</w:t>
      </w:r>
      <w:r w:rsidRPr="005F67BD">
        <w:t xml:space="preserve"> </w:t>
      </w:r>
      <w:r w:rsidRPr="005F67BD">
        <w:rPr>
          <w:cs/>
        </w:rPr>
        <w:t>อีเมลสำหรับการติดต่อภาควิชาครุศาสตร์โยธาคืออะไร</w:t>
      </w:r>
      <w:r w:rsidRPr="005F67BD">
        <w:t>?</w:t>
      </w:r>
    </w:p>
    <w:p w14:paraId="677DFCF7" w14:textId="5C30AE44" w:rsidR="005F67BD" w:rsidRPr="005F67B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lastRenderedPageBreak/>
        <w:t>คำตอบ</w:t>
      </w:r>
      <w:r w:rsidRPr="005F67BD">
        <w:t xml:space="preserve"> ttc@fte.kmutnb.ac.th</w:t>
      </w:r>
    </w:p>
    <w:p w14:paraId="473B5F8A" w14:textId="6C7E4839" w:rsidR="005F67BD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คำถาม</w:t>
      </w:r>
      <w:r w:rsidRPr="005F67BD">
        <w:t xml:space="preserve"> </w:t>
      </w:r>
      <w:r w:rsidRPr="005F67BD">
        <w:rPr>
          <w:cs/>
        </w:rPr>
        <w:t>ภาควิชาครุศาสตร์โยธามีเว็บไซต์หรือไม่</w:t>
      </w:r>
      <w:r w:rsidRPr="005F67BD">
        <w:t xml:space="preserve">? </w:t>
      </w:r>
    </w:p>
    <w:p w14:paraId="3C100F76" w14:textId="43A5A5DF" w:rsidR="005F67BD" w:rsidRPr="00C0183D" w:rsidRDefault="005F67BD" w:rsidP="00A44A10">
      <w:pPr>
        <w:spacing w:after="240"/>
        <w:ind w:left="2127" w:firstLine="0"/>
      </w:pPr>
      <w:r w:rsidRPr="00810B9B">
        <w:rPr>
          <w:b/>
          <w:bCs/>
          <w:cs/>
        </w:rPr>
        <w:t>คำตอบ</w:t>
      </w:r>
      <w:r w:rsidRPr="005F67BD">
        <w:t xml:space="preserve"> </w:t>
      </w:r>
      <w:r w:rsidRPr="005F67BD">
        <w:rPr>
          <w:cs/>
        </w:rPr>
        <w:t>มี เว็บไซต์</w:t>
      </w:r>
      <w:r w:rsidRPr="005F67BD">
        <w:t xml:space="preserve"> </w:t>
      </w:r>
      <w:hyperlink r:id="rId27" w:tgtFrame="_blank" w:history="1">
        <w:r w:rsidRPr="005F67BD">
          <w:rPr>
            <w:rStyle w:val="Hyperlink"/>
            <w:color w:val="auto"/>
            <w:u w:val="none"/>
          </w:rPr>
          <w:t>http://ttc.fte.kmutnb.ac.th/</w:t>
        </w:r>
      </w:hyperlink>
    </w:p>
    <w:p w14:paraId="643F23D0" w14:textId="00B80F2F" w:rsidR="00A21322" w:rsidRDefault="00A44A10" w:rsidP="004C32EA">
      <w:pPr>
        <w:pStyle w:val="Heading2"/>
        <w:spacing w:after="240"/>
      </w:pPr>
      <w:r>
        <w:t>2</w:t>
      </w:r>
      <w:r w:rsidR="00A21322" w:rsidRPr="00C0183D">
        <w:rPr>
          <w:rFonts w:hint="cs"/>
        </w:rPr>
        <w:t xml:space="preserve">.4 </w:t>
      </w:r>
      <w:r w:rsidR="00A21322" w:rsidRPr="00C0183D">
        <w:rPr>
          <w:rFonts w:hint="cs"/>
          <w:cs/>
        </w:rPr>
        <w:t>หมวดหมู่การฝึกประสบการณ์และการปฏิบัติการสอน</w:t>
      </w:r>
    </w:p>
    <w:p w14:paraId="24089872" w14:textId="0AC9A7C0" w:rsidR="00A44A10" w:rsidRPr="00A44A10" w:rsidRDefault="00A44A10" w:rsidP="00A44A10">
      <w:pPr>
        <w:ind w:firstLine="1985"/>
      </w:pPr>
      <w:r>
        <w:rPr>
          <w:rFonts w:hint="cs"/>
          <w:cs/>
        </w:rPr>
        <w:t xml:space="preserve">2.4.1 </w:t>
      </w:r>
      <w:r w:rsidRPr="00C0183D">
        <w:rPr>
          <w:rFonts w:hint="cs"/>
          <w:cs/>
        </w:rPr>
        <w:t>การฝึกประสบการณ์และการปฏิบัติการสอน</w:t>
      </w:r>
    </w:p>
    <w:p w14:paraId="288BE968" w14:textId="77777777" w:rsidR="00336188" w:rsidRPr="00C0183D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นักศึกษาภาควิชาครุศาสตร์โยธาต้องฝึกงานในปีการศึกษาใด</w:t>
      </w:r>
    </w:p>
    <w:p w14:paraId="42575576" w14:textId="53CE331E" w:rsidR="00336188" w:rsidRPr="00336188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นักศึกษาต้องฝึกงานใน</w:t>
      </w:r>
      <w:r w:rsidRPr="00336188">
        <w:t xml:space="preserve"> </w:t>
      </w:r>
      <w:r w:rsidRPr="00336188">
        <w:rPr>
          <w:cs/>
        </w:rPr>
        <w:t xml:space="preserve">ปีที่ </w:t>
      </w:r>
      <w:r w:rsidRPr="00336188">
        <w:t xml:space="preserve">4 </w:t>
      </w:r>
      <w:r w:rsidRPr="00336188">
        <w:rPr>
          <w:cs/>
        </w:rPr>
        <w:t>ภาคฤดูร้อน</w:t>
      </w:r>
    </w:p>
    <w:p w14:paraId="55EFAC73" w14:textId="77777777" w:rsidR="00336188" w:rsidRPr="00C0183D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การฝึกงานของนักศึกษาภาควิชาครุศาสตร์โยธามีกี่ชั่วโมง</w:t>
      </w:r>
    </w:p>
    <w:p w14:paraId="2B7675FF" w14:textId="20541D2B" w:rsidR="00336188" w:rsidRPr="00336188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รวม</w:t>
      </w:r>
      <w:r w:rsidRPr="00336188">
        <w:t xml:space="preserve"> 280 </w:t>
      </w:r>
      <w:r w:rsidRPr="00336188">
        <w:rPr>
          <w:cs/>
        </w:rPr>
        <w:t>ชั่วโมง</w:t>
      </w:r>
    </w:p>
    <w:p w14:paraId="25EB45A1" w14:textId="77777777" w:rsidR="00336188" w:rsidRPr="00C0183D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 xml:space="preserve">การฝึกงาน </w:t>
      </w:r>
      <w:r w:rsidRPr="00336188">
        <w:t xml:space="preserve">280 </w:t>
      </w:r>
      <w:r w:rsidRPr="00336188">
        <w:rPr>
          <w:cs/>
        </w:rPr>
        <w:t>ชั่วโมง เท่ากับกี่วัน</w:t>
      </w:r>
    </w:p>
    <w:p w14:paraId="7A998137" w14:textId="2A2699E9" w:rsidR="00336188" w:rsidRPr="00336188" w:rsidRDefault="00336188" w:rsidP="004C32EA">
      <w:pPr>
        <w:spacing w:after="240"/>
        <w:ind w:left="993" w:firstLine="1559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เท่ากับ</w:t>
      </w:r>
      <w:r w:rsidRPr="00336188">
        <w:t xml:space="preserve"> 11 </w:t>
      </w:r>
      <w:r w:rsidRPr="00336188">
        <w:rPr>
          <w:cs/>
        </w:rPr>
        <w:t xml:space="preserve">วัน </w:t>
      </w:r>
      <w:r w:rsidRPr="00336188">
        <w:t xml:space="preserve">16 </w:t>
      </w:r>
      <w:r w:rsidRPr="00336188">
        <w:rPr>
          <w:cs/>
        </w:rPr>
        <w:t>ชั่วโมง</w:t>
      </w:r>
      <w:r w:rsidRPr="00336188">
        <w:t xml:space="preserve"> </w:t>
      </w:r>
      <w:r w:rsidRPr="00336188">
        <w:rPr>
          <w:cs/>
        </w:rPr>
        <w:t>หรือประมาณ</w:t>
      </w:r>
      <w:r w:rsidRPr="00336188">
        <w:t xml:space="preserve"> 1 </w:t>
      </w:r>
      <w:r w:rsidRPr="00336188">
        <w:rPr>
          <w:cs/>
        </w:rPr>
        <w:t xml:space="preserve">สัปดาห์ </w:t>
      </w:r>
      <w:r w:rsidRPr="00336188">
        <w:t xml:space="preserve">4 </w:t>
      </w:r>
      <w:r w:rsidRPr="00336188">
        <w:rPr>
          <w:cs/>
        </w:rPr>
        <w:t xml:space="preserve">วัน </w:t>
      </w:r>
      <w:r w:rsidRPr="00336188">
        <w:t xml:space="preserve">16 </w:t>
      </w:r>
      <w:r w:rsidRPr="00336188">
        <w:rPr>
          <w:cs/>
        </w:rPr>
        <w:t>ชั่วโมง</w:t>
      </w:r>
    </w:p>
    <w:p w14:paraId="2A619A99" w14:textId="77777777" w:rsidR="00336188" w:rsidRPr="00C0183D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นักศึกษาภาควิชาครุศาสตร์โยธาสามารถเลือกสถานประกอบการฝึกงานเองได้หรือไม</w:t>
      </w:r>
      <w:r w:rsidRPr="00C0183D">
        <w:rPr>
          <w:rFonts w:hint="cs"/>
          <w:cs/>
        </w:rPr>
        <w:t>่</w:t>
      </w:r>
    </w:p>
    <w:p w14:paraId="6DFF030E" w14:textId="777A5025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ได้ แต่ต้องเป็นสถานประกอบการที่เกี่ยวข้องกับวิศวกรรมโยธา และได้รับอนุมัติจากภาควิชา</w:t>
      </w:r>
    </w:p>
    <w:p w14:paraId="30C734E0" w14:textId="77777777" w:rsidR="00336188" w:rsidRPr="00C0183D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การประเมินผลการฝึกงานทำอย่างไร</w:t>
      </w:r>
    </w:p>
    <w:p w14:paraId="6B251576" w14:textId="7DA4A7D3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มีการประเมินจากทั้ง</w:t>
      </w:r>
      <w:r w:rsidRPr="00336188">
        <w:t xml:space="preserve"> </w:t>
      </w:r>
      <w:r w:rsidRPr="00336188">
        <w:rPr>
          <w:cs/>
        </w:rPr>
        <w:t>สถานประกอบการที่นักศึกษาเข้าฝึก</w:t>
      </w:r>
      <w:r w:rsidRPr="00336188">
        <w:t xml:space="preserve"> </w:t>
      </w:r>
      <w:r w:rsidRPr="00336188">
        <w:rPr>
          <w:cs/>
        </w:rPr>
        <w:t>และ</w:t>
      </w:r>
      <w:r w:rsidRPr="00336188">
        <w:t xml:space="preserve"> </w:t>
      </w:r>
      <w:r w:rsidRPr="00336188">
        <w:rPr>
          <w:cs/>
        </w:rPr>
        <w:t>อาจารย์นิเทศจากมหาวิทยาลัย</w:t>
      </w:r>
    </w:p>
    <w:p w14:paraId="721475FE" w14:textId="77777777" w:rsidR="00336188" w:rsidRPr="00C0183D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วัตถุประสงค์ของการฝึกงานคืออะไร</w:t>
      </w:r>
    </w:p>
    <w:p w14:paraId="2D6EE411" w14:textId="5D597C19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เพื่อให้นักศึกษาได้ประสบการณ์ตรงจากการปฏิบัติงานจริง และสามารถนำความรู้ที่เรียนมาไปใช้ในสถานการณ์จริง</w:t>
      </w:r>
    </w:p>
    <w:p w14:paraId="494E6D29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นักศึกษาภาควิชาครุศาสตร์โยธาต้องฝึกสอนกี่ครั้ง</w:t>
      </w:r>
    </w:p>
    <w:p w14:paraId="5B040D1B" w14:textId="5FB388A3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lastRenderedPageBreak/>
        <w:t>คำตอบ</w:t>
      </w:r>
      <w:r w:rsidRPr="00336188">
        <w:t xml:space="preserve"> </w:t>
      </w:r>
      <w:r w:rsidRPr="00336188">
        <w:rPr>
          <w:cs/>
        </w:rPr>
        <w:t>ต้องฝึกสอน</w:t>
      </w:r>
      <w:r w:rsidRPr="00336188">
        <w:t xml:space="preserve"> 2 </w:t>
      </w:r>
      <w:r w:rsidRPr="00336188">
        <w:rPr>
          <w:cs/>
        </w:rPr>
        <w:t>ครั้ง</w:t>
      </w:r>
      <w:r w:rsidRPr="00336188">
        <w:t xml:space="preserve"> </w:t>
      </w:r>
      <w:r w:rsidRPr="00336188">
        <w:rPr>
          <w:cs/>
        </w:rPr>
        <w:t xml:space="preserve">คือ ปฏิบัติการสอนในสถานศึกษา </w:t>
      </w:r>
      <w:r w:rsidRPr="00336188">
        <w:t xml:space="preserve">1 (6 </w:t>
      </w:r>
      <w:r w:rsidRPr="00336188">
        <w:rPr>
          <w:cs/>
        </w:rPr>
        <w:t xml:space="preserve">หน่วยกิต) และปฏิบัติการสอนในสถานศึกษา </w:t>
      </w:r>
      <w:r w:rsidRPr="00336188">
        <w:t xml:space="preserve">2 (6 </w:t>
      </w:r>
      <w:r w:rsidRPr="00336188">
        <w:rPr>
          <w:cs/>
        </w:rPr>
        <w:t>หน่วยกิต)</w:t>
      </w:r>
    </w:p>
    <w:p w14:paraId="391F2EA5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การฝึกปฏิบัติการสอนใช้เวลากี่ชั่วโมง</w:t>
      </w:r>
    </w:p>
    <w:p w14:paraId="45779894" w14:textId="0C8A850E" w:rsidR="00336188" w:rsidRPr="00336188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รวม</w:t>
      </w:r>
      <w:r w:rsidRPr="00336188">
        <w:t xml:space="preserve"> 540 </w:t>
      </w:r>
      <w:r w:rsidRPr="00336188">
        <w:rPr>
          <w:cs/>
        </w:rPr>
        <w:t>ชั่วโมง</w:t>
      </w:r>
    </w:p>
    <w:p w14:paraId="5088BDB8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540 </w:t>
      </w:r>
      <w:r w:rsidRPr="00336188">
        <w:rPr>
          <w:cs/>
        </w:rPr>
        <w:t>ชั่วโมง เท่ากับกี่วัน</w:t>
      </w:r>
    </w:p>
    <w:p w14:paraId="18254274" w14:textId="3D3C6202" w:rsidR="00336188" w:rsidRPr="00336188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คำตอบ</w:t>
      </w:r>
      <w:r w:rsidRPr="00810B9B">
        <w:rPr>
          <w:b/>
          <w:bCs/>
        </w:rPr>
        <w:t xml:space="preserve"> </w:t>
      </w:r>
      <w:r w:rsidRPr="00336188">
        <w:rPr>
          <w:cs/>
        </w:rPr>
        <w:t>เท่ากับ</w:t>
      </w:r>
      <w:r w:rsidRPr="00336188">
        <w:t xml:space="preserve"> 22 </w:t>
      </w:r>
      <w:r w:rsidRPr="00336188">
        <w:rPr>
          <w:cs/>
        </w:rPr>
        <w:t xml:space="preserve">วัน </w:t>
      </w:r>
      <w:r w:rsidRPr="00336188">
        <w:t xml:space="preserve">12 </w:t>
      </w:r>
      <w:r w:rsidRPr="00336188">
        <w:rPr>
          <w:cs/>
        </w:rPr>
        <w:t>ชั่วโมง</w:t>
      </w:r>
      <w:r w:rsidRPr="00336188">
        <w:t xml:space="preserve"> </w:t>
      </w:r>
      <w:r w:rsidRPr="00336188">
        <w:rPr>
          <w:cs/>
        </w:rPr>
        <w:t>หรือประมาณ</w:t>
      </w:r>
      <w:r w:rsidRPr="00336188">
        <w:t xml:space="preserve"> 3 </w:t>
      </w:r>
      <w:r w:rsidRPr="00336188">
        <w:rPr>
          <w:cs/>
        </w:rPr>
        <w:t xml:space="preserve">สัปดาห์ </w:t>
      </w:r>
      <w:r w:rsidRPr="00336188">
        <w:t xml:space="preserve">1 </w:t>
      </w:r>
      <w:r w:rsidRPr="00336188">
        <w:rPr>
          <w:cs/>
        </w:rPr>
        <w:t xml:space="preserve">วัน </w:t>
      </w:r>
      <w:r w:rsidRPr="00336188">
        <w:t xml:space="preserve">12 </w:t>
      </w:r>
      <w:r w:rsidRPr="00336188">
        <w:rPr>
          <w:cs/>
        </w:rPr>
        <w:t>ชั่วโมง</w:t>
      </w:r>
    </w:p>
    <w:p w14:paraId="45795EBA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นักศึกษาภาควิชาครุศาสตร์โยธาต้องฝึกสอนในปีการศึกษาใด</w:t>
      </w:r>
    </w:p>
    <w:p w14:paraId="68732A10" w14:textId="2A1A13E1" w:rsidR="00336188" w:rsidRPr="00336188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คำตอบ</w:t>
      </w:r>
      <w:r w:rsidRPr="00810B9B">
        <w:rPr>
          <w:b/>
          <w:bCs/>
        </w:rPr>
        <w:t xml:space="preserve"> </w:t>
      </w:r>
      <w:r w:rsidRPr="00336188">
        <w:rPr>
          <w:cs/>
        </w:rPr>
        <w:t>ต้องฝึกสอนใน</w:t>
      </w:r>
      <w:r w:rsidRPr="00336188">
        <w:t xml:space="preserve"> </w:t>
      </w:r>
      <w:r w:rsidRPr="00336188">
        <w:rPr>
          <w:cs/>
        </w:rPr>
        <w:t xml:space="preserve">ปีที่ </w:t>
      </w:r>
      <w:r w:rsidRPr="00336188">
        <w:t>5 (</w:t>
      </w:r>
      <w:r w:rsidRPr="00336188">
        <w:rPr>
          <w:cs/>
        </w:rPr>
        <w:t xml:space="preserve">เทอม </w:t>
      </w:r>
      <w:r w:rsidRPr="00336188">
        <w:t xml:space="preserve">1 </w:t>
      </w:r>
      <w:r w:rsidRPr="00336188">
        <w:rPr>
          <w:cs/>
        </w:rPr>
        <w:t xml:space="preserve">และ เทอม </w:t>
      </w:r>
      <w:r w:rsidRPr="00336188">
        <w:t>2)</w:t>
      </w:r>
    </w:p>
    <w:p w14:paraId="77E42089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นักศึกษาภาควิชาครุศาสตร์โยธาฝึกสอนในโรงเรียนระดับใด</w:t>
      </w:r>
    </w:p>
    <w:p w14:paraId="2521A46C" w14:textId="4DC0C8CC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คำตอบ</w:t>
      </w:r>
      <w:r w:rsidRPr="00810B9B">
        <w:rPr>
          <w:b/>
          <w:bCs/>
        </w:rPr>
        <w:t xml:space="preserve"> </w:t>
      </w:r>
      <w:r w:rsidRPr="00336188">
        <w:rPr>
          <w:cs/>
        </w:rPr>
        <w:t>ต้องฝึกสอนในโรงเรียนมัธยมศึกษาตอนต้นและตอนปลาย ตามที่ภาควิชากำหนด</w:t>
      </w:r>
    </w:p>
    <w:p w14:paraId="5C9AD927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การฝึกปฏิบัติการสอนของนักศึกษาครุศาสตร์โยธา มีการกำหนดเกณฑ์หรือไม่</w:t>
      </w:r>
    </w:p>
    <w:p w14:paraId="16AD7956" w14:textId="5A251B72" w:rsidR="00336188" w:rsidRPr="00336188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มี โดยใช้เกณฑ์ วิธีการ และเงื่อนไขที่</w:t>
      </w:r>
      <w:r w:rsidRPr="00336188">
        <w:t xml:space="preserve"> </w:t>
      </w:r>
      <w:r w:rsidRPr="00336188">
        <w:rPr>
          <w:cs/>
        </w:rPr>
        <w:t>คุรุสภากำหนด</w:t>
      </w:r>
    </w:p>
    <w:p w14:paraId="6E5DA6FC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นักศึกษาครุศาสตร์โยธาต้องมีสมรรถนะด้านใดเมื่อฝึกปฏิบัติการสอน</w:t>
      </w:r>
    </w:p>
    <w:p w14:paraId="18149144" w14:textId="450F1321" w:rsidR="00336188" w:rsidRPr="00336188" w:rsidRDefault="00336188" w:rsidP="004C32EA">
      <w:pPr>
        <w:spacing w:after="240"/>
        <w:ind w:left="2552" w:firstLine="0"/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ต้องมีสมรรถนะด้านการจัดการเรียนรู้ การพัฒนาสื่อ นวัตกรรม การประเมินผลการเรียนรู้ การประพฤติปฏิบัติตนตามจรรยาบรรณ และการสร้างสัมพันธภาพกับผู้ปกครองและชุมชน</w:t>
      </w:r>
    </w:p>
    <w:p w14:paraId="41159C75" w14:textId="77777777" w:rsidR="00336188" w:rsidRPr="00C0183D" w:rsidRDefault="00336188" w:rsidP="004C32EA">
      <w:pPr>
        <w:spacing w:after="240"/>
        <w:ind w:left="2977" w:hanging="425"/>
      </w:pPr>
      <w:r w:rsidRPr="00810B9B">
        <w:rPr>
          <w:b/>
          <w:bCs/>
          <w:cs/>
        </w:rPr>
        <w:t>คำถาม</w:t>
      </w:r>
      <w:r w:rsidRPr="00336188">
        <w:t xml:space="preserve"> </w:t>
      </w:r>
      <w:r w:rsidRPr="00336188">
        <w:rPr>
          <w:cs/>
        </w:rPr>
        <w:t>การประเมินผลการฝึกปฏิบัติการสอนทำโดยใคร</w:t>
      </w:r>
    </w:p>
    <w:p w14:paraId="2AB71ABA" w14:textId="765BB6A4" w:rsidR="00A21322" w:rsidRPr="00C0183D" w:rsidRDefault="00336188" w:rsidP="004C32EA">
      <w:pPr>
        <w:spacing w:after="240"/>
        <w:ind w:left="2977" w:hanging="425"/>
        <w:rPr>
          <w:cs/>
        </w:rPr>
      </w:pPr>
      <w:r w:rsidRPr="00810B9B">
        <w:rPr>
          <w:b/>
          <w:bCs/>
          <w:cs/>
        </w:rPr>
        <w:t>คำตอบ</w:t>
      </w:r>
      <w:r w:rsidRPr="00336188">
        <w:t xml:space="preserve"> </w:t>
      </w:r>
      <w:r w:rsidRPr="00336188">
        <w:rPr>
          <w:cs/>
        </w:rPr>
        <w:t>ทำโดย</w:t>
      </w:r>
      <w:r w:rsidRPr="00336188">
        <w:t xml:space="preserve"> </w:t>
      </w:r>
      <w:r w:rsidRPr="00336188">
        <w:rPr>
          <w:cs/>
        </w:rPr>
        <w:t>อาจารย์นิเทศจากมหาวิทยาลัย</w:t>
      </w:r>
      <w:r w:rsidRPr="00336188">
        <w:t xml:space="preserve"> </w:t>
      </w:r>
      <w:r w:rsidRPr="00336188">
        <w:rPr>
          <w:cs/>
        </w:rPr>
        <w:t>และ</w:t>
      </w:r>
      <w:r w:rsidRPr="00336188">
        <w:t xml:space="preserve"> </w:t>
      </w:r>
      <w:r w:rsidRPr="00336188">
        <w:rPr>
          <w:cs/>
        </w:rPr>
        <w:t>อาจารย์พี่เลี้ยงในโรงเรียน</w:t>
      </w:r>
    </w:p>
    <w:sectPr w:rsidR="00A21322" w:rsidRPr="00C0183D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CB9B0" w14:textId="77777777" w:rsidR="00E74176" w:rsidRDefault="00E74176" w:rsidP="00DB061C">
      <w:r>
        <w:separator/>
      </w:r>
    </w:p>
  </w:endnote>
  <w:endnote w:type="continuationSeparator" w:id="0">
    <w:p w14:paraId="5E1FF628" w14:textId="77777777" w:rsidR="00E74176" w:rsidRDefault="00E74176" w:rsidP="00DB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CD0B2" w14:textId="77777777" w:rsidR="00E74176" w:rsidRDefault="00E74176" w:rsidP="00DB061C">
      <w:r>
        <w:separator/>
      </w:r>
    </w:p>
  </w:footnote>
  <w:footnote w:type="continuationSeparator" w:id="0">
    <w:p w14:paraId="409D1E37" w14:textId="77777777" w:rsidR="00E74176" w:rsidRDefault="00E74176" w:rsidP="00DB0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17F"/>
    <w:multiLevelType w:val="multilevel"/>
    <w:tmpl w:val="532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97833"/>
    <w:multiLevelType w:val="multilevel"/>
    <w:tmpl w:val="12A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E69"/>
    <w:multiLevelType w:val="multilevel"/>
    <w:tmpl w:val="20EC6698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3" w15:restartNumberingAfterBreak="0">
    <w:nsid w:val="0BF56E8C"/>
    <w:multiLevelType w:val="multilevel"/>
    <w:tmpl w:val="7D9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5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84A71"/>
    <w:multiLevelType w:val="hybridMultilevel"/>
    <w:tmpl w:val="3AF4F952"/>
    <w:lvl w:ilvl="0" w:tplc="3A346362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867F0"/>
    <w:multiLevelType w:val="multilevel"/>
    <w:tmpl w:val="3B5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F298E"/>
    <w:multiLevelType w:val="multilevel"/>
    <w:tmpl w:val="AA9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575E3"/>
    <w:multiLevelType w:val="multilevel"/>
    <w:tmpl w:val="BF2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64098"/>
    <w:multiLevelType w:val="multilevel"/>
    <w:tmpl w:val="ACDA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535D1"/>
    <w:multiLevelType w:val="multilevel"/>
    <w:tmpl w:val="B88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5095A"/>
    <w:multiLevelType w:val="multilevel"/>
    <w:tmpl w:val="D5B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F3E43"/>
    <w:multiLevelType w:val="multilevel"/>
    <w:tmpl w:val="C89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32D82"/>
    <w:multiLevelType w:val="multilevel"/>
    <w:tmpl w:val="0352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C0B32"/>
    <w:multiLevelType w:val="multilevel"/>
    <w:tmpl w:val="6700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6249EA"/>
    <w:multiLevelType w:val="multilevel"/>
    <w:tmpl w:val="C4B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F1C62"/>
    <w:multiLevelType w:val="multilevel"/>
    <w:tmpl w:val="32D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8554273"/>
    <w:multiLevelType w:val="multilevel"/>
    <w:tmpl w:val="015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6D196B"/>
    <w:multiLevelType w:val="multilevel"/>
    <w:tmpl w:val="2EF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70F19"/>
    <w:multiLevelType w:val="multilevel"/>
    <w:tmpl w:val="BD10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60934"/>
    <w:multiLevelType w:val="multilevel"/>
    <w:tmpl w:val="62A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67F7E"/>
    <w:multiLevelType w:val="multilevel"/>
    <w:tmpl w:val="900C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F94A60"/>
    <w:multiLevelType w:val="multilevel"/>
    <w:tmpl w:val="266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7257E"/>
    <w:multiLevelType w:val="multilevel"/>
    <w:tmpl w:val="00ECA0F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258FB"/>
    <w:multiLevelType w:val="multilevel"/>
    <w:tmpl w:val="C8E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66A10"/>
    <w:multiLevelType w:val="multilevel"/>
    <w:tmpl w:val="8D9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86A60"/>
    <w:multiLevelType w:val="multilevel"/>
    <w:tmpl w:val="77C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7605A"/>
    <w:multiLevelType w:val="multilevel"/>
    <w:tmpl w:val="4BD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020CC"/>
    <w:multiLevelType w:val="multilevel"/>
    <w:tmpl w:val="B7E2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BC0111"/>
    <w:multiLevelType w:val="multilevel"/>
    <w:tmpl w:val="35E6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2A3236"/>
    <w:multiLevelType w:val="multilevel"/>
    <w:tmpl w:val="085C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B650C"/>
    <w:multiLevelType w:val="multilevel"/>
    <w:tmpl w:val="7AF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34F4C"/>
    <w:multiLevelType w:val="multilevel"/>
    <w:tmpl w:val="CF7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37" w15:restartNumberingAfterBreak="0">
    <w:nsid w:val="6F2B1586"/>
    <w:multiLevelType w:val="multilevel"/>
    <w:tmpl w:val="C52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8B5C63"/>
    <w:multiLevelType w:val="multilevel"/>
    <w:tmpl w:val="318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4663932"/>
    <w:multiLevelType w:val="multilevel"/>
    <w:tmpl w:val="EE9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C75AD"/>
    <w:multiLevelType w:val="multilevel"/>
    <w:tmpl w:val="7B7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610500">
    <w:abstractNumId w:val="13"/>
  </w:num>
  <w:num w:numId="2" w16cid:durableId="1454984087">
    <w:abstractNumId w:val="27"/>
  </w:num>
  <w:num w:numId="3" w16cid:durableId="542444246">
    <w:abstractNumId w:val="38"/>
  </w:num>
  <w:num w:numId="4" w16cid:durableId="851838124">
    <w:abstractNumId w:val="28"/>
  </w:num>
  <w:num w:numId="5" w16cid:durableId="242573050">
    <w:abstractNumId w:val="30"/>
  </w:num>
  <w:num w:numId="6" w16cid:durableId="1706754099">
    <w:abstractNumId w:val="23"/>
  </w:num>
  <w:num w:numId="7" w16cid:durableId="1381897520">
    <w:abstractNumId w:val="12"/>
  </w:num>
  <w:num w:numId="8" w16cid:durableId="1310478872">
    <w:abstractNumId w:val="7"/>
  </w:num>
  <w:num w:numId="9" w16cid:durableId="1154876960">
    <w:abstractNumId w:val="17"/>
  </w:num>
  <w:num w:numId="10" w16cid:durableId="79328716">
    <w:abstractNumId w:val="9"/>
  </w:num>
  <w:num w:numId="11" w16cid:durableId="619453817">
    <w:abstractNumId w:val="29"/>
  </w:num>
  <w:num w:numId="12" w16cid:durableId="1392928312">
    <w:abstractNumId w:val="34"/>
  </w:num>
  <w:num w:numId="13" w16cid:durableId="681051588">
    <w:abstractNumId w:val="21"/>
  </w:num>
  <w:num w:numId="14" w16cid:durableId="1407872580">
    <w:abstractNumId w:val="33"/>
  </w:num>
  <w:num w:numId="15" w16cid:durableId="405961171">
    <w:abstractNumId w:val="1"/>
  </w:num>
  <w:num w:numId="16" w16cid:durableId="399405298">
    <w:abstractNumId w:val="40"/>
  </w:num>
  <w:num w:numId="17" w16cid:durableId="1988898591">
    <w:abstractNumId w:val="0"/>
  </w:num>
  <w:num w:numId="18" w16cid:durableId="1576016886">
    <w:abstractNumId w:val="35"/>
  </w:num>
  <w:num w:numId="19" w16cid:durableId="1841307975">
    <w:abstractNumId w:val="16"/>
  </w:num>
  <w:num w:numId="20" w16cid:durableId="331303695">
    <w:abstractNumId w:val="25"/>
  </w:num>
  <w:num w:numId="21" w16cid:durableId="1745486410">
    <w:abstractNumId w:val="10"/>
  </w:num>
  <w:num w:numId="22" w16cid:durableId="1638606611">
    <w:abstractNumId w:val="3"/>
  </w:num>
  <w:num w:numId="23" w16cid:durableId="2084789928">
    <w:abstractNumId w:val="22"/>
  </w:num>
  <w:num w:numId="24" w16cid:durableId="1481001410">
    <w:abstractNumId w:val="11"/>
  </w:num>
  <w:num w:numId="25" w16cid:durableId="1634095272">
    <w:abstractNumId w:val="24"/>
  </w:num>
  <w:num w:numId="26" w16cid:durableId="1153373172">
    <w:abstractNumId w:val="37"/>
  </w:num>
  <w:num w:numId="27" w16cid:durableId="705646147">
    <w:abstractNumId w:val="14"/>
  </w:num>
  <w:num w:numId="28" w16cid:durableId="807821745">
    <w:abstractNumId w:val="8"/>
  </w:num>
  <w:num w:numId="29" w16cid:durableId="1938514457">
    <w:abstractNumId w:val="20"/>
  </w:num>
  <w:num w:numId="30" w16cid:durableId="270668526">
    <w:abstractNumId w:val="15"/>
  </w:num>
  <w:num w:numId="31" w16cid:durableId="1991640150">
    <w:abstractNumId w:val="32"/>
  </w:num>
  <w:num w:numId="32" w16cid:durableId="1557475142">
    <w:abstractNumId w:val="41"/>
  </w:num>
  <w:num w:numId="33" w16cid:durableId="1871412656">
    <w:abstractNumId w:val="26"/>
  </w:num>
  <w:num w:numId="34" w16cid:durableId="148790411">
    <w:abstractNumId w:val="19"/>
  </w:num>
  <w:num w:numId="35" w16cid:durableId="552159371">
    <w:abstractNumId w:val="18"/>
  </w:num>
  <w:num w:numId="36" w16cid:durableId="730544487">
    <w:abstractNumId w:val="31"/>
  </w:num>
  <w:num w:numId="37" w16cid:durableId="4520989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16122760">
    <w:abstractNumId w:val="39"/>
  </w:num>
  <w:num w:numId="39" w16cid:durableId="1391418450">
    <w:abstractNumId w:val="36"/>
  </w:num>
  <w:num w:numId="40" w16cid:durableId="45567233">
    <w:abstractNumId w:val="4"/>
  </w:num>
  <w:num w:numId="41" w16cid:durableId="1192378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5447146">
    <w:abstractNumId w:val="2"/>
  </w:num>
  <w:num w:numId="43" w16cid:durableId="847720202">
    <w:abstractNumId w:val="5"/>
  </w:num>
  <w:num w:numId="44" w16cid:durableId="213621426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46592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5C"/>
    <w:rsid w:val="00040A25"/>
    <w:rsid w:val="0006231D"/>
    <w:rsid w:val="00062C1E"/>
    <w:rsid w:val="00065EB2"/>
    <w:rsid w:val="00073C6B"/>
    <w:rsid w:val="00083557"/>
    <w:rsid w:val="000948CB"/>
    <w:rsid w:val="0009664C"/>
    <w:rsid w:val="000A20BD"/>
    <w:rsid w:val="000A234C"/>
    <w:rsid w:val="000B5695"/>
    <w:rsid w:val="000C3966"/>
    <w:rsid w:val="000E5C6D"/>
    <w:rsid w:val="000E70AD"/>
    <w:rsid w:val="00115118"/>
    <w:rsid w:val="00123568"/>
    <w:rsid w:val="001413D4"/>
    <w:rsid w:val="001537DA"/>
    <w:rsid w:val="0016264E"/>
    <w:rsid w:val="00170CE0"/>
    <w:rsid w:val="00171319"/>
    <w:rsid w:val="00181DF5"/>
    <w:rsid w:val="00183DB4"/>
    <w:rsid w:val="001B17EF"/>
    <w:rsid w:val="001C2B56"/>
    <w:rsid w:val="001C46E4"/>
    <w:rsid w:val="001D1812"/>
    <w:rsid w:val="001F58D2"/>
    <w:rsid w:val="001F7AF3"/>
    <w:rsid w:val="00203C66"/>
    <w:rsid w:val="00203E55"/>
    <w:rsid w:val="00211746"/>
    <w:rsid w:val="002144D4"/>
    <w:rsid w:val="00222682"/>
    <w:rsid w:val="00233A78"/>
    <w:rsid w:val="00237EDD"/>
    <w:rsid w:val="00244F69"/>
    <w:rsid w:val="0025074E"/>
    <w:rsid w:val="002557D7"/>
    <w:rsid w:val="0025787C"/>
    <w:rsid w:val="0026512A"/>
    <w:rsid w:val="00286709"/>
    <w:rsid w:val="0028787B"/>
    <w:rsid w:val="00291D69"/>
    <w:rsid w:val="00296CD1"/>
    <w:rsid w:val="002B0F4F"/>
    <w:rsid w:val="002B207F"/>
    <w:rsid w:val="002B2AEA"/>
    <w:rsid w:val="002B4EB0"/>
    <w:rsid w:val="002C6494"/>
    <w:rsid w:val="002F7E05"/>
    <w:rsid w:val="00316B3A"/>
    <w:rsid w:val="003214B4"/>
    <w:rsid w:val="00324459"/>
    <w:rsid w:val="00327F74"/>
    <w:rsid w:val="00334CEE"/>
    <w:rsid w:val="00336188"/>
    <w:rsid w:val="0036052D"/>
    <w:rsid w:val="00394206"/>
    <w:rsid w:val="003A1075"/>
    <w:rsid w:val="003A674A"/>
    <w:rsid w:val="003A770E"/>
    <w:rsid w:val="003C64EB"/>
    <w:rsid w:val="003F236B"/>
    <w:rsid w:val="004008EA"/>
    <w:rsid w:val="00407EF3"/>
    <w:rsid w:val="00412455"/>
    <w:rsid w:val="0041304A"/>
    <w:rsid w:val="00422BDB"/>
    <w:rsid w:val="00435402"/>
    <w:rsid w:val="004366DE"/>
    <w:rsid w:val="00436BC6"/>
    <w:rsid w:val="004417AD"/>
    <w:rsid w:val="00443AB0"/>
    <w:rsid w:val="00453AC6"/>
    <w:rsid w:val="0045561E"/>
    <w:rsid w:val="0046353A"/>
    <w:rsid w:val="0047280F"/>
    <w:rsid w:val="004A51CD"/>
    <w:rsid w:val="004B43F2"/>
    <w:rsid w:val="004B5C0E"/>
    <w:rsid w:val="004C042C"/>
    <w:rsid w:val="004C2EF8"/>
    <w:rsid w:val="004C32EA"/>
    <w:rsid w:val="004D16C8"/>
    <w:rsid w:val="004D26B0"/>
    <w:rsid w:val="004D56A7"/>
    <w:rsid w:val="004F04AF"/>
    <w:rsid w:val="004F6F48"/>
    <w:rsid w:val="00501140"/>
    <w:rsid w:val="00511760"/>
    <w:rsid w:val="005203C0"/>
    <w:rsid w:val="0052220F"/>
    <w:rsid w:val="0052616D"/>
    <w:rsid w:val="00526FD3"/>
    <w:rsid w:val="00535295"/>
    <w:rsid w:val="00557487"/>
    <w:rsid w:val="005603EB"/>
    <w:rsid w:val="00577AD8"/>
    <w:rsid w:val="005A6F91"/>
    <w:rsid w:val="005C0317"/>
    <w:rsid w:val="005C68A2"/>
    <w:rsid w:val="005C759B"/>
    <w:rsid w:val="005D52F9"/>
    <w:rsid w:val="005E706C"/>
    <w:rsid w:val="005F67BD"/>
    <w:rsid w:val="0062504D"/>
    <w:rsid w:val="00626F22"/>
    <w:rsid w:val="0064256B"/>
    <w:rsid w:val="0065317F"/>
    <w:rsid w:val="0065380A"/>
    <w:rsid w:val="00657C47"/>
    <w:rsid w:val="0067629A"/>
    <w:rsid w:val="00680E4A"/>
    <w:rsid w:val="00686614"/>
    <w:rsid w:val="00687E60"/>
    <w:rsid w:val="006912DD"/>
    <w:rsid w:val="006933AA"/>
    <w:rsid w:val="006A1062"/>
    <w:rsid w:val="006A5D13"/>
    <w:rsid w:val="006B004F"/>
    <w:rsid w:val="006D57E6"/>
    <w:rsid w:val="006D7BE6"/>
    <w:rsid w:val="006E1193"/>
    <w:rsid w:val="006E3704"/>
    <w:rsid w:val="006E7A54"/>
    <w:rsid w:val="006F2559"/>
    <w:rsid w:val="00704595"/>
    <w:rsid w:val="00707656"/>
    <w:rsid w:val="0071015D"/>
    <w:rsid w:val="007118C3"/>
    <w:rsid w:val="00712DDB"/>
    <w:rsid w:val="00727F0E"/>
    <w:rsid w:val="00744FC4"/>
    <w:rsid w:val="00761929"/>
    <w:rsid w:val="0077065F"/>
    <w:rsid w:val="00771B6B"/>
    <w:rsid w:val="00777549"/>
    <w:rsid w:val="00786FDB"/>
    <w:rsid w:val="00791CC2"/>
    <w:rsid w:val="00795D72"/>
    <w:rsid w:val="007A199C"/>
    <w:rsid w:val="007B1E31"/>
    <w:rsid w:val="007C165C"/>
    <w:rsid w:val="007D59E3"/>
    <w:rsid w:val="007D744A"/>
    <w:rsid w:val="00801137"/>
    <w:rsid w:val="00807D1B"/>
    <w:rsid w:val="00810B9B"/>
    <w:rsid w:val="008157FE"/>
    <w:rsid w:val="00820DCC"/>
    <w:rsid w:val="00821D6C"/>
    <w:rsid w:val="00827D64"/>
    <w:rsid w:val="00842F11"/>
    <w:rsid w:val="0084653E"/>
    <w:rsid w:val="00850856"/>
    <w:rsid w:val="00856BE7"/>
    <w:rsid w:val="00867EC7"/>
    <w:rsid w:val="00873538"/>
    <w:rsid w:val="00874A44"/>
    <w:rsid w:val="00876BB7"/>
    <w:rsid w:val="00881404"/>
    <w:rsid w:val="00881581"/>
    <w:rsid w:val="008921E1"/>
    <w:rsid w:val="00894662"/>
    <w:rsid w:val="008B0630"/>
    <w:rsid w:val="008C533E"/>
    <w:rsid w:val="008C6181"/>
    <w:rsid w:val="008F04D6"/>
    <w:rsid w:val="008F259D"/>
    <w:rsid w:val="0091230C"/>
    <w:rsid w:val="00912B54"/>
    <w:rsid w:val="00922DBD"/>
    <w:rsid w:val="00924330"/>
    <w:rsid w:val="00930C6B"/>
    <w:rsid w:val="009352E6"/>
    <w:rsid w:val="00947EBE"/>
    <w:rsid w:val="00947FDB"/>
    <w:rsid w:val="00954C05"/>
    <w:rsid w:val="00961DCE"/>
    <w:rsid w:val="009726C9"/>
    <w:rsid w:val="00977460"/>
    <w:rsid w:val="009804DA"/>
    <w:rsid w:val="00980F2E"/>
    <w:rsid w:val="009B066E"/>
    <w:rsid w:val="009B0D23"/>
    <w:rsid w:val="009C2DE7"/>
    <w:rsid w:val="009C75F0"/>
    <w:rsid w:val="009D578A"/>
    <w:rsid w:val="009E1A26"/>
    <w:rsid w:val="009E5FC0"/>
    <w:rsid w:val="009E624E"/>
    <w:rsid w:val="009F4276"/>
    <w:rsid w:val="00A0789D"/>
    <w:rsid w:val="00A110F5"/>
    <w:rsid w:val="00A21322"/>
    <w:rsid w:val="00A24247"/>
    <w:rsid w:val="00A265F7"/>
    <w:rsid w:val="00A36D4A"/>
    <w:rsid w:val="00A4088B"/>
    <w:rsid w:val="00A44A10"/>
    <w:rsid w:val="00A46292"/>
    <w:rsid w:val="00A52FD9"/>
    <w:rsid w:val="00A72D21"/>
    <w:rsid w:val="00A73A0A"/>
    <w:rsid w:val="00A80F3F"/>
    <w:rsid w:val="00A820ED"/>
    <w:rsid w:val="00A86D18"/>
    <w:rsid w:val="00A9724E"/>
    <w:rsid w:val="00AB0999"/>
    <w:rsid w:val="00AB1957"/>
    <w:rsid w:val="00AB715C"/>
    <w:rsid w:val="00AC0A95"/>
    <w:rsid w:val="00AC4274"/>
    <w:rsid w:val="00AC4B04"/>
    <w:rsid w:val="00AD07A0"/>
    <w:rsid w:val="00AD4F29"/>
    <w:rsid w:val="00AE3AA4"/>
    <w:rsid w:val="00B125A5"/>
    <w:rsid w:val="00B13673"/>
    <w:rsid w:val="00B308E0"/>
    <w:rsid w:val="00B335B4"/>
    <w:rsid w:val="00B4237E"/>
    <w:rsid w:val="00B44F22"/>
    <w:rsid w:val="00B46EEB"/>
    <w:rsid w:val="00B471CA"/>
    <w:rsid w:val="00B53ED1"/>
    <w:rsid w:val="00B5641E"/>
    <w:rsid w:val="00B66B89"/>
    <w:rsid w:val="00B67E4D"/>
    <w:rsid w:val="00B67EE5"/>
    <w:rsid w:val="00B7034A"/>
    <w:rsid w:val="00B82767"/>
    <w:rsid w:val="00B84F5C"/>
    <w:rsid w:val="00B85761"/>
    <w:rsid w:val="00BB073A"/>
    <w:rsid w:val="00BC4334"/>
    <w:rsid w:val="00BE1EC8"/>
    <w:rsid w:val="00BF3683"/>
    <w:rsid w:val="00C0183D"/>
    <w:rsid w:val="00C124F1"/>
    <w:rsid w:val="00C22A78"/>
    <w:rsid w:val="00C52203"/>
    <w:rsid w:val="00C640F4"/>
    <w:rsid w:val="00C65141"/>
    <w:rsid w:val="00C87B8A"/>
    <w:rsid w:val="00C91FE0"/>
    <w:rsid w:val="00CA4B0C"/>
    <w:rsid w:val="00CD172C"/>
    <w:rsid w:val="00D06073"/>
    <w:rsid w:val="00D073AD"/>
    <w:rsid w:val="00D145D0"/>
    <w:rsid w:val="00D25E0E"/>
    <w:rsid w:val="00D2616E"/>
    <w:rsid w:val="00D33BA7"/>
    <w:rsid w:val="00D66E12"/>
    <w:rsid w:val="00D67A65"/>
    <w:rsid w:val="00D70503"/>
    <w:rsid w:val="00D725FD"/>
    <w:rsid w:val="00D82938"/>
    <w:rsid w:val="00D87326"/>
    <w:rsid w:val="00DA05CD"/>
    <w:rsid w:val="00DA59A8"/>
    <w:rsid w:val="00DB061C"/>
    <w:rsid w:val="00DB2895"/>
    <w:rsid w:val="00DB4CC2"/>
    <w:rsid w:val="00DC4DAF"/>
    <w:rsid w:val="00DC511B"/>
    <w:rsid w:val="00DC5D4D"/>
    <w:rsid w:val="00DC67D0"/>
    <w:rsid w:val="00DF3FE5"/>
    <w:rsid w:val="00DF5402"/>
    <w:rsid w:val="00DF7935"/>
    <w:rsid w:val="00E15C0C"/>
    <w:rsid w:val="00E3145A"/>
    <w:rsid w:val="00E43B22"/>
    <w:rsid w:val="00E74176"/>
    <w:rsid w:val="00E85D91"/>
    <w:rsid w:val="00E9140B"/>
    <w:rsid w:val="00EA17FE"/>
    <w:rsid w:val="00EC7A0C"/>
    <w:rsid w:val="00ED45E3"/>
    <w:rsid w:val="00EF3B6A"/>
    <w:rsid w:val="00EF6E4E"/>
    <w:rsid w:val="00F063ED"/>
    <w:rsid w:val="00F30006"/>
    <w:rsid w:val="00F54926"/>
    <w:rsid w:val="00F54B86"/>
    <w:rsid w:val="00F6065C"/>
    <w:rsid w:val="00F63445"/>
    <w:rsid w:val="00F63543"/>
    <w:rsid w:val="00F84487"/>
    <w:rsid w:val="00FA7B8C"/>
    <w:rsid w:val="00FB3E3F"/>
    <w:rsid w:val="00FB5761"/>
    <w:rsid w:val="00FB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5C1"/>
  <w15:chartTrackingRefBased/>
  <w15:docId w15:val="{B99F10B6-608D-422D-9297-E417C856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46"/>
    <w:pPr>
      <w:spacing w:after="0" w:line="240" w:lineRule="auto"/>
      <w:ind w:firstLine="567"/>
      <w:jc w:val="thaiDistribute"/>
    </w:pPr>
    <w:rPr>
      <w:rFonts w:ascii="TH SarabunPSK" w:eastAsia="Cordia New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48CB"/>
    <w:pPr>
      <w:keepNext/>
      <w:keepLines/>
      <w:tabs>
        <w:tab w:val="left" w:pos="426"/>
        <w:tab w:val="left" w:pos="1560"/>
      </w:tabs>
      <w:spacing w:before="700"/>
      <w:ind w:left="-851" w:firstLine="709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03EB"/>
    <w:pPr>
      <w:keepNext/>
      <w:keepLines/>
      <w:spacing w:before="320"/>
      <w:ind w:firstLine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DF5402"/>
    <w:pPr>
      <w:keepNext/>
      <w:keepLines/>
      <w:spacing w:after="240"/>
      <w:ind w:left="1843" w:hanging="142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746"/>
    <w:pPr>
      <w:keepNext/>
      <w:keepLines/>
      <w:numPr>
        <w:ilvl w:val="3"/>
        <w:numId w:val="42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746"/>
    <w:pPr>
      <w:keepNext/>
      <w:keepLines/>
      <w:numPr>
        <w:ilvl w:val="4"/>
        <w:numId w:val="42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1746"/>
    <w:pPr>
      <w:keepNext/>
      <w:keepLines/>
      <w:numPr>
        <w:ilvl w:val="5"/>
        <w:numId w:val="42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1746"/>
    <w:pPr>
      <w:keepNext/>
      <w:keepLines/>
      <w:numPr>
        <w:ilvl w:val="6"/>
        <w:numId w:val="42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211746"/>
    <w:pPr>
      <w:keepNext/>
      <w:keepLines/>
      <w:numPr>
        <w:ilvl w:val="7"/>
        <w:numId w:val="42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211746"/>
    <w:pPr>
      <w:keepNext/>
      <w:keepLines/>
      <w:numPr>
        <w:ilvl w:val="8"/>
        <w:numId w:val="42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unhideWhenUsed/>
    <w:rsid w:val="002117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1746"/>
  </w:style>
  <w:style w:type="character" w:customStyle="1" w:styleId="Heading1Char">
    <w:name w:val="Heading 1 Char"/>
    <w:basedOn w:val="DefaultParagraphFont"/>
    <w:link w:val="Heading1"/>
    <w:uiPriority w:val="9"/>
    <w:rsid w:val="000948CB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03EB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5402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11746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11746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11746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11746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211746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211746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06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5C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46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F60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1746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17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1746"/>
    <w:pPr>
      <w:spacing w:after="0" w:line="240" w:lineRule="auto"/>
    </w:pPr>
    <w:rPr>
      <w:kern w:val="0"/>
      <w:sz w:val="22"/>
      <w:szCs w:val="28"/>
      <w:lang w:bidi="th-TH"/>
      <w14:ligatures w14:val="none"/>
    </w:rPr>
  </w:style>
  <w:style w:type="paragraph" w:customStyle="1" w:styleId="a">
    <w:name w:val="ภาพ"/>
    <w:basedOn w:val="Normal"/>
    <w:autoRedefine/>
    <w:qFormat/>
    <w:rsid w:val="00211746"/>
    <w:pPr>
      <w:spacing w:before="120"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74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46"/>
    <w:rPr>
      <w:rFonts w:ascii="Tahoma" w:eastAsia="Cordia New" w:hAnsi="Tahoma" w:cs="Angsana New"/>
      <w:kern w:val="0"/>
      <w:sz w:val="16"/>
      <w:szCs w:val="20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211746"/>
    <w:rPr>
      <w:b/>
      <w:bCs/>
    </w:rPr>
  </w:style>
  <w:style w:type="paragraph" w:customStyle="1" w:styleId="a0">
    <w:name w:val="ตาราง"/>
    <w:basedOn w:val="a"/>
    <w:qFormat/>
    <w:rsid w:val="00211746"/>
    <w:pPr>
      <w:spacing w:before="0"/>
    </w:p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211746"/>
    <w:pPr>
      <w:tabs>
        <w:tab w:val="center" w:pos="8064"/>
      </w:tabs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11746"/>
    <w:pPr>
      <w:spacing w:before="480" w:line="276" w:lineRule="auto"/>
      <w:ind w:left="0" w:firstLine="0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1746"/>
    <w:pPr>
      <w:tabs>
        <w:tab w:val="center" w:pos="8064"/>
      </w:tabs>
      <w:ind w:left="142" w:firstLine="0"/>
    </w:pPr>
    <w:rPr>
      <w:b/>
      <w:bC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211746"/>
    <w:pPr>
      <w:tabs>
        <w:tab w:val="left" w:pos="1440"/>
        <w:tab w:val="center" w:pos="8064"/>
      </w:tabs>
      <w:spacing w:after="100"/>
      <w:ind w:left="144" w:firstLine="562"/>
    </w:pPr>
    <w:rPr>
      <w:color w:val="000000" w:themeColor="text1"/>
    </w:rPr>
  </w:style>
  <w:style w:type="paragraph" w:customStyle="1" w:styleId="a1">
    <w:name w:val="ที่มา"/>
    <w:basedOn w:val="a"/>
    <w:autoRedefine/>
    <w:qFormat/>
    <w:rsid w:val="00211746"/>
    <w:pPr>
      <w:spacing w:before="0" w:after="120"/>
    </w:pPr>
  </w:style>
  <w:style w:type="paragraph" w:styleId="TOC3">
    <w:name w:val="toc 3"/>
    <w:basedOn w:val="Normal"/>
    <w:next w:val="Normal"/>
    <w:autoRedefine/>
    <w:uiPriority w:val="39"/>
    <w:unhideWhenUsed/>
    <w:rsid w:val="00211746"/>
    <w:pPr>
      <w:spacing w:after="100"/>
      <w:ind w:left="640"/>
    </w:pPr>
    <w:rPr>
      <w:rFonts w:cs="Angsana New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rsid w:val="00211746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21174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11746"/>
    <w:rPr>
      <w:rFonts w:ascii="TH SarabunPSK" w:eastAsia="Cordia New" w:hAnsi="TH SarabunPSK" w:cs="Angsana New"/>
      <w:kern w:val="0"/>
      <w:sz w:val="32"/>
      <w:szCs w:val="4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174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11746"/>
    <w:rPr>
      <w:rFonts w:ascii="TH SarabunPSK" w:eastAsia="Cordia New" w:hAnsi="TH SarabunPSK" w:cs="Angsana New"/>
      <w:kern w:val="0"/>
      <w:sz w:val="32"/>
      <w:szCs w:val="40"/>
      <w:lang w:bidi="th-TH"/>
      <w14:ligatures w14:val="none"/>
    </w:rPr>
  </w:style>
  <w:style w:type="table" w:styleId="TableGrid">
    <w:name w:val="Table Grid"/>
    <w:basedOn w:val="TableNormal"/>
    <w:uiPriority w:val="59"/>
    <w:rsid w:val="00211746"/>
    <w:pPr>
      <w:spacing w:after="0" w:line="240" w:lineRule="auto"/>
    </w:pPr>
    <w:rPr>
      <w:rFonts w:ascii="Angsana New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mission.kmutnb.ac.th" TargetMode="External"/><Relationship Id="rId13" Type="http://schemas.openxmlformats.org/officeDocument/2006/relationships/hyperlink" Target="https://www.admission.kmutnb.ac.th" TargetMode="External"/><Relationship Id="rId18" Type="http://schemas.openxmlformats.org/officeDocument/2006/relationships/hyperlink" Target="https://student.mytcas.com" TargetMode="External"/><Relationship Id="rId26" Type="http://schemas.openxmlformats.org/officeDocument/2006/relationships/hyperlink" Target="https://student.mytca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mission.kmutnb.ac.th" TargetMode="External"/><Relationship Id="rId7" Type="http://schemas.openxmlformats.org/officeDocument/2006/relationships/hyperlink" Target="https://www.result.kmutnb.ac.th" TargetMode="External"/><Relationship Id="rId12" Type="http://schemas.openxmlformats.org/officeDocument/2006/relationships/hyperlink" Target="https://student.mytcas.com" TargetMode="External"/><Relationship Id="rId17" Type="http://schemas.openxmlformats.org/officeDocument/2006/relationships/hyperlink" Target="https://student.mytcas.com" TargetMode="External"/><Relationship Id="rId25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.mytcas.com" TargetMode="External"/><Relationship Id="rId20" Type="http://schemas.openxmlformats.org/officeDocument/2006/relationships/hyperlink" Target="https://admission.kmutnb.ac.t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mission.kmutnb.ac.th" TargetMode="External"/><Relationship Id="rId24" Type="http://schemas.openxmlformats.org/officeDocument/2006/relationships/hyperlink" Target="https://student.mytca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ent.mytcas.com" TargetMode="External"/><Relationship Id="rId23" Type="http://schemas.openxmlformats.org/officeDocument/2006/relationships/hyperlink" Target="https://result.kmutnb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dmission.kmutnb.ac.th" TargetMode="External"/><Relationship Id="rId19" Type="http://schemas.openxmlformats.org/officeDocument/2006/relationships/hyperlink" Target="mailto:ced@fte.kmutnb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mission.kmutnb.ac.th" TargetMode="External"/><Relationship Id="rId14" Type="http://schemas.openxmlformats.org/officeDocument/2006/relationships/hyperlink" Target="https://www.admission.kmutnb.ac.th" TargetMode="External"/><Relationship Id="rId22" Type="http://schemas.openxmlformats.org/officeDocument/2006/relationships/hyperlink" Target="https://result.kmutnb.ac.th" TargetMode="External"/><Relationship Id="rId27" Type="http://schemas.openxmlformats.org/officeDocument/2006/relationships/hyperlink" Target="http://ttc.fte.kmutnb.ac.t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611;&#3637;3\Research\&#3592;&#3633;&#3604;&#3648;&#3621;&#3656;&#3617;\template%20&#3592;&#3633;&#3604;&#3648;&#3621;&#3656;&#3617;&#3629;&#3633;&#3605;&#3650;&#3609;&#3617;&#3633;&#3605;&#3636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</Template>
  <TotalTime>190</TotalTime>
  <Pages>59</Pages>
  <Words>11999</Words>
  <Characters>68395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4</cp:revision>
  <dcterms:created xsi:type="dcterms:W3CDTF">2025-09-11T11:14:00Z</dcterms:created>
  <dcterms:modified xsi:type="dcterms:W3CDTF">2025-09-11T14:43:00Z</dcterms:modified>
</cp:coreProperties>
</file>