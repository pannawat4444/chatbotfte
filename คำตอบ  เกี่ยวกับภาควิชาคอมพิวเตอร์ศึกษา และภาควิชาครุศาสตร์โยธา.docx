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A01E2" w14:textId="28F60A76" w:rsidR="00464B13" w:rsidRPr="001D3E04" w:rsidRDefault="00464B13" w:rsidP="00464B13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คำตอบ</w:t>
      </w:r>
      <w:r w:rsidRPr="001D3E04">
        <w:rPr>
          <w:b/>
          <w:bCs/>
          <w:sz w:val="40"/>
          <w:szCs w:val="40"/>
          <w:cs/>
        </w:rPr>
        <w:t>สำหรับแชทบอทเพื่อตอบคำถาม  เกี่ยวกับภาควิชาคอมพิวเตอร์ศึกษา และภาควิชาครุศาสตร์โยธา</w:t>
      </w:r>
    </w:p>
    <w:p w14:paraId="1C872221" w14:textId="77777777" w:rsidR="00464B13" w:rsidRDefault="00464B13" w:rsidP="00464B13">
      <w:pPr>
        <w:pStyle w:val="Heading1"/>
        <w:numPr>
          <w:ilvl w:val="0"/>
          <w:numId w:val="1"/>
        </w:numPr>
        <w:spacing w:line="276" w:lineRule="auto"/>
      </w:pPr>
      <w:bookmarkStart w:id="0" w:name="_Hlk209008369"/>
      <w:bookmarkStart w:id="1" w:name="_Toc209010747"/>
      <w:r>
        <w:rPr>
          <w:cs/>
        </w:rPr>
        <w:lastRenderedPageBreak/>
        <w:br/>
        <w:t>ภาควิชาคอมพิวเตอร์ศึกษา</w:t>
      </w:r>
      <w:bookmarkEnd w:id="0"/>
      <w:bookmarkEnd w:id="1"/>
    </w:p>
    <w:p w14:paraId="07351C77" w14:textId="77777777" w:rsidR="00464B13" w:rsidRDefault="00464B13" w:rsidP="00464B13">
      <w:pPr>
        <w:pStyle w:val="Heading2"/>
        <w:numPr>
          <w:ilvl w:val="1"/>
          <w:numId w:val="1"/>
        </w:numPr>
        <w:spacing w:line="276" w:lineRule="auto"/>
      </w:pPr>
      <w:bookmarkStart w:id="2" w:name="_Toc209010748"/>
      <w:bookmarkStart w:id="3" w:name="_Hlk209008376"/>
      <w:r>
        <w:rPr>
          <w:cs/>
        </w:rPr>
        <w:t>หมวดหมู่การสมัครเข้าเรียนในภาควิชาคอมพิวเตอร์ศึกษา</w:t>
      </w:r>
      <w:bookmarkEnd w:id="2"/>
      <w:r>
        <w:rPr>
          <w:cs/>
        </w:rPr>
        <w:t xml:space="preserve"> </w:t>
      </w:r>
    </w:p>
    <w:p w14:paraId="1B91B7DB" w14:textId="77777777" w:rsidR="00464B13" w:rsidRDefault="00464B13" w:rsidP="00464B13">
      <w:pPr>
        <w:pStyle w:val="Heading3"/>
      </w:pPr>
      <w:bookmarkStart w:id="4" w:name="_Hlk209008390"/>
      <w:r>
        <w:rPr>
          <w:cs/>
        </w:rPr>
        <w:t>ด้านการเปิดรับสมัคร</w:t>
      </w:r>
    </w:p>
    <w:p w14:paraId="40470FFF" w14:textId="77777777" w:rsidR="00464B13" w:rsidRDefault="00464B13" w:rsidP="00464B13">
      <w:pPr>
        <w:pStyle w:val="Heading4"/>
      </w:pPr>
      <w:bookmarkStart w:id="5" w:name="_Hlk209008523"/>
      <w:r>
        <w:rPr>
          <w:cs/>
        </w:rPr>
        <w:t>ภาควิชาคอมพิวเตอร์ศึกษา เปิดรับสมัครทั้ง 4 รอบ ได้แก่</w:t>
      </w:r>
    </w:p>
    <w:p w14:paraId="013D6F6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1 รอบ </w:t>
      </w:r>
      <w:r w:rsidRPr="00110EFA">
        <w:t xml:space="preserve">Portfolio </w:t>
      </w:r>
    </w:p>
    <w:p w14:paraId="2CE753A7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2 รอบ </w:t>
      </w:r>
      <w:r w:rsidRPr="00110EFA">
        <w:t xml:space="preserve">Quota </w:t>
      </w:r>
    </w:p>
    <w:p w14:paraId="4180FEF7" w14:textId="77777777" w:rsidR="00464B13" w:rsidRPr="00110EFA" w:rsidRDefault="00464B13" w:rsidP="00110EFA">
      <w:pPr>
        <w:pStyle w:val="Heading5"/>
        <w:numPr>
          <w:ilvl w:val="4"/>
          <w:numId w:val="17"/>
        </w:numPr>
      </w:pPr>
      <w:r w:rsidRPr="00110EFA">
        <w:rPr>
          <w:cs/>
        </w:rPr>
        <w:t xml:space="preserve">รอบที่ 3 รอบ </w:t>
      </w:r>
      <w:r w:rsidRPr="00110EFA">
        <w:t xml:space="preserve">Admission </w:t>
      </w:r>
    </w:p>
    <w:p w14:paraId="0CC2322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4 รอบ </w:t>
      </w:r>
      <w:r w:rsidRPr="00110EFA">
        <w:t xml:space="preserve">Direct Admission </w:t>
      </w:r>
    </w:p>
    <w:p w14:paraId="110A8086" w14:textId="77777777" w:rsidR="00464B13" w:rsidRDefault="00464B13" w:rsidP="00464B13">
      <w:pPr>
        <w:pStyle w:val="Heading4"/>
      </w:pPr>
      <w:bookmarkStart w:id="6" w:name="_Hlk209008538"/>
      <w:bookmarkEnd w:id="5"/>
      <w:r>
        <w:rPr>
          <w:cs/>
        </w:rPr>
        <w:t>ภาควิชาคอมพิวเตอร์ศึกษา รอบ</w:t>
      </w:r>
      <w:r>
        <w:t xml:space="preserve">Portfolio </w:t>
      </w:r>
      <w:r>
        <w:rPr>
          <w:cs/>
        </w:rPr>
        <w:t>มีทั้งหมด 2 รอบ ได้แก่</w:t>
      </w:r>
    </w:p>
    <w:p w14:paraId="5AF1484E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</w:p>
    <w:p w14:paraId="756FB7F1" w14:textId="77777777" w:rsidR="00464B13" w:rsidRDefault="00464B13" w:rsidP="00110EFA">
      <w:pPr>
        <w:pStyle w:val="Heading5"/>
      </w:pPr>
      <w:r>
        <w:rPr>
          <w:cs/>
        </w:rPr>
        <w:t>รอบโครงการ ผู้มี</w:t>
      </w:r>
      <w:r w:rsidRPr="00464B13">
        <w:rPr>
          <w:cs/>
        </w:rPr>
        <w:t>ความสามารถ</w:t>
      </w:r>
      <w:r>
        <w:rPr>
          <w:cs/>
        </w:rPr>
        <w:t>ดีเด่นด้านนวัตกรรมหรือสิ่งประดิษฐ์</w:t>
      </w:r>
    </w:p>
    <w:p w14:paraId="1F25518F" w14:textId="77777777" w:rsidR="00464B13" w:rsidRDefault="00464B13" w:rsidP="00464B13">
      <w:pPr>
        <w:pStyle w:val="Heading4"/>
      </w:pPr>
      <w:bookmarkStart w:id="7" w:name="_Hlk209008554"/>
      <w:r>
        <w:rPr>
          <w:cs/>
        </w:rPr>
        <w:t>ภาควิชาคอมพิวเตอร์ศึกษาโครงการ</w:t>
      </w:r>
      <w:r>
        <w:t xml:space="preserve">Portfolio </w:t>
      </w:r>
      <w:r>
        <w:rPr>
          <w:cs/>
        </w:rPr>
        <w:t xml:space="preserve">รับทั้งหมด 18 คน </w:t>
      </w:r>
    </w:p>
    <w:p w14:paraId="75B699BC" w14:textId="77777777" w:rsidR="00464B13" w:rsidRDefault="00464B13" w:rsidP="00110EFA">
      <w:pPr>
        <w:pStyle w:val="Heading5"/>
      </w:pP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  <w:r>
        <w:rPr>
          <w:cs/>
        </w:rPr>
        <w:t xml:space="preserve">16 คน </w:t>
      </w:r>
    </w:p>
    <w:p w14:paraId="7934C9BD" w14:textId="77777777" w:rsidR="00464B13" w:rsidRDefault="00464B13" w:rsidP="00110EFA">
      <w:pPr>
        <w:pStyle w:val="Heading5"/>
      </w:pPr>
      <w:r>
        <w:rPr>
          <w:cs/>
        </w:rPr>
        <w:t>โครงการ ผู้มีความสามารถดีเด่นด้านนวัตกรรมหรือสิ่งประดิษฐ์ 2</w:t>
      </w:r>
      <w:r>
        <w:rPr>
          <w:rFonts w:hint="cs"/>
          <w:cs/>
        </w:rPr>
        <w:t xml:space="preserve"> </w:t>
      </w:r>
      <w:r>
        <w:rPr>
          <w:cs/>
        </w:rPr>
        <w:t>คน</w:t>
      </w:r>
    </w:p>
    <w:p w14:paraId="50C0A46A" w14:textId="77777777" w:rsidR="00464B13" w:rsidRDefault="00464B13" w:rsidP="00464B13">
      <w:pPr>
        <w:pStyle w:val="Heading4"/>
      </w:pPr>
      <w:bookmarkStart w:id="8" w:name="_Hlk209008565"/>
      <w:r>
        <w:rPr>
          <w:cs/>
        </w:rPr>
        <w:t>ภาควิชาคอมพิวเตอร์ศึกษา รอบที่</w:t>
      </w:r>
      <w:r>
        <w:rPr>
          <w:rFonts w:hint="cs"/>
          <w:cs/>
        </w:rPr>
        <w:t xml:space="preserve"> </w:t>
      </w:r>
      <w:r>
        <w:rPr>
          <w:cs/>
        </w:rPr>
        <w:t>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09706841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ผู้มีความสามารถดีเด่นด้านกีฬา/ศิลปวัฒนธรรม</w:t>
      </w:r>
    </w:p>
    <w:p w14:paraId="385C2EC0" w14:textId="77777777" w:rsidR="00464B13" w:rsidRDefault="00464B13" w:rsidP="00110EFA">
      <w:pPr>
        <w:pStyle w:val="Heading5"/>
      </w:pPr>
      <w:r>
        <w:rPr>
          <w:cs/>
        </w:rPr>
        <w:t xml:space="preserve">โครงการ รับตรงสอบข้อเขียน (สำหรับผู้มีวุฒิ ม.3 ม.6 ปวช. และ ปวส.) </w:t>
      </w:r>
    </w:p>
    <w:p w14:paraId="437A4AE0" w14:textId="77777777" w:rsidR="00464B13" w:rsidRDefault="00464B13" w:rsidP="00110EFA">
      <w:pPr>
        <w:pStyle w:val="Heading5"/>
      </w:pPr>
      <w:r>
        <w:rPr>
          <w:cs/>
        </w:rPr>
        <w:t xml:space="preserve">โครงการ 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>TGAT/TPAT</w:t>
      </w:r>
    </w:p>
    <w:p w14:paraId="53D2A1C7" w14:textId="77777777" w:rsidR="00464B13" w:rsidRDefault="00464B13" w:rsidP="00464B13">
      <w:pPr>
        <w:pStyle w:val="Heading4"/>
      </w:pPr>
      <w:bookmarkStart w:id="9" w:name="_Hlk209008579"/>
      <w:bookmarkEnd w:id="8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รับทั้งหมด 13 คนโดยแบ่งเป็นโครงการดังนี้</w:t>
      </w:r>
    </w:p>
    <w:p w14:paraId="52953CEA" w14:textId="77777777" w:rsidR="00464B13" w:rsidRDefault="00464B13" w:rsidP="00110EFA">
      <w:pPr>
        <w:pStyle w:val="Heading5"/>
      </w:pPr>
      <w:r>
        <w:rPr>
          <w:cs/>
        </w:rPr>
        <w:t>โครงการผู้มี</w:t>
      </w:r>
      <w:r w:rsidRPr="00464B13">
        <w:rPr>
          <w:cs/>
        </w:rPr>
        <w:t>ความสามารถ</w:t>
      </w:r>
      <w:r>
        <w:rPr>
          <w:cs/>
        </w:rPr>
        <w:t xml:space="preserve">ดีเด่นด้านกีฬา/ศิลปวัฒนธรรมรับทั้งหมด 3 คน </w:t>
      </w:r>
    </w:p>
    <w:p w14:paraId="424EACE2" w14:textId="77777777" w:rsidR="00464B13" w:rsidRDefault="00464B13" w:rsidP="00110EFA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>ร</w:t>
      </w:r>
      <w:r>
        <w:rPr>
          <w:rFonts w:hint="cs"/>
          <w:cs/>
        </w:rPr>
        <w:t>ั</w:t>
      </w:r>
      <w:r>
        <w:rPr>
          <w:cs/>
        </w:rPr>
        <w:t xml:space="preserve">บทั้งหมด 6 คน </w:t>
      </w:r>
    </w:p>
    <w:p w14:paraId="5F4B25B4" w14:textId="77777777" w:rsidR="00464B13" w:rsidRDefault="00464B13" w:rsidP="00110EFA">
      <w:pPr>
        <w:pStyle w:val="Heading5"/>
      </w:pPr>
      <w:r>
        <w:rPr>
          <w:cs/>
        </w:rPr>
        <w:t>โครงการ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 xml:space="preserve">TGAT/TPAT </w:t>
      </w:r>
      <w:r>
        <w:rPr>
          <w:cs/>
        </w:rPr>
        <w:t>รับทั้งหมด 4 คน</w:t>
      </w:r>
    </w:p>
    <w:p w14:paraId="251C0BB4" w14:textId="3CDEB4B1" w:rsidR="00464B13" w:rsidRPr="00464B13" w:rsidRDefault="00464B13" w:rsidP="00464B13">
      <w:pPr>
        <w:pStyle w:val="Heading4"/>
      </w:pPr>
      <w:bookmarkStart w:id="10" w:name="_Hlk209009880"/>
      <w:bookmarkEnd w:id="9"/>
      <w:r>
        <w:rPr>
          <w:cs/>
        </w:rPr>
        <w:t>ภาควิชาคอมพิวเตอร์ศึกษา รับสมัครรอบ</w:t>
      </w:r>
      <w:r>
        <w:t xml:space="preserve">Admission </w:t>
      </w:r>
      <w:r>
        <w:rPr>
          <w:cs/>
        </w:rPr>
        <w:t>ทั้งหมด 4 คน</w:t>
      </w:r>
      <w:bookmarkEnd w:id="10"/>
    </w:p>
    <w:p w14:paraId="0A0C60C9" w14:textId="77777777" w:rsidR="00464B13" w:rsidRDefault="00464B13" w:rsidP="00464B13">
      <w:pPr>
        <w:pStyle w:val="Heading4"/>
      </w:pPr>
      <w:bookmarkStart w:id="11" w:name="_Hlk209008609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>มี 2 โครงการ ได้แก่</w:t>
      </w:r>
    </w:p>
    <w:p w14:paraId="17E9A277" w14:textId="77777777" w:rsidR="00464B13" w:rsidRDefault="00464B13" w:rsidP="00110EFA">
      <w:pPr>
        <w:pStyle w:val="Heading5"/>
      </w:pPr>
      <w:r>
        <w:rPr>
          <w:cs/>
        </w:rPr>
        <w:t xml:space="preserve">โครงการรับตรง </w:t>
      </w:r>
      <w:r w:rsidRPr="00464B13">
        <w:rPr>
          <w:cs/>
        </w:rPr>
        <w:t>สำหรับ</w:t>
      </w:r>
      <w:r>
        <w:rPr>
          <w:cs/>
        </w:rPr>
        <w:t xml:space="preserve">ผู้ที่มีวุฒิ ม.6 </w:t>
      </w:r>
    </w:p>
    <w:p w14:paraId="790A5F7B" w14:textId="77777777" w:rsidR="00464B13" w:rsidRDefault="00464B13" w:rsidP="00110EFA">
      <w:pPr>
        <w:pStyle w:val="Heading5"/>
      </w:pPr>
      <w:r>
        <w:rPr>
          <w:cs/>
        </w:rPr>
        <w:lastRenderedPageBreak/>
        <w:t>โครงการโครงการรับตรงสอบข้อเขียน (สำหรับผู้มีวุฒิ ม.3 ม.6 ปวช. และ ปวส.)</w:t>
      </w:r>
    </w:p>
    <w:p w14:paraId="10755420" w14:textId="77777777" w:rsidR="0009086A" w:rsidRDefault="0009086A" w:rsidP="0009086A">
      <w:pPr>
        <w:pStyle w:val="Heading4"/>
      </w:pPr>
      <w:bookmarkStart w:id="12" w:name="_Hlk209009955"/>
      <w:bookmarkEnd w:id="11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 xml:space="preserve">รับทั้งหมด 4 คน </w:t>
      </w:r>
    </w:p>
    <w:p w14:paraId="00291B62" w14:textId="77777777" w:rsidR="0009086A" w:rsidRDefault="0009086A" w:rsidP="00110EFA">
      <w:pPr>
        <w:pStyle w:val="Heading5"/>
      </w:pPr>
      <w:r>
        <w:rPr>
          <w:cs/>
        </w:rPr>
        <w:t>โครงการรับตรง สำหรับผู้ที่มีวุฒิ ม.6 รับสมัคร2 คน</w:t>
      </w:r>
    </w:p>
    <w:p w14:paraId="440C2437" w14:textId="77777777" w:rsidR="0009086A" w:rsidRDefault="0009086A" w:rsidP="00110EFA">
      <w:pPr>
        <w:pStyle w:val="Heading5"/>
      </w:pPr>
      <w:r>
        <w:rPr>
          <w:cs/>
        </w:rPr>
        <w:t>โครงการโครงการรับตรงสอบข้อเขียน 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 xml:space="preserve"> รับสมัคร 2 คน </w:t>
      </w:r>
    </w:p>
    <w:p w14:paraId="25E2F906" w14:textId="77777777" w:rsidR="0009086A" w:rsidRDefault="0009086A" w:rsidP="0009086A">
      <w:pPr>
        <w:pStyle w:val="Heading3"/>
      </w:pPr>
      <w:bookmarkStart w:id="13" w:name="_Hlk209008624"/>
      <w:bookmarkEnd w:id="12"/>
      <w:r w:rsidRPr="0009086A">
        <w:rPr>
          <w:cs/>
        </w:rPr>
        <w:t>คุณสมบัติ</w:t>
      </w:r>
      <w:r>
        <w:rPr>
          <w:cs/>
        </w:rPr>
        <w:t>ของผู้สมัคร</w:t>
      </w:r>
    </w:p>
    <w:p w14:paraId="61BBF530" w14:textId="5A094C21" w:rsidR="0009086A" w:rsidRDefault="0009086A" w:rsidP="0009086A">
      <w:pPr>
        <w:pStyle w:val="Heading4"/>
        <w:rPr>
          <w:cs/>
        </w:rPr>
      </w:pPr>
      <w:bookmarkStart w:id="14" w:name="_Hlk209008642"/>
      <w:bookmarkEnd w:id="13"/>
      <w:r>
        <w:rPr>
          <w:cs/>
        </w:rPr>
        <w:t>การคัดเลือกเข้าศึกษาต่อ ในภาควิชาคอมพิวเตอร์ศึกษารอบ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ab/>
      </w:r>
      <w:r>
        <w:tab/>
        <w:t xml:space="preserve">Portfolio </w:t>
      </w:r>
      <w:r>
        <w:rPr>
          <w:rFonts w:hint="cs"/>
          <w:cs/>
        </w:rPr>
        <w:t>มีเกณฑ์ดังนี้</w:t>
      </w:r>
    </w:p>
    <w:p w14:paraId="02BA2F7F" w14:textId="77777777" w:rsidR="0009086A" w:rsidRDefault="0009086A" w:rsidP="00110EFA">
      <w:pPr>
        <w:pStyle w:val="Heading5"/>
      </w:pPr>
      <w:r>
        <w:rPr>
          <w:cs/>
        </w:rPr>
        <w:t xml:space="preserve"> </w:t>
      </w:r>
      <w:r w:rsidRPr="0009086A"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3BBCD4AF" w14:textId="77777777" w:rsidR="0009086A" w:rsidRDefault="0009086A" w:rsidP="0009086A">
      <w:pPr>
        <w:pStyle w:val="Heading6"/>
      </w:pPr>
      <w:r>
        <w:rPr>
          <w:cs/>
        </w:rPr>
        <w:t>จบจาก รร. หลักสูตรแกนกลาง</w:t>
      </w:r>
    </w:p>
    <w:p w14:paraId="5638043C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หลักสูตรนานาชาติ</w:t>
      </w:r>
    </w:p>
    <w:p w14:paraId="3E07474A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หลักสูตรอาชีวะ</w:t>
      </w:r>
    </w:p>
    <w:p w14:paraId="3846C563" w14:textId="77777777" w:rsidR="0009086A" w:rsidRPr="0009086A" w:rsidRDefault="0009086A" w:rsidP="0009086A">
      <w:pPr>
        <w:pStyle w:val="Heading6"/>
      </w:pPr>
      <w:r w:rsidRPr="0009086A">
        <w:rPr>
          <w:cs/>
        </w:rPr>
        <w:t>ไม่รับผู้สมัครที่จบจาก รร. หลักสูตรตามอัธยาศัย (กศน.)</w:t>
      </w:r>
    </w:p>
    <w:p w14:paraId="0E0F4933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ไม่รับผู้สมัครที่จบหลักสูตร </w:t>
      </w:r>
      <w:r w:rsidRPr="0009086A">
        <w:t xml:space="preserve">GED </w:t>
      </w:r>
    </w:p>
    <w:p w14:paraId="7B77E205" w14:textId="77777777" w:rsidR="0009086A" w:rsidRDefault="0009086A" w:rsidP="00110EFA">
      <w:pPr>
        <w:pStyle w:val="Heading5"/>
      </w:pPr>
      <w:r>
        <w:rPr>
          <w:cs/>
        </w:rPr>
        <w:t>เงื่อนไขในการ</w:t>
      </w:r>
      <w:r w:rsidRPr="0009086A">
        <w:rPr>
          <w:cs/>
        </w:rPr>
        <w:t>รับ</w:t>
      </w:r>
      <w:r>
        <w:rPr>
          <w:cs/>
        </w:rPr>
        <w:t xml:space="preserve">สมัคร </w:t>
      </w:r>
    </w:p>
    <w:p w14:paraId="4126D85F" w14:textId="77777777" w:rsidR="0009086A" w:rsidRDefault="0009086A" w:rsidP="0009086A">
      <w:pPr>
        <w:pStyle w:val="Heading6"/>
      </w:pPr>
      <w:r>
        <w:rPr>
          <w:cs/>
        </w:rPr>
        <w:tab/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0A478669" w14:textId="77777777" w:rsidR="0009086A" w:rsidRDefault="0009086A" w:rsidP="0009086A">
      <w:pPr>
        <w:pStyle w:val="Heading6"/>
      </w:pPr>
      <w:r>
        <w:rPr>
          <w:cs/>
        </w:rPr>
        <w:tab/>
        <w:t>การรับสมัคร/</w:t>
      </w:r>
      <w:r w:rsidRPr="0009086A">
        <w:t>GPAX</w:t>
      </w:r>
      <w:r>
        <w:t xml:space="preserve"> </w:t>
      </w:r>
      <w:r>
        <w:rPr>
          <w:cs/>
        </w:rPr>
        <w:t>5 ภาคการศึกษา 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tab/>
      </w:r>
      <w:r>
        <w:tab/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>
        <w:rPr>
          <w:cs/>
        </w:rPr>
        <w:tab/>
        <w:t>ได้ที่</w:t>
      </w:r>
      <w:r>
        <w:t>www.admission.kmutnb.ac.th</w:t>
      </w:r>
    </w:p>
    <w:p w14:paraId="556D6563" w14:textId="2B87733E" w:rsidR="0009086A" w:rsidRDefault="0009086A" w:rsidP="0009086A">
      <w:pPr>
        <w:pStyle w:val="Heading4"/>
      </w:pPr>
      <w:bookmarkStart w:id="15" w:name="_Hlk209008679"/>
      <w:bookmarkStart w:id="16" w:name="_Hlk209010127"/>
      <w:bookmarkEnd w:id="14"/>
      <w:r>
        <w:rPr>
          <w:cs/>
        </w:rPr>
        <w:t>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เฉลี่ยดังนี้ มัธยมศึกษาตอนปลาย (ม.6) ทุกกลุ่มสาระการเรียนรู้ หรือประกาศนียบัตร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วิชาชีพ (ปวช.) ในสาขาวิชาตามที่กำหนดในระเบียบการรับสมัคร/</w:t>
      </w:r>
      <w:r>
        <w:t xml:space="preserve">GPAX </w:t>
      </w:r>
      <w:r>
        <w:rPr>
          <w:cs/>
        </w:rPr>
        <w:t xml:space="preserve">5 ภาคการศึกษา </w:t>
      </w:r>
      <w:r>
        <w:rPr>
          <w:cs/>
        </w:rPr>
        <w:tab/>
      </w:r>
      <w:r>
        <w:rPr>
          <w:cs/>
        </w:rPr>
        <w:tab/>
        <w:t>ไม่ต่ำกว่า 2.25</w:t>
      </w:r>
      <w:bookmarkEnd w:id="15"/>
    </w:p>
    <w:p w14:paraId="15200175" w14:textId="15BA7900" w:rsidR="0009086A" w:rsidRDefault="0009086A" w:rsidP="0009086A">
      <w:pPr>
        <w:pStyle w:val="Heading4"/>
      </w:pPr>
      <w:bookmarkStart w:id="17" w:name="_Hlk209008706"/>
      <w:bookmarkEnd w:id="16"/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Portfolio </w:t>
      </w:r>
      <w:r>
        <w:rPr>
          <w:cs/>
        </w:rPr>
        <w:t>รอบที่ 2โครงการผู้มี</w:t>
      </w:r>
      <w:r>
        <w:rPr>
          <w:cs/>
        </w:rPr>
        <w:tab/>
      </w:r>
      <w:r>
        <w:rPr>
          <w:cs/>
        </w:rPr>
        <w:tab/>
        <w:t>ความสามารถดีเด่นด้านนวัตกรรมหรือ</w:t>
      </w:r>
      <w:r>
        <w:rPr>
          <w:rFonts w:hint="cs"/>
          <w:cs/>
        </w:rPr>
        <w:t xml:space="preserve"> </w:t>
      </w:r>
      <w:r>
        <w:rPr>
          <w:cs/>
        </w:rPr>
        <w:t>สิ</w:t>
      </w:r>
      <w:r>
        <w:rPr>
          <w:rFonts w:hint="cs"/>
          <w:cs/>
        </w:rPr>
        <w:t>่</w:t>
      </w:r>
      <w:r>
        <w:rPr>
          <w:cs/>
        </w:rPr>
        <w:t>งประดิษฐ์</w:t>
      </w:r>
      <w:r>
        <w:t xml:space="preserve"> </w:t>
      </w:r>
      <w:r>
        <w:rPr>
          <w:rFonts w:hint="cs"/>
          <w:cs/>
        </w:rPr>
        <w:t>มีเกณฑ์ดังนี้</w:t>
      </w:r>
    </w:p>
    <w:p w14:paraId="07E496F6" w14:textId="77777777" w:rsidR="0009086A" w:rsidRDefault="0009086A" w:rsidP="00110EFA">
      <w:pPr>
        <w:pStyle w:val="Heading5"/>
      </w:pPr>
      <w:r>
        <w:rPr>
          <w:cs/>
        </w:rPr>
        <w:t xml:space="preserve"> รอบ</w:t>
      </w:r>
      <w:r>
        <w:t xml:space="preserve">Portfolio </w:t>
      </w:r>
      <w:r>
        <w:rPr>
          <w:cs/>
        </w:rPr>
        <w:t>รอบที่ 2โครงการผู้มีความสามารถดีเด่นด้านนวัตกรรมหรือ</w:t>
      </w:r>
    </w:p>
    <w:p w14:paraId="67800A58" w14:textId="39A24906" w:rsidR="0009086A" w:rsidRDefault="0009086A" w:rsidP="0009086A">
      <w:pPr>
        <w:spacing w:line="276" w:lineRule="auto"/>
        <w:rPr>
          <w:rFonts w:hint="cs"/>
          <w:cs/>
        </w:rPr>
      </w:pPr>
      <w:r>
        <w:rPr>
          <w:cs/>
        </w:rPr>
        <w:tab/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</w:t>
      </w:r>
      <w:r>
        <w:rPr>
          <w:cs/>
        </w:rPr>
        <w:t>สิ่งประดิษฐ์ ต้อ</w:t>
      </w:r>
      <w:r>
        <w:rPr>
          <w:rFonts w:hint="cs"/>
          <w:cs/>
        </w:rPr>
        <w:t>ง</w:t>
      </w:r>
      <w:r>
        <w:rPr>
          <w:cs/>
        </w:rPr>
        <w:t>มีคุณสมบัติดังนี้</w:t>
      </w:r>
    </w:p>
    <w:p w14:paraId="3619CDE7" w14:textId="77777777" w:rsidR="0009086A" w:rsidRPr="0009086A" w:rsidRDefault="0009086A" w:rsidP="0009086A">
      <w:pPr>
        <w:pStyle w:val="Heading6"/>
      </w:pPr>
      <w:r w:rsidRPr="0009086A">
        <w:rPr>
          <w:rFonts w:hint="cs"/>
          <w:cs/>
        </w:rPr>
        <w:lastRenderedPageBreak/>
        <w:t xml:space="preserve"> </w:t>
      </w:r>
      <w:r w:rsidRPr="0009086A">
        <w:rPr>
          <w:cs/>
        </w:rPr>
        <w:t>รับผู้สมัครที่จบจาก รร. หลักสูตรแกนกลาง</w:t>
      </w:r>
    </w:p>
    <w:p w14:paraId="16FCDB08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หลักสูตรนานาชาติ</w:t>
      </w:r>
    </w:p>
    <w:p w14:paraId="7D6B79A6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หลักสูตรอาชีวะ</w:t>
      </w:r>
    </w:p>
    <w:p w14:paraId="1F26DAE7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30A8A4AA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ไม่รับผู้สมัครที่จบหลักสูตร </w:t>
      </w:r>
      <w:r w:rsidRPr="0009086A">
        <w:t>GED</w:t>
      </w:r>
    </w:p>
    <w:p w14:paraId="50C1D1F1" w14:textId="77777777" w:rsidR="0009086A" w:rsidRDefault="0009086A" w:rsidP="00110EFA">
      <w:pPr>
        <w:pStyle w:val="Heading5"/>
      </w:pPr>
      <w:r>
        <w:rPr>
          <w:cs/>
        </w:rPr>
        <w:t>เงื่อนไขใน</w:t>
      </w:r>
      <w:r w:rsidRPr="0009086A">
        <w:rPr>
          <w:cs/>
        </w:rPr>
        <w:t>การ</w:t>
      </w:r>
      <w:r>
        <w:rPr>
          <w:cs/>
        </w:rPr>
        <w:t xml:space="preserve">รับสมัคร </w:t>
      </w:r>
    </w:p>
    <w:p w14:paraId="369FEFA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 w:rsidRPr="0009086A">
        <w:rPr>
          <w:cs/>
        </w:rPr>
        <w:tab/>
        <w:t>(ปวช.) ในสาขาวิชาตามที่กำหนดในระเบียบ</w:t>
      </w:r>
    </w:p>
    <w:p w14:paraId="30B8CE9A" w14:textId="77777777" w:rsidR="0009086A" w:rsidRPr="0009086A" w:rsidRDefault="0009086A" w:rsidP="0009086A">
      <w:pPr>
        <w:pStyle w:val="Heading6"/>
      </w:pPr>
      <w:r w:rsidRPr="0009086A">
        <w:rPr>
          <w:cs/>
        </w:rPr>
        <w:t>การรับสมัคร/</w:t>
      </w:r>
      <w:r w:rsidRPr="0009086A">
        <w:t xml:space="preserve">GPAX </w:t>
      </w:r>
      <w:r w:rsidRPr="0009086A">
        <w:rPr>
          <w:cs/>
        </w:rPr>
        <w:t>5 ภาคการศึกษา ไม่ต่ำกว่า 2.25/</w:t>
      </w:r>
      <w:r w:rsidRPr="0009086A">
        <w:t xml:space="preserve">Portfolio </w:t>
      </w:r>
      <w:r w:rsidRPr="0009086A">
        <w:rPr>
          <w:cs/>
        </w:rPr>
        <w:t>เกียรติบัตร</w:t>
      </w:r>
      <w:r w:rsidRPr="0009086A">
        <w:t>,</w:t>
      </w:r>
      <w:r w:rsidRPr="0009086A">
        <w:tab/>
      </w:r>
      <w:r w:rsidRPr="0009086A">
        <w:tab/>
      </w:r>
      <w:r w:rsidRPr="0009086A">
        <w:tab/>
      </w:r>
      <w:r w:rsidRPr="0009086A">
        <w:rPr>
          <w:cs/>
        </w:rPr>
        <w:t>ผลงาน</w:t>
      </w:r>
      <w:r w:rsidRPr="0009086A">
        <w:t>,</w:t>
      </w:r>
      <w:r w:rsidRPr="0009086A"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 w:rsidRPr="0009086A">
        <w:rPr>
          <w:cs/>
        </w:rPr>
        <w:tab/>
        <w:t xml:space="preserve">ได้ที่ </w:t>
      </w:r>
      <w:r w:rsidRPr="0009086A">
        <w:t>www.admission.kmutnb.ac.th</w:t>
      </w:r>
    </w:p>
    <w:p w14:paraId="7A2BE5C4" w14:textId="54D3B4AF" w:rsidR="0009086A" w:rsidRDefault="0009086A" w:rsidP="0009086A">
      <w:pPr>
        <w:pStyle w:val="Heading4"/>
      </w:pPr>
      <w:bookmarkStart w:id="18" w:name="_Hlk209010437"/>
      <w:bookmarkStart w:id="19" w:name="_Hlk209008734"/>
      <w:bookmarkEnd w:id="17"/>
      <w:r>
        <w:rPr>
          <w:cs/>
        </w:rPr>
        <w:t>ภาควิชาคอมพิวเตอร์รอบ</w:t>
      </w:r>
      <w:r>
        <w:t xml:space="preserve">Portfolio </w:t>
      </w:r>
      <w:r>
        <w:rPr>
          <w:cs/>
        </w:rPr>
        <w:t>รอบที่ 2 โครงการผู้มีความสามารถดีเด่นด้าน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นวัตกรรมหรือสิ่งประดิษฐ์ ศึกษาต้องมีเกรดเฉลี่ยดังนี้ มัธยมศึกษาตอนปลาย (ม.6) ทุกกลุ่ม</w:t>
      </w:r>
      <w:r>
        <w:rPr>
          <w:cs/>
        </w:rPr>
        <w:tab/>
      </w:r>
      <w:r>
        <w:rPr>
          <w:cs/>
        </w:rPr>
        <w:tab/>
        <w:t>สาระการเรียนรู้ หรือประกาศนียบัตรวิชาชีพ (ปวช.) ในสาขาวิชาตามที่กำหนดในระเบียบ</w:t>
      </w:r>
      <w:r>
        <w:rPr>
          <w:cs/>
        </w:rPr>
        <w:tab/>
      </w:r>
      <w:r>
        <w:rPr>
          <w:cs/>
        </w:rPr>
        <w:tab/>
        <w:t>การรับสมัคร/</w:t>
      </w:r>
      <w:r>
        <w:t xml:space="preserve">GPAX </w:t>
      </w:r>
      <w:r>
        <w:rPr>
          <w:cs/>
        </w:rPr>
        <w:t>5 ภาคการศึกษา ไม่ต่ำกว่า 2.25</w:t>
      </w:r>
      <w:bookmarkEnd w:id="18"/>
    </w:p>
    <w:p w14:paraId="760C1D83" w14:textId="1579F875" w:rsidR="0009086A" w:rsidRDefault="0009086A" w:rsidP="0009086A">
      <w:pPr>
        <w:pStyle w:val="Heading4"/>
      </w:pPr>
      <w:bookmarkStart w:id="20" w:name="_Hlk209008747"/>
      <w:bookmarkEnd w:id="19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>มีเกณฑ์ดังนี้</w:t>
      </w:r>
    </w:p>
    <w:p w14:paraId="49D52971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ในโครงการผู้มีความสามารถดีเด่นด้านกีฬา/ศิลปวัฒนธรรม</w:t>
      </w:r>
    </w:p>
    <w:p w14:paraId="11A3C1D3" w14:textId="77777777" w:rsidR="0009086A" w:rsidRDefault="0009086A" w:rsidP="0009086A">
      <w:pPr>
        <w:spacing w:line="276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>
        <w:rPr>
          <w:cs/>
        </w:rPr>
        <w:t>ต้องมีคุณสมบัติดังนี้</w:t>
      </w:r>
    </w:p>
    <w:p w14:paraId="524F7319" w14:textId="77777777" w:rsidR="0009086A" w:rsidRDefault="0009086A" w:rsidP="0009086A">
      <w:pPr>
        <w:pStyle w:val="Heading6"/>
      </w:pPr>
      <w:r>
        <w:rPr>
          <w:cs/>
        </w:rPr>
        <w:lastRenderedPageBreak/>
        <w:t>รับผู้สมัครที่จบจาก รร. หลักสูตรแกนกลาง</w:t>
      </w:r>
    </w:p>
    <w:p w14:paraId="4CFF6FCE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หลักสูตรนานาชาติ</w:t>
      </w:r>
    </w:p>
    <w:p w14:paraId="7E7116FC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หลักสูตรอาชีวะ</w:t>
      </w:r>
    </w:p>
    <w:p w14:paraId="538BC9FE" w14:textId="77777777" w:rsidR="0009086A" w:rsidRDefault="0009086A" w:rsidP="0009086A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34D0E646" w14:textId="77777777" w:rsidR="0009086A" w:rsidRDefault="0009086A" w:rsidP="00110EFA">
      <w:pPr>
        <w:pStyle w:val="Heading5"/>
      </w:pPr>
      <w:r>
        <w:rPr>
          <w:cs/>
        </w:rPr>
        <w:t>เงื่อนไข</w:t>
      </w:r>
      <w:r w:rsidRPr="0009086A">
        <w:rPr>
          <w:cs/>
        </w:rPr>
        <w:t>การ</w:t>
      </w:r>
      <w:r>
        <w:rPr>
          <w:cs/>
        </w:rPr>
        <w:t>รับ</w:t>
      </w:r>
    </w:p>
    <w:p w14:paraId="4D1ECC78" w14:textId="77777777" w:rsidR="0009086A" w:rsidRDefault="0009086A" w:rsidP="0009086A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3196E48C" w14:textId="77777777" w:rsidR="0009086A" w:rsidRDefault="0009086A" w:rsidP="0009086A">
      <w:pPr>
        <w:pStyle w:val="Heading6"/>
      </w:pPr>
      <w:r>
        <w:rPr>
          <w:cs/>
        </w:rPr>
        <w:t>การรับสมัคร/</w:t>
      </w:r>
      <w:r>
        <w:t xml:space="preserve">GPAX 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</w:t>
      </w:r>
      <w:r>
        <w:rPr>
          <w:cs/>
        </w:rPr>
        <w:tab/>
        <w:t xml:space="preserve">เกี่ยวข้อง/ทดสอบทักษะ/สอบสัมภาษณ์/อ่านระเบียบการรับสมัครเพิ่มเติมได้ที่ </w:t>
      </w:r>
      <w:r>
        <w:rPr>
          <w:cs/>
        </w:rPr>
        <w:tab/>
      </w:r>
      <w:r>
        <w:t>www.admission.kmutnb.ac.th</w:t>
      </w:r>
    </w:p>
    <w:p w14:paraId="4815B71B" w14:textId="03A55228" w:rsidR="0009086A" w:rsidRDefault="0009086A" w:rsidP="0009086A">
      <w:pPr>
        <w:pStyle w:val="Heading4"/>
      </w:pPr>
      <w:bookmarkStart w:id="21" w:name="_Hlk209008760"/>
      <w:bookmarkEnd w:id="20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ศิลปวัฒนธรรม ต้องมีเกรดฉลี่ยดังนี้ มัธยมศึกษาตอนปลาย (ม.6) ทุกกลุ่มสาระการเรียนรู้ </w:t>
      </w:r>
      <w:r>
        <w:rPr>
          <w:cs/>
        </w:rPr>
        <w:tab/>
      </w:r>
      <w:r>
        <w:rPr>
          <w:cs/>
        </w:rPr>
        <w:tab/>
        <w:t>หรือประกาศนียบัตรวิชาชีพ (ปวช.) ในสาขาวิชาตามที่กำหนดในระเบียบการรับสมัคร/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GPAX </w:t>
      </w:r>
      <w:r>
        <w:rPr>
          <w:cs/>
        </w:rPr>
        <w:t>ไม่ต่ำกว่า 2.25</w:t>
      </w:r>
    </w:p>
    <w:p w14:paraId="3C67C12D" w14:textId="7F191F9C" w:rsidR="0009086A" w:rsidRDefault="0009086A" w:rsidP="0009086A">
      <w:pPr>
        <w:pStyle w:val="Heading4"/>
        <w:rPr>
          <w:cs/>
        </w:rPr>
      </w:pPr>
      <w:bookmarkStart w:id="22" w:name="_Hlk209008773"/>
      <w:bookmarkEnd w:id="21"/>
      <w:r>
        <w:rPr>
          <w:cs/>
        </w:rPr>
        <w:t>ภาควิชาคอมพิวเตอร์ศึกษารอบ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t xml:space="preserve"> </w:t>
      </w:r>
      <w:r>
        <w:rPr>
          <w:rFonts w:hint="cs"/>
          <w:cs/>
        </w:rPr>
        <w:t>คัดเลือกดังนี้</w:t>
      </w:r>
    </w:p>
    <w:p w14:paraId="736AB808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6022FF3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คุณสมบัติผู้สมัคร เช่น อายุไม่เกิน 25 ปี </w:t>
      </w:r>
    </w:p>
    <w:p w14:paraId="39A4F768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09086A">
        <w:rPr>
          <w:cs/>
        </w:rPr>
        <w:tab/>
      </w:r>
      <w:r w:rsidRPr="0009086A">
        <w:rPr>
          <w:cs/>
        </w:rPr>
        <w:tab/>
        <w:t xml:space="preserve">ภูมิภาค จังหวัด หรือจากสมาคม/หน่วยงาน </w:t>
      </w:r>
    </w:p>
    <w:p w14:paraId="08B42D3F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การสอบทักษะเฉพาะด้าน </w:t>
      </w:r>
    </w:p>
    <w:p w14:paraId="13AB117F" w14:textId="29B01070" w:rsidR="0009086A" w:rsidRDefault="0009086A" w:rsidP="007908DB">
      <w:pPr>
        <w:pStyle w:val="Heading4"/>
      </w:pPr>
      <w:bookmarkStart w:id="23" w:name="_Hlk209008795"/>
      <w:bookmarkEnd w:id="22"/>
      <w:r>
        <w:rPr>
          <w:cs/>
        </w:rPr>
        <w:t>ผู้สมัคร</w:t>
      </w:r>
      <w:r w:rsidR="007908DB">
        <w:rPr>
          <w:cs/>
        </w:rPr>
        <w:t>ภาควิชาคอมพิวเตอร์ศึกษา</w:t>
      </w:r>
      <w:r>
        <w:rPr>
          <w:cs/>
        </w:rPr>
        <w:t>ต้องลงสนามทดสอบทักษะ</w:t>
      </w:r>
      <w:r w:rsidR="007908DB">
        <w:rPr>
          <w:rFonts w:hint="cs"/>
          <w:cs/>
        </w:rPr>
        <w:t>เฉพาะด้านในสายกีฬา</w:t>
      </w:r>
      <w:r>
        <w:rPr>
          <w:cs/>
        </w:rPr>
        <w:t>ตาม</w:t>
      </w:r>
      <w:r w:rsidR="007908DB">
        <w:rPr>
          <w:cs/>
        </w:rPr>
        <w:tab/>
      </w:r>
      <w:r w:rsidR="007908DB">
        <w:rPr>
          <w:cs/>
        </w:rPr>
        <w:tab/>
      </w:r>
      <w:r>
        <w:rPr>
          <w:cs/>
        </w:rPr>
        <w:t>ชนิดกีฬาที่เลือก เช่น</w:t>
      </w:r>
    </w:p>
    <w:p w14:paraId="24CAF35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กรีฑา  วิ่ง กระโดด ขว้างพุ่ง </w:t>
      </w:r>
    </w:p>
    <w:p w14:paraId="18E5AE37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ฟุตบอล/ฟุตซอล  ทักษะการเลี้ยง ส่ง </w:t>
      </w:r>
    </w:p>
    <w:p w14:paraId="3E593F82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บาสเกตบอล  การชู้ต ส่ง รับลูก </w:t>
      </w:r>
    </w:p>
    <w:p w14:paraId="00E63BAB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1B8BAFA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เทควันโด / คาราเต้โด / </w:t>
      </w:r>
      <w:r w:rsidRPr="007908DB">
        <w:t>,</w:t>
      </w:r>
      <w:r w:rsidRPr="007908DB">
        <w:rPr>
          <w:cs/>
        </w:rPr>
        <w:t xml:space="preserve">มวยสากลสมัครเล่น  </w:t>
      </w:r>
    </w:p>
    <w:p w14:paraId="58DDF9F9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การแสดงทักษะการต่อสู้ ยิงปืน  การยิงเป้า </w:t>
      </w:r>
    </w:p>
    <w:p w14:paraId="56CBB12A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ว่ายน้ำ  การว่ายตามสระหรือท่าที่กำหนด </w:t>
      </w:r>
    </w:p>
    <w:p w14:paraId="5F588966" w14:textId="77777777" w:rsidR="0009086A" w:rsidRPr="007908DB" w:rsidRDefault="0009086A" w:rsidP="007908DB">
      <w:pPr>
        <w:pStyle w:val="Heading6"/>
      </w:pPr>
      <w:r w:rsidRPr="007908DB">
        <w:t>E-</w:t>
      </w:r>
      <w:proofErr w:type="gramStart"/>
      <w:r w:rsidRPr="007908DB">
        <w:t xml:space="preserve">Sports  </w:t>
      </w:r>
      <w:r w:rsidRPr="007908DB">
        <w:rPr>
          <w:cs/>
        </w:rPr>
        <w:t>การแข่งเกมในประเภทที่มหาวิทยาลัยกำหนด</w:t>
      </w:r>
      <w:proofErr w:type="gramEnd"/>
    </w:p>
    <w:p w14:paraId="786C9671" w14:textId="3E7438F8" w:rsidR="007908DB" w:rsidRDefault="007908DB" w:rsidP="007908DB">
      <w:pPr>
        <w:pStyle w:val="Heading4"/>
      </w:pPr>
      <w:bookmarkStart w:id="24" w:name="_Hlk209008805"/>
      <w:bookmarkEnd w:id="23"/>
      <w:r>
        <w:rPr>
          <w:cs/>
        </w:rPr>
        <w:lastRenderedPageBreak/>
        <w:t>ผู้สมัครภาควิชาคอมพิวเตอร์ศึกษาต้องสอบเฉพาะด้านในสายศิลปวัฒนธรรมจริงตาม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ประเภทที่เลือก เช่น</w:t>
      </w:r>
    </w:p>
    <w:p w14:paraId="78D47113" w14:textId="77777777" w:rsidR="007908DB" w:rsidRDefault="007908DB" w:rsidP="007908DB">
      <w:pPr>
        <w:pStyle w:val="Heading6"/>
      </w:pPr>
      <w:r>
        <w:rPr>
          <w:cs/>
        </w:rPr>
        <w:t xml:space="preserve">การแสดงนาฏศิลป์ไทย  รำไทย </w:t>
      </w:r>
    </w:p>
    <w:p w14:paraId="0902D8C5" w14:textId="77777777" w:rsidR="007908DB" w:rsidRDefault="007908DB" w:rsidP="007908DB">
      <w:pPr>
        <w:pStyle w:val="Heading6"/>
      </w:pPr>
      <w:r>
        <w:rPr>
          <w:cs/>
        </w:rPr>
        <w:t xml:space="preserve">การแสดง (จินตลีลา / นักเต้นประกอบเพลง)  </w:t>
      </w:r>
    </w:p>
    <w:p w14:paraId="4D42C293" w14:textId="77777777" w:rsidR="007908DB" w:rsidRDefault="007908DB" w:rsidP="007908DB">
      <w:pPr>
        <w:pStyle w:val="Heading6"/>
      </w:pPr>
      <w:r>
        <w:rPr>
          <w:cs/>
        </w:rPr>
        <w:t>การเต้นประกอบเพลง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152F6669" w14:textId="77777777" w:rsidR="007908DB" w:rsidRDefault="007908DB" w:rsidP="007908DB">
      <w:pPr>
        <w:pStyle w:val="Heading6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 xml:space="preserve">นักดนตรีสากล/ลูกทุ่ง </w:t>
      </w:r>
    </w:p>
    <w:p w14:paraId="567877ED" w14:textId="77777777" w:rsidR="007908DB" w:rsidRDefault="007908DB" w:rsidP="007908DB">
      <w:pPr>
        <w:pStyle w:val="Heading6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2F0B238B" w14:textId="77777777" w:rsidR="007908DB" w:rsidRDefault="007908DB" w:rsidP="007908DB">
      <w:pPr>
        <w:pStyle w:val="Heading6"/>
      </w:pPr>
      <w:r>
        <w:rPr>
          <w:cs/>
        </w:rPr>
        <w:t>เล่นเครื่องดนตรีไทย เช่น ซอ ระนาด ขิม ขลุ่ย ฆ้องวง</w:t>
      </w:r>
    </w:p>
    <w:p w14:paraId="46E72206" w14:textId="0BF6AF49" w:rsidR="007908DB" w:rsidRDefault="007908DB" w:rsidP="007908DB">
      <w:pPr>
        <w:pStyle w:val="Heading6"/>
      </w:pPr>
      <w:r>
        <w:rPr>
          <w:cs/>
        </w:rPr>
        <w:t>ขับร้องประสานเสียง</w:t>
      </w:r>
      <w:r>
        <w:rPr>
          <w:rFonts w:hint="cs"/>
          <w:cs/>
        </w:rPr>
        <w:t xml:space="preserve"> เช่น </w:t>
      </w:r>
      <w:r>
        <w:rPr>
          <w:cs/>
        </w:rPr>
        <w:t>การร้องร่วมวง</w:t>
      </w:r>
    </w:p>
    <w:p w14:paraId="6F16504F" w14:textId="5431E32C" w:rsidR="007908DB" w:rsidRDefault="007908DB" w:rsidP="007908DB">
      <w:pPr>
        <w:pStyle w:val="Heading4"/>
      </w:pPr>
      <w:bookmarkStart w:id="25" w:name="_Hlk209008826"/>
      <w:bookmarkEnd w:id="24"/>
      <w:r>
        <w:rPr>
          <w:cs/>
        </w:rPr>
        <w:t>ในการเข้ารับค</w:t>
      </w:r>
      <w:r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โครงการ โครงการรับตรงสอบข้อเขียนมีเกณฑ์</w:t>
      </w:r>
      <w:r>
        <w:rPr>
          <w:rFonts w:hint="cs"/>
          <w:cs/>
        </w:rPr>
        <w:t xml:space="preserve"> ดังนี้</w:t>
      </w:r>
    </w:p>
    <w:p w14:paraId="4613D6A4" w14:textId="77777777" w:rsidR="007908DB" w:rsidRDefault="007908DB" w:rsidP="00110EFA">
      <w:pPr>
        <w:pStyle w:val="Heading5"/>
      </w:pPr>
      <w:r>
        <w:rPr>
          <w:cs/>
        </w:rPr>
        <w:t xml:space="preserve"> รอบ</w:t>
      </w:r>
      <w:r>
        <w:t xml:space="preserve">Quota </w:t>
      </w:r>
      <w:r>
        <w:rPr>
          <w:cs/>
        </w:rPr>
        <w:t>ในโครงการ โครงการรับตรงสอบข้อเขียน ต้องมีคุณสมบัติดังนี้</w:t>
      </w:r>
    </w:p>
    <w:p w14:paraId="021E39CF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หลักสูตรแกนกลาง</w:t>
      </w:r>
      <w:r w:rsidRPr="007908DB">
        <w:rPr>
          <w:cs/>
        </w:rPr>
        <w:tab/>
      </w:r>
    </w:p>
    <w:p w14:paraId="5C9C60B6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หลักสูตรนานาชาติ</w:t>
      </w:r>
    </w:p>
    <w:p w14:paraId="76370DE4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หลักสูตรอาชีวะ</w:t>
      </w:r>
    </w:p>
    <w:p w14:paraId="391CEAA0" w14:textId="77777777" w:rsidR="007908DB" w:rsidRPr="007908DB" w:rsidRDefault="007908DB" w:rsidP="007908DB">
      <w:pPr>
        <w:pStyle w:val="Heading6"/>
      </w:pPr>
      <w:r w:rsidRPr="007908DB">
        <w:rPr>
          <w:cs/>
        </w:rPr>
        <w:t>ไม่รับผู้สมัครที่จบจาก รร. หลักสูตรตามอัธยาศัย (กศน.)</w:t>
      </w:r>
    </w:p>
    <w:p w14:paraId="2561CD46" w14:textId="77777777" w:rsidR="007908DB" w:rsidRPr="007908DB" w:rsidRDefault="007908DB" w:rsidP="007908DB">
      <w:pPr>
        <w:pStyle w:val="Heading6"/>
      </w:pPr>
      <w:r w:rsidRPr="007908DB">
        <w:rPr>
          <w:cs/>
        </w:rPr>
        <w:t xml:space="preserve">ไม่รับผู้สมัครที่จบหลักสูตร </w:t>
      </w:r>
      <w:r w:rsidRPr="007908DB">
        <w:t>GED</w:t>
      </w:r>
    </w:p>
    <w:p w14:paraId="340CC568" w14:textId="77777777" w:rsidR="007908DB" w:rsidRDefault="007908DB" w:rsidP="00110EFA">
      <w:pPr>
        <w:pStyle w:val="Heading5"/>
      </w:pPr>
      <w:r>
        <w:rPr>
          <w:cs/>
        </w:rPr>
        <w:t>เงื่อนไข</w:t>
      </w:r>
      <w:r w:rsidRPr="007908DB">
        <w:rPr>
          <w:cs/>
        </w:rPr>
        <w:t>การ</w:t>
      </w:r>
      <w:r>
        <w:rPr>
          <w:cs/>
        </w:rPr>
        <w:t>รับ</w:t>
      </w:r>
    </w:p>
    <w:p w14:paraId="68FDEB7D" w14:textId="77777777" w:rsidR="007908DB" w:rsidRDefault="007908DB" w:rsidP="007908DB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  <w:t>(ปวช.) ในสาขาวิชาตามที่</w:t>
      </w:r>
    </w:p>
    <w:p w14:paraId="704009E7" w14:textId="77777777" w:rsidR="007908DB" w:rsidRDefault="007908DB" w:rsidP="007908DB">
      <w:pPr>
        <w:pStyle w:val="Heading6"/>
      </w:pPr>
      <w:r>
        <w:rPr>
          <w:cs/>
        </w:rPr>
        <w:t>กำหนดในระเบียบการรับสมัคร/สอบข้อเขียน/สอบสัมภาษณ์/อ่านระเบียบการรับ</w:t>
      </w:r>
      <w:r>
        <w:rPr>
          <w:cs/>
        </w:rPr>
        <w:tab/>
        <w:t xml:space="preserve">สมัครเพิ่มเติมได้ที่ </w:t>
      </w:r>
      <w:r>
        <w:t>www.admission.kmutnb.ac.th</w:t>
      </w:r>
      <w:r>
        <w:tab/>
      </w:r>
    </w:p>
    <w:p w14:paraId="2F128F10" w14:textId="3BB60AC0" w:rsidR="007908DB" w:rsidRDefault="007908DB" w:rsidP="00503BC9">
      <w:pPr>
        <w:pStyle w:val="Heading4"/>
      </w:pPr>
      <w:bookmarkStart w:id="26" w:name="_Hlk209008837"/>
      <w:bookmarkEnd w:id="7"/>
      <w:bookmarkEnd w:id="25"/>
      <w:r>
        <w:rPr>
          <w:cs/>
        </w:rPr>
        <w:t>สอบข้อเขียนของภาควิชาคอมพิวเตอร์</w:t>
      </w:r>
      <w:r w:rsidR="00503BC9">
        <w:rPr>
          <w:rFonts w:hint="cs"/>
          <w:cs/>
        </w:rPr>
        <w:t xml:space="preserve"> </w:t>
      </w:r>
      <w:r>
        <w:rPr>
          <w:cs/>
        </w:rPr>
        <w:t xml:space="preserve">วิชาคณิตศาสตร์ (150 คะแนน) วิทยาศาสตร์ (150 </w:t>
      </w:r>
      <w:r w:rsidR="00503BC9">
        <w:rPr>
          <w:cs/>
        </w:rPr>
        <w:tab/>
      </w:r>
      <w:r w:rsidR="00503BC9">
        <w:rPr>
          <w:cs/>
        </w:rPr>
        <w:tab/>
      </w:r>
      <w:r>
        <w:rPr>
          <w:cs/>
        </w:rPr>
        <w:t>คะแนน) ภาษาอังกฤษ (100 คะแนน)</w:t>
      </w:r>
      <w:r w:rsidR="00503BC9">
        <w:rPr>
          <w:rFonts w:hint="cs"/>
          <w:cs/>
        </w:rPr>
        <w:t xml:space="preserve"> </w:t>
      </w:r>
      <w:r>
        <w:rPr>
          <w:cs/>
        </w:rPr>
        <w:t>ความรู้พื้นฐานวิชาชีพ (100 คะแนน)</w:t>
      </w:r>
      <w:bookmarkEnd w:id="26"/>
    </w:p>
    <w:p w14:paraId="7ADAFD15" w14:textId="36095A80" w:rsidR="00503BC9" w:rsidRDefault="00503BC9" w:rsidP="00503BC9">
      <w:pPr>
        <w:pStyle w:val="Heading4"/>
      </w:pPr>
      <w:bookmarkStart w:id="27" w:name="_Hlk209008847"/>
      <w:r>
        <w:rPr>
          <w:cs/>
        </w:rPr>
        <w:t>การคัดเลือกเข้าศึกษาต่อภาควิชาคอมพิวเตอร์ศึกษา รอบ</w:t>
      </w:r>
      <w:r>
        <w:t xml:space="preserve">Quota </w:t>
      </w:r>
      <w:r>
        <w:rPr>
          <w:cs/>
        </w:rPr>
        <w:t>ในโครงการ โครงการ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คัดเลือกตรงใช้คะแนน </w:t>
      </w:r>
      <w:r>
        <w:t xml:space="preserve">TGAT/TPAT </w:t>
      </w:r>
      <w:r>
        <w:rPr>
          <w:cs/>
        </w:rPr>
        <w:t>มีเกณฑ์</w:t>
      </w:r>
      <w:r>
        <w:rPr>
          <w:rFonts w:hint="cs"/>
          <w:cs/>
        </w:rPr>
        <w:t>ดังนี้</w:t>
      </w:r>
    </w:p>
    <w:p w14:paraId="4A4456D9" w14:textId="3655F7BC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ab/>
      </w:r>
      <w:r>
        <w:rPr>
          <w:rFonts w:hint="cs"/>
          <w:cs/>
        </w:rPr>
        <w:t>ก</w:t>
      </w:r>
      <w:r>
        <w:t xml:space="preserve">)  </w:t>
      </w:r>
      <w:r w:rsidRPr="00503BC9">
        <w:rPr>
          <w:cs/>
        </w:rPr>
        <w:t>รอบ</w:t>
      </w:r>
      <w:r>
        <w:t xml:space="preserve">Quota </w:t>
      </w:r>
      <w:r>
        <w:rPr>
          <w:cs/>
        </w:rPr>
        <w:t xml:space="preserve">ใน โครงการคัดเลือกตรงใช้คะแนน </w:t>
      </w:r>
      <w:r>
        <w:t xml:space="preserve">TGAT/TPAT </w:t>
      </w:r>
      <w:r>
        <w:rPr>
          <w:cs/>
        </w:rPr>
        <w:t>พิจารณาดังนี้</w:t>
      </w:r>
    </w:p>
    <w:p w14:paraId="3AC4AD75" w14:textId="77777777" w:rsidR="00503BC9" w:rsidRPr="00503BC9" w:rsidRDefault="00503BC9" w:rsidP="00503BC9">
      <w:pPr>
        <w:pStyle w:val="Heading6"/>
      </w:pPr>
      <w:r>
        <w:rPr>
          <w:cs/>
        </w:rPr>
        <w:tab/>
      </w:r>
      <w:r w:rsidRPr="00503BC9">
        <w:rPr>
          <w:cs/>
        </w:rPr>
        <w:t>รับผู้สมัครที่จบจาก รร. หลักสูตรแกนกลาง</w:t>
      </w:r>
    </w:p>
    <w:p w14:paraId="263F2730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รับผู้สมัครที่จบจาก รร. หลักสูตรนานาชาติ</w:t>
      </w:r>
    </w:p>
    <w:p w14:paraId="5FCF336D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หลักสูตรอาชีวะ</w:t>
      </w:r>
    </w:p>
    <w:p w14:paraId="2AF4D861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0E1DDDC7" w14:textId="77777777" w:rsidR="00503BC9" w:rsidRDefault="00503BC9" w:rsidP="00503BC9">
      <w:pPr>
        <w:pStyle w:val="Heading6"/>
      </w:pPr>
      <w:r>
        <w:rPr>
          <w:cs/>
        </w:rPr>
        <w:lastRenderedPageBreak/>
        <w:tab/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2AD1DB49" w14:textId="77777777" w:rsidR="00503BC9" w:rsidRDefault="00503BC9" w:rsidP="00110EFA">
      <w:pPr>
        <w:pStyle w:val="Heading5"/>
      </w:pPr>
      <w:r>
        <w:rPr>
          <w:cs/>
        </w:rPr>
        <w:t>เงื่อนไขการรับมีดังนี้</w:t>
      </w:r>
    </w:p>
    <w:p w14:paraId="4FD637A4" w14:textId="6658F7E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ทุกกลุ่มสาระการเรียนรู้/พิจารณาคะแนน </w:t>
      </w:r>
      <w:r>
        <w:t>TGAT(</w:t>
      </w:r>
      <w:r>
        <w:rPr>
          <w:cs/>
        </w:rPr>
        <w:t>ส่วน</w:t>
      </w:r>
      <w:r>
        <w:rPr>
          <w:cs/>
        </w:rPr>
        <w:tab/>
        <w:t>ที่ 1,2,3)</w:t>
      </w:r>
      <w:r>
        <w:t>,TPAT</w:t>
      </w:r>
      <w:r>
        <w:rPr>
          <w:cs/>
        </w:rPr>
        <w:t xml:space="preserve">5/สอบสัมภาษณ์/อ่านระเบียบการรับสมัครเพิ่มเติมได้ที่ </w:t>
      </w:r>
      <w:r>
        <w:rPr>
          <w:cs/>
        </w:rPr>
        <w:tab/>
      </w:r>
      <w:hyperlink r:id="rId5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51B2A470" w14:textId="2AB38B8B" w:rsidR="00503BC9" w:rsidRDefault="00503BC9" w:rsidP="00503BC9">
      <w:pPr>
        <w:pStyle w:val="Heading4"/>
      </w:pPr>
      <w:bookmarkStart w:id="28" w:name="_Hlk209008866"/>
      <w:r>
        <w:rPr>
          <w:cs/>
        </w:rPr>
        <w:t xml:space="preserve">การคัดเลือกภาควิชาคอมพิวเตอร์ศึกษา 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Admission </w:t>
      </w:r>
      <w:r>
        <w:rPr>
          <w:cs/>
        </w:rPr>
        <w:t>มีเกณฑ์คะ</w:t>
      </w:r>
      <w:r>
        <w:rPr>
          <w:rFonts w:hint="cs"/>
          <w:cs/>
        </w:rPr>
        <w:t>แนน ดังนี้</w:t>
      </w:r>
    </w:p>
    <w:p w14:paraId="4D5B48CF" w14:textId="77777777" w:rsidR="00503BC9" w:rsidRDefault="00503BC9" w:rsidP="00110EFA">
      <w:pPr>
        <w:pStyle w:val="Heading5"/>
      </w:pPr>
      <w:r>
        <w:rPr>
          <w:cs/>
        </w:rPr>
        <w:t>รอบ</w:t>
      </w:r>
      <w:r>
        <w:t xml:space="preserve">Admission </w:t>
      </w:r>
      <w:r w:rsidRPr="00503BC9">
        <w:rPr>
          <w:cs/>
        </w:rPr>
        <w:t>พิจารณา</w:t>
      </w:r>
      <w:r>
        <w:rPr>
          <w:cs/>
        </w:rPr>
        <w:t xml:space="preserve"> ดังนื้</w:t>
      </w:r>
    </w:p>
    <w:p w14:paraId="42050B29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689F53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59035B7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086969F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4F125928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0DF3311F" w14:textId="77777777" w:rsidR="00503BC9" w:rsidRPr="00503BC9" w:rsidRDefault="00503BC9" w:rsidP="00110EFA">
      <w:pPr>
        <w:pStyle w:val="Heading5"/>
      </w:pPr>
      <w:r w:rsidRPr="00503BC9">
        <w:rPr>
          <w:cs/>
        </w:rPr>
        <w:t>เงื่อนไขการรับ</w:t>
      </w:r>
    </w:p>
    <w:p w14:paraId="45B020B8" w14:textId="7777777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10E3FE00" w14:textId="77777777" w:rsidR="00503BC9" w:rsidRDefault="00503BC9" w:rsidP="00503BC9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15940099" w14:textId="77777777" w:rsidR="00503BC9" w:rsidRDefault="00503BC9" w:rsidP="00503BC9">
      <w:pPr>
        <w:pStyle w:val="Heading6"/>
      </w:pPr>
      <w:r>
        <w:rPr>
          <w:cs/>
        </w:rPr>
        <w:t>อ่าน</w:t>
      </w:r>
      <w:r w:rsidRPr="00503BC9">
        <w:rPr>
          <w:cs/>
        </w:rPr>
        <w:t>ระเบียบ</w:t>
      </w:r>
      <w:r>
        <w:rPr>
          <w:cs/>
        </w:rPr>
        <w:t xml:space="preserve">การรับสมัครเพิ่มเติมได้ที่ </w:t>
      </w:r>
      <w:r>
        <w:t>www.admission.kmutnb.ac.th</w:t>
      </w:r>
    </w:p>
    <w:p w14:paraId="69E7A2B4" w14:textId="77777777" w:rsidR="00503BC9" w:rsidRDefault="00503BC9" w:rsidP="00110EFA">
      <w:pPr>
        <w:pStyle w:val="Heading5"/>
      </w:pPr>
      <w:r>
        <w:rPr>
          <w:cs/>
        </w:rPr>
        <w:t>พิจารณาเกณฑ์</w:t>
      </w:r>
      <w:r w:rsidRPr="00503BC9">
        <w:rPr>
          <w:cs/>
        </w:rPr>
        <w:t>คะแนน</w:t>
      </w:r>
      <w:r>
        <w:rPr>
          <w:cs/>
        </w:rPr>
        <w:t>ดังนี้</w:t>
      </w:r>
    </w:p>
    <w:p w14:paraId="7659CB46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คะแนนขั้นต่ำวิชาการคิดอย่างมีเหตุผล (</w:t>
      </w:r>
      <w:r w:rsidRPr="00503BC9">
        <w:t>TGAT</w:t>
      </w:r>
      <w:r w:rsidRPr="00503BC9">
        <w:rPr>
          <w:cs/>
        </w:rPr>
        <w:t>2) 25%</w:t>
      </w:r>
    </w:p>
    <w:p w14:paraId="6DD82E3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คะแนนขั้นต่ำวิชาการสื่อสารภาษาอังกฤษ (</w:t>
      </w:r>
      <w:r w:rsidRPr="00503BC9">
        <w:t>TGAT</w:t>
      </w:r>
      <w:r w:rsidRPr="00503BC9">
        <w:rPr>
          <w:cs/>
        </w:rPr>
        <w:t>1) 25%</w:t>
      </w:r>
    </w:p>
    <w:p w14:paraId="1972FD6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คะแนนขั้นต่ำวิชาความถนัดวิทยาศาสตร์ เทคโนโลยี วิศวกรรมศาสตร์ (</w:t>
      </w:r>
      <w:r w:rsidRPr="00503BC9">
        <w:t>TPAT</w:t>
      </w:r>
      <w:r w:rsidRPr="00503BC9">
        <w:rPr>
          <w:cs/>
        </w:rPr>
        <w:t xml:space="preserve">3) </w:t>
      </w:r>
      <w:r w:rsidRPr="00503BC9">
        <w:rPr>
          <w:cs/>
        </w:rPr>
        <w:tab/>
        <w:t>25%</w:t>
      </w:r>
    </w:p>
    <w:p w14:paraId="6B713701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คะแนนขั้นต่ำวิชาความถนัดครุศาสตร์-ศึกษาศาสตร์ (</w:t>
      </w:r>
      <w:r w:rsidRPr="00503BC9">
        <w:t xml:space="preserve">TPAT </w:t>
      </w:r>
      <w:r w:rsidRPr="00503BC9">
        <w:rPr>
          <w:cs/>
        </w:rPr>
        <w:t>5) 25%</w:t>
      </w:r>
    </w:p>
    <w:p w14:paraId="27530BBB" w14:textId="071ECB3A" w:rsidR="00503BC9" w:rsidRDefault="00503BC9" w:rsidP="00503BC9">
      <w:pPr>
        <w:pStyle w:val="Heading4"/>
      </w:pPr>
      <w:bookmarkStart w:id="29" w:name="_Hlk209008928"/>
      <w:bookmarkEnd w:id="28"/>
      <w:r>
        <w:rPr>
          <w:cs/>
        </w:rPr>
        <w:t>การคัดเลือกเข้าศึกษาต่อในภาควิชาคอมพิวเตอร์ศึกษา ศึกษา 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  <w:t>โครงการรับตรง สำหรับผู้มีวุฒิ ม.6 มีเกณฑ์</w:t>
      </w:r>
      <w:r>
        <w:rPr>
          <w:rFonts w:hint="cs"/>
          <w:cs/>
        </w:rPr>
        <w:t>ดังนี้</w:t>
      </w:r>
    </w:p>
    <w:p w14:paraId="6A67133E" w14:textId="23E98B82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rFonts w:hint="cs"/>
          <w:cs/>
        </w:rPr>
        <w:t xml:space="preserve">   ก</w:t>
      </w:r>
      <w:r>
        <w:t xml:space="preserve">)  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 xml:space="preserve">โครงการรับตรง สำหรับผู้มีวุฒิ ม.6 พิจารณาจาก </w:t>
      </w:r>
    </w:p>
    <w:p w14:paraId="0F5A0EBD" w14:textId="77777777" w:rsidR="00503BC9" w:rsidRPr="00503BC9" w:rsidRDefault="00503BC9" w:rsidP="00503BC9">
      <w:pPr>
        <w:pStyle w:val="Heading6"/>
      </w:pPr>
      <w:r w:rsidRPr="00503BC9">
        <w:rPr>
          <w:cs/>
        </w:rPr>
        <w:t>ผู้สมัครที่จบจาก รร. หลักสูตรแกนกลาง</w:t>
      </w:r>
    </w:p>
    <w:p w14:paraId="0CF41AA4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BAEBEFA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หลักสูตรอาชีวะ</w:t>
      </w:r>
    </w:p>
    <w:p w14:paraId="49E1358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5FCFDC3A" w14:textId="77777777" w:rsidR="00503BC9" w:rsidRDefault="00503BC9" w:rsidP="00503BC9">
      <w:pPr>
        <w:pStyle w:val="Heading6"/>
      </w:pPr>
      <w:r>
        <w:rPr>
          <w:cs/>
        </w:rPr>
        <w:lastRenderedPageBreak/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444088E4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7AD07B46" w14:textId="77777777" w:rsidR="00503BC9" w:rsidRPr="00503BC9" w:rsidRDefault="00503BC9" w:rsidP="00503BC9">
      <w:pPr>
        <w:pStyle w:val="Heading6"/>
      </w:pPr>
      <w:r>
        <w:rPr>
          <w:cs/>
        </w:rPr>
        <w:tab/>
        <w:t>มัธยมศึกษา</w:t>
      </w:r>
      <w:r w:rsidRPr="00503BC9">
        <w:rPr>
          <w:cs/>
        </w:rPr>
        <w:t>ตอนปลาย (ม.6) เน้นแผนการเรียนรู้ทางด้านคณิตศาสตร์-วิทยาศาสตร์</w:t>
      </w:r>
      <w:r w:rsidRPr="00503BC9">
        <w:rPr>
          <w:cs/>
        </w:rPr>
        <w:tab/>
        <w:t>และเทคโนโลยี หรือแผนการเรียนศิลปศาสตร์-คณิตศาสตร์ หรือแผนการเรียน</w:t>
      </w:r>
    </w:p>
    <w:p w14:paraId="2B163493" w14:textId="77777777" w:rsidR="00503BC9" w:rsidRDefault="00503BC9" w:rsidP="00503BC9">
      <w:pPr>
        <w:pStyle w:val="Heading6"/>
      </w:pPr>
      <w:r w:rsidRPr="00503BC9">
        <w:rPr>
          <w:cs/>
        </w:rPr>
        <w:tab/>
        <w:t>ศิลปศาสตร์-ภาษา โดยต้องผ่านการเรียนรายวิชาในกลุ่มสาระการเรียนรู้ทางด้าน</w:t>
      </w:r>
      <w:r w:rsidRPr="00503BC9">
        <w:rPr>
          <w:cs/>
        </w:rPr>
        <w:tab/>
        <w:t>คณิตศาสตร์-วิทยาศาสตร์และเทคโนโลยี ไม่น้อยกว่า 30 หน่วยกิต/สอบสัมภาษณ์</w:t>
      </w:r>
      <w:r w:rsidRPr="00503BC9">
        <w:rPr>
          <w:cs/>
        </w:rPr>
        <w:tab/>
        <w:t>อ่านระเบียบการรับสมัครเพิ่มเติมได้ที่</w:t>
      </w:r>
      <w:r>
        <w:rPr>
          <w:cs/>
        </w:rPr>
        <w:t xml:space="preserve"> </w:t>
      </w:r>
      <w:r>
        <w:t>www.admission.kmutnb.ac.th</w:t>
      </w:r>
    </w:p>
    <w:bookmarkEnd w:id="29"/>
    <w:p w14:paraId="376572AA" w14:textId="0A51FA02" w:rsidR="00503BC9" w:rsidRDefault="00503BC9" w:rsidP="00503BC9">
      <w:pPr>
        <w:pStyle w:val="Heading4"/>
        <w:rPr>
          <w:cs/>
        </w:rPr>
      </w:pPr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โครงการรับตรงสอบข้อเขียน (สำหรับผู้มีวุฒิ ม.3 ม.6 ปวช. และ ปวส.)  </w:t>
      </w:r>
      <w:bookmarkStart w:id="30" w:name="_Hlk209009067"/>
      <w:r>
        <w:rPr>
          <w:cs/>
        </w:rPr>
        <w:t>มีเกณฑ์</w:t>
      </w:r>
      <w:bookmarkEnd w:id="30"/>
      <w:r>
        <w:rPr>
          <w:rFonts w:hint="cs"/>
          <w:cs/>
        </w:rPr>
        <w:t>ดังนี้</w:t>
      </w:r>
    </w:p>
    <w:p w14:paraId="49ECB02F" w14:textId="77777777" w:rsidR="00503BC9" w:rsidRDefault="00503BC9" w:rsidP="00110EFA">
      <w:pPr>
        <w:pStyle w:val="Heading5"/>
      </w:pPr>
      <w:r>
        <w:rPr>
          <w:cs/>
        </w:rPr>
        <w:t xml:space="preserve"> รอบที่4</w:t>
      </w:r>
      <w:r>
        <w:t xml:space="preserve"> Direct Admission </w:t>
      </w:r>
      <w:r>
        <w:rPr>
          <w:cs/>
        </w:rPr>
        <w:t xml:space="preserve">โครงการรับตรงสอบข้อเขียน (สำหรับผู้มีวุฒิ ม.3 ม.6 </w:t>
      </w:r>
    </w:p>
    <w:p w14:paraId="182FDF68" w14:textId="49EED9D7" w:rsidR="00503BC9" w:rsidRDefault="00503BC9" w:rsidP="000A0524">
      <w:pPr>
        <w:pStyle w:val="Heading6"/>
      </w:pPr>
      <w:r>
        <w:rPr>
          <w:cs/>
        </w:rPr>
        <w:t xml:space="preserve">ปวช. และ ปวส.) พิจารณาจาก </w:t>
      </w:r>
    </w:p>
    <w:p w14:paraId="7F9A5492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EAB634B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700D10A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4043EF4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093EEA6F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4DB458EC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4F8B90A2" w14:textId="1AC44335" w:rsidR="00503BC9" w:rsidRP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ในสาขาวิชาตามที่กำหนดในระเบียบการรับสมัคร/สอบข้อเขียน/สอบ</w:t>
      </w:r>
      <w:r>
        <w:rPr>
          <w:cs/>
        </w:rPr>
        <w:tab/>
        <w:t>สัมภาษณ์/อ่านระเบียบการรับสมัครเพิ่มเติมได้ที่</w:t>
      </w:r>
      <w:r>
        <w:t>www.admission.kmutnb.ac.th</w:t>
      </w:r>
    </w:p>
    <w:bookmarkEnd w:id="27"/>
    <w:p w14:paraId="6CD240D0" w14:textId="33A37C0C" w:rsidR="00464B13" w:rsidRPr="00503BC9" w:rsidRDefault="00503BC9" w:rsidP="00503BC9">
      <w:pPr>
        <w:pStyle w:val="Heading3"/>
      </w:pPr>
      <w:r>
        <w:rPr>
          <w:cs/>
        </w:rPr>
        <w:t>ทั่วไปเกี่ยวกับการสอบเข้าศึกษาต่อภาควิชาคอมพิวเตอร์ศึกษา</w:t>
      </w:r>
    </w:p>
    <w:bookmarkEnd w:id="6"/>
    <w:p w14:paraId="53247B8D" w14:textId="77777777" w:rsidR="00503BC9" w:rsidRPr="00FA5EE5" w:rsidRDefault="00503BC9" w:rsidP="00503BC9">
      <w:pPr>
        <w:pStyle w:val="Heading4"/>
      </w:pPr>
      <w:r w:rsidRPr="00FA5EE5">
        <w:t xml:space="preserve">GED </w:t>
      </w:r>
      <w:r w:rsidRPr="00FA5EE5">
        <w:rPr>
          <w:cs/>
        </w:rPr>
        <w:t xml:space="preserve">หรือ </w:t>
      </w:r>
      <w:r w:rsidRPr="00FA5EE5">
        <w:t xml:space="preserve">General Educational Development </w:t>
      </w:r>
      <w:r w:rsidRPr="00FA5EE5">
        <w:rPr>
          <w:cs/>
        </w:rPr>
        <w:t>คือ โปรแกรมการสอบเพื่อรับวุฒิ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A5EE5">
        <w:rPr>
          <w:cs/>
        </w:rPr>
        <w:t xml:space="preserve">การศึกษาที่เทียบเท่ามัธยมปลายในสหรัฐอเมริกา สำหรับผู้ที่ไม่ได้เรียนจบ </w:t>
      </w:r>
      <w:r w:rsidRPr="00FA5EE5">
        <w:t>High School</w:t>
      </w:r>
    </w:p>
    <w:p w14:paraId="5517FFFB" w14:textId="7B007334" w:rsidR="00503BC9" w:rsidRDefault="00503BC9" w:rsidP="00503BC9">
      <w:pPr>
        <w:pStyle w:val="Heading4"/>
      </w:pPr>
      <w:r>
        <w:rPr>
          <w:cs/>
        </w:rPr>
        <w:t xml:space="preserve">ถ้าเลือกสอบในโครงการรับตรงของภาควิชาคอมพิวเตอร์ศึกษาคณะครุศาสตร์อุตสาหกรรม </w:t>
      </w:r>
      <w:r>
        <w:rPr>
          <w:cs/>
        </w:rPr>
        <w:tab/>
      </w:r>
      <w:r>
        <w:rPr>
          <w:cs/>
        </w:rPr>
        <w:tab/>
        <w:t xml:space="preserve">ต้องไปสอบที่ มหาวิทยาลัยเทคโนโลยีพระจอมเกล้าพระนครเหนือ กรุงเทพมหานคร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(บางซื่อ) โดยรายละเอียดห้องสอบจะแจ้งในประกาศ</w:t>
      </w:r>
    </w:p>
    <w:p w14:paraId="4F929E75" w14:textId="0E29EF01" w:rsidR="00503BC9" w:rsidRDefault="00503BC9" w:rsidP="00503BC9">
      <w:pPr>
        <w:pStyle w:val="Heading4"/>
      </w:pPr>
      <w:r>
        <w:rPr>
          <w:cs/>
        </w:rPr>
        <w:t xml:space="preserve">ภาควิชาคอมพิวเตอร์ศึกษาสามารถสามารถตรวจสอบได้ที่ </w:t>
      </w:r>
      <w:r>
        <w:t xml:space="preserve">admission.kmutnb.ac.th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ตามกำหนดการของมหาวิทยาลัย</w:t>
      </w:r>
    </w:p>
    <w:p w14:paraId="5D1A123B" w14:textId="30D8BFBC" w:rsidR="00503BC9" w:rsidRDefault="00503BC9" w:rsidP="00503BC9">
      <w:pPr>
        <w:pStyle w:val="Heading4"/>
      </w:pPr>
      <w:r>
        <w:rPr>
          <w:cs/>
        </w:rPr>
        <w:t>เอกสารใดบ้างที่ต้องเตรียมมาในวันสอบข้อเขียนของภาควิชาคอมพิวเตอร์ศึกษาผู้สมัครต้อง</w:t>
      </w:r>
      <w:r>
        <w:rPr>
          <w:cs/>
        </w:rPr>
        <w:tab/>
      </w:r>
      <w:r>
        <w:rPr>
          <w:cs/>
        </w:rPr>
        <w:tab/>
        <w:t>นำเอกสารดังนี้ บัตรประจำตัวประชาชน หรือ บัตรประจำตัว</w:t>
      </w:r>
      <w:r w:rsidRPr="00503BC9">
        <w:rPr>
          <w:cs/>
        </w:rPr>
        <w:t>นักเรียน</w:t>
      </w:r>
      <w:r>
        <w:rPr>
          <w:cs/>
        </w:rPr>
        <w:t xml:space="preserve"> ที่มีรูปถ่ายและเลข</w:t>
      </w:r>
      <w:r>
        <w:rPr>
          <w:cs/>
        </w:rPr>
        <w:tab/>
      </w:r>
      <w:r>
        <w:rPr>
          <w:cs/>
        </w:rPr>
        <w:tab/>
        <w:t>ประจำตัวประชาชน หลักฐานการสมัครสอบ (พิมพ์จากระบบสมัครออนไลน์)</w:t>
      </w:r>
    </w:p>
    <w:p w14:paraId="66C6451F" w14:textId="77777777" w:rsidR="00503BC9" w:rsidRDefault="00503BC9" w:rsidP="001C16C8">
      <w:pPr>
        <w:pStyle w:val="Heading4"/>
      </w:pPr>
      <w:r>
        <w:rPr>
          <w:cs/>
        </w:rPr>
        <w:lastRenderedPageBreak/>
        <w:t>หากไม่มีเอกสารครบถ้วนตามที่มหาวิทยาลัยกำหนด จะไม่สามารถเข้าสอบหรือเข้า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สัมภาษณ์ได้ และถือว่า สละสิทธิ์การสมัคร</w:t>
      </w:r>
    </w:p>
    <w:bookmarkEnd w:id="4"/>
    <w:p w14:paraId="0CCAA407" w14:textId="77777777" w:rsidR="001C16C8" w:rsidRDefault="001C16C8" w:rsidP="001C16C8">
      <w:pPr>
        <w:pStyle w:val="Heading3"/>
      </w:pPr>
      <w:r>
        <w:rPr>
          <w:cs/>
        </w:rPr>
        <w:t>ใช้จ่ายในการสมัคร</w:t>
      </w:r>
    </w:p>
    <w:p w14:paraId="6F543955" w14:textId="2DF6F8C1" w:rsidR="00464B13" w:rsidRPr="00464B13" w:rsidRDefault="001C16C8" w:rsidP="001C16C8">
      <w:pPr>
        <w:pStyle w:val="Heading4"/>
        <w:rPr>
          <w:cs/>
        </w:rPr>
      </w:pPr>
      <w:r>
        <w:rPr>
          <w:cs/>
        </w:rPr>
        <w:t>ค่าใช้จ่ายในการสมัครแต่ละโครงการของภาควิชาคอมพิวเตอร์ศึกษา</w:t>
      </w:r>
      <w:r>
        <w:rPr>
          <w:rFonts w:hint="cs"/>
          <w:cs/>
        </w:rPr>
        <w:t xml:space="preserve"> จะมี</w:t>
      </w:r>
      <w:r>
        <w:rPr>
          <w:cs/>
        </w:rPr>
        <w:t>ค่าธรรมเนียม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สมัคร สำหรับทุกโครงการ = 300 บาท / อันดับ ผู้สมัคร เลือกได้ 1 คณะ เท่านั้น</w:t>
      </w:r>
    </w:p>
    <w:bookmarkEnd w:id="3"/>
    <w:p w14:paraId="58D4A019" w14:textId="4D234A13" w:rsidR="001C16C8" w:rsidRDefault="001C16C8" w:rsidP="001C16C8">
      <w:pPr>
        <w:pStyle w:val="Heading4"/>
      </w:pPr>
      <w:r>
        <w:rPr>
          <w:cs/>
        </w:rPr>
        <w:t xml:space="preserve">ภาควิชาคอมพิวเตอร์ศึกษาชำระเงินการสมัครเข้าศึกษาชำระได้ที่ธนาคารกรุงไทย ทุกสาขา </w:t>
      </w:r>
      <w:r>
        <w:rPr>
          <w:cs/>
        </w:rPr>
        <w:tab/>
      </w:r>
      <w:r>
        <w:rPr>
          <w:cs/>
        </w:rPr>
        <w:tab/>
        <w:t>หรือชำระผ่าน ช่องทางออนไลน์ของธนาคารกรุงไทย (</w:t>
      </w:r>
      <w:r>
        <w:t xml:space="preserve">Krung Thai Next / Internet </w:t>
      </w:r>
      <w:r>
        <w:tab/>
      </w:r>
      <w:r>
        <w:tab/>
      </w:r>
      <w:r>
        <w:tab/>
        <w:t>Banking)</w:t>
      </w:r>
      <w:r>
        <w:rPr>
          <w:cs/>
        </w:rPr>
        <w:t xml:space="preserve">ใช้ ใบ </w:t>
      </w:r>
      <w:r>
        <w:t xml:space="preserve">Pay-in </w:t>
      </w:r>
      <w:r>
        <w:rPr>
          <w:cs/>
        </w:rPr>
        <w:t>ที่พิมพ์จากระบบสมัครออนไลน์ เมื่อชำระเงินแล้ว ต้อง เก็บ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หลักฐานการชำระเงินไว้แนบในระบบ ด้วย</w:t>
      </w:r>
    </w:p>
    <w:p w14:paraId="510EEA4C" w14:textId="48B18DEC" w:rsidR="001C16C8" w:rsidRDefault="001C16C8" w:rsidP="001C16C8">
      <w:pPr>
        <w:pStyle w:val="Heading4"/>
      </w:pPr>
      <w:r>
        <w:rPr>
          <w:cs/>
        </w:rPr>
        <w:t>ภาควิชาคอมพิวเตอร์ศึกษาหากสมัครผิด “ค่าสมัครจะไม่คืน ไม่ว่ากรณีใด ๆ เช่น</w:t>
      </w:r>
    </w:p>
    <w:p w14:paraId="443F3EED" w14:textId="77777777" w:rsidR="001C16C8" w:rsidRDefault="001C16C8" w:rsidP="00110EFA">
      <w:pPr>
        <w:pStyle w:val="Heading5"/>
      </w:pPr>
      <w:r>
        <w:rPr>
          <w:cs/>
        </w:rPr>
        <w:t>สมัครซ้ำ</w:t>
      </w:r>
    </w:p>
    <w:p w14:paraId="495DD15B" w14:textId="77777777" w:rsidR="001C16C8" w:rsidRDefault="001C16C8" w:rsidP="00110EFA">
      <w:pPr>
        <w:pStyle w:val="Heading5"/>
      </w:pPr>
      <w:r>
        <w:rPr>
          <w:cs/>
        </w:rPr>
        <w:t xml:space="preserve"> </w:t>
      </w:r>
      <w:r w:rsidRPr="001C16C8">
        <w:rPr>
          <w:cs/>
        </w:rPr>
        <w:t>สมัคร</w:t>
      </w:r>
      <w:r>
        <w:rPr>
          <w:cs/>
        </w:rPr>
        <w:t>ผิดคณะ</w:t>
      </w:r>
    </w:p>
    <w:p w14:paraId="2F355FEF" w14:textId="77777777" w:rsidR="001C16C8" w:rsidRDefault="001C16C8" w:rsidP="00110EFA">
      <w:pPr>
        <w:pStyle w:val="Heading5"/>
      </w:pPr>
      <w:r>
        <w:rPr>
          <w:cs/>
        </w:rPr>
        <w:t xml:space="preserve"> เปลี่ยนใจ หรือ</w:t>
      </w:r>
      <w:r w:rsidRPr="001C16C8">
        <w:rPr>
          <w:cs/>
        </w:rPr>
        <w:t>ชำระ</w:t>
      </w:r>
      <w:r>
        <w:rPr>
          <w:cs/>
        </w:rPr>
        <w:t>เงินไม่ทันเวลา”</w:t>
      </w:r>
    </w:p>
    <w:p w14:paraId="51198981" w14:textId="77777777" w:rsidR="001C16C8" w:rsidRDefault="001C16C8" w:rsidP="001C16C8">
      <w:pPr>
        <w:pStyle w:val="Heading3"/>
      </w:pPr>
      <w:r>
        <w:rPr>
          <w:cs/>
        </w:rPr>
        <w:t>การยืนยันสิทธ์ในแต่ละรอบ</w:t>
      </w:r>
    </w:p>
    <w:p w14:paraId="0E0B1609" w14:textId="04C84918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ผู้สมัครภาควิชาคอมพิวเตอร์ต้องยืนยันสิทธิ์ในระบบ </w:t>
      </w:r>
      <w:r>
        <w:t xml:space="preserve">TCAS </w:t>
      </w:r>
      <w:r>
        <w:rPr>
          <w:cs/>
        </w:rPr>
        <w:t xml:space="preserve">รอบ 2 ผ่านเว็บไซต์ </w:t>
      </w:r>
      <w:r>
        <w:tab/>
      </w:r>
      <w:r>
        <w:tab/>
      </w:r>
      <w:r>
        <w:tab/>
        <w:t>https://student.mytcas.com</w:t>
      </w:r>
      <w:r>
        <w:rPr>
          <w:cs/>
        </w:rPr>
        <w:t xml:space="preserve">เป็นระบบกลางของ ที่ประชุมอธิการบดีแห่งประเทศไทย </w:t>
      </w:r>
      <w:r>
        <w:rPr>
          <w:cs/>
        </w:rPr>
        <w:tab/>
      </w:r>
      <w:r>
        <w:rPr>
          <w:cs/>
        </w:rPr>
        <w:tab/>
        <w:t>(ทปอ.)</w:t>
      </w:r>
    </w:p>
    <w:p w14:paraId="0759BDF0" w14:textId="41ABAFB3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ผู้สมัครภาควิชาคอมพิวเตอร์ศึกษาต้องเตรียมข้อมูลเลขบัตรประชาชน 13 หลักรหัสผ่าน </w:t>
      </w:r>
      <w:r>
        <w:rPr>
          <w:cs/>
        </w:rPr>
        <w:tab/>
      </w:r>
      <w:r>
        <w:rPr>
          <w:cs/>
        </w:rPr>
        <w:tab/>
        <w:t>(</w:t>
      </w:r>
      <w:r>
        <w:t xml:space="preserve">Password) </w:t>
      </w:r>
      <w:r>
        <w:rPr>
          <w:cs/>
        </w:rPr>
        <w:t xml:space="preserve">ที่ใช้สมัครระบบ </w:t>
      </w:r>
      <w:r>
        <w:t>TCAS</w:t>
      </w:r>
      <w:r>
        <w:rPr>
          <w:cs/>
        </w:rPr>
        <w:t>อันดับ/ชื่อสาขาที่ผ่านการคัดเลือก ความพร้อมใน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การศึกษา </w:t>
      </w:r>
    </w:p>
    <w:p w14:paraId="0D2860A0" w14:textId="59AE9B45" w:rsidR="00464B13" w:rsidRPr="00464B13" w:rsidRDefault="001C16C8" w:rsidP="001C16C8">
      <w:pPr>
        <w:pStyle w:val="Heading4"/>
      </w:pPr>
      <w:r>
        <w:rPr>
          <w:cs/>
        </w:rPr>
        <w:t>ถ้าลืมหรือไม่ยืนยันสิทธิ์ของภาควิชาคอมพิวเตอร์จะถือว่าสละสิทธิ์ ทันทีโดยไม่สามารถ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>
        <w:t xml:space="preserve">TCAS </w:t>
      </w:r>
      <w:r>
        <w:rPr>
          <w:cs/>
        </w:rPr>
        <w:t>ปี</w:t>
      </w:r>
      <w:r>
        <w:rPr>
          <w:cs/>
        </w:rPr>
        <w:tab/>
      </w:r>
      <w:r>
        <w:rPr>
          <w:cs/>
        </w:rPr>
        <w:tab/>
        <w:t>ถัดไป</w:t>
      </w:r>
    </w:p>
    <w:p w14:paraId="2CF3D625" w14:textId="556E68F5" w:rsidR="001C16C8" w:rsidRDefault="001C16C8" w:rsidP="001C16C8">
      <w:pPr>
        <w:pStyle w:val="Heading4"/>
      </w:pPr>
      <w:r>
        <w:rPr>
          <w:cs/>
        </w:rPr>
        <w:t xml:space="preserve">ถ้ายืนยันสิทธิ์ของภาควิชาคอมพิวเตอร์ศึกษาโดยทั่วไป ไม่สามารถสมัครรอบถัดไปในระบบ </w:t>
      </w:r>
      <w:r>
        <w:tab/>
      </w:r>
      <w:r>
        <w:tab/>
        <w:t xml:space="preserve">TCAS </w:t>
      </w:r>
      <w:r>
        <w:rPr>
          <w:cs/>
        </w:rPr>
        <w:t xml:space="preserve">ได้อีก ชื่อของผู้ยืนยันสิทธิ์จะถูก ตัดสิทธิ์จากระบบ </w:t>
      </w:r>
      <w:r>
        <w:t xml:space="preserve">TCAS </w:t>
      </w:r>
      <w:r>
        <w:rPr>
          <w:cs/>
        </w:rPr>
        <w:t>อัตโนมัติ ยกเว้นบาง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โครงการพิเศษที่อยู่นอกระบบ </w:t>
      </w:r>
      <w:r>
        <w:t>TCAS (</w:t>
      </w:r>
      <w:r>
        <w:rPr>
          <w:cs/>
        </w:rPr>
        <w:t xml:space="preserve">เช่น รอบ </w:t>
      </w:r>
      <w:r>
        <w:t xml:space="preserve">Portfolio </w:t>
      </w:r>
      <w:r>
        <w:rPr>
          <w:cs/>
        </w:rPr>
        <w:t>หรือรอบมหาวิทยาลัยจัดเอง)</w:t>
      </w:r>
    </w:p>
    <w:p w14:paraId="610F9F95" w14:textId="19A5311E" w:rsidR="00464B13" w:rsidRPr="00464B13" w:rsidRDefault="001C16C8" w:rsidP="001C16C8">
      <w:pPr>
        <w:pStyle w:val="Heading4"/>
      </w:pPr>
      <w:r>
        <w:rPr>
          <w:cs/>
        </w:rPr>
        <w:t>หลังจากยืนยันสิทธิ์ของภาควิชาคอมพิวเตอร์ศึกษาแล้ว</w:t>
      </w:r>
      <w:r>
        <w:rPr>
          <w:rFonts w:hint="cs"/>
          <w:cs/>
        </w:rPr>
        <w:t>จะต้อง</w:t>
      </w:r>
      <w:r>
        <w:rPr>
          <w:cs/>
        </w:rPr>
        <w:t xml:space="preserve">รอประกาศวันรายงานตัว / </w:t>
      </w:r>
      <w:r>
        <w:rPr>
          <w:cs/>
        </w:rPr>
        <w:tab/>
      </w:r>
      <w:r>
        <w:rPr>
          <w:cs/>
        </w:rPr>
        <w:tab/>
        <w:t>ขึ้นทะเบียนนักศึกษา / ชำระเงินค่าธรรมเนียม ดำเนินการให้เสร็จตาม</w:t>
      </w:r>
      <w:r>
        <w:rPr>
          <w:cs/>
        </w:rPr>
        <w:tab/>
        <w:t>ระยะเวลาที่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มหาวิทยาลัยกำหนด หากไม่รายงานตัวในระบบของมหาวิทยาลัย = ถือว่าสละสิทธิ์แม้จะ</w:t>
      </w:r>
      <w:r>
        <w:rPr>
          <w:cs/>
        </w:rPr>
        <w:tab/>
      </w:r>
      <w:r>
        <w:rPr>
          <w:cs/>
        </w:rPr>
        <w:tab/>
        <w:t xml:space="preserve">ยืนยัน </w:t>
      </w:r>
      <w:r>
        <w:t xml:space="preserve">TCAS </w:t>
      </w:r>
      <w:r>
        <w:rPr>
          <w:cs/>
        </w:rPr>
        <w:t>แล้ว</w:t>
      </w:r>
    </w:p>
    <w:p w14:paraId="1C4A548A" w14:textId="072C7D36" w:rsidR="001C16C8" w:rsidRDefault="001C16C8" w:rsidP="001C16C8">
      <w:pPr>
        <w:pStyle w:val="Heading4"/>
      </w:pPr>
      <w:r>
        <w:rPr>
          <w:cs/>
        </w:rPr>
        <w:lastRenderedPageBreak/>
        <w:t xml:space="preserve">หากยังลังเลว่าจะเรียนที่ภาควิชาคอมพิวเตอร์ศึกษาดีไหม อย่าเพิ่งกดยืนยันใน </w:t>
      </w:r>
      <w:r>
        <w:t xml:space="preserve">TCAS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เพราะ ไม่สามารถย้อนกลับได้ รอจนมั่นใจแน่ชัดก่อนวันสุดท้าย (2–3 พ.ค. 2568) แล้วค่อย</w:t>
      </w:r>
      <w:r>
        <w:rPr>
          <w:cs/>
        </w:rPr>
        <w:tab/>
      </w:r>
      <w:r>
        <w:rPr>
          <w:cs/>
        </w:rPr>
        <w:tab/>
        <w:t>ตัดสินใจ ถ้ายืนยันแล้วแต่ไม่ไปขึ้นทะเบียนเรียน = เสียสิทธิ์และเสียโอกาสการสมัครในปี</w:t>
      </w:r>
      <w:r>
        <w:rPr>
          <w:cs/>
        </w:rPr>
        <w:tab/>
      </w:r>
      <w:r>
        <w:rPr>
          <w:cs/>
        </w:rPr>
        <w:tab/>
        <w:t>ถัดไป</w:t>
      </w:r>
    </w:p>
    <w:p w14:paraId="7370553E" w14:textId="4A142281" w:rsidR="001C16C8" w:rsidRDefault="001C16C8" w:rsidP="001C16C8">
      <w:pPr>
        <w:pStyle w:val="Heading4"/>
      </w:pPr>
      <w:r>
        <w:rPr>
          <w:cs/>
        </w:rPr>
        <w:t>การยืนยันสิทธิ์ของภาควิชาคอมพิวเตอร์ศึกษาคือการที่ผู้สมัครแสดงเจตนา “ขอใช้สิทธิ์เข้า</w:t>
      </w:r>
      <w:r>
        <w:rPr>
          <w:cs/>
        </w:rPr>
        <w:tab/>
      </w:r>
      <w:r>
        <w:rPr>
          <w:cs/>
        </w:rPr>
        <w:tab/>
        <w:t>ศึกษา” ในคณะที่ตนเองผ่านการคัดเลือก</w:t>
      </w:r>
    </w:p>
    <w:p w14:paraId="3783200A" w14:textId="77777777" w:rsidR="001C16C8" w:rsidRDefault="001C16C8" w:rsidP="00110EFA">
      <w:pPr>
        <w:pStyle w:val="Heading5"/>
      </w:pPr>
      <w:r>
        <w:rPr>
          <w:cs/>
        </w:rPr>
        <w:t xml:space="preserve">หากไม่ยืนยันสิทธิ์ในช่วงเวลาที่กำหนด = ถือว่าสละสิทธิ์ทันที </w:t>
      </w:r>
    </w:p>
    <w:p w14:paraId="3C70E47E" w14:textId="77777777" w:rsidR="001C16C8" w:rsidRDefault="001C16C8" w:rsidP="00110EFA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521935E0" w14:textId="02519092" w:rsidR="001C16C8" w:rsidRDefault="001C16C8" w:rsidP="001C16C8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ผู้สมัครโครงการพิเศษกีฬา/ศิลปวัฒนธรรมของภาควิชาคอมพิวเตอร์ศึกษา ต้องยืนยันสิทธิ์</w:t>
      </w:r>
      <w:r>
        <w:rPr>
          <w:cs/>
        </w:rPr>
        <w:tab/>
      </w:r>
      <w:r>
        <w:rPr>
          <w:cs/>
        </w:rPr>
        <w:tab/>
        <w:t xml:space="preserve">ในระบบ </w:t>
      </w:r>
      <w:r>
        <w:t>TCAS</w:t>
      </w:r>
      <w:r>
        <w:rPr>
          <w:cs/>
        </w:rPr>
        <w:t xml:space="preserve">68 ที่เว็บไซต์ </w:t>
      </w:r>
      <w:r>
        <w:t xml:space="preserve">https://student.mytcas.com </w:t>
      </w:r>
      <w:r>
        <w:rPr>
          <w:cs/>
        </w:rPr>
        <w:t xml:space="preserve">ในวันที่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2–3 พฤษภาคม 2568หากไม่ยืนยันในวันดังกล่าว จะถือว่าสละสิทธิ์การเข้าศึกษา</w:t>
      </w:r>
    </w:p>
    <w:p w14:paraId="4F089808" w14:textId="6E3118D4" w:rsidR="001C16C8" w:rsidRDefault="001C16C8" w:rsidP="001C16C8">
      <w:pPr>
        <w:pStyle w:val="Heading4"/>
      </w:pPr>
      <w:r>
        <w:rPr>
          <w:cs/>
        </w:rPr>
        <w:t xml:space="preserve">ผู้สมัครโครงการรับตรงของภาควิชาคอมพิวเตอร์ศึกษาต้องยืนยันสิทธิ์ผ่านระบบ </w:t>
      </w:r>
      <w:r>
        <w:t>TCAS</w:t>
      </w:r>
      <w:r>
        <w:rPr>
          <w:cs/>
        </w:rPr>
        <w:t xml:space="preserve">68 </w:t>
      </w:r>
      <w:r>
        <w:rPr>
          <w:cs/>
        </w:rPr>
        <w:tab/>
      </w:r>
      <w:r>
        <w:rPr>
          <w:cs/>
        </w:rPr>
        <w:tab/>
        <w:t xml:space="preserve">ที่เว็บไซต์ </w:t>
      </w:r>
      <w:r>
        <w:t xml:space="preserve">https://student.mytcas.com </w:t>
      </w:r>
      <w:r>
        <w:rPr>
          <w:cs/>
        </w:rPr>
        <w:t>ในวันที่ 2–3 พฤษภาคม 2568 เช่นเดียวกับ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รอบกีฬา/ศิลป์ การไม่ยืนยันภายในกำหนด = สละสิทธิ์</w:t>
      </w:r>
    </w:p>
    <w:p w14:paraId="70EEC367" w14:textId="77777777" w:rsidR="001C16C8" w:rsidRDefault="001C16C8" w:rsidP="001C16C8">
      <w:pPr>
        <w:pStyle w:val="Heading2"/>
        <w:numPr>
          <w:ilvl w:val="1"/>
          <w:numId w:val="1"/>
        </w:numPr>
        <w:spacing w:line="276" w:lineRule="auto"/>
      </w:pPr>
      <w:bookmarkStart w:id="31" w:name="_Toc209010749"/>
      <w:r>
        <w:rPr>
          <w:cs/>
        </w:rPr>
        <w:t>หมวดหมู่ทั่วไปของภาควิชาคอมพิวเตอร์ศึกษา มีดังนี้</w:t>
      </w:r>
      <w:bookmarkEnd w:id="31"/>
    </w:p>
    <w:p w14:paraId="29453D54" w14:textId="77777777" w:rsidR="001C16C8" w:rsidRDefault="001C16C8" w:rsidP="001C16C8">
      <w:pPr>
        <w:pStyle w:val="Heading3"/>
      </w:pPr>
      <w:r>
        <w:rPr>
          <w:cs/>
        </w:rPr>
        <w:t>ด้าน</w:t>
      </w:r>
      <w:r w:rsidRPr="001C16C8">
        <w:rPr>
          <w:cs/>
        </w:rPr>
        <w:t>ทั่วไป</w:t>
      </w:r>
    </w:p>
    <w:p w14:paraId="4459700F" w14:textId="4F0902BE" w:rsidR="001C16C8" w:rsidRDefault="001C16C8" w:rsidP="001C16C8">
      <w:pPr>
        <w:pStyle w:val="Heading4"/>
      </w:pPr>
      <w:r>
        <w:rPr>
          <w:cs/>
        </w:rPr>
        <w:t>หลักสูตรครุศาสตร์อุตสาหกรรมบัณฑิต สาขาเทคโนโลยีคอมพิวเตอร์ มีชื่อภาษาอังกฤษว่า</w:t>
      </w:r>
      <w:r>
        <w:t xml:space="preserve"> </w:t>
      </w:r>
      <w:r>
        <w:tab/>
      </w:r>
      <w:r>
        <w:tab/>
        <w:t xml:space="preserve">Bachelor of Science in Technical Education Program in Computer </w:t>
      </w:r>
      <w:r>
        <w:tab/>
      </w:r>
      <w:r>
        <w:tab/>
      </w:r>
      <w:r>
        <w:tab/>
      </w:r>
      <w:r>
        <w:tab/>
        <w:t>Technology</w:t>
      </w:r>
    </w:p>
    <w:p w14:paraId="4C32E3A3" w14:textId="5AFA869C" w:rsidR="001C16C8" w:rsidRDefault="000874E7" w:rsidP="000874E7">
      <w:pPr>
        <w:pStyle w:val="Heading4"/>
      </w:pPr>
      <w:r>
        <w:rPr>
          <w:cs/>
        </w:rPr>
        <w:t>สำเร็จการศึกษาหลักสูตรภาคคอมพิวเตอร์ศึกษาได้รับปริญญา</w:t>
      </w:r>
      <w:r w:rsidR="001C16C8">
        <w:rPr>
          <w:cs/>
        </w:rPr>
        <w:t>ครุศาสตร์อุตสาหกรรม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C16C8">
        <w:rPr>
          <w:cs/>
        </w:rPr>
        <w:t xml:space="preserve">บัณฑิต (เทคโนโลยีคอมพิวเตอร์) / </w:t>
      </w:r>
      <w:r w:rsidR="001C16C8">
        <w:t xml:space="preserve">Bachelor of Science in </w:t>
      </w:r>
      <w:r w:rsidR="001C16C8">
        <w:tab/>
        <w:t xml:space="preserve">Technical </w:t>
      </w:r>
      <w:r>
        <w:tab/>
      </w:r>
      <w:r>
        <w:tab/>
      </w:r>
      <w:r>
        <w:tab/>
      </w:r>
      <w:r w:rsidR="001C16C8">
        <w:t>Education (Computer Technology)</w:t>
      </w:r>
    </w:p>
    <w:p w14:paraId="02541F05" w14:textId="3C335AF4" w:rsidR="000874E7" w:rsidRDefault="000874E7" w:rsidP="000874E7">
      <w:pPr>
        <w:pStyle w:val="Heading4"/>
      </w:pPr>
      <w:r>
        <w:rPr>
          <w:cs/>
        </w:rPr>
        <w:t>หลักสูตรภาคคอมพิวเตอร์ศึกษาเรียน</w:t>
      </w:r>
      <w:r>
        <w:rPr>
          <w:rFonts w:hint="cs"/>
          <w:cs/>
        </w:rPr>
        <w:t xml:space="preserve"> </w:t>
      </w:r>
      <w:r>
        <w:rPr>
          <w:cs/>
        </w:rPr>
        <w:t>หลักสูตรเต็ม (</w:t>
      </w:r>
      <w:r>
        <w:t xml:space="preserve">CED) </w:t>
      </w:r>
      <w:r>
        <w:rPr>
          <w:cs/>
        </w:rPr>
        <w:t xml:space="preserve">4 ปี ส่วนหลักสูตรเทียบโอน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 xml:space="preserve">TCT) </w:t>
      </w:r>
      <w:r>
        <w:rPr>
          <w:cs/>
        </w:rPr>
        <w:t>3 ปี</w:t>
      </w:r>
    </w:p>
    <w:p w14:paraId="1327A070" w14:textId="32F287C1" w:rsidR="001C16C8" w:rsidRPr="001C16C8" w:rsidRDefault="000874E7" w:rsidP="000874E7">
      <w:pPr>
        <w:pStyle w:val="Heading4"/>
      </w:pPr>
      <w:r>
        <w:rPr>
          <w:cs/>
        </w:rPr>
        <w:t>ภาคคอมพิวเตอร์ศึกษา</w:t>
      </w:r>
      <w:r>
        <w:t xml:space="preserve"> CED </w:t>
      </w:r>
      <w:r>
        <w:rPr>
          <w:cs/>
        </w:rPr>
        <w:t xml:space="preserve">ต้องเรียน 132 หน่วยกิต ส่วน </w:t>
      </w:r>
      <w:r>
        <w:t xml:space="preserve">TCT </w:t>
      </w:r>
      <w:r>
        <w:rPr>
          <w:cs/>
        </w:rPr>
        <w:t>ต้องเรียน 97 หน่วยกิต</w:t>
      </w:r>
    </w:p>
    <w:p w14:paraId="06EA260B" w14:textId="0AB4B296" w:rsidR="000874E7" w:rsidRDefault="000874E7" w:rsidP="000874E7">
      <w:pPr>
        <w:pStyle w:val="Heading4"/>
      </w:pPr>
      <w:r>
        <w:rPr>
          <w:cs/>
        </w:rPr>
        <w:t xml:space="preserve">ภาคคอมพิวเตอร์ศึกษา หลักสูตร </w:t>
      </w:r>
      <w:r>
        <w:t xml:space="preserve">TCT </w:t>
      </w:r>
      <w:r>
        <w:rPr>
          <w:cs/>
        </w:rPr>
        <w:t>คือ</w:t>
      </w:r>
      <w:r>
        <w:t xml:space="preserve"> (</w:t>
      </w:r>
      <w:r>
        <w:rPr>
          <w:cs/>
        </w:rPr>
        <w:t>หลักสูตรเทียบโอน) – สำหรับผู้ที่จบ ปวส. หรือ</w:t>
      </w:r>
      <w:r>
        <w:rPr>
          <w:cs/>
        </w:rPr>
        <w:tab/>
      </w:r>
      <w:r>
        <w:rPr>
          <w:cs/>
        </w:rPr>
        <w:tab/>
        <w:t xml:space="preserve">อนุปริญญาด้านคอมพิวเตอร์ หรือสาขาที่เกี่ยวข้องใช้เวลาเรียน 3 ปีต้องเรียนประมาณ 97 </w:t>
      </w:r>
      <w:r>
        <w:rPr>
          <w:cs/>
        </w:rPr>
        <w:tab/>
      </w:r>
      <w:r>
        <w:rPr>
          <w:cs/>
        </w:rPr>
        <w:tab/>
        <w:t>หน่วยกิต ลักษณะคือ “เทียบโอนหน่วยกิต” จากวุฒิเดิมที่มีอยู่ ทำให้เรียนต่อเนื่องสั้นกว่า</w:t>
      </w:r>
      <w:r>
        <w:rPr>
          <w:cs/>
        </w:rPr>
        <w:tab/>
      </w:r>
      <w:r>
        <w:rPr>
          <w:cs/>
        </w:rPr>
        <w:tab/>
        <w:t>หลักสูตรเต็ม</w:t>
      </w:r>
    </w:p>
    <w:p w14:paraId="10EC1515" w14:textId="4BA2DFCE" w:rsidR="000874E7" w:rsidRDefault="000874E7" w:rsidP="000874E7">
      <w:pPr>
        <w:pStyle w:val="Heading4"/>
      </w:pPr>
      <w:r>
        <w:rPr>
          <w:cs/>
        </w:rPr>
        <w:lastRenderedPageBreak/>
        <w:t>ภาคคอมพิวเตอร์ศึกษา หลักสูตร</w:t>
      </w:r>
      <w:r w:rsidRPr="000874E7">
        <w:t xml:space="preserve"> </w:t>
      </w:r>
      <w:r>
        <w:t xml:space="preserve">CED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t>(</w:t>
      </w:r>
      <w:r>
        <w:rPr>
          <w:cs/>
        </w:rPr>
        <w:t>หลักสูตรเต็ม) – สำหรับนักเรียนที่จบ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มัธยมศึกษาตอนปลาย (ม.6) หรือเทียบเท่า ใช้เวลาเรียน 4 ปีต้องเรียนประมาณ 132 หน่วย</w:t>
      </w:r>
      <w:r>
        <w:rPr>
          <w:cs/>
        </w:rPr>
        <w:tab/>
      </w:r>
      <w:r>
        <w:rPr>
          <w:cs/>
        </w:rPr>
        <w:tab/>
        <w:t>กิต</w:t>
      </w:r>
    </w:p>
    <w:p w14:paraId="42E0570A" w14:textId="77777777" w:rsidR="000874E7" w:rsidRDefault="000874E7" w:rsidP="000874E7">
      <w:pPr>
        <w:pStyle w:val="Heading3"/>
      </w:pPr>
      <w:r>
        <w:rPr>
          <w:cs/>
        </w:rPr>
        <w:t>ด้านการบริการของภาควิชา</w:t>
      </w:r>
    </w:p>
    <w:p w14:paraId="2ECB25FB" w14:textId="00707867" w:rsidR="00464B13" w:rsidRDefault="000874E7" w:rsidP="000874E7">
      <w:pPr>
        <w:pStyle w:val="Heading4"/>
      </w:pPr>
      <w:r>
        <w:rPr>
          <w:cs/>
        </w:rPr>
        <w:t>นักศึกษาภาคคอมพิวเตอร์ศึกษา สามารถติดต่อขอเอกสารฝึกงาน</w:t>
      </w:r>
      <w:r>
        <w:rPr>
          <w:rFonts w:hint="cs"/>
          <w:cs/>
        </w:rPr>
        <w:t xml:space="preserve"> ได้โดย</w:t>
      </w:r>
      <w:r>
        <w:rPr>
          <w:cs/>
        </w:rPr>
        <w:t>ภาควิชามีบริการ</w:t>
      </w:r>
      <w:r>
        <w:rPr>
          <w:cs/>
        </w:rPr>
        <w:tab/>
      </w:r>
      <w:r>
        <w:rPr>
          <w:cs/>
        </w:rPr>
        <w:tab/>
        <w:t>ออกเอกสารฝึกงานและหนังสือส่งตัวไปยังสถานประกอบการ โดยสามารถติดต่อได้ที่ห้อง</w:t>
      </w:r>
      <w:r>
        <w:rPr>
          <w:cs/>
        </w:rPr>
        <w:tab/>
      </w:r>
      <w:r>
        <w:rPr>
          <w:cs/>
        </w:rPr>
        <w:tab/>
        <w:t>ภาควิชาคอมพิวเตอร์ศึกษา ตึก 52 ชั้น2</w:t>
      </w:r>
    </w:p>
    <w:p w14:paraId="0A3A164A" w14:textId="0BA07F4D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ต้องการหนังสือรับรองการเสามารถยื่นคำร้องผ่าน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ภาควิชาคอมพิวเตอร์ศึกษา เพื่อออกหนังสือรับรองสถานภาพนักศึกษาและใช้ยื่นต่อ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หน่วยงานที่เกี่ยวข้อง</w:t>
      </w:r>
    </w:p>
    <w:p w14:paraId="6E087332" w14:textId="744530DA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ภาควิชาคอมพิวเตอร์ศึกษามีบริการช่วยจัดหาสถานที่ฝึกงาน โดยภาควิชาจะประสานกับ</w:t>
      </w:r>
      <w:r>
        <w:rPr>
          <w:cs/>
        </w:rPr>
        <w:tab/>
      </w:r>
      <w:r>
        <w:rPr>
          <w:cs/>
        </w:rPr>
        <w:tab/>
        <w:t>บริษัท หน่วยงานราชการ และสถานศึกษา เพื่อรองรับนักศึกษ</w:t>
      </w:r>
      <w:r>
        <w:rPr>
          <w:rFonts w:hint="cs"/>
          <w:cs/>
        </w:rPr>
        <w:t>า</w:t>
      </w:r>
      <w:r>
        <w:rPr>
          <w:cs/>
        </w:rPr>
        <w:t>เข้าฝึกงาน</w:t>
      </w:r>
    </w:p>
    <w:p w14:paraId="6F3CDC38" w14:textId="66B216D5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ต้องการคำปรึกษาเรื่องการฝึกงานหรือการ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ปฏิบัติการสอนสามารถติดต่ออาจารย์ที่ปรึกษา หรืออาจารย์ผู้รับผิดชอบการฝึกงานและ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การปฏิบัติการสอนของภาควิชาคอมพิวเตอร์ศึกษา</w:t>
      </w:r>
    </w:p>
    <w:p w14:paraId="40DD6BE9" w14:textId="77777777" w:rsidR="000874E7" w:rsidRDefault="000874E7" w:rsidP="000874E7">
      <w:pPr>
        <w:pStyle w:val="Heading3"/>
      </w:pPr>
      <w:r>
        <w:rPr>
          <w:cs/>
        </w:rPr>
        <w:t>ด้านบริการนักศึกษา</w:t>
      </w:r>
    </w:p>
    <w:p w14:paraId="5A8283A3" w14:textId="76F80F4E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ภาควิชาคอมพิวเตอร์ศึกษามีบริการให้คำปรึกษาทางการเรียน</w:t>
      </w:r>
      <w:r>
        <w:t xml:space="preserve"> </w:t>
      </w:r>
      <w:r>
        <w:rPr>
          <w:cs/>
        </w:rPr>
        <w:t>โดยอาจารย์ที่ปรึกษาช่วย</w:t>
      </w:r>
      <w:r>
        <w:rPr>
          <w:cs/>
        </w:rPr>
        <w:tab/>
      </w:r>
      <w:r>
        <w:rPr>
          <w:cs/>
        </w:rPr>
        <w:tab/>
        <w:t>ดูแลการเรียน แนะนำการเลือกวิชา และวางแผนการศึกษาให้เหมาะสมกับนักศึกษา</w:t>
      </w:r>
    </w:p>
    <w:p w14:paraId="6E82123D" w14:textId="7B4B9F4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ภาควิชาคอมพิวเตอร์ศึกษามีบริการด้านทุนการศึกษา</w:t>
      </w:r>
      <w:r>
        <w:t xml:space="preserve"> </w:t>
      </w:r>
      <w:r>
        <w:rPr>
          <w:cs/>
        </w:rPr>
        <w:t>ทั้งทุนจากมหาวิทยาลัย ทุนสนับสนุน</w:t>
      </w:r>
      <w:r>
        <w:rPr>
          <w:cs/>
        </w:rPr>
        <w:tab/>
      </w:r>
      <w:r>
        <w:rPr>
          <w:cs/>
        </w:rPr>
        <w:tab/>
        <w:t>จากองค์กรภายนอกและภายใน</w:t>
      </w:r>
    </w:p>
    <w:p w14:paraId="62223022" w14:textId="530361C8" w:rsidR="000874E7" w:rsidRDefault="000874E7" w:rsidP="000874E7">
      <w:pPr>
        <w:pStyle w:val="Heading4"/>
      </w:pPr>
      <w:r>
        <w:rPr>
          <w:cs/>
        </w:rPr>
        <w:t>ภาคคอมพิวเตอร์ศึกษา มีระบบสนับสนุนการหางานหลังเรียนจบ</w:t>
      </w:r>
      <w:r>
        <w:t xml:space="preserve"> </w:t>
      </w:r>
      <w:r>
        <w:rPr>
          <w:cs/>
        </w:rPr>
        <w:t xml:space="preserve">เช่น การแนะแนวอาชีพ </w:t>
      </w:r>
      <w:r>
        <w:rPr>
          <w:cs/>
        </w:rPr>
        <w:tab/>
      </w:r>
      <w:r>
        <w:rPr>
          <w:cs/>
        </w:rPr>
        <w:tab/>
        <w:t>การจัดหาสถานที่ฝึกงาน และการเชื่อมโยงเครือข่ายศิษย์เก่าเพื่อช่วยหางาน</w:t>
      </w:r>
    </w:p>
    <w:p w14:paraId="20B0ADAA" w14:textId="49FCBC24" w:rsidR="000874E7" w:rsidRDefault="000874E7" w:rsidP="000874E7">
      <w:pPr>
        <w:pStyle w:val="Heading4"/>
      </w:pPr>
      <w:r>
        <w:rPr>
          <w:cs/>
        </w:rPr>
        <w:t>ภาคคอมพิวเตอร์ศึกษา มีบริการด้านห้องปฏิบัติการและเครื่องมือให้นักศึกษา</w:t>
      </w:r>
      <w:r>
        <w:t xml:space="preserve"> </w:t>
      </w:r>
      <w:r>
        <w:rPr>
          <w:rFonts w:hint="cs"/>
          <w:cs/>
        </w:rPr>
        <w:t xml:space="preserve">โดยมี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ห้องปฏิบัติการคอมพิวเตอร์ที่ทันสมัย และเครื่องมือดิจิทัลครบครันสำหรับการเรียน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และการวิจัย</w:t>
      </w:r>
    </w:p>
    <w:p w14:paraId="627CB23C" w14:textId="77777777" w:rsidR="000874E7" w:rsidRDefault="000874E7" w:rsidP="000874E7">
      <w:pPr>
        <w:pStyle w:val="Heading3"/>
      </w:pPr>
      <w:r w:rsidRPr="000874E7">
        <w:rPr>
          <w:cs/>
        </w:rPr>
        <w:t>ด้าน</w:t>
      </w:r>
      <w:r>
        <w:rPr>
          <w:cs/>
        </w:rPr>
        <w:t>สังคม</w:t>
      </w:r>
    </w:p>
    <w:p w14:paraId="4E1C8DE2" w14:textId="129A4E5A" w:rsidR="000874E7" w:rsidRDefault="000874E7" w:rsidP="000874E7">
      <w:pPr>
        <w:pStyle w:val="Heading4"/>
      </w:pPr>
      <w:r>
        <w:rPr>
          <w:cs/>
        </w:rPr>
        <w:t xml:space="preserve">ภาควิชาคอมพิวเตอร์ศึกษามีกิจกรรม </w:t>
      </w:r>
      <w:r>
        <w:t>Open House</w:t>
      </w:r>
      <w:r>
        <w:rPr>
          <w:rFonts w:hint="cs"/>
          <w:cs/>
        </w:rPr>
        <w:t xml:space="preserve"> </w:t>
      </w:r>
      <w:r>
        <w:rPr>
          <w:cs/>
        </w:rPr>
        <w:t>เพื่อประชาสัมพันธ์หลักสูตร แนะนำ</w:t>
      </w:r>
      <w:r>
        <w:rPr>
          <w:cs/>
        </w:rPr>
        <w:tab/>
      </w:r>
      <w:r>
        <w:rPr>
          <w:cs/>
        </w:rPr>
        <w:tab/>
        <w:t>สาขาวิชา และต้อนรับผู้สนใจศึกษาต่อ</w:t>
      </w:r>
    </w:p>
    <w:p w14:paraId="010FA89E" w14:textId="7ECB767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ภาควิชาคอมพิวเตอร์ศึกษามีการแนะแนวอาชีพให้นักศึกษา</w:t>
      </w:r>
      <w:r>
        <w:t xml:space="preserve"> </w:t>
      </w:r>
      <w:r>
        <w:rPr>
          <w:cs/>
        </w:rPr>
        <w:t>โดยเน้นการแนะแนวสู่การเป็น</w:t>
      </w:r>
      <w:r>
        <w:rPr>
          <w:cs/>
        </w:rPr>
        <w:tab/>
      </w:r>
      <w:r>
        <w:rPr>
          <w:cs/>
        </w:rPr>
        <w:tab/>
        <w:t xml:space="preserve">ครูสอนคอมพิวเตอร์ นักพัฒนาซอฟต์แวร์ </w:t>
      </w:r>
      <w:r>
        <w:rPr>
          <w:cs/>
        </w:rPr>
        <w:tab/>
        <w:t xml:space="preserve">นักวิชาการคอมพิวเตอร์ นักวิจัยด้านเทคโนโลยี </w:t>
      </w:r>
      <w:r>
        <w:rPr>
          <w:cs/>
        </w:rPr>
        <w:tab/>
      </w:r>
      <w:r>
        <w:rPr>
          <w:cs/>
        </w:rPr>
        <w:tab/>
        <w:t>และผู้ประกอบการดิจิทัล</w:t>
      </w:r>
    </w:p>
    <w:p w14:paraId="1E369D40" w14:textId="0A7FF6AA" w:rsidR="005D298F" w:rsidRDefault="005D298F" w:rsidP="005D298F">
      <w:pPr>
        <w:pStyle w:val="Heading4"/>
      </w:pPr>
      <w:r>
        <w:rPr>
          <w:cs/>
        </w:rPr>
        <w:lastRenderedPageBreak/>
        <w:t>ภาควิชาคอมพิวเตอร์ศึกษามีกิจกรรมรับน้อ</w:t>
      </w:r>
      <w:r>
        <w:rPr>
          <w:rFonts w:hint="cs"/>
          <w:cs/>
        </w:rPr>
        <w:t>ง</w:t>
      </w:r>
      <w:r>
        <w:rPr>
          <w:cs/>
        </w:rPr>
        <w:t>เพื่อสร้างความสัมพันธ์ ความสามัคคี และการ</w:t>
      </w:r>
      <w:r>
        <w:rPr>
          <w:cs/>
        </w:rPr>
        <w:tab/>
      </w:r>
      <w:r>
        <w:rPr>
          <w:cs/>
        </w:rPr>
        <w:tab/>
        <w:t>ปรับตัวของนักศึกษาใหม่</w:t>
      </w:r>
    </w:p>
    <w:p w14:paraId="7079BCE8" w14:textId="4A110243" w:rsidR="005D298F" w:rsidRDefault="005D298F" w:rsidP="005D298F">
      <w:pPr>
        <w:pStyle w:val="Heading4"/>
      </w:pPr>
      <w:r w:rsidRPr="006010B1">
        <w:rPr>
          <w:cs/>
        </w:rPr>
        <w:t>ภาควิชาคอมพิวเตอร์ศึกษามีกิจกรรมอะไรให้นักศึกษา</w:t>
      </w:r>
      <w:r>
        <w:t xml:space="preserve"> </w:t>
      </w:r>
      <w:r w:rsidRPr="006010B1">
        <w:rPr>
          <w:cs/>
        </w:rPr>
        <w:t>เช่น โครงงานนวัตกรรม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คอมพิวเตอร์ การแข่งขันหุ่นยนต์ การฝึกอบรมซอฟต์แวร์ รวมถึงการฝึกงานในสถาน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ประกอบการจริง</w:t>
      </w:r>
    </w:p>
    <w:p w14:paraId="7296600E" w14:textId="77777777" w:rsidR="005D298F" w:rsidRDefault="005D298F" w:rsidP="005D298F">
      <w:pPr>
        <w:pStyle w:val="Heading2"/>
        <w:numPr>
          <w:ilvl w:val="1"/>
          <w:numId w:val="1"/>
        </w:numPr>
        <w:spacing w:line="276" w:lineRule="auto"/>
      </w:pPr>
      <w:bookmarkStart w:id="32" w:name="_Toc209010750"/>
      <w:r>
        <w:rPr>
          <w:cs/>
        </w:rPr>
        <w:t>หมวดหมู่รายวิชาในหลักสูตรของภาควิชาคอมพิวเตอร์ศึกษา มีดังนี้</w:t>
      </w:r>
      <w:bookmarkEnd w:id="32"/>
    </w:p>
    <w:p w14:paraId="110C5FB0" w14:textId="77777777" w:rsidR="005D298F" w:rsidRDefault="005D298F" w:rsidP="005D298F">
      <w:pPr>
        <w:pStyle w:val="Heading3"/>
      </w:pPr>
      <w:r>
        <w:rPr>
          <w:cs/>
        </w:rPr>
        <w:t>ด้าน</w:t>
      </w:r>
      <w:r w:rsidRPr="005D298F">
        <w:rPr>
          <w:cs/>
        </w:rPr>
        <w:t>รายวิชา</w:t>
      </w:r>
      <w:r>
        <w:rPr>
          <w:cs/>
        </w:rPr>
        <w:t xml:space="preserve"> </w:t>
      </w:r>
    </w:p>
    <w:p w14:paraId="7FB5FA82" w14:textId="7A7DF6D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020003101 คอมพิวเตอร์เพื่อการศึกษาเบื้องต้น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(</w:t>
      </w:r>
      <w:r w:rsidR="005D298F">
        <w:t>Basic Computer for Education)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1(1-1-2)หน่วยกิต </w:t>
      </w:r>
      <w:r w:rsidR="005D298F">
        <w:rPr>
          <w:rFonts w:hint="cs"/>
          <w:cs/>
        </w:rPr>
        <w:t xml:space="preserve">เรียนเกี่ยวกับ </w:t>
      </w:r>
      <w:r w:rsidR="005D298F">
        <w:rPr>
          <w:cs/>
        </w:rPr>
        <w:t>ศึกษาองค์ประกอบ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และการทำงานของคอมพิวเตอร์ การติดตั้งและใช้งานระบบปฏิบัติการ โปรแกรมประยุกต์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เพื่อการศึกษา การจัดทำรายงาน คำนวณ นำเสนอ ปรับแต่งภาพ การใช้อินเทอร์เน็ต และ</w:t>
      </w:r>
      <w:r w:rsidR="005D298F">
        <w:rPr>
          <w:cs/>
        </w:rPr>
        <w:tab/>
      </w:r>
      <w:r w:rsidR="005D298F">
        <w:rPr>
          <w:cs/>
        </w:rPr>
        <w:tab/>
        <w:t>จริยธรรมในการใช้คอมพิวเตอร์และระบบสารสนเทศ</w:t>
      </w:r>
    </w:p>
    <w:p w14:paraId="43B6C7D2" w14:textId="6802C935" w:rsidR="005D298F" w:rsidRP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020003103 คอมพิวเตอร์และการโปรแกรม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Computer and Programming)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>3(2-2-5)หน่วยกิต เรียน</w:t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พื้นฐานเกี่ยวกับการ</w:t>
      </w:r>
      <w:r w:rsidR="005D298F">
        <w:rPr>
          <w:cs/>
        </w:rPr>
        <w:tab/>
      </w:r>
      <w:r w:rsidR="005D298F">
        <w:rPr>
          <w:cs/>
        </w:rPr>
        <w:tab/>
        <w:t>ทำงานของคอมพิวเตอร์และหลักการเขียนโปรแกรมและออกแบบโครงสร้างโปรแกรม การ</w:t>
      </w:r>
      <w:r w:rsidR="005D298F">
        <w:rPr>
          <w:cs/>
        </w:rPr>
        <w:tab/>
      </w:r>
      <w:r w:rsidR="005D298F">
        <w:rPr>
          <w:cs/>
        </w:rPr>
        <w:tab/>
        <w:t>ใช้ตัวแปรและชนิดข้อมูล การเขียนคำสั่งควบคุมการทำงาน เช่น คำสั่งเงื่อนไขและการ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ทำงานแบบวนซ้ำ รวมถึงการเขียนโปรแกรมเชิงโมดูลาร์โดยใช้ฟังก์ชันหรือโปรซีเยอร์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เพื่อให้นักศึกษามีทักษะในการคิดวิเคราะห์เชิงตรรกะและสามารถประยุกต์การเขียน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โปรแกรมในการแก้ปัญหาเบื้องต้นได้อย่างถูกต้องและมีประสิทธิภาพ</w:t>
      </w:r>
      <w:r w:rsidR="005D298F">
        <w:rPr>
          <w:cs/>
        </w:rPr>
        <w:tab/>
      </w:r>
    </w:p>
    <w:p w14:paraId="1E71D1A8" w14:textId="3C5700B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020013221 หลักการศึกษาเพื่อพัฒนาอย่างยั่งยืน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Principles of Education for Sustainability Development)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3(2-2-5)หน่วยกิต </w:t>
      </w:r>
      <w:r w:rsidR="005D298F">
        <w:rPr>
          <w:rFonts w:hint="cs"/>
          <w:cs/>
        </w:rPr>
        <w:t>เรียน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ปรัชญาและแนวคิดการศึกษา ประวัติศาสตร์การจัด</w:t>
      </w:r>
      <w:r w:rsidR="005D298F">
        <w:rPr>
          <w:cs/>
        </w:rPr>
        <w:tab/>
        <w:t>การศึกษาในไทยและ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ต่างประเทศ ความเปลี่ยนแปลงของสังคมที่กระทบต่อการศึกษา แนวคิดเศรษฐกิจพอเพียง </w:t>
      </w:r>
      <w:r w:rsidR="005D298F">
        <w:rPr>
          <w:cs/>
        </w:rPr>
        <w:tab/>
      </w:r>
      <w:r w:rsidR="005D298F">
        <w:rPr>
          <w:cs/>
        </w:rPr>
        <w:tab/>
        <w:t>คุณธรรม จริยธรรม กฎหมายที่เกี่ยวข้อง มาตรฐานวิชาชีพครู และการจัดการศึกษาเพื่อ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พัฒนาที่ยั่งยืนในศตวรรษที่ 21</w:t>
      </w:r>
    </w:p>
    <w:p w14:paraId="1C09D20E" w14:textId="0920C682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020013222 จิตวิทยาสำหรับครู (</w:t>
      </w:r>
      <w:r w:rsidR="005D298F">
        <w:t xml:space="preserve">Education </w:t>
      </w:r>
      <w:r w:rsidR="005D298F">
        <w:tab/>
      </w:r>
      <w:r w:rsidR="005D298F">
        <w:tab/>
      </w:r>
      <w:r w:rsidR="005D298F">
        <w:tab/>
        <w:t xml:space="preserve">Psychology for Teacher)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3(3-0-6)หน่วยกิต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จิตวิทยาพื้นฐานและ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พัฒนาการมนุษย์ ความแตกต่างระหว่างบุคคล บุคลิกภาพ จิตวิทยาการเรียนรู้และ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การศึกษา การแนะแนวและให้คำปรึกษา การใช้จิตวิทยาเพื่อช่วยเหลือและพัฒนาผู้เรียนให้</w:t>
      </w:r>
      <w:r w:rsidR="005D298F">
        <w:rPr>
          <w:cs/>
        </w:rPr>
        <w:tab/>
      </w:r>
      <w:r w:rsidR="005D298F">
        <w:rPr>
          <w:cs/>
        </w:rPr>
        <w:tab/>
        <w:t>เต็มตามศักยภาพ</w:t>
      </w:r>
    </w:p>
    <w:p w14:paraId="5AD7C2C4" w14:textId="55E2A944" w:rsidR="005D298F" w:rsidRDefault="004A04CF" w:rsidP="005D298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5D298F">
        <w:rPr>
          <w:cs/>
        </w:rPr>
        <w:t>รายวิชา 020013223 วิทยาการจัดการเรียนรู้และการจัดการ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ชั้นเรียน (</w:t>
      </w:r>
      <w:r w:rsidR="005D298F">
        <w:t xml:space="preserve">Instructional Science and Classroom Management) </w:t>
      </w:r>
      <w:r w:rsidR="005D298F">
        <w:rPr>
          <w:cs/>
        </w:rPr>
        <w:t xml:space="preserve">3(2-2-5)หน่วยกิต 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 xml:space="preserve">ทฤษฎีการเรียนรู้และหลักการสอน การจัดการเรียนรู้และสิ่งแวดล้อม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กระบวนการสอน การประเมินความก้าวหน้า การ</w:t>
      </w:r>
      <w:r w:rsidR="005D298F">
        <w:rPr>
          <w:rFonts w:hint="cs"/>
          <w:cs/>
        </w:rPr>
        <w:t>ผ</w:t>
      </w:r>
      <w:r w:rsidR="005D298F">
        <w:rPr>
          <w:cs/>
        </w:rPr>
        <w:t>จัดการชั้นเรียน และการบูรณาการองค์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ความรู้เพื่อพัฒนาผู้เรียนในศตวรรษที่ 21</w:t>
      </w:r>
    </w:p>
    <w:p w14:paraId="6A81ACF8" w14:textId="51918B7C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020013224 นวัตกรรมและเทคโนโลยีสารสนเทศเพื่อ</w:t>
      </w:r>
      <w:r w:rsidR="005D298F">
        <w:rPr>
          <w:cs/>
        </w:rPr>
        <w:tab/>
      </w:r>
      <w:r w:rsidR="005D298F">
        <w:rPr>
          <w:cs/>
        </w:rPr>
        <w:tab/>
        <w:t>การจัดการเรียนรู้ (</w:t>
      </w:r>
      <w:r w:rsidR="005D298F">
        <w:t xml:space="preserve">Innovation and Information Technology for Learning </w:t>
      </w:r>
      <w:r w:rsidR="005D298F">
        <w:tab/>
      </w:r>
      <w:r w:rsidR="005D298F">
        <w:tab/>
      </w:r>
      <w:r w:rsidR="005D298F">
        <w:tab/>
        <w:t xml:space="preserve">Management) </w:t>
      </w:r>
      <w:r w:rsidR="005D298F">
        <w:rPr>
          <w:cs/>
        </w:rPr>
        <w:t>3(2-2-5)หน่วยกิต</w:t>
      </w:r>
      <w:r w:rsidR="00EC4E3F">
        <w:rPr>
          <w:rFonts w:hint="cs"/>
          <w:cs/>
        </w:rPr>
        <w:t xml:space="preserve">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แนวคิดและการพัฒนาเทคโนโลยี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 xml:space="preserve">สารสนเทศเพื่อการเรียนรู้ การออกแบบและการใช้สื่อดิจิทัล การจัดการข้อมูลสารสนเทศ </w:t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>การเลือกใช้นวัตกรรมเพื่อ</w:t>
      </w:r>
      <w:r w:rsidR="005D298F">
        <w:rPr>
          <w:cs/>
        </w:rPr>
        <w:tab/>
        <w:t>การสอน และการประเมินผลการใช้งาน</w:t>
      </w:r>
    </w:p>
    <w:p w14:paraId="658575EB" w14:textId="538DF23D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020013225 การวัดและการประเมินผลการศึกษา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Educational Measurement and Evaluation)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หลักการวัดและการประเมินผลการเรียนรู้ เทคนิคการสร้างเครื่องมือประเมิน การใช้สถิติ</w:t>
      </w:r>
      <w:r w:rsidR="00EC4E3F">
        <w:rPr>
          <w:cs/>
        </w:rPr>
        <w:tab/>
      </w:r>
      <w:r w:rsidR="00EC4E3F">
        <w:rPr>
          <w:cs/>
        </w:rPr>
        <w:tab/>
        <w:t>พื้นฐาน การวิเคราะห์คุณภาพข้อสอบ การตีความผลการวัด และการใช้ผลการประเมินเพื่อ</w:t>
      </w:r>
      <w:r w:rsidR="00EC4E3F">
        <w:rPr>
          <w:cs/>
        </w:rPr>
        <w:tab/>
      </w:r>
      <w:r w:rsidR="00EC4E3F">
        <w:rPr>
          <w:cs/>
        </w:rPr>
        <w:tab/>
        <w:t>พัฒนาการสอน</w:t>
      </w:r>
    </w:p>
    <w:p w14:paraId="00C38057" w14:textId="2D1CB42B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020013226 การพัฒนาหลักสูตรอาชีวศึกษา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>Vocational Curriculum Development)</w:t>
      </w:r>
      <w:r w:rsidR="00EC4E3F" w:rsidRPr="00EC4E3F">
        <w:rPr>
          <w:cs/>
        </w:rPr>
        <w:t xml:space="preserve">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EC4E3F">
        <w:rPr>
          <w:cs/>
        </w:rPr>
        <w:t xml:space="preserve">หลักการ </w:t>
      </w:r>
      <w:r w:rsidR="00EC4E3F">
        <w:rPr>
          <w:cs/>
        </w:rPr>
        <w:tab/>
      </w:r>
      <w:r w:rsidR="00EC4E3F">
        <w:rPr>
          <w:cs/>
        </w:rPr>
        <w:tab/>
        <w:t>แนวคิด และวิธีการพัฒนาหลักสูตรอาชีวศึกษา การวิเคราะห์ความต้องการ การออกแบบ</w:t>
      </w:r>
      <w:r w:rsidR="00EC4E3F">
        <w:rPr>
          <w:cs/>
        </w:rPr>
        <w:tab/>
      </w:r>
      <w:r w:rsidR="00EC4E3F">
        <w:rPr>
          <w:cs/>
        </w:rPr>
        <w:tab/>
        <w:t>หลักสูตร การจัดทำหน่วยการเรียนรู้ การประเมินและปรับปรุงหลักสูตรให้เหมาะสมกับการ</w:t>
      </w:r>
      <w:r w:rsidR="00EC4E3F">
        <w:rPr>
          <w:cs/>
        </w:rPr>
        <w:tab/>
      </w:r>
      <w:r w:rsidR="00EC4E3F">
        <w:rPr>
          <w:cs/>
        </w:rPr>
        <w:tab/>
        <w:t>ประกอบอาชีพ</w:t>
      </w:r>
    </w:p>
    <w:p w14:paraId="329E0A47" w14:textId="35BE9E67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020013227 การวิจัยและพัฒนานวัตกรรมการเรียนรู้ </w:t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Research and Development in Innovation and Learning) 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rFonts w:hint="cs"/>
          <w:cs/>
        </w:rPr>
        <w:t xml:space="preserve">เกี่ยวกับ </w:t>
      </w:r>
      <w:r w:rsidR="00EC4E3F">
        <w:rPr>
          <w:cs/>
        </w:rPr>
        <w:t>หลักการวิจัยทางการศึกษา เทคนิคการออกแบบนวัตกรรม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 xml:space="preserve">เพื่อการเรียนรู้ การเก็บและวิเคราะห์ข้อมูล การทดสอบนวัตกรรมในบริบทการสอนจริง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และการนำผลวิจัยไปใช้พัฒนาเครื่องมือหรือวิธีการสอนใหม่ ๆ</w:t>
      </w:r>
    </w:p>
    <w:p w14:paraId="6D1639DE" w14:textId="171A2DE1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020013228 ภาษาไทยเพื่อการสื่อสารสำหรับครู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Thai Language for Teacher Communication)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ทักษะการใช้ภาษาไทยเพื่อการสื่อสารในบริบทการเรียนการสอน การใช้ภาษาเพื่อการ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นำเสนอ การเขียนเชิงวิชาการ และการประยุกต์ภาษาไทยในครู</w:t>
      </w:r>
    </w:p>
    <w:p w14:paraId="4F716B45" w14:textId="5657192E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020013230 ฝึกปฏิบัติการสอน 1 (</w:t>
      </w:r>
      <w:r w:rsidR="00EC4E3F">
        <w:t>Teaching</w:t>
      </w:r>
      <w:r w:rsidR="00EC4E3F">
        <w:br/>
      </w:r>
      <w:r w:rsidR="00EC4E3F">
        <w:rPr>
          <w:cs/>
        </w:rPr>
        <w:tab/>
      </w:r>
      <w:r w:rsidR="00EC4E3F">
        <w:rPr>
          <w:cs/>
        </w:rPr>
        <w:tab/>
        <w:t>กิจกรรมการเรียนรู้เบื้องต้น การวางแผนการสอน และการทดลองใช้แผนในสถานการณ์จริง</w:t>
      </w:r>
    </w:p>
    <w:p w14:paraId="38C015CB" w14:textId="1FDDA870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>รายวิชา 020013231 ฝึกปฏิบัติการสอน 2 (</w:t>
      </w:r>
      <w:r w:rsidR="00EC4E3F">
        <w:t>Teaching</w:t>
      </w:r>
      <w:r w:rsidR="00EC4E3F">
        <w:tab/>
      </w:r>
      <w:r w:rsidR="00EC4E3F">
        <w:tab/>
      </w:r>
      <w:r w:rsidR="00EC4E3F">
        <w:tab/>
        <w:t xml:space="preserve">Practice II) </w:t>
      </w:r>
      <w:r w:rsidR="00EC4E3F">
        <w:rPr>
          <w:cs/>
        </w:rPr>
        <w:t>3(0-6-3)หน่วยกิต ฝึกจัดการเรียนการอบรมเชิงปฏิบัติการ การวัดและ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ประเมินผลการ</w:t>
      </w:r>
      <w:r w:rsidR="00EC4E3F">
        <w:rPr>
          <w:cs/>
        </w:rPr>
        <w:tab/>
        <w:t>เรียนรู้ และการปรับปรุงพัฒนาการสอน</w:t>
      </w:r>
    </w:p>
    <w:p w14:paraId="1F615F0A" w14:textId="15167B2F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020013232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1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 xml:space="preserve">in Educational Institute I)  </w:t>
      </w:r>
      <w:r w:rsidR="00EC4E3F">
        <w:rPr>
          <w:cs/>
        </w:rPr>
        <w:t xml:space="preserve">6 หน่วยกิต (540 ชั่วโมง 540 ชั่วโมง หรือ ประมาณ22 วัน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12ชั่วโมง หรือ 3 สัปดาห์ 1 วัน 12 ชั่วโมง) ปฏิบัติการสอนในโรงเรียน ฝึกประสบการณ์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วิชาชีพครูด้านเทคโนโลยี</w:t>
      </w:r>
      <w:r w:rsidR="00EC4E3F">
        <w:rPr>
          <w:cs/>
        </w:rPr>
        <w:tab/>
        <w:t>คอมพิวเตอร์ในสถานศึกษา</w:t>
      </w:r>
    </w:p>
    <w:p w14:paraId="1CC192EF" w14:textId="41618F0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020013233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2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>in</w:t>
      </w:r>
      <w:r w:rsidR="00705F20">
        <w:t xml:space="preserve"> </w:t>
      </w:r>
      <w:r w:rsidR="00EC4E3F">
        <w:t>Educational Institute II)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6 หน่วยกิต (540 ชั่วโมง หรือ ประมาณ22 วัน 12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 xml:space="preserve">ชั่วโมง หรือ 3 สัปดาห์ 1 วัน 12 ชั่วโมง) ปฏิบัติการสอนเต็มรูปแบบในสถานศึกษา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การจัด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>กิจกรรมการเรียนรู้และการประเมินผล</w:t>
      </w:r>
    </w:p>
    <w:p w14:paraId="35FEB097" w14:textId="15FF3B98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020413105 การเขียนโปรแกรมเชิงวัตถุ (</w:t>
      </w:r>
      <w:r w:rsidR="00EC4E3F">
        <w:t>Object-</w:t>
      </w:r>
      <w:r w:rsidR="00EC4E3F">
        <w:tab/>
      </w:r>
      <w:r w:rsidR="00EC4E3F">
        <w:tab/>
      </w:r>
      <w:r w:rsidR="00EC4E3F">
        <w:tab/>
        <w:t>oriented Programming)</w:t>
      </w:r>
      <w:r w:rsidR="00EC4E3F" w:rsidRPr="00EC4E3F">
        <w:rPr>
          <w:cs/>
        </w:rPr>
        <w:t xml:space="preserve"> </w:t>
      </w:r>
      <w:r w:rsidR="00EC4E3F">
        <w:rPr>
          <w:cs/>
        </w:rPr>
        <w:t>3(2-2-5)หน่วยกิต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แนวคิดการเขียนโปรแกรมเชิง</w:t>
      </w:r>
      <w:r w:rsidR="00EC4E3F">
        <w:rPr>
          <w:cs/>
        </w:rPr>
        <w:tab/>
      </w:r>
      <w:r w:rsidR="00EC4E3F">
        <w:rPr>
          <w:cs/>
        </w:rPr>
        <w:tab/>
        <w:t>วัตถุ คลาส ออบเจ็กต์ การสืบทอด การห่อหุ้ม และการนำไปประยุกต์ใช้</w:t>
      </w:r>
    </w:p>
    <w:p w14:paraId="6EFAFBC6" w14:textId="56E115FA" w:rsidR="00EC4E3F" w:rsidRP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020413106 โครงสร้างระบบคอมพิวเตอร์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Computer System Organization) </w:t>
      </w:r>
      <w:r w:rsidR="00EC4E3F">
        <w:rPr>
          <w:cs/>
        </w:rPr>
        <w:t>3(3-0-6)หน่วยกิต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โครงสร้างและ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องค์ประกอบของระบบคอมพิวเตอร์ หน่วยประมวลผลกลาง หน่วยความจำ และการทำงาน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ของระบบ</w:t>
      </w:r>
    </w:p>
    <w:p w14:paraId="51404695" w14:textId="67DE4865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020413107 ระบบปฏิบัติการ (</w:t>
      </w:r>
      <w:r w:rsidR="00EC4E3F">
        <w:t>Operating System)</w:t>
      </w:r>
      <w:r w:rsidR="00EC4E3F">
        <w:rPr>
          <w:rFonts w:hint="cs"/>
          <w:cs/>
        </w:rPr>
        <w:t xml:space="preserve">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3.</w:t>
      </w:r>
      <w:r w:rsidR="00705F20">
        <w:rPr>
          <w:cs/>
        </w:rPr>
        <w:t xml:space="preserve"> </w:t>
      </w:r>
      <w:r w:rsidR="00EC4E3F">
        <w:rPr>
          <w:cs/>
        </w:rPr>
        <w:t xml:space="preserve">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 xml:space="preserve">หลักการทำงานของระบบปฏิบัติการ การจัดการโปรเซส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หน่วยความจำ ระบบไฟล์ และการสื่อสารระหว่างโปรเซส</w:t>
      </w:r>
    </w:p>
    <w:p w14:paraId="4834BB22" w14:textId="6194D08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020413108 โครงสร้างข้อมูลและอัลกอริทึม (</w:t>
      </w:r>
      <w:r w:rsidR="00EC4E3F">
        <w:t xml:space="preserve">Data </w:t>
      </w:r>
      <w:r w:rsidR="00EC4E3F">
        <w:tab/>
      </w:r>
      <w:r w:rsidR="00EC4E3F">
        <w:tab/>
        <w:t xml:space="preserve">Structure and Algorithm) </w:t>
      </w:r>
      <w:r w:rsidR="00EC4E3F">
        <w:rPr>
          <w:cs/>
        </w:rPr>
        <w:t>3.หน่วยกิต</w:t>
      </w:r>
      <w:r w:rsidR="00EC4E3F">
        <w:t xml:space="preserve">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>โครงสร้างข้อมูลเชิงเส้น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และไม่เชิงเส้น อัลกอริทึมการค้นหา การจัดเรียง และการวิเคราะห์ความซับซ้อน</w:t>
      </w:r>
    </w:p>
    <w:p w14:paraId="4AF6081F" w14:textId="32C096D4" w:rsidR="00EC4E3F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020413109 สัมมนา (</w:t>
      </w:r>
      <w:r w:rsidR="00EC4E3F">
        <w:t>Seminar)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1(0-2-1)หน่วยกิต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rFonts w:hint="cs"/>
          <w:cs/>
        </w:rPr>
        <w:t>เรียนเกี่ยวกับ</w:t>
      </w:r>
      <w:r w:rsidR="00EC4E3F">
        <w:rPr>
          <w:cs/>
        </w:rPr>
        <w:t>การค้นคว้าและการนำเสนอหัวข้อทางคอมพิวเตอร์ การอภิปราย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C16B56">
        <w:rPr>
          <w:cs/>
        </w:rPr>
        <w:tab/>
      </w:r>
      <w:r w:rsidR="00EC4E3F">
        <w:rPr>
          <w:cs/>
        </w:rPr>
        <w:t>และแลกเปลี่ยนความรู้</w:t>
      </w:r>
    </w:p>
    <w:p w14:paraId="6C09B2EC" w14:textId="73D7DD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020413110 โครงงานพิเศษ (</w:t>
      </w:r>
      <w:r w:rsidR="00C16B56">
        <w:t xml:space="preserve">Special Project) </w:t>
      </w:r>
      <w:r w:rsidR="00C16B56">
        <w:rPr>
          <w:cs/>
        </w:rPr>
        <w:t>3(0-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6-3)หน่วยกิต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การเลือกหัวข้อ ออกแบบและพัฒนาโครงงานด้านคอมพิวเตอร์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รวมถึงการจัดทำรายงานและการนำเสนอผลโครงงาน</w:t>
      </w:r>
    </w:p>
    <w:p w14:paraId="5BE28EA7" w14:textId="5BCA0913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020413113 การฝึกงาน (</w:t>
      </w:r>
      <w:r w:rsidR="00C16B56">
        <w:t xml:space="preserve">Internship) </w:t>
      </w:r>
      <w:r w:rsidR="00C16B56">
        <w:rPr>
          <w:cs/>
        </w:rPr>
        <w:t>3 (280 ชั่วโมง)</w:t>
      </w:r>
      <w:r w:rsidR="00C16B56">
        <w:rPr>
          <w:cs/>
        </w:rPr>
        <w:tab/>
      </w:r>
      <w:r w:rsidR="00C16B56">
        <w:rPr>
          <w:cs/>
        </w:rPr>
        <w:tab/>
        <w:t>หน่วยกิต ฝึกประสบการณ์วิชาชีพในสถานประกอบการ เรียนรู้การทำงานจริง และพัฒนา</w:t>
      </w:r>
      <w:r w:rsidR="00C16B56">
        <w:rPr>
          <w:cs/>
        </w:rPr>
        <w:tab/>
      </w:r>
      <w:r w:rsidR="00C16B56">
        <w:rPr>
          <w:cs/>
        </w:rPr>
        <w:tab/>
        <w:t>ทักษะการปฏิบัติงานด้านคอมพิวเตอร์</w:t>
      </w:r>
    </w:p>
    <w:p w14:paraId="15B24521" w14:textId="3704B4E2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020413114 อุปกรณ์อิเล็กทรอนิกส์และเครื่องมือวัด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Electronic Device and Instrument) </w:t>
      </w:r>
      <w:r w:rsidR="00C16B56">
        <w:rPr>
          <w:cs/>
        </w:rPr>
        <w:t>3.หน่วยกิต</w:t>
      </w:r>
      <w:r w:rsidR="00C16B56">
        <w:rPr>
          <w:rFonts w:hint="cs"/>
          <w:cs/>
        </w:rPr>
        <w:t xml:space="preserve"> เรียนเกี่ยวกับ</w:t>
      </w:r>
      <w:r w:rsidR="00C16B56">
        <w:rPr>
          <w:cs/>
        </w:rPr>
        <w:t>อุปกรณ์อิเล็กทรอนิกส์</w:t>
      </w:r>
      <w:r w:rsidR="00C16B56">
        <w:rPr>
          <w:cs/>
        </w:rPr>
        <w:tab/>
      </w:r>
      <w:r w:rsidR="00C16B56">
        <w:rPr>
          <w:cs/>
        </w:rPr>
        <w:tab/>
        <w:t>เบื้องต้น หลักการทำงานของเครื่องมือวัด และการประยุกต์ใช้งานในด้านคอมพิวเตอร์และ</w:t>
      </w:r>
      <w:r w:rsidR="00C16B56">
        <w:rPr>
          <w:cs/>
        </w:rPr>
        <w:tab/>
      </w:r>
      <w:r w:rsidR="00C16B56">
        <w:rPr>
          <w:cs/>
        </w:rPr>
        <w:tab/>
        <w:t>อุตสาหกรรม</w:t>
      </w:r>
    </w:p>
    <w:p w14:paraId="4BA823DA" w14:textId="63AF2DC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020413201 เทคโนโลยีการสื่อสารข้อมูลและ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เครือข่ายคอมพิวเตอร์ (</w:t>
      </w:r>
      <w:r w:rsidR="00C16B56">
        <w:t xml:space="preserve">Data Communications and Computer Networks </w:t>
      </w:r>
      <w:r w:rsidR="00705F20">
        <w:tab/>
      </w:r>
      <w:r w:rsidR="00705F20">
        <w:tab/>
      </w:r>
      <w:r w:rsidR="00705F20">
        <w:tab/>
      </w:r>
      <w:r w:rsidR="00C16B56">
        <w:t xml:space="preserve">Technology) </w:t>
      </w:r>
      <w:r w:rsidR="00C16B56">
        <w:rPr>
          <w:cs/>
        </w:rPr>
        <w:t>3.</w:t>
      </w:r>
      <w:r w:rsidR="00705F20">
        <w:rPr>
          <w:cs/>
        </w:rPr>
        <w:t xml:space="preserve"> </w:t>
      </w:r>
      <w:r w:rsidR="00C16B56">
        <w:rPr>
          <w:cs/>
        </w:rPr>
        <w:t xml:space="preserve">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หลักการสื่อสารข้อมูล องค์ประกอบเครือข่าย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โปรโตคอล และการ</w:t>
      </w:r>
      <w:r w:rsidR="00C16B56">
        <w:rPr>
          <w:cs/>
        </w:rPr>
        <w:tab/>
        <w:t>ประยุกต์ใช้งานในระบบคอมพิวเตอร์</w:t>
      </w:r>
    </w:p>
    <w:p w14:paraId="5834FA17" w14:textId="3C44D1BE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020413203 ระบบสารสนเทศเพื่อการจัดการ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>Management Information System)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3.หน่วยกิต ศึกษาหลักการจัดการระบบ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สารสนเทศในองค์กร บทบาทของ </w:t>
      </w:r>
      <w:r w:rsidR="00C16B56">
        <w:t xml:space="preserve">MIS </w:t>
      </w:r>
      <w:r w:rsidR="00C16B56">
        <w:rPr>
          <w:cs/>
        </w:rPr>
        <w:t>ในการตัดสินใจ และการออกแบบระบบสารสนเทศ</w:t>
      </w:r>
      <w:r w:rsidR="00C16B56">
        <w:rPr>
          <w:cs/>
        </w:rPr>
        <w:tab/>
      </w:r>
      <w:r w:rsidR="00C16B56">
        <w:rPr>
          <w:cs/>
        </w:rPr>
        <w:tab/>
        <w:t>เพื่อสนับสนุนการจัดการ</w:t>
      </w:r>
    </w:p>
    <w:p w14:paraId="09FAB3B4" w14:textId="49A125A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020413206 เทคโนโลยีเว็บ (</w:t>
      </w:r>
      <w:r w:rsidR="00C16B56">
        <w:t xml:space="preserve">Web Technology)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3(2-2-5)หน่วยกิต ศึกษาหลักการพัฒนาเว็บ เทคโนโลยีฝั่งไคลเอนต์และเซิร์ฟเวอร์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ออกแบบและสร้างเว็บไซต์ที่ตอบสนองต่อผู้ใช้</w:t>
      </w:r>
    </w:p>
    <w:p w14:paraId="3586FA6A" w14:textId="3B99F24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020413207 คอมพิวเตอร์กราฟิกส์ (</w:t>
      </w:r>
      <w:r w:rsidR="00C16B56">
        <w:t xml:space="preserve">Computer </w:t>
      </w:r>
      <w:r w:rsidR="00C16B56">
        <w:tab/>
      </w:r>
      <w:r w:rsidR="00C16B56">
        <w:tab/>
      </w:r>
      <w:r w:rsidR="00C16B56">
        <w:tab/>
        <w:t xml:space="preserve">Graphics) </w:t>
      </w:r>
      <w:r w:rsidR="00C16B56">
        <w:rPr>
          <w:cs/>
        </w:rPr>
        <w:t>3(2-2-5)หน่วยกิต ศึกษาหลักการสร้างและแสดงผลกราฟิกส์คอมพิวเตอร์ การ</w:t>
      </w:r>
      <w:r w:rsidR="00C16B56">
        <w:rPr>
          <w:cs/>
        </w:rPr>
        <w:tab/>
      </w:r>
      <w:r w:rsidR="00C16B56">
        <w:rPr>
          <w:cs/>
        </w:rPr>
        <w:tab/>
        <w:t>ประมวลผลภาพ และการประยุกต์ใช้ในงานด้านมัลติมีเดีย</w:t>
      </w:r>
    </w:p>
    <w:p w14:paraId="2502F4FC" w14:textId="462D775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020413208 เหมืองข้อมูล (</w:t>
      </w:r>
      <w:r w:rsidR="00C16B56">
        <w:t xml:space="preserve">Data Mining) </w:t>
      </w:r>
      <w:r w:rsidR="00C16B56">
        <w:rPr>
          <w:cs/>
        </w:rPr>
        <w:t>3(3-0-6)</w:t>
      </w:r>
      <w:r w:rsidR="00C16B56">
        <w:rPr>
          <w:cs/>
        </w:rPr>
        <w:tab/>
      </w:r>
      <w:r w:rsidR="00C16B56">
        <w:rPr>
          <w:cs/>
        </w:rPr>
        <w:tab/>
        <w:t>หน่วยกิต ศึกษาเทคนิคการวิเคราะห์ข้อมูล การจัดกลุ่ม การจำแนก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ทำนาย และการค้นหาความสัมพันธ์ในข้อมูลขนาดใหญ่</w:t>
      </w:r>
    </w:p>
    <w:p w14:paraId="17DDFBFA" w14:textId="6A537FFD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020413211 วิศวกรรมซอฟต์แวร์ (</w:t>
      </w:r>
      <w:r w:rsidR="00C16B56">
        <w:t xml:space="preserve">Software </w:t>
      </w:r>
      <w:r w:rsidR="00C16B56">
        <w:tab/>
      </w:r>
      <w:r w:rsidR="00C16B56">
        <w:tab/>
      </w:r>
      <w:r w:rsidR="00C16B56">
        <w:tab/>
        <w:t>Engineering)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 xml:space="preserve">3(3-0-6)หน่วยกิต ศึกษากระบวนการพัฒนาซอฟต์แวร์ วงจรชีวิตซอฟต์แวร์ </w:t>
      </w:r>
      <w:r w:rsidR="00C16B56">
        <w:rPr>
          <w:cs/>
        </w:rPr>
        <w:tab/>
      </w:r>
      <w:r w:rsidR="00C16B56">
        <w:rPr>
          <w:cs/>
        </w:rPr>
        <w:tab/>
        <w:t>การวิเคราะห์ ออกแบบ ทดสอบ และการประกันคุณภาพซอฟต์แวร์</w:t>
      </w:r>
    </w:p>
    <w:p w14:paraId="7542EB41" w14:textId="694B09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020413214 ระบบฝังตัวและอินเทอร์เน็ตของสรรพสิ่ง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Embedded Systems and Internet of Things) </w:t>
      </w:r>
      <w:r w:rsidR="00C16B56">
        <w:rPr>
          <w:cs/>
        </w:rPr>
        <w:t>3(2-2-5)หน่วยกิต ศึกษาหลักการ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ทำงานของระบบฝังตัว อุปกรณ์ </w:t>
      </w:r>
      <w:r w:rsidR="00C16B56">
        <w:t xml:space="preserve">IoT </w:t>
      </w:r>
      <w:r w:rsidR="00C16B56">
        <w:rPr>
          <w:cs/>
        </w:rPr>
        <w:t>การเขียนโปรแกรมไมโครคอนโทรลเลอร์ และการ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เชื่อมต่อเครือข่าย</w:t>
      </w:r>
    </w:p>
    <w:p w14:paraId="6B34D8A9" w14:textId="196DC3E8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020413215 ปัญญาประดิษฐ์ (</w:t>
      </w:r>
      <w:r w:rsidR="00C16B56">
        <w:t xml:space="preserve">Artificial </w:t>
      </w:r>
      <w:r w:rsidR="00705F20">
        <w:tab/>
      </w:r>
      <w:r w:rsidR="00705F20">
        <w:tab/>
      </w:r>
      <w:r w:rsidR="00705F20">
        <w:tab/>
      </w:r>
      <w:r w:rsidR="00705F20">
        <w:tab/>
      </w:r>
      <w:r w:rsidR="00C16B56">
        <w:t>Intelligence)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3(3-0-6)หน่วยกิต ศึกษาพื้นฐานและเทคนิคของปัญญาประดิษฐ์ เช่น ระบบ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ผู้เชี่ยวชาญ การเรียนรู้ของเครื่อง และการประยุกต์ใช้งาน </w:t>
      </w:r>
      <w:r w:rsidR="00C16B56">
        <w:t>AI</w:t>
      </w:r>
    </w:p>
    <w:p w14:paraId="76D0F426" w14:textId="6A3C089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020413216 การประยุกต์ใช้ระบบไมโครโปรเซสเซอร์</w:t>
      </w:r>
      <w:r w:rsidR="00C16B56">
        <w:rPr>
          <w:cs/>
        </w:rPr>
        <w:tab/>
      </w:r>
      <w:r w:rsidR="00C16B56">
        <w:rPr>
          <w:cs/>
        </w:rPr>
        <w:tab/>
        <w:t>และไมโครคอนโทรลเลอร์ (</w:t>
      </w:r>
      <w:r w:rsidR="00C16B56">
        <w:t xml:space="preserve">Microprocessor and Microcontroller System for </w:t>
      </w:r>
      <w:r w:rsidR="00C16B56">
        <w:tab/>
      </w:r>
      <w:r w:rsidR="00C16B56">
        <w:tab/>
      </w:r>
      <w:r w:rsidR="00C16B56">
        <w:tab/>
        <w:t>Application)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ศึกษาสถาปัตยกรรมของไมโครโปรเซสเซอร์และ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ไมโครคอนโทรลเลอร์ การเขียนโปรแกรม การควบคุมอุปกรณ์ต่อพ่วง และการประยุกต์ใช้</w:t>
      </w:r>
      <w:r w:rsidR="0019149E">
        <w:rPr>
          <w:cs/>
        </w:rPr>
        <w:tab/>
      </w:r>
      <w:r w:rsidR="0019149E">
        <w:rPr>
          <w:cs/>
        </w:rPr>
        <w:tab/>
        <w:t>งานจริง</w:t>
      </w:r>
    </w:p>
    <w:p w14:paraId="01534441" w14:textId="4879A5F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020413222 การพัฒนาโปรแกรมบนอุปกรณ์เคลื่อนที่ </w:t>
      </w:r>
      <w:r w:rsidR="0019149E">
        <w:rPr>
          <w:cs/>
        </w:rPr>
        <w:tab/>
      </w:r>
      <w:r w:rsidR="0019149E">
        <w:rPr>
          <w:cs/>
        </w:rPr>
        <w:tab/>
        <w:t>(</w:t>
      </w:r>
      <w:r w:rsidR="0019149E">
        <w:t>Mobile Application Development)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ศึกษาหลักการออกแบบและ</w:t>
      </w:r>
      <w:r w:rsidR="0019149E">
        <w:rPr>
          <w:cs/>
        </w:rPr>
        <w:tab/>
      </w:r>
      <w:r w:rsidR="0019149E">
        <w:rPr>
          <w:cs/>
        </w:rPr>
        <w:tab/>
        <w:t>พัฒนาแอปพลิเคชันสำหรับอุปกรณ์เคลื่อนที่ เครื่องมือและเฟรมเวิร์กที่เกี่ยวข้อง การ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ทดสอบและปรับปรุงแอปพลิเคชัน</w:t>
      </w:r>
    </w:p>
    <w:p w14:paraId="6DD96502" w14:textId="72332275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020413223 ความมั่นคงปลอดภัยไซเบอร์ 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</w:r>
      <w:r>
        <w:rPr>
          <w:cs/>
        </w:rPr>
        <w:t xml:space="preserve"> </w:t>
      </w:r>
      <w:r w:rsidR="0019149E">
        <w:rPr>
          <w:cs/>
        </w:rPr>
        <w:t>(</w:t>
      </w:r>
      <w:r w:rsidR="0019149E">
        <w:t xml:space="preserve">Cybersecurity) </w:t>
      </w:r>
      <w:r w:rsidR="0019149E">
        <w:rPr>
          <w:cs/>
        </w:rPr>
        <w:t>3(3-0-6)หน่วยกิต ศึกษาหลักการด้านความมั่นคงปลอดภัย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สารสนเทศ เทคนิคการป้องกันและตรวจจับภัยคุกคาม การเข้ารหัส และการจัดการความ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เสี่ยงทางไซเบอร์</w:t>
      </w:r>
    </w:p>
    <w:p w14:paraId="515C0B3B" w14:textId="1E1DD797" w:rsidR="00C16B56" w:rsidRP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080103001 ภาษาอังกฤษ 1 (</w:t>
      </w:r>
      <w:r w:rsidR="0019149E">
        <w:t xml:space="preserve">English I) </w:t>
      </w:r>
      <w:r w:rsidR="0019149E">
        <w:rPr>
          <w:cs/>
        </w:rPr>
        <w:t xml:space="preserve">3 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ศึกษาทักษะภาษาอังกฤษพื้นฐาน การอ่าน การเขียน การฟัง และการพูดในสถานการณ์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ทั่วไป</w:t>
      </w:r>
    </w:p>
    <w:p w14:paraId="639B67A4" w14:textId="4E1F4410" w:rsidR="00C16B56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080103002 ภาษาอังกฤษ 2 (</w:t>
      </w:r>
      <w:r w:rsidR="0019149E">
        <w:t>English II)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 xml:space="preserve">3.หน่วยกิต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ศึกษาทักษะภาษาอังกฤษในระดับสูงขึ้น การเขียนเชิงวิชาการ การอ่านเชิงวิเคราะห์ การ</w:t>
      </w:r>
      <w:r w:rsidR="0019149E">
        <w:rPr>
          <w:cs/>
        </w:rPr>
        <w:tab/>
      </w:r>
      <w:r w:rsidR="0019149E">
        <w:rPr>
          <w:cs/>
        </w:rPr>
        <w:tab/>
        <w:t>สนทนา และการนำเสนอ</w:t>
      </w:r>
    </w:p>
    <w:p w14:paraId="6CDD5010" w14:textId="6ED3F974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080103061 การใช้ภาษาอังกฤษ 1 (</w:t>
      </w:r>
      <w:r w:rsidR="0019149E">
        <w:t xml:space="preserve">English 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0-6)หน่วยกิต . ศึกษาทักษะการใช้ภาษาอังกฤษเพื่อการสื่อสารในชีวิตประจำวันและการ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เรียน</w:t>
      </w:r>
    </w:p>
    <w:p w14:paraId="2237BAE7" w14:textId="6A14809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080103062 การใช้ภาษาอังกฤษ 2 (</w:t>
      </w:r>
      <w:r w:rsidR="0019149E">
        <w:t xml:space="preserve">English II)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 xml:space="preserve">0-6)หน่วยกิต ศึกษาทักษะภาษาอังกฤษเพื่อการสื่อสารในบริบทวิชาชีพ การเขียน รายงาน </w:t>
      </w:r>
      <w:r w:rsidR="0019149E">
        <w:rPr>
          <w:cs/>
        </w:rPr>
        <w:tab/>
      </w:r>
      <w:r w:rsidR="0019149E">
        <w:rPr>
          <w:cs/>
        </w:rPr>
        <w:tab/>
        <w:t>และการนำเสนอ</w:t>
      </w:r>
    </w:p>
    <w:p w14:paraId="73986BE7" w14:textId="6FAD25FB" w:rsidR="0019149E" w:rsidRPr="0019149E" w:rsidRDefault="0019149E" w:rsidP="0019149E">
      <w:pPr>
        <w:pStyle w:val="Heading4"/>
      </w:pPr>
      <w:r>
        <w:rPr>
          <w:cs/>
        </w:rPr>
        <w:t>ภาควิชาคอมพิวเต</w:t>
      </w:r>
      <w:r>
        <w:rPr>
          <w:rFonts w:hint="cs"/>
          <w:cs/>
        </w:rPr>
        <w:t>อ</w:t>
      </w:r>
      <w:r>
        <w:rPr>
          <w:cs/>
        </w:rPr>
        <w:t>ร์ศึกษา รายวิชา 080203907 ธุรกิจในชีวิตประจำวัน (</w:t>
      </w:r>
      <w:r>
        <w:t xml:space="preserve">Business for </w:t>
      </w:r>
      <w:r>
        <w:tab/>
      </w:r>
      <w:r>
        <w:tab/>
        <w:t xml:space="preserve">Everyday Life) </w:t>
      </w:r>
      <w:r>
        <w:rPr>
          <w:cs/>
        </w:rPr>
        <w:t>3(3-0-6)หน่วยกิต ศึกษาหลักการดำเนินธุรกิจเบื้องต้น บทบาท</w:t>
      </w:r>
      <w:r w:rsidR="004A04CF">
        <w:rPr>
          <w:cs/>
        </w:rPr>
        <w:tab/>
      </w:r>
      <w:r w:rsidR="004A04CF">
        <w:rPr>
          <w:cs/>
        </w:rPr>
        <w:tab/>
      </w:r>
      <w:r w:rsidR="004A04CF">
        <w:rPr>
          <w:cs/>
        </w:rPr>
        <w:tab/>
      </w:r>
      <w:r>
        <w:rPr>
          <w:cs/>
        </w:rPr>
        <w:t>ของ</w:t>
      </w:r>
      <w:r w:rsidR="004A04CF">
        <w:rPr>
          <w:cs/>
        </w:rPr>
        <w:t xml:space="preserve"> </w:t>
      </w:r>
      <w:r>
        <w:rPr>
          <w:cs/>
        </w:rPr>
        <w:t>ใ</w:t>
      </w:r>
      <w:r>
        <w:rPr>
          <w:rFonts w:hint="cs"/>
          <w:cs/>
        </w:rPr>
        <w:t>น</w:t>
      </w:r>
      <w:r>
        <w:rPr>
          <w:cs/>
        </w:rPr>
        <w:t>ชีวิตประจำวัน การจัดการทางการเงิน การตลาด และการเป็นผู้ประกอบการ</w:t>
      </w:r>
    </w:p>
    <w:p w14:paraId="6B5D23A1" w14:textId="00A560EB" w:rsidR="0019149E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19149E">
        <w:rPr>
          <w:cs/>
        </w:rPr>
        <w:t>รายวิชา 040003004 กระบวนการคิดเชิงออกแบบ (</w:t>
      </w:r>
      <w:r w:rsidR="0019149E">
        <w:t xml:space="preserve">Design </w:t>
      </w:r>
      <w:r w:rsidR="0019149E">
        <w:tab/>
      </w:r>
      <w:r w:rsidR="0019149E">
        <w:tab/>
        <w:t xml:space="preserve">Thinking) </w:t>
      </w:r>
      <w:r w:rsidR="0019149E">
        <w:rPr>
          <w:cs/>
        </w:rPr>
        <w:t xml:space="preserve">3(2-2-5)หน่วยกิต ศึกษากระบวนการคิดเชิงออกแบบ การระบุปัญหา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การระดมสมอง การสร้างต้นแบบ และการทดสอบเพื่อหาวิธีแก้ไขอย่างสร้างสรรค์</w:t>
      </w:r>
    </w:p>
    <w:p w14:paraId="403153D0" w14:textId="574CF80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020413232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1 (</w:t>
      </w:r>
      <w:r w:rsidR="0019149E">
        <w:t xml:space="preserve">Teaching Practice in Technology Computer in </w:t>
      </w:r>
      <w:r>
        <w:tab/>
      </w:r>
      <w:r>
        <w:tab/>
      </w:r>
      <w:r>
        <w:tab/>
      </w:r>
      <w:r w:rsidR="0019149E">
        <w:t xml:space="preserve">Educational Institute I) </w:t>
      </w:r>
      <w:r w:rsidR="0019149E">
        <w:rPr>
          <w:cs/>
        </w:rPr>
        <w:t>6 (540 ชั่วโมง)หน่วยกิต การปฏิบัติการสอนในสถานศึกษา ฝึก</w:t>
      </w:r>
      <w:r w:rsidR="0019149E">
        <w:rPr>
          <w:cs/>
        </w:rPr>
        <w:tab/>
      </w:r>
      <w:r w:rsidR="0019149E">
        <w:rPr>
          <w:cs/>
        </w:rPr>
        <w:tab/>
        <w:t>ประสบการณ์วิชาชีพครูด้านเทคโนโลยีคอมพิวเตอร์</w:t>
      </w:r>
    </w:p>
    <w:p w14:paraId="092A14D2" w14:textId="3ED4396D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020413233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2 (</w:t>
      </w:r>
      <w:r w:rsidR="0019149E">
        <w:t xml:space="preserve">Teaching Practice in Technology Computer in </w:t>
      </w:r>
      <w:r w:rsidR="0019149E">
        <w:tab/>
      </w:r>
      <w:r w:rsidR="0019149E">
        <w:tab/>
      </w:r>
      <w:r w:rsidR="0019149E">
        <w:tab/>
        <w:t xml:space="preserve">Educational Institute II) </w:t>
      </w:r>
      <w:r w:rsidR="0019149E">
        <w:rPr>
          <w:cs/>
        </w:rPr>
        <w:t>6 (540 ชั่วโมง)หน่วยกิต ปฏิบัติการสอนเต็มรูปแบบใน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สถานศึกษา การจัดกิจกรรมการเรียนรู้และการประเมินผล</w:t>
      </w:r>
    </w:p>
    <w:p w14:paraId="78C74172" w14:textId="245776E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020413313 คอมพิวเตอร์เพื่อการศึกษา (</w:t>
      </w:r>
      <w:r w:rsidR="0019149E">
        <w:t xml:space="preserve">Computer </w:t>
      </w:r>
      <w:r w:rsidR="0019149E">
        <w:tab/>
      </w:r>
      <w:r w:rsidR="0019149E">
        <w:tab/>
        <w:t>for Education)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3.หน่วยกิต ศึกษาการใช้คอมพิวเตอร์เพื่อการเรียนการสอน การสร้างสื่อ</w:t>
      </w:r>
      <w:r w:rsidR="0019149E">
        <w:rPr>
          <w:cs/>
        </w:rPr>
        <w:tab/>
      </w:r>
      <w:r w:rsidR="0019149E">
        <w:rPr>
          <w:cs/>
        </w:rPr>
        <w:tab/>
        <w:t>การ และการประยุกต์คอมพิวเตอร์เพื่อการศึกษา</w:t>
      </w:r>
    </w:p>
    <w:p w14:paraId="099A34C3" w14:textId="4816C9E6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020413102 วงจรดิจิทัล (</w:t>
      </w:r>
      <w:r w:rsidR="0019149E">
        <w:t>Digital Circuits)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กิตศึกษาหลักการของวงจรดิจิทัล การวิเคราะห์และออกแบบวงจร การประยุกต์ใช้งานใน</w:t>
      </w:r>
      <w:r w:rsidR="0019149E">
        <w:rPr>
          <w:cs/>
        </w:rPr>
        <w:tab/>
      </w:r>
      <w:r w:rsidR="0019149E">
        <w:rPr>
          <w:cs/>
        </w:rPr>
        <w:tab/>
        <w:t>ระบบคอมพิวเตอร์</w:t>
      </w:r>
    </w:p>
    <w:p w14:paraId="17E2D97E" w14:textId="3262B278" w:rsidR="0019149E" w:rsidRPr="0019149E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020413103 คณิตศาสตร์ดิสครีต (</w:t>
      </w:r>
      <w:r>
        <w:t xml:space="preserve">Discrete </w:t>
      </w:r>
      <w:r>
        <w:tab/>
      </w:r>
      <w:r>
        <w:tab/>
      </w:r>
      <w:r>
        <w:tab/>
        <w:t>Mathematics)</w:t>
      </w:r>
      <w:r>
        <w:rPr>
          <w:rFonts w:hint="cs"/>
          <w:cs/>
        </w:rPr>
        <w:t xml:space="preserve"> </w:t>
      </w:r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</w:p>
    <w:p w14:paraId="477C7BD2" w14:textId="66C052C5" w:rsidR="00C16B56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040203100 คณิตศาสตร์ทั่วไป (</w:t>
      </w:r>
      <w:r>
        <w:t xml:space="preserve">General </w:t>
      </w:r>
      <w:r>
        <w:tab/>
      </w:r>
      <w:r>
        <w:tab/>
      </w:r>
      <w:r>
        <w:tab/>
        <w:t xml:space="preserve">Mathematics) </w:t>
      </w:r>
      <w:bookmarkStart w:id="33" w:name="_Hlk209043527"/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  <w:bookmarkEnd w:id="33"/>
    </w:p>
    <w:p w14:paraId="70A8478F" w14:textId="055CF3C8" w:rsidR="004A04CF" w:rsidRDefault="004A04CF" w:rsidP="004A04CF">
      <w:pPr>
        <w:pStyle w:val="Heading4"/>
      </w:pPr>
      <w:r>
        <w:rPr>
          <w:cs/>
        </w:rPr>
        <w:t xml:space="preserve">ภาควิชาคอมพิวเตอร์ศึกษา รายวิชา 080303606 การคิดเชิงระบบและความคิดสร้างสรรค์ </w:t>
      </w:r>
      <w:r>
        <w:rPr>
          <w:cs/>
        </w:rPr>
        <w:tab/>
      </w:r>
      <w:r>
        <w:rPr>
          <w:cs/>
        </w:rPr>
        <w:tab/>
        <w:t>(</w:t>
      </w:r>
      <w:r>
        <w:t xml:space="preserve">Systematic and Creative Thinking) </w:t>
      </w:r>
      <w:r>
        <w:rPr>
          <w:cs/>
        </w:rPr>
        <w:t xml:space="preserve">3หน่วยกิต. ศึกษากระบวนการคิดเชิงระบบ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เทคนิคการวิเคราะห์ปัญหา และการสร้างสรรค์แนวทางแก้ไขใหม่ ๆ</w:t>
      </w:r>
    </w:p>
    <w:p w14:paraId="1438C2CD" w14:textId="77777777" w:rsidR="004A04CF" w:rsidRDefault="004A04CF" w:rsidP="004A04CF">
      <w:pPr>
        <w:pStyle w:val="Heading3"/>
      </w:pPr>
      <w:r>
        <w:rPr>
          <w:cs/>
        </w:rPr>
        <w:t>ด้านโครงสร้างเนื้อหา</w:t>
      </w:r>
    </w:p>
    <w:p w14:paraId="64170FC6" w14:textId="6650EE58" w:rsidR="004A04CF" w:rsidRDefault="004A04CF" w:rsidP="004A04CF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Thai Language for Teacher </w:t>
      </w:r>
      <w:r>
        <w:tab/>
      </w:r>
      <w:r>
        <w:tab/>
      </w:r>
      <w:r>
        <w:tab/>
        <w:t xml:space="preserve">Communication </w:t>
      </w:r>
      <w:r>
        <w:rPr>
          <w:cs/>
        </w:rPr>
        <w:t>จะเรียนต่อ</w:t>
      </w:r>
      <w:r>
        <w:rPr>
          <w:rFonts w:hint="cs"/>
          <w:cs/>
        </w:rPr>
        <w:t xml:space="preserve"> </w:t>
      </w:r>
      <w:r>
        <w:rPr>
          <w:cs/>
        </w:rPr>
        <w:t>ได้ สามารถลงวิชาอื่นต่อได้ เนื่องจากรายวิชานี้ไม่ได้ถูก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กำหนดเป็นเงื่อนไขบังคับก่อน (</w:t>
      </w:r>
      <w:r>
        <w:t xml:space="preserve">prerequisite) </w:t>
      </w:r>
      <w:r>
        <w:rPr>
          <w:cs/>
        </w:rPr>
        <w:t>ของวิชาอื่น แต่ผู้เรียนต้องกลับมาเรียนใหม่</w:t>
      </w:r>
      <w:r>
        <w:rPr>
          <w:cs/>
        </w:rPr>
        <w:tab/>
      </w:r>
      <w:r>
        <w:rPr>
          <w:cs/>
        </w:rPr>
        <w:tab/>
        <w:t>เพื่อจบหลักสูตรซึ่งรายวิชานี้เป็นเป็นวิชาศึกษาทั่วไป (</w:t>
      </w:r>
      <w:r>
        <w:t xml:space="preserve">General Education) </w:t>
      </w:r>
      <w:r>
        <w:rPr>
          <w:cs/>
        </w:rPr>
        <w:t>ที่ใช้เสริม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ทักษะการสื่อสาร </w:t>
      </w:r>
    </w:p>
    <w:p w14:paraId="423EC638" w14:textId="10E19A0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English I </w:t>
      </w:r>
      <w:r>
        <w:rPr>
          <w:cs/>
        </w:rPr>
        <w:t xml:space="preserve">จะลง </w:t>
      </w:r>
      <w:r>
        <w:t xml:space="preserve">English II </w:t>
      </w:r>
      <w:r>
        <w:rPr>
          <w:cs/>
        </w:rPr>
        <w:t xml:space="preserve">ไม่ได้ เนื่องจาก </w:t>
      </w:r>
      <w:r>
        <w:tab/>
      </w:r>
      <w:r>
        <w:tab/>
        <w:t xml:space="preserve">Practical English I </w:t>
      </w:r>
      <w:r>
        <w:rPr>
          <w:cs/>
        </w:rPr>
        <w:t xml:space="preserve">เป็นรายวิชาบังคับก่อนของ </w:t>
      </w:r>
      <w:r>
        <w:t xml:space="preserve">Practical English II </w:t>
      </w:r>
      <w:r>
        <w:rPr>
          <w:cs/>
        </w:rPr>
        <w:t>หากไม่ผ่านจะไม่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สามารถลงเรียนวิชาต่อเนื่องได้ ซึ่งหลักสูตรกำหนดเป็นลำดับทักษะภาษาอังกฤษที่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ต่อเนื่องกัน</w:t>
      </w:r>
    </w:p>
    <w:p w14:paraId="3C3D8066" w14:textId="3C5C6292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Instructional Science and Classroom </w:t>
      </w:r>
      <w:r>
        <w:tab/>
      </w:r>
      <w:r>
        <w:tab/>
        <w:t xml:space="preserve">Management </w:t>
      </w:r>
      <w:r>
        <w:rPr>
          <w:cs/>
        </w:rPr>
        <w:t>จะลงฝึกสอน (</w:t>
      </w:r>
      <w:r>
        <w:t xml:space="preserve">Teaching Practice) </w:t>
      </w:r>
      <w:r>
        <w:rPr>
          <w:cs/>
        </w:rPr>
        <w:t>ไม่ได้ ต้องผ่านวิชานี้ก่อนถึงจะไปสู่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รายวิชาฝึกสอนได้ ซึ่งหลักสูตรกำหนดว่าเป็นการจัดการเรียนการสอน </w:t>
      </w:r>
    </w:p>
    <w:p w14:paraId="543719D3" w14:textId="1D352241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Education Psychology for Teacher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>ลงวิชาฝึกสอน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เพราะเป็นวิชาพื้นฐานทางจิตวิทยาที่ใช้ในการฝึกสอน ซึ่งกำหนดเป็น</w:t>
      </w:r>
      <w:r>
        <w:rPr>
          <w:cs/>
        </w:rPr>
        <w:tab/>
      </w:r>
      <w:r>
        <w:rPr>
          <w:cs/>
        </w:rPr>
        <w:tab/>
        <w:t>เงื่อนไขก่อนฝึกปฏิบัติการสอน</w:t>
      </w:r>
    </w:p>
    <w:p w14:paraId="50642548" w14:textId="6440802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Principles of Education for </w:t>
      </w:r>
      <w:r>
        <w:tab/>
      </w:r>
      <w:r>
        <w:tab/>
      </w:r>
      <w:r>
        <w:tab/>
        <w:t xml:space="preserve">Sustainability Development  </w:t>
      </w:r>
      <w:r>
        <w:rPr>
          <w:cs/>
        </w:rPr>
        <w:t>ได้ ไม่มีวิชาต่อเนื่องบังคับโดยตรง แต่ต้องเรียนใหม่เพื่อ</w:t>
      </w:r>
      <w:r>
        <w:rPr>
          <w:cs/>
        </w:rPr>
        <w:tab/>
      </w:r>
      <w:r>
        <w:rPr>
          <w:cs/>
        </w:rPr>
        <w:tab/>
        <w:t>จบ ซึ่งเป็นวิชาบังคับหมวดครุศาสตร์ ไม่มีรายวิชาต่อยอด</w:t>
      </w:r>
    </w:p>
    <w:p w14:paraId="3552F123" w14:textId="117F8936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Innovation and Information </w:t>
      </w:r>
      <w:r>
        <w:tab/>
      </w:r>
      <w:r>
        <w:tab/>
      </w:r>
      <w:r>
        <w:tab/>
        <w:t xml:space="preserve">Technology for Learning Management </w:t>
      </w:r>
      <w:r>
        <w:rPr>
          <w:cs/>
        </w:rPr>
        <w:t>ได้ ไม่มีรายวิชาต่อเนื่องโดยตรง แต่ต้องเรียน</w:t>
      </w:r>
      <w:r>
        <w:rPr>
          <w:cs/>
        </w:rPr>
        <w:tab/>
      </w:r>
      <w:r>
        <w:rPr>
          <w:cs/>
        </w:rPr>
        <w:tab/>
        <w:t>ใหม่เพื่อจบซึ่งเป็นวิชาพื้นฐานด้านเทคโนโลยีการศึกษา</w:t>
      </w:r>
    </w:p>
    <w:p w14:paraId="248354D5" w14:textId="22F7AE85" w:rsidR="004A04CF" w:rsidRP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Educational Measurement and </w:t>
      </w:r>
      <w:r>
        <w:tab/>
      </w:r>
      <w:r>
        <w:tab/>
      </w:r>
      <w:r>
        <w:tab/>
        <w:t xml:space="preserve">Evaluation </w:t>
      </w:r>
      <w:r>
        <w:rPr>
          <w:cs/>
        </w:rPr>
        <w:t>ไม่ได้ เพราะต้องผ่านก่อนเข้าฝึกสอนซึ่งใช้ประเมินผลผู้เรียนในการสอนจริง</w:t>
      </w:r>
    </w:p>
    <w:p w14:paraId="785D5830" w14:textId="54201EA4" w:rsidR="004A04CF" w:rsidRDefault="004A04CF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Research and Development in </w:t>
      </w:r>
      <w:r>
        <w:tab/>
      </w:r>
      <w:r>
        <w:tab/>
      </w:r>
      <w:r>
        <w:tab/>
        <w:t xml:space="preserve">Innovation and Learning </w:t>
      </w:r>
      <w:r>
        <w:rPr>
          <w:cs/>
        </w:rPr>
        <w:t>ได้ ไม่มีวิชาต่อเนื่องตรงๆ แต่เป็นวิชาบังคับ ต้องเรียนใหม่ ซึ่ง</w:t>
      </w:r>
      <w:r w:rsidR="00D12B0A">
        <w:rPr>
          <w:cs/>
        </w:rPr>
        <w:tab/>
      </w:r>
      <w:r w:rsidR="00D12B0A">
        <w:rPr>
          <w:cs/>
        </w:rPr>
        <w:tab/>
      </w:r>
      <w:r>
        <w:rPr>
          <w:cs/>
        </w:rPr>
        <w:t xml:space="preserve">อยู่ในหมวดวิชาครุศาสตร์ แต่ไม่เป็น </w:t>
      </w:r>
      <w:r>
        <w:t xml:space="preserve">prerequisite </w:t>
      </w:r>
      <w:r>
        <w:rPr>
          <w:cs/>
        </w:rPr>
        <w:t>ของวิชาอื่น</w:t>
      </w:r>
    </w:p>
    <w:p w14:paraId="5EFC5EE0" w14:textId="736B7B3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Vocational Curriculum Development </w:t>
      </w:r>
      <w:r>
        <w:rPr>
          <w:cs/>
        </w:rPr>
        <w:tab/>
      </w:r>
      <w:r>
        <w:rPr>
          <w:cs/>
        </w:rPr>
        <w:tab/>
        <w:t>ได้ แต่ต้องเรียนใหม่เพื่อให้ครบหน่วยกิต ซึ่งเป็นวิชาหมวดครุศาสตร์ แต่ไม่มีวิชา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ต่อเนื่อง </w:t>
      </w:r>
    </w:p>
    <w:p w14:paraId="06155E74" w14:textId="4E839F5A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Seminar </w:t>
      </w:r>
      <w:r>
        <w:rPr>
          <w:cs/>
        </w:rPr>
        <w:t xml:space="preserve">ไม่ได้ </w:t>
      </w:r>
      <w:r>
        <w:t xml:space="preserve">Seminar </w:t>
      </w:r>
      <w:r>
        <w:rPr>
          <w:cs/>
        </w:rPr>
        <w:t>เป็นวิชาบังคับ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ปลายหลักสูตร ซึ่งอยู่ในชั้นปีสุดท้าย ต้องผ่านเพื่อจบ</w:t>
      </w:r>
    </w:p>
    <w:p w14:paraId="128CFE61" w14:textId="6A507C4C" w:rsidR="00D12B0A" w:rsidRDefault="00D12B0A" w:rsidP="00D12B0A">
      <w:pPr>
        <w:pStyle w:val="Heading4"/>
      </w:pPr>
      <w:r>
        <w:rPr>
          <w:cs/>
        </w:rPr>
        <w:lastRenderedPageBreak/>
        <w:t xml:space="preserve">นักศึกษาภาควิชาคอมพิวเตร์ศึกษาถ้าไม่ผ่าน </w:t>
      </w:r>
      <w:r>
        <w:t xml:space="preserve">Internship </w:t>
      </w:r>
      <w:r>
        <w:rPr>
          <w:cs/>
        </w:rPr>
        <w:t xml:space="preserve">จะลง </w:t>
      </w:r>
      <w:r>
        <w:t xml:space="preserve">Teaching Practice in </w:t>
      </w:r>
      <w:r>
        <w:tab/>
      </w:r>
      <w:r>
        <w:tab/>
        <w:t xml:space="preserve">Educational Institute I </w:t>
      </w:r>
      <w:r>
        <w:rPr>
          <w:cs/>
        </w:rPr>
        <w:t xml:space="preserve">ไม่ได้ </w:t>
      </w:r>
      <w:r>
        <w:t xml:space="preserve">Internship </w:t>
      </w:r>
      <w:r>
        <w:rPr>
          <w:cs/>
        </w:rPr>
        <w:t xml:space="preserve">ต้องมาก่อน ซึ่งกำหนดให้ผ่าน </w:t>
      </w:r>
      <w:r>
        <w:t xml:space="preserve">Internship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ก่อนฝึกสอนจริง </w:t>
      </w:r>
    </w:p>
    <w:p w14:paraId="0BC351A9" w14:textId="7A1BB31F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Teaching Practice I </w:t>
      </w:r>
      <w:r>
        <w:rPr>
          <w:cs/>
        </w:rPr>
        <w:t xml:space="preserve">จะลง </w:t>
      </w:r>
      <w:r>
        <w:t xml:space="preserve">Teaching </w:t>
      </w:r>
      <w:r>
        <w:tab/>
      </w:r>
      <w:r>
        <w:tab/>
      </w:r>
      <w:r>
        <w:tab/>
        <w:t xml:space="preserve">Practice II </w:t>
      </w:r>
      <w:r>
        <w:rPr>
          <w:cs/>
        </w:rPr>
        <w:t xml:space="preserve">ไม่ได้ </w:t>
      </w:r>
      <w:r>
        <w:t xml:space="preserve">Teaching Practice I </w:t>
      </w:r>
      <w:r>
        <w:rPr>
          <w:cs/>
        </w:rPr>
        <w:t xml:space="preserve">เป็น </w:t>
      </w:r>
      <w:r>
        <w:t xml:space="preserve">prerequisite </w:t>
      </w:r>
      <w:r>
        <w:rPr>
          <w:cs/>
        </w:rPr>
        <w:t xml:space="preserve">ของ </w:t>
      </w:r>
      <w:r>
        <w:t>Teaching Practice</w:t>
      </w:r>
      <w:r>
        <w:rPr>
          <w:cs/>
        </w:rPr>
        <w:t xml:space="preserve">ซึ่ง </w:t>
      </w:r>
      <w:r>
        <w:rPr>
          <w:cs/>
        </w:rPr>
        <w:tab/>
      </w:r>
      <w:r>
        <w:rPr>
          <w:cs/>
        </w:rPr>
        <w:tab/>
        <w:t>เป็นรายวิชาฝึกสอนต่อเนื่อง</w:t>
      </w:r>
    </w:p>
    <w:p w14:paraId="693C8622" w14:textId="1A2FB407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II </w:t>
      </w:r>
      <w:r>
        <w:rPr>
          <w:cs/>
        </w:rPr>
        <w:t>จะไปทำการสอนใน</w:t>
      </w:r>
      <w:r>
        <w:rPr>
          <w:cs/>
        </w:rPr>
        <w:tab/>
      </w:r>
      <w:r>
        <w:rPr>
          <w:cs/>
        </w:rPr>
        <w:tab/>
        <w:t>สถานศึกษา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เพราะเป็นเงื่อนไขก่อนปฏิบัติการสอนในสถานศึกษาซึ่งตามแผนการ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เรียนระบุไว้ </w:t>
      </w:r>
    </w:p>
    <w:p w14:paraId="0FB34529" w14:textId="57005E9B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in Computer </w:t>
      </w:r>
      <w:r>
        <w:tab/>
      </w:r>
      <w:r>
        <w:tab/>
      </w:r>
      <w:r>
        <w:tab/>
        <w:t xml:space="preserve">Technology in Educational Institute I </w:t>
      </w:r>
      <w:r>
        <w:rPr>
          <w:cs/>
        </w:rPr>
        <w:t xml:space="preserve">ไม่ได้ ต้องผ่าน </w:t>
      </w:r>
      <w:r>
        <w:t xml:space="preserve">I </w:t>
      </w:r>
      <w:r>
        <w:rPr>
          <w:cs/>
        </w:rPr>
        <w:t>ก่อนซึ่งเป็นรายวิชาต่อเนื่อง</w:t>
      </w:r>
    </w:p>
    <w:p w14:paraId="0FB05308" w14:textId="690352EE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Special Project </w:t>
      </w:r>
      <w:r>
        <w:rPr>
          <w:cs/>
        </w:rPr>
        <w:t>ไม่ได้ เป็นรายวิชาบังคับ</w:t>
      </w:r>
      <w:r>
        <w:rPr>
          <w:cs/>
        </w:rPr>
        <w:tab/>
      </w:r>
      <w:r>
        <w:rPr>
          <w:cs/>
        </w:rPr>
        <w:tab/>
        <w:t xml:space="preserve">ปลายหลักสูตรซึ่งต้องทำโครงงานจบ </w:t>
      </w:r>
    </w:p>
    <w:p w14:paraId="74493A14" w14:textId="02D7AD5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and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>OOP / Data Structure</w:t>
      </w:r>
      <w:r>
        <w:rPr>
          <w:rFonts w:hint="cs"/>
          <w:cs/>
        </w:rPr>
        <w:t xml:space="preserve"> </w:t>
      </w:r>
      <w:r>
        <w:rPr>
          <w:cs/>
        </w:rPr>
        <w:t>ไม่ได้ เป็นพื้นฐานเขียนโปรแกรมซึ่ง</w:t>
      </w:r>
      <w:r>
        <w:t xml:space="preserve">OOP </w:t>
      </w:r>
      <w:r>
        <w:rPr>
          <w:cs/>
        </w:rPr>
        <w:t xml:space="preserve">และ </w:t>
      </w:r>
      <w:r>
        <w:t xml:space="preserve">Data Structure </w:t>
      </w:r>
      <w:r>
        <w:rPr>
          <w:cs/>
        </w:rPr>
        <w:tab/>
      </w:r>
      <w:r>
        <w:rPr>
          <w:cs/>
        </w:rPr>
        <w:tab/>
        <w:t xml:space="preserve">ต้องต่อจากวิชานี้ </w:t>
      </w:r>
    </w:p>
    <w:p w14:paraId="6DCA0D42" w14:textId="6FC902A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Object-oriented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 Structure / Software Engineering / Mobile App Dev </w:t>
      </w:r>
      <w:r>
        <w:rPr>
          <w:cs/>
        </w:rPr>
        <w:t xml:space="preserve">ไม่ได้ </w:t>
      </w:r>
      <w:r>
        <w:t xml:space="preserve">OOP </w:t>
      </w:r>
      <w:r>
        <w:rPr>
          <w:cs/>
        </w:rPr>
        <w:t>เป็นพื้นฐาน</w:t>
      </w:r>
      <w:r>
        <w:rPr>
          <w:cs/>
        </w:rPr>
        <w:tab/>
      </w:r>
      <w:r>
        <w:rPr>
          <w:cs/>
        </w:rPr>
        <w:tab/>
        <w:t xml:space="preserve">ของสายพัฒนาโปรแกรมซึ่งระบุชัดว่า </w:t>
      </w:r>
      <w:r>
        <w:t xml:space="preserve">OOP </w:t>
      </w:r>
      <w:r>
        <w:rPr>
          <w:cs/>
        </w:rPr>
        <w:t xml:space="preserve">เป็นวิชาบังคับ </w:t>
      </w:r>
      <w:r>
        <w:t>prerequisite)</w:t>
      </w:r>
    </w:p>
    <w:p w14:paraId="39CC6B55" w14:textId="42DA3904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Computer Systems Organization </w:t>
      </w:r>
      <w:r>
        <w:rPr>
          <w:cs/>
        </w:rPr>
        <w:t xml:space="preserve">จะลง </w:t>
      </w:r>
      <w:r>
        <w:rPr>
          <w:cs/>
        </w:rPr>
        <w:tab/>
      </w:r>
      <w:r>
        <w:rPr>
          <w:cs/>
        </w:rPr>
        <w:tab/>
      </w:r>
      <w:r>
        <w:t>Operating System / Data Communication Networks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Computer Systems </w:t>
      </w:r>
      <w:r>
        <w:tab/>
      </w:r>
      <w:r>
        <w:tab/>
        <w:t xml:space="preserve">Organization </w:t>
      </w:r>
      <w:r>
        <w:rPr>
          <w:cs/>
        </w:rPr>
        <w:t>เป็น วิชาบังคับโอยตรง (</w:t>
      </w:r>
      <w:r>
        <w:t xml:space="preserve">prerequisite) </w:t>
      </w:r>
      <w:r>
        <w:rPr>
          <w:cs/>
        </w:rPr>
        <w:t>โดยตรง</w:t>
      </w:r>
    </w:p>
    <w:p w14:paraId="0B92F84A" w14:textId="6C15E502" w:rsidR="00D12B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Electronic Device and Instrument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 xml:space="preserve">Digital Circuits </w:t>
      </w:r>
      <w:r>
        <w:rPr>
          <w:cs/>
        </w:rPr>
        <w:t xml:space="preserve">ไม่ได้ ซึ่ง </w:t>
      </w:r>
      <w:r>
        <w:t xml:space="preserve">Digital Circuits </w:t>
      </w:r>
      <w:r>
        <w:rPr>
          <w:cs/>
        </w:rPr>
        <w:t xml:space="preserve">ต้องอาศัย </w:t>
      </w:r>
      <w:r>
        <w:t xml:space="preserve">Electronic Device </w:t>
      </w:r>
      <w:r>
        <w:rPr>
          <w:cs/>
        </w:rPr>
        <w:t>ก่อน</w:t>
      </w:r>
    </w:p>
    <w:p w14:paraId="65F3EA60" w14:textId="599BF41E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Data Structure and Algorithm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Database Systems / Software Engineering / AI </w:t>
      </w:r>
      <w:r>
        <w:rPr>
          <w:cs/>
        </w:rPr>
        <w:t xml:space="preserve">ไม่ได้ </w:t>
      </w:r>
      <w:r>
        <w:t xml:space="preserve">Data Structure </w:t>
      </w:r>
      <w:r>
        <w:rPr>
          <w:cs/>
        </w:rPr>
        <w:t xml:space="preserve">เป็นพื้นฐาน </w:t>
      </w:r>
      <w:r>
        <w:rPr>
          <w:cs/>
        </w:rPr>
        <w:tab/>
      </w:r>
      <w:r>
        <w:rPr>
          <w:cs/>
        </w:rPr>
        <w:tab/>
        <w:t xml:space="preserve">ซึ่งทุกวิชาเหล่านี้ต้องการความรู้ </w:t>
      </w:r>
      <w:r>
        <w:t>Data Structure</w:t>
      </w:r>
    </w:p>
    <w:p w14:paraId="0F72C0F2" w14:textId="795710B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Microprocessor and Microcontroller </w:t>
      </w:r>
      <w:r>
        <w:tab/>
      </w:r>
      <w:r>
        <w:tab/>
      </w:r>
      <w:r>
        <w:rPr>
          <w:cs/>
        </w:rPr>
        <w:t xml:space="preserve">จะลง </w:t>
      </w:r>
      <w:r>
        <w:t>Embedded Systems and IoT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Microprocessor </w:t>
      </w:r>
      <w:r>
        <w:rPr>
          <w:cs/>
        </w:rPr>
        <w:t xml:space="preserve">เป็น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</w:p>
    <w:p w14:paraId="193A82F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Database Systems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Management Information Systems </w:t>
      </w:r>
      <w:r>
        <w:rPr>
          <w:cs/>
        </w:rPr>
        <w:t>ไม่ได้ ซึ่ง</w:t>
      </w:r>
      <w:r>
        <w:t xml:space="preserve">MIS </w:t>
      </w:r>
      <w:r>
        <w:rPr>
          <w:cs/>
        </w:rPr>
        <w:t xml:space="preserve">ต้องมีฐาน </w:t>
      </w:r>
      <w:r>
        <w:t xml:space="preserve">Database </w:t>
      </w:r>
      <w:r>
        <w:rPr>
          <w:cs/>
        </w:rPr>
        <w:t xml:space="preserve">ก่อน </w:t>
      </w:r>
    </w:p>
    <w:p w14:paraId="5A429D7E" w14:textId="49CC8FAF" w:rsidR="0081700A" w:rsidRPr="0081700A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Web Technology </w:t>
      </w:r>
      <w:r>
        <w:rPr>
          <w:cs/>
        </w:rPr>
        <w:t xml:space="preserve">จะเรียน </w:t>
      </w:r>
      <w:r>
        <w:t xml:space="preserve">Mobile </w:t>
      </w:r>
      <w:r>
        <w:tab/>
      </w:r>
      <w:r>
        <w:tab/>
      </w:r>
      <w:r>
        <w:tab/>
        <w:t xml:space="preserve">Application Development </w:t>
      </w:r>
      <w:r>
        <w:rPr>
          <w:cs/>
        </w:rPr>
        <w:t>ได้ แต่เสียพื้นฐานที่ควรมี และต้องเรียนใหม่เพื่อจบซึ่ง: ไม่ได้</w:t>
      </w:r>
      <w:r>
        <w:rPr>
          <w:cs/>
        </w:rPr>
        <w:tab/>
      </w:r>
      <w:r>
        <w:rPr>
          <w:cs/>
        </w:rPr>
        <w:tab/>
        <w:t xml:space="preserve">กำหนด </w:t>
      </w:r>
      <w:r>
        <w:t xml:space="preserve">prerequisite </w:t>
      </w:r>
      <w:r>
        <w:rPr>
          <w:cs/>
        </w:rPr>
        <w:t>โดยตรง</w:t>
      </w:r>
    </w:p>
    <w:p w14:paraId="7D4727B4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นักศึกษาภาควิชาคอมพิวเตร์ศึกษ  ถ้าไม่ผ่าน </w:t>
      </w:r>
      <w:r>
        <w:t xml:space="preserve">Software Engineering </w:t>
      </w:r>
      <w:r>
        <w:rPr>
          <w:cs/>
        </w:rPr>
        <w:t xml:space="preserve">จะลง </w:t>
      </w:r>
      <w:r>
        <w:t xml:space="preserve">Special </w:t>
      </w:r>
      <w:r>
        <w:tab/>
      </w:r>
      <w:r>
        <w:tab/>
      </w:r>
      <w:r>
        <w:tab/>
        <w:t>Project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Software Eng. </w:t>
      </w:r>
      <w:r>
        <w:rPr>
          <w:cs/>
        </w:rPr>
        <w:t>เป็น วิชาบังคับ (</w:t>
      </w:r>
      <w:r>
        <w:t xml:space="preserve">prerequisite) </w:t>
      </w:r>
      <w:r>
        <w:rPr>
          <w:cs/>
        </w:rPr>
        <w:t xml:space="preserve">ของโครงงาน </w:t>
      </w:r>
    </w:p>
    <w:p w14:paraId="620FF1E1" w14:textId="2DCB1921" w:rsidR="0081700A" w:rsidRPr="0081700A" w:rsidRDefault="0081700A" w:rsidP="0081700A"/>
    <w:p w14:paraId="704B7EBB" w14:textId="50B6CA1D" w:rsidR="004A04CF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Artificial Intelligence </w:t>
      </w:r>
      <w:r>
        <w:rPr>
          <w:cs/>
        </w:rPr>
        <w:t>ไม่ได้ เป็นวิชาเอก</w:t>
      </w:r>
      <w:r>
        <w:rPr>
          <w:cs/>
        </w:rPr>
        <w:tab/>
      </w:r>
      <w:r>
        <w:rPr>
          <w:cs/>
        </w:rPr>
        <w:tab/>
        <w:t xml:space="preserve">บังคับ ซึ่งต้องผ่าน </w:t>
      </w:r>
      <w:r>
        <w:t xml:space="preserve">AI </w:t>
      </w:r>
      <w:r>
        <w:rPr>
          <w:cs/>
        </w:rPr>
        <w:t>เพื่อจบหลักสูตร</w:t>
      </w:r>
    </w:p>
    <w:p w14:paraId="05A3C19B" w14:textId="4869F09D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Cybersecurity </w:t>
      </w:r>
      <w:r>
        <w:rPr>
          <w:cs/>
        </w:rPr>
        <w:t xml:space="preserve">ไม่ได้ เป็นวิชาเอกบังคับ </w:t>
      </w:r>
      <w:r>
        <w:rPr>
          <w:cs/>
        </w:rPr>
        <w:tab/>
      </w:r>
      <w:r>
        <w:rPr>
          <w:cs/>
        </w:rPr>
        <w:tab/>
        <w:t>ซึ่งต้องเรียนใหม่เพื่อจบ</w:t>
      </w:r>
    </w:p>
    <w:p w14:paraId="7D704526" w14:textId="44E837DC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>Mobile Application Development</w:t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ไม่ได้ เป็นวิชาเอกบังคับ ซึ่งอยู่ในแผนหลักสูตร</w:t>
      </w:r>
    </w:p>
    <w:p w14:paraId="03C0470E" w14:textId="67C11A9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 Mining </w:t>
      </w:r>
      <w:r>
        <w:rPr>
          <w:cs/>
        </w:rPr>
        <w:t>ไม่ได้ เป็นวิชาเอกบังคับ ซึ่ง</w:t>
      </w:r>
      <w:r>
        <w:rPr>
          <w:cs/>
        </w:rPr>
        <w:tab/>
      </w:r>
      <w:r>
        <w:rPr>
          <w:cs/>
        </w:rPr>
        <w:tab/>
        <w:t xml:space="preserve">อยู่ในแผนบังคับ </w:t>
      </w:r>
    </w:p>
    <w:p w14:paraId="0DA5B11E" w14:textId="0B53CB91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Graphics </w:t>
      </w:r>
      <w:r>
        <w:rPr>
          <w:cs/>
        </w:rPr>
        <w:t>จะเรียนวิชาเลือก</w:t>
      </w:r>
      <w:r>
        <w:rPr>
          <w:cs/>
        </w:rPr>
        <w:tab/>
      </w:r>
      <w:r>
        <w:rPr>
          <w:cs/>
        </w:rPr>
        <w:tab/>
        <w:t>สายมัลติมีเดีย</w:t>
      </w:r>
      <w:r>
        <w:t xml:space="preserve"> </w:t>
      </w:r>
      <w:r>
        <w:rPr>
          <w:cs/>
        </w:rPr>
        <w:t>ได้ แต่ต้องเรียนใหม่เพื่อจบ</w:t>
      </w:r>
    </w:p>
    <w:p w14:paraId="3E7D90D0" w14:textId="19C779D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ถ้าไม่ผ่าน </w:t>
      </w:r>
      <w:r>
        <w:t xml:space="preserve">Operating System </w:t>
      </w:r>
      <w:r>
        <w:rPr>
          <w:cs/>
        </w:rPr>
        <w:t xml:space="preserve">จะเรียน </w:t>
      </w:r>
      <w:r>
        <w:t xml:space="preserve">Computer </w:t>
      </w:r>
      <w:r>
        <w:tab/>
      </w:r>
      <w:r>
        <w:tab/>
        <w:t>Networks</w:t>
      </w:r>
      <w:r>
        <w:rPr>
          <w:rFonts w:hint="cs"/>
          <w:cs/>
        </w:rPr>
        <w:t xml:space="preserve"> </w:t>
      </w:r>
      <w:r>
        <w:rPr>
          <w:cs/>
        </w:rPr>
        <w:t xml:space="preserve">ไม่ได้ </w:t>
      </w:r>
      <w:r>
        <w:t xml:space="preserve">OS </w:t>
      </w:r>
      <w:r>
        <w:rPr>
          <w:cs/>
        </w:rPr>
        <w:t>เป็น วิชาบังคับิ(</w:t>
      </w:r>
      <w:r>
        <w:t xml:space="preserve">prerequisite) </w:t>
      </w:r>
      <w:r>
        <w:rPr>
          <w:cs/>
        </w:rPr>
        <w:t>ซึ่ง</w:t>
      </w:r>
      <w:r>
        <w:t xml:space="preserve">Computer Networks </w:t>
      </w:r>
      <w:r>
        <w:rPr>
          <w:cs/>
        </w:rPr>
        <w:t>ต้องอาศัย</w:t>
      </w:r>
      <w:r>
        <w:rPr>
          <w:cs/>
        </w:rPr>
        <w:tab/>
      </w:r>
      <w:r>
        <w:rPr>
          <w:cs/>
        </w:rPr>
        <w:tab/>
        <w:t xml:space="preserve">พื้นฐาน </w:t>
      </w:r>
      <w:r>
        <w:t xml:space="preserve">OS </w:t>
      </w:r>
    </w:p>
    <w:p w14:paraId="74AA74DE" w14:textId="490757D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Discrete Mathematics </w:t>
      </w:r>
      <w:r>
        <w:rPr>
          <w:cs/>
        </w:rPr>
        <w:t xml:space="preserve">จะเรียน </w:t>
      </w:r>
      <w:r>
        <w:t xml:space="preserve">Data </w:t>
      </w:r>
      <w:r>
        <w:tab/>
      </w:r>
      <w:r>
        <w:tab/>
        <w:t>Structure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Data Structure </w:t>
      </w:r>
      <w:r>
        <w:rPr>
          <w:cs/>
        </w:rPr>
        <w:t xml:space="preserve">ต้องการหลักการของ </w:t>
      </w:r>
      <w:r>
        <w:t xml:space="preserve">Discrete Math </w:t>
      </w:r>
    </w:p>
    <w:p w14:paraId="6CCA33C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 ถ้าไม่ผ่าน </w:t>
      </w:r>
      <w:r>
        <w:t xml:space="preserve">Design Thinking </w:t>
      </w:r>
      <w:r>
        <w:rPr>
          <w:cs/>
        </w:rPr>
        <w:t xml:space="preserve">ได้ ไม่มี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  <w:r>
        <w:rPr>
          <w:cs/>
        </w:rPr>
        <w:t>ต่อเนื่อง แต่ต้องเรียนใหม่เพื่อจบ ซึ่งเป็นวิชาบังคับทั่วไป</w:t>
      </w:r>
    </w:p>
    <w:p w14:paraId="27F05D15" w14:textId="643DBD7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for Education / Basic </w:t>
      </w:r>
      <w:r>
        <w:tab/>
      </w:r>
      <w:r>
        <w:tab/>
      </w:r>
      <w:r>
        <w:tab/>
        <w:t>Computer for Education</w:t>
      </w:r>
      <w:r>
        <w:rPr>
          <w:rFonts w:hint="cs"/>
          <w:cs/>
        </w:rPr>
        <w:t xml:space="preserve"> </w:t>
      </w:r>
      <w:r>
        <w:rPr>
          <w:cs/>
        </w:rPr>
        <w:t>ได้ แต่ต้องเรียนใหม่เพื่อครบหน่วยกิต ซึ่ง:ม่มีรายวิชาต่อยอด</w:t>
      </w:r>
      <w:r>
        <w:rPr>
          <w:cs/>
        </w:rPr>
        <w:tab/>
      </w:r>
      <w:r>
        <w:rPr>
          <w:cs/>
        </w:rPr>
        <w:tab/>
        <w:t xml:space="preserve">โดยตรง </w:t>
      </w:r>
    </w:p>
    <w:p w14:paraId="039941E9" w14:textId="77777777" w:rsidR="0081700A" w:rsidRDefault="0081700A" w:rsidP="0081700A">
      <w:pPr>
        <w:pStyle w:val="Heading3"/>
      </w:pPr>
      <w:r>
        <w:rPr>
          <w:cs/>
        </w:rPr>
        <w:t>ด้านจำนวนหน่วยกิตที่ต้อง</w:t>
      </w:r>
      <w:r w:rsidRPr="0081700A">
        <w:rPr>
          <w:cs/>
        </w:rPr>
        <w:t>เรียน</w:t>
      </w:r>
      <w:r>
        <w:rPr>
          <w:cs/>
        </w:rPr>
        <w:t>ต่อเทอม</w:t>
      </w:r>
    </w:p>
    <w:p w14:paraId="73465703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1 ต้องเรียน 21 หน่วยกิต</w:t>
      </w:r>
    </w:p>
    <w:p w14:paraId="20D02C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2 ต้องเรียน21 หน่วยกิต</w:t>
      </w:r>
    </w:p>
    <w:p w14:paraId="596C0E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1 ต้องเรียน 22 หน่วยกิต</w:t>
      </w:r>
    </w:p>
    <w:p w14:paraId="1421C2AD" w14:textId="630C4558" w:rsidR="0081700A" w:rsidRP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2 ต้องเรียน 21 หน่วยกิต</w:t>
      </w:r>
    </w:p>
    <w:p w14:paraId="4281D18D" w14:textId="22D63D0E" w:rsidR="006E34A4" w:rsidRDefault="006E34A4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1 ต้องเรียน6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6D4C71B3" w14:textId="4F38F4DE" w:rsidR="006B77DF" w:rsidRDefault="006B77DF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2 ต้องเรียน 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2)</w:t>
      </w:r>
    </w:p>
    <w:p w14:paraId="6E29CF9F" w14:textId="77777777" w:rsidR="000E1FA0" w:rsidRDefault="000E1FA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1 ต้องเรียน 19 หน่วยกิต</w:t>
      </w:r>
    </w:p>
    <w:p w14:paraId="7D799F61" w14:textId="53553D17" w:rsidR="0081700A" w:rsidRPr="0081700A" w:rsidRDefault="00EA29F7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2 ต้องเรียน 19 หน่วยกิต</w:t>
      </w:r>
    </w:p>
    <w:p w14:paraId="5FBCA25D" w14:textId="40DA83BA" w:rsidR="0081700A" w:rsidRPr="0081700A" w:rsidRDefault="009B4760" w:rsidP="00E96EC0">
      <w:pPr>
        <w:pStyle w:val="Heading4"/>
      </w:pPr>
      <w:r>
        <w:rPr>
          <w:cs/>
        </w:rPr>
        <w:lastRenderedPageBreak/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1 ต้องเรียน 21 หน่วยกิต</w:t>
      </w:r>
    </w:p>
    <w:p w14:paraId="26073E49" w14:textId="77777777" w:rsidR="009A4341" w:rsidRDefault="009A4341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2 ต้องเรียน 21 หน่วยกิต</w:t>
      </w:r>
    </w:p>
    <w:p w14:paraId="49C5C083" w14:textId="409F824E" w:rsidR="0081700A" w:rsidRPr="0081700A" w:rsidRDefault="0079295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1 ต้องเรียน21 หน่วยกิต</w:t>
      </w:r>
    </w:p>
    <w:p w14:paraId="31210696" w14:textId="77777777" w:rsidR="00861D3D" w:rsidRDefault="00861D3D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2 ต้องเรียน 21 หน่วยกิต</w:t>
      </w:r>
    </w:p>
    <w:p w14:paraId="6DE53D81" w14:textId="2CC88CC0" w:rsidR="00A46CAC" w:rsidRDefault="00A46CAC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1 ต้องเรียน 4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3EE0AD89" w14:textId="77777777" w:rsidR="001C0680" w:rsidRDefault="001C068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2 ต้องเรียน 3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(ปฏิบัติการสอนในสถานศึกษา 2)</w:t>
      </w:r>
    </w:p>
    <w:p w14:paraId="3778134A" w14:textId="77777777" w:rsidR="00E96EC0" w:rsidRDefault="00E96EC0" w:rsidP="00E96EC0">
      <w:pPr>
        <w:pStyle w:val="Heading3"/>
        <w:numPr>
          <w:ilvl w:val="2"/>
          <w:numId w:val="17"/>
        </w:numPr>
        <w:tabs>
          <w:tab w:val="clear" w:pos="1247"/>
        </w:tabs>
        <w:ind w:left="720" w:hanging="720"/>
      </w:pPr>
      <w:r>
        <w:rPr>
          <w:cs/>
        </w:rPr>
        <w:t>ด้านแนะนำสายอาชีพหลังจากจบการศึกษา</w:t>
      </w:r>
    </w:p>
    <w:p w14:paraId="185DB192" w14:textId="0D10F876" w:rsidR="00616DCB" w:rsidRDefault="002A4A46" w:rsidP="00616DCB">
      <w:pPr>
        <w:pStyle w:val="Heading4"/>
      </w:pPr>
      <w:r>
        <w:rPr>
          <w:cs/>
        </w:rPr>
        <w:t>หลังจบการศึกษาจากภาควิชาคอมพิวเตอร์ศึกษา สามารถประกอบอาชีพครู</w:t>
      </w:r>
      <w:r w:rsidR="00616DCB">
        <w:rPr>
          <w:cs/>
        </w:rPr>
        <w:t xml:space="preserve">ได้ สามารถเป็น </w:t>
      </w:r>
      <w:r w:rsidR="00616DCB">
        <w:rPr>
          <w:cs/>
        </w:rPr>
        <w:tab/>
      </w:r>
      <w:r w:rsidR="00616DCB">
        <w:rPr>
          <w:cs/>
        </w:rPr>
        <w:tab/>
      </w:r>
      <w:r w:rsidR="00616DCB">
        <w:rPr>
          <w:cs/>
        </w:rPr>
        <w:t>ครูสอนคอมพิวเตอร์ในสถานศึกษา ระดับมัธยมศึกษา อาชีวศึกษา และอุดมศึกษา</w:t>
      </w:r>
    </w:p>
    <w:p w14:paraId="5C306199" w14:textId="4F65F805" w:rsidR="0081700A" w:rsidRPr="0081700A" w:rsidRDefault="00E0577E" w:rsidP="00DC4C9F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นักศึกษาภาควิชาคอมพิวเตอร์ศึกษาสามารถทำงานด้านวิชาการ</w:t>
      </w:r>
      <w:r w:rsidR="00DC4C9F">
        <w:t xml:space="preserve"> </w:t>
      </w:r>
      <w:r w:rsidR="00DC4C9F">
        <w:rPr>
          <w:cs/>
        </w:rPr>
        <w:t xml:space="preserve">ได้ สามารถเป็น </w:t>
      </w:r>
      <w:r w:rsidR="00DC4C9F">
        <w:rPr>
          <w:cs/>
        </w:rPr>
        <w:tab/>
      </w:r>
      <w:r w:rsidR="00DC4C9F">
        <w:rPr>
          <w:cs/>
        </w:rPr>
        <w:tab/>
      </w:r>
      <w:r w:rsidR="00DC4C9F">
        <w:rPr>
          <w:cs/>
        </w:rPr>
        <w:tab/>
      </w:r>
      <w:r w:rsidR="00DC4C9F">
        <w:rPr>
          <w:cs/>
        </w:rPr>
        <w:t>นักวิชาการคอมพิวเตอร์ หรือ นักวิชาการด้านการศึกษา ในหน่วยงานราชการหรือเอกชน</w:t>
      </w:r>
    </w:p>
    <w:p w14:paraId="1C617E3B" w14:textId="79DE819A" w:rsidR="004A04CF" w:rsidRPr="004A04CF" w:rsidRDefault="00B5483D" w:rsidP="00F555A9">
      <w:pPr>
        <w:pStyle w:val="Heading4"/>
      </w:pPr>
      <w:r>
        <w:rPr>
          <w:cs/>
        </w:rPr>
        <w:t>นักศึกษาภาควิชาคอมพิวเตอร์ศึกษา สามารถประกอบอาชีพนักพัฒนาซอฟต์แวร์</w:t>
      </w:r>
      <w:r w:rsidR="00F555A9">
        <w:rPr>
          <w:rFonts w:hint="cs"/>
          <w:cs/>
        </w:rPr>
        <w:t xml:space="preserve"> </w:t>
      </w:r>
      <w:r w:rsidR="00F555A9">
        <w:rPr>
          <w:cs/>
        </w:rPr>
        <w:t xml:space="preserve">ได้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>สามารถเป็น นักพัฒนาซอฟต์แวร์ (</w:t>
      </w:r>
      <w:r w:rsidR="00F555A9">
        <w:t xml:space="preserve">Software Developer) </w:t>
      </w:r>
      <w:r w:rsidR="00F555A9">
        <w:rPr>
          <w:cs/>
        </w:rPr>
        <w:t xml:space="preserve">และ วิศวกรซอฟต์แวร์ </w:t>
      </w:r>
      <w:r w:rsidR="00F555A9">
        <w:rPr>
          <w:cs/>
        </w:rPr>
        <w:t xml:space="preserve">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>(</w:t>
      </w:r>
      <w:r w:rsidR="00F555A9">
        <w:t>Software Engineer)</w:t>
      </w:r>
    </w:p>
    <w:p w14:paraId="1986BCD4" w14:textId="795334E0" w:rsidR="00FC1E7F" w:rsidRDefault="009A0E16" w:rsidP="00FC1E7F">
      <w:pPr>
        <w:pStyle w:val="Heading4"/>
      </w:pPr>
      <w:r>
        <w:rPr>
          <w:cs/>
        </w:rPr>
        <w:t>นักศึกษาภาควิชาคอมพิวเตอร์ศึกษา สามารถเป็นนักวิจัย</w:t>
      </w:r>
      <w:r w:rsidR="00FC1E7F">
        <w:t xml:space="preserve"> </w:t>
      </w:r>
      <w:r w:rsidR="00FC1E7F">
        <w:rPr>
          <w:cs/>
        </w:rPr>
        <w:t>ได้ สามารถเป็น นักวิจัยด้าน</w:t>
      </w:r>
      <w:r w:rsidR="00FC1E7F">
        <w:rPr>
          <w:cs/>
        </w:rPr>
        <w:tab/>
      </w:r>
      <w:r w:rsidR="00FC1E7F">
        <w:rPr>
          <w:cs/>
        </w:rPr>
        <w:tab/>
      </w:r>
      <w:r w:rsidR="00FC1E7F">
        <w:rPr>
          <w:cs/>
        </w:rPr>
        <w:tab/>
      </w:r>
      <w:r w:rsidR="00FC1E7F">
        <w:rPr>
          <w:cs/>
        </w:rPr>
        <w:t>เทคโนโลยีการศึกษา และ นักวิจัยด้านคอมพิวเตอร์และดิจิทัล</w:t>
      </w:r>
    </w:p>
    <w:p w14:paraId="4B5924B3" w14:textId="6A0E7112" w:rsidR="000F2C72" w:rsidRDefault="00FC3804" w:rsidP="000F2C72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นักศึกษาภาควิชาคอมพิวเตอร์ศึกษาสามารถประกอบอาชีพในสายงานดิจิทัล</w:t>
      </w:r>
      <w:r w:rsidR="000F2C72">
        <w:t xml:space="preserve"> </w:t>
      </w:r>
      <w:r w:rsidR="000F2C72">
        <w:rPr>
          <w:cs/>
        </w:rPr>
        <w:t>ได้ สามารถ</w:t>
      </w:r>
      <w:r w:rsidR="000F2C72">
        <w:rPr>
          <w:cs/>
        </w:rPr>
        <w:tab/>
      </w:r>
      <w:r w:rsidR="000F2C72">
        <w:rPr>
          <w:cs/>
        </w:rPr>
        <w:tab/>
      </w:r>
      <w:r w:rsidR="000F2C72">
        <w:rPr>
          <w:cs/>
        </w:rPr>
        <w:t>เป็น ผู้ประกอบการด้านดิจิทัล (</w:t>
      </w:r>
      <w:r w:rsidR="000F2C72">
        <w:t xml:space="preserve">Digital Entrepreneur) </w:t>
      </w:r>
      <w:r w:rsidR="000F2C72">
        <w:rPr>
          <w:cs/>
        </w:rPr>
        <w:t>หรือทำงานในธุรกิจดิจิทัลต่าง ๆ</w:t>
      </w:r>
    </w:p>
    <w:p w14:paraId="437C9C1E" w14:textId="7E1D537D" w:rsidR="007C5669" w:rsidRDefault="00F558CA" w:rsidP="007C5669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นักศึกษาภาควิชาคอมพิวเตอร์ศึกษาสามารถทำงานสายไอทีในองค์กรทั่วไป</w:t>
      </w:r>
      <w:r w:rsidR="007C5669">
        <w:rPr>
          <w:rFonts w:hint="cs"/>
          <w:cs/>
        </w:rPr>
        <w:t xml:space="preserve"> </w:t>
      </w:r>
      <w:r w:rsidR="007C5669">
        <w:rPr>
          <w:cs/>
        </w:rPr>
        <w:t>ได้ สามารถ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>ทำงานเป็น เจ้าหน้าที่ระบบเครือข่าย (</w:t>
      </w:r>
      <w:r w:rsidR="007C5669">
        <w:t xml:space="preserve">Network Administrator), </w:t>
      </w:r>
      <w:r w:rsidR="007C5669">
        <w:rPr>
          <w:cs/>
        </w:rPr>
        <w:t>ผู้เชี่ยวชาญด้าน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>ฐานข้อมูล (</w:t>
      </w:r>
      <w:r w:rsidR="007C5669">
        <w:t xml:space="preserve">Database Specialist), </w:t>
      </w:r>
      <w:r w:rsidR="007C5669">
        <w:rPr>
          <w:cs/>
        </w:rPr>
        <w:t>นักวิเคราะห์ระบบ (</w:t>
      </w:r>
      <w:r w:rsidR="007C5669">
        <w:t xml:space="preserve">System Analyst), </w:t>
      </w:r>
      <w:r w:rsidR="007C5669">
        <w:tab/>
      </w:r>
      <w:r w:rsidR="007C5669">
        <w:tab/>
      </w:r>
      <w:r w:rsidR="007C5669">
        <w:tab/>
      </w:r>
      <w:r w:rsidR="007C5669">
        <w:rPr>
          <w:cs/>
        </w:rPr>
        <w:tab/>
      </w:r>
      <w:r w:rsidR="007C5669">
        <w:rPr>
          <w:cs/>
        </w:rPr>
        <w:t>และ ผู้ดูแลความปลอดภัยไซเบอร์ (</w:t>
      </w:r>
      <w:r w:rsidR="007C5669">
        <w:t>Cybersecurity Specialist)</w:t>
      </w:r>
    </w:p>
    <w:p w14:paraId="5DA33949" w14:textId="400A6206" w:rsidR="00EC4E3F" w:rsidRPr="007C5669" w:rsidRDefault="000110A7" w:rsidP="009D59B4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นักศึกษาภาควิชาคอมพิวเตอร์ศึกษาสามารถทำงานสายสนับสนุนการศึกษา</w:t>
      </w:r>
      <w:r w:rsidR="009D59B4">
        <w:t xml:space="preserve"> </w:t>
      </w:r>
      <w:r w:rsidR="009D59B4">
        <w:rPr>
          <w:cs/>
        </w:rPr>
        <w:t>ได้ สามารถ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>เป็น เจ้าหน้าที่สนับสนุนด้านเทคโนโลยีการศึกษา และ ผู้จัดการโครงการด้านการเรียนรู้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>ดิจิทัล</w:t>
      </w:r>
    </w:p>
    <w:p w14:paraId="111164B2" w14:textId="4910D953" w:rsidR="00AB17A5" w:rsidRDefault="00B74B7C" w:rsidP="00AB17A5">
      <w:pPr>
        <w:pStyle w:val="Heading4"/>
      </w:pPr>
      <w:r>
        <w:rPr>
          <w:cs/>
        </w:rPr>
        <w:t>นักศึกษาภาควิชาคอมพิวเตอร์ศึกษาสามารถทำงานเป็นนักออกแบบระบบ (</w:t>
      </w:r>
      <w:r>
        <w:t xml:space="preserve">System </w:t>
      </w:r>
      <w:r>
        <w:tab/>
      </w:r>
      <w:r>
        <w:tab/>
      </w:r>
      <w:r>
        <w:tab/>
        <w:t>Designer)</w:t>
      </w:r>
      <w:r w:rsidR="00AB17A5">
        <w:t xml:space="preserve"> </w:t>
      </w:r>
      <w:r w:rsidR="00AB17A5">
        <w:rPr>
          <w:cs/>
        </w:rPr>
        <w:t xml:space="preserve">ได้ สามารถทำงานในตำแหน่ง นักออกแบบและพัฒนาระบบคอมพิวเตอร์ </w:t>
      </w:r>
      <w:r w:rsidR="00AB17A5">
        <w:rPr>
          <w:cs/>
        </w:rPr>
        <w:tab/>
      </w:r>
      <w:r w:rsidR="00AB17A5">
        <w:rPr>
          <w:cs/>
        </w:rPr>
        <w:tab/>
      </w:r>
      <w:r w:rsidR="00AB17A5">
        <w:rPr>
          <w:cs/>
        </w:rPr>
        <w:tab/>
      </w:r>
      <w:r w:rsidR="00AB17A5">
        <w:rPr>
          <w:cs/>
        </w:rPr>
        <w:t>(</w:t>
      </w:r>
      <w:r w:rsidR="00AB17A5">
        <w:t>System</w:t>
      </w:r>
      <w:r w:rsidR="00AB17A5">
        <w:t xml:space="preserve"> </w:t>
      </w:r>
      <w:r w:rsidR="00AB17A5">
        <w:t xml:space="preserve">Designer/Developer) </w:t>
      </w:r>
      <w:r w:rsidR="00AB17A5">
        <w:rPr>
          <w:cs/>
        </w:rPr>
        <w:t xml:space="preserve">เพื่อวิเคราะห์และออกแบบระบบงานด้าน </w:t>
      </w:r>
      <w:r w:rsidR="00AB17A5">
        <w:t>IT</w:t>
      </w:r>
    </w:p>
    <w:p w14:paraId="6F9B3E16" w14:textId="77038A13" w:rsidR="00764055" w:rsidRDefault="00695102" w:rsidP="00764055">
      <w:pPr>
        <w:pStyle w:val="Heading4"/>
      </w:pPr>
      <w:r>
        <w:rPr>
          <w:cs/>
        </w:rPr>
        <w:lastRenderedPageBreak/>
        <w:t>นักศึกษาภาควิชาคอมพิวเตอร์ศึกษาสามารถเป็นนักวิเคราะห์ข้อมูล (</w:t>
      </w:r>
      <w:r>
        <w:t>Data Analyst)</w:t>
      </w:r>
      <w:r w:rsidR="00764055">
        <w:rPr>
          <w:rFonts w:hint="cs"/>
          <w:cs/>
        </w:rPr>
        <w:t xml:space="preserve"> </w:t>
      </w:r>
      <w:r w:rsidR="00764055">
        <w:rPr>
          <w:cs/>
        </w:rPr>
        <w:t xml:space="preserve">ได้ </w:t>
      </w:r>
      <w:r w:rsidR="00764055">
        <w:rPr>
          <w:cs/>
        </w:rPr>
        <w:tab/>
      </w:r>
      <w:r w:rsidR="00764055">
        <w:rPr>
          <w:cs/>
        </w:rPr>
        <w:tab/>
      </w:r>
      <w:r w:rsidR="00764055">
        <w:rPr>
          <w:cs/>
        </w:rPr>
        <w:t>สามารถทำงานเป็น นักวิเคราะห์ข้อมูล (</w:t>
      </w:r>
      <w:r w:rsidR="00764055">
        <w:t xml:space="preserve">Data Analyst) </w:t>
      </w:r>
      <w:r w:rsidR="00764055">
        <w:rPr>
          <w:cs/>
        </w:rPr>
        <w:t xml:space="preserve">หรือ </w:t>
      </w:r>
      <w:r w:rsidR="00764055">
        <w:t xml:space="preserve">Data Scientist </w:t>
      </w:r>
      <w:r w:rsidR="00764055">
        <w:rPr>
          <w:cs/>
        </w:rPr>
        <w:t>ใช้เทคนิค</w:t>
      </w:r>
      <w:r w:rsidR="00764055">
        <w:rPr>
          <w:cs/>
        </w:rPr>
        <w:tab/>
      </w:r>
      <w:r w:rsidR="00764055">
        <w:rPr>
          <w:cs/>
        </w:rPr>
        <w:tab/>
      </w:r>
      <w:r w:rsidR="00764055">
        <w:rPr>
          <w:cs/>
        </w:rPr>
        <w:t>เหมืองข้อมูลและปัญญาประดิษฐ์ในการวิเคราะห์เชิงลึก</w:t>
      </w:r>
    </w:p>
    <w:p w14:paraId="1C315E56" w14:textId="1248ABAF" w:rsidR="0009693C" w:rsidRDefault="00DC25C8" w:rsidP="0009693C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นักศึกษาภาควิชาคอมพิวเตอร์ศึกษาสามารถประกอบอาชีพนักออกแบบและพัฒนาเว็บไซต์</w:t>
      </w:r>
      <w:r w:rsidR="0009693C">
        <w:t xml:space="preserve"> </w:t>
      </w:r>
      <w:r w:rsidR="0009693C">
        <w:rPr>
          <w:cs/>
        </w:rPr>
        <w:tab/>
      </w:r>
      <w:r w:rsidR="0009693C">
        <w:rPr>
          <w:cs/>
        </w:rPr>
        <w:tab/>
      </w:r>
      <w:r w:rsidR="0009693C">
        <w:rPr>
          <w:cs/>
        </w:rPr>
        <w:t xml:space="preserve">ได้ สามารถทำงานเป็น </w:t>
      </w:r>
      <w:r w:rsidR="0009693C">
        <w:t xml:space="preserve">Web Developer </w:t>
      </w:r>
      <w:r w:rsidR="0009693C">
        <w:rPr>
          <w:cs/>
        </w:rPr>
        <w:t xml:space="preserve">หรือ นักออกแบบเว็บไซต์ </w:t>
      </w:r>
      <w:r w:rsidR="0009693C">
        <w:rPr>
          <w:cs/>
        </w:rPr>
        <w:br/>
      </w:r>
      <w:r w:rsidR="0009693C">
        <w:rPr>
          <w:cs/>
        </w:rPr>
        <w:tab/>
      </w:r>
      <w:r w:rsidR="0009693C">
        <w:rPr>
          <w:cs/>
        </w:rPr>
        <w:tab/>
      </w:r>
      <w:r w:rsidR="0009693C">
        <w:rPr>
          <w:cs/>
        </w:rPr>
        <w:t>พัฒนาเว็บแอปพลิเคชันและระบบออนไลน์</w:t>
      </w:r>
    </w:p>
    <w:p w14:paraId="1E4C2DF6" w14:textId="51E13C0D" w:rsidR="00964D37" w:rsidRDefault="00B13BCA" w:rsidP="00964D37">
      <w:pPr>
        <w:pStyle w:val="Heading4"/>
      </w:pPr>
      <w:r>
        <w:rPr>
          <w:cs/>
        </w:rPr>
        <w:t>นักศึกษาภาควิชาคอมพิวเตอร์ศึกษาสามารถเป็นผู้ดูแลระบบ(</w:t>
      </w:r>
      <w:r>
        <w:t>IT Support/Administrator)</w:t>
      </w:r>
      <w:r w:rsidR="00964D37">
        <w:t xml:space="preserve"> </w:t>
      </w:r>
      <w:r w:rsidR="00964D37">
        <w:rPr>
          <w:cs/>
        </w:rPr>
        <w:tab/>
      </w:r>
      <w:r w:rsidR="00964D37">
        <w:rPr>
          <w:cs/>
        </w:rPr>
        <w:tab/>
      </w:r>
      <w:r w:rsidR="00964D37">
        <w:rPr>
          <w:cs/>
        </w:rPr>
        <w:t>ได้ สามารถทำงานเป็น ผู้ดูแลระบบคอมพิวเตอร์ (</w:t>
      </w:r>
      <w:r w:rsidR="00964D37">
        <w:t xml:space="preserve">System Administrator) </w:t>
      </w:r>
      <w:r w:rsidR="00964D37">
        <w:rPr>
          <w:cs/>
        </w:rPr>
        <w:t xml:space="preserve">และ </w:t>
      </w:r>
      <w:r w:rsidR="00964D37">
        <w:rPr>
          <w:cs/>
        </w:rPr>
        <w:tab/>
      </w:r>
      <w:r w:rsidR="00964D37">
        <w:rPr>
          <w:cs/>
        </w:rPr>
        <w:tab/>
      </w:r>
      <w:r w:rsidR="00964D37">
        <w:rPr>
          <w:cs/>
        </w:rPr>
        <w:tab/>
        <w:t xml:space="preserve">เจ้าหน้าที่ </w:t>
      </w:r>
      <w:r w:rsidR="00964D37">
        <w:t xml:space="preserve">IT Support </w:t>
      </w:r>
      <w:r w:rsidR="00964D37">
        <w:rPr>
          <w:cs/>
        </w:rPr>
        <w:t>ดูแลการทำงานของระบบสารสนเทศในองค์กร</w:t>
      </w:r>
    </w:p>
    <w:p w14:paraId="4163C6F5" w14:textId="148EE59D" w:rsidR="00DE478D" w:rsidRDefault="00341291" w:rsidP="00DE478D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นักศึกษาภาควิชาคอมพิวเตอร์ศึกษาสามารถทำงานด้านมัลติมีเดีย</w:t>
      </w:r>
      <w:r w:rsidR="00DE478D">
        <w:t xml:space="preserve"> </w:t>
      </w:r>
      <w:r w:rsidR="00DE478D">
        <w:rPr>
          <w:cs/>
        </w:rPr>
        <w:t>ได้ สามารถเป็น นัก</w:t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>ออกแบบกราฟิก (</w:t>
      </w:r>
      <w:r w:rsidR="00DE478D">
        <w:t xml:space="preserve">Graphic Designer), </w:t>
      </w:r>
      <w:r w:rsidR="00DE478D">
        <w:rPr>
          <w:cs/>
        </w:rPr>
        <w:t>นักออกแบบมัลติมีเดีย (</w:t>
      </w:r>
      <w:r w:rsidR="00DE478D">
        <w:t xml:space="preserve">Multimedia Designer) </w:t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>และ นักสร้างสื่อการเรียนรู้ดิจิทัล</w:t>
      </w:r>
    </w:p>
    <w:p w14:paraId="50A69752" w14:textId="359F3E31" w:rsidR="006B20A1" w:rsidRDefault="00BF4BBE" w:rsidP="006B20A1">
      <w:pPr>
        <w:pStyle w:val="Heading4"/>
      </w:pPr>
      <w:r>
        <w:rPr>
          <w:cs/>
        </w:rPr>
        <w:t xml:space="preserve">นักศึกษาภาควิชาคอมพิวเตอร์ศึกษา สามารถประกอบอาชีพด้าน </w:t>
      </w:r>
      <w:r>
        <w:t xml:space="preserve">IoT </w:t>
      </w:r>
      <w:r>
        <w:rPr>
          <w:cs/>
        </w:rPr>
        <w:t>และระบบฝังตัว</w:t>
      </w:r>
      <w:r w:rsidR="006B20A1">
        <w:rPr>
          <w:rFonts w:hint="cs"/>
          <w:cs/>
        </w:rPr>
        <w:t xml:space="preserve"> </w:t>
      </w:r>
      <w:r w:rsidR="006B20A1">
        <w:rPr>
          <w:cs/>
        </w:rPr>
        <w:t xml:space="preserve">ได้ </w:t>
      </w:r>
      <w:r w:rsidR="006B20A1">
        <w:rPr>
          <w:cs/>
        </w:rPr>
        <w:tab/>
      </w:r>
      <w:r w:rsidR="006B20A1">
        <w:rPr>
          <w:cs/>
        </w:rPr>
        <w:tab/>
      </w:r>
      <w:r w:rsidR="006B20A1">
        <w:rPr>
          <w:cs/>
        </w:rPr>
        <w:t>สามารถเป็น วิศวกรระบบฝังตัว (</w:t>
      </w:r>
      <w:r w:rsidR="006B20A1">
        <w:t xml:space="preserve">Embedded System Engineer) </w:t>
      </w:r>
      <w:r w:rsidR="006B20A1">
        <w:rPr>
          <w:cs/>
        </w:rPr>
        <w:t xml:space="preserve">และ ผู้พัฒนา </w:t>
      </w:r>
      <w:r w:rsidR="006B20A1">
        <w:t xml:space="preserve">IoT </w:t>
      </w:r>
      <w:r w:rsidR="006B20A1">
        <w:tab/>
      </w:r>
      <w:r w:rsidR="006B20A1">
        <w:tab/>
      </w:r>
      <w:r w:rsidR="006B20A1">
        <w:tab/>
      </w:r>
      <w:r w:rsidR="006B20A1">
        <w:t>Applications</w:t>
      </w:r>
    </w:p>
    <w:p w14:paraId="156520E1" w14:textId="4F673564" w:rsidR="00541AE7" w:rsidRDefault="003558C6" w:rsidP="00541AE7">
      <w:pPr>
        <w:pStyle w:val="Heading4"/>
      </w:pPr>
      <w:r>
        <w:rPr>
          <w:cs/>
        </w:rPr>
        <w:t>ภาควิชาคอมพิวเตอร์ศึกษาผลิตบัณฑิตที่พร้อมสำหรับการเป็นผู้ประกอบการ</w:t>
      </w:r>
      <w:r w:rsidR="00541AE7">
        <w:t xml:space="preserve"> </w:t>
      </w:r>
      <w:r w:rsidR="00541AE7">
        <w:rPr>
          <w:cs/>
        </w:rPr>
        <w:t>ได้ หลักสูตร</w:t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>ส่งเสริมให้เป็น ผู้ประกอบการด้านดิจิทัล (</w:t>
      </w:r>
      <w:r w:rsidR="00541AE7">
        <w:t xml:space="preserve">Digital Entrepreneur) </w:t>
      </w:r>
      <w:r w:rsidR="00541AE7">
        <w:rPr>
          <w:cs/>
        </w:rPr>
        <w:t xml:space="preserve">สร้างธุรกิจ </w:t>
      </w:r>
      <w:r w:rsidR="00541AE7">
        <w:t xml:space="preserve">Startup </w:t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 xml:space="preserve">หรือโซลูชันนวัตกรรมทาง </w:t>
      </w:r>
      <w:r w:rsidR="00541AE7">
        <w:t>IT</w:t>
      </w:r>
    </w:p>
    <w:p w14:paraId="24C34DC6" w14:textId="77777777" w:rsidR="00E92B1E" w:rsidRDefault="00E92B1E" w:rsidP="00E92B1E">
      <w:pPr>
        <w:pStyle w:val="Heading3"/>
      </w:pPr>
      <w:r>
        <w:rPr>
          <w:cs/>
        </w:rPr>
        <w:t>ด้านการติดต่อกับภาควิชาด้านการติดต่อกับภาควิชา</w:t>
      </w:r>
    </w:p>
    <w:p w14:paraId="0FAD8829" w14:textId="64738595" w:rsidR="006344F0" w:rsidRDefault="001759D1" w:rsidP="00334D0A">
      <w:pPr>
        <w:pStyle w:val="Heading4"/>
      </w:pPr>
      <w:r>
        <w:rPr>
          <w:cs/>
        </w:rPr>
        <w:t>ที่อยู่ของภาควิชาคอมพิวเตอร์ศึกษา</w:t>
      </w:r>
      <w:r w:rsidR="00672582">
        <w:t xml:space="preserve"> </w:t>
      </w:r>
      <w:r w:rsidR="00672582">
        <w:rPr>
          <w:rFonts w:hint="cs"/>
          <w:cs/>
        </w:rPr>
        <w:t>คือ</w:t>
      </w:r>
      <w:r w:rsidR="006344F0">
        <w:rPr>
          <w:rFonts w:hint="cs"/>
          <w:cs/>
        </w:rPr>
        <w:t xml:space="preserve"> </w:t>
      </w:r>
      <w:r w:rsidR="006344F0">
        <w:rPr>
          <w:cs/>
        </w:rPr>
        <w:t xml:space="preserve">อาคาร 52 ชั้น 2 และอาคาร 44 ชั้น 7 </w:t>
      </w:r>
      <w:r w:rsidR="00334D0A">
        <w:rPr>
          <w:cs/>
        </w:rPr>
        <w:br/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คณะครุศาสตร์อุตสาหกรรม มจพ. เลขที่ 1518 ถนนประชาราษฎร์ 1 แขวงวงศ์สว่าง เขต</w:t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บางซื่อ กรุงเทพฯ 10800</w:t>
      </w:r>
    </w:p>
    <w:p w14:paraId="022B1149" w14:textId="0E203B37" w:rsidR="00F86E65" w:rsidRDefault="004B0907" w:rsidP="00334D0A">
      <w:pPr>
        <w:pStyle w:val="Heading4"/>
      </w:pPr>
      <w:r>
        <w:rPr>
          <w:cs/>
        </w:rPr>
        <w:t>ภาควิชาคอมพิวเตอร์ศึกษามีเบอร์</w:t>
      </w:r>
      <w:r w:rsidR="00F86E65">
        <w:rPr>
          <w:cs/>
        </w:rPr>
        <w:t xml:space="preserve">โทรศัพท์ +66 2-587-6079 หรือ +66 2-555-2000 </w:t>
      </w:r>
      <w:r w:rsidR="00334D0A">
        <w:rPr>
          <w:cs/>
        </w:rPr>
        <w:br/>
      </w:r>
      <w:r w:rsidR="00640BC6">
        <w:rPr>
          <w:cs/>
        </w:rPr>
        <w:tab/>
      </w:r>
      <w:r w:rsidR="00640BC6">
        <w:rPr>
          <w:cs/>
        </w:rPr>
        <w:tab/>
      </w:r>
      <w:r w:rsidR="00F86E65">
        <w:rPr>
          <w:cs/>
        </w:rPr>
        <w:t>ต่อ 3273</w:t>
      </w:r>
    </w:p>
    <w:p w14:paraId="38115F71" w14:textId="77777777" w:rsidR="00FE134D" w:rsidRDefault="003469AD" w:rsidP="00334D0A">
      <w:pPr>
        <w:pStyle w:val="Heading4"/>
      </w:pPr>
      <w:r>
        <w:rPr>
          <w:cs/>
        </w:rPr>
        <w:t>ภาควิชาคอมพิวเตอร์ศึกษามีเบอร์แฟกซ์</w:t>
      </w:r>
      <w:r w:rsidR="00FE134D">
        <w:rPr>
          <w:rFonts w:hint="cs"/>
          <w:cs/>
        </w:rPr>
        <w:t xml:space="preserve"> </w:t>
      </w:r>
      <w:r w:rsidR="00FE134D">
        <w:rPr>
          <w:cs/>
        </w:rPr>
        <w:t>+66 2-587-6287</w:t>
      </w:r>
    </w:p>
    <w:p w14:paraId="2C757AF8" w14:textId="559DF320" w:rsidR="00F05E0D" w:rsidRDefault="00126176" w:rsidP="00640BC6">
      <w:pPr>
        <w:pStyle w:val="Heading4"/>
      </w:pPr>
      <w:r>
        <w:rPr>
          <w:cs/>
        </w:rPr>
        <w:t>อีเมลสำหรับการติดต่อภาควิชาคอมพิวเตอร์ศึกษา</w:t>
      </w:r>
      <w:r w:rsidR="00F05E0D">
        <w:rPr>
          <w:rFonts w:hint="cs"/>
          <w:cs/>
        </w:rPr>
        <w:t xml:space="preserve"> </w:t>
      </w:r>
      <w:r>
        <w:rPr>
          <w:cs/>
        </w:rPr>
        <w:t>คือ</w:t>
      </w:r>
      <w:r w:rsidR="00F05E0D">
        <w:rPr>
          <w:rFonts w:hint="cs"/>
          <w:cs/>
        </w:rPr>
        <w:t xml:space="preserve"> </w:t>
      </w:r>
      <w:r w:rsidR="00F05E0D">
        <w:t>ced@fte.kmutnb.ac.th</w:t>
      </w:r>
    </w:p>
    <w:p w14:paraId="0A7413E6" w14:textId="3A41C8B4" w:rsidR="00E92B1E" w:rsidRPr="006F2943" w:rsidRDefault="006F2943" w:rsidP="00640BC6">
      <w:pPr>
        <w:pStyle w:val="Heading4"/>
        <w:rPr>
          <w:rFonts w:hint="cs"/>
          <w:cs/>
        </w:rPr>
      </w:pPr>
      <w:r>
        <w:rPr>
          <w:cs/>
        </w:rPr>
        <w:t xml:space="preserve">ภาควิชาคอมพิวเตอร์ศึกษามีช่องทาง </w:t>
      </w:r>
      <w:r>
        <w:t>Facebook</w:t>
      </w:r>
      <w:r w:rsidR="00334D0A">
        <w:rPr>
          <w:rFonts w:hint="cs"/>
          <w:cs/>
        </w:rPr>
        <w:t xml:space="preserve"> คือ </w:t>
      </w:r>
      <w:r w:rsidR="00334D0A">
        <w:rPr>
          <w:cs/>
        </w:rPr>
        <w:t>“</w:t>
      </w:r>
      <w:r w:rsidR="00334D0A">
        <w:t>Computer Education”</w:t>
      </w:r>
    </w:p>
    <w:p w14:paraId="572922F0" w14:textId="77777777" w:rsidR="00760DE6" w:rsidRDefault="00760DE6" w:rsidP="00760DE6">
      <w:pPr>
        <w:pStyle w:val="Heading2"/>
        <w:numPr>
          <w:ilvl w:val="1"/>
          <w:numId w:val="1"/>
        </w:numPr>
        <w:spacing w:line="276" w:lineRule="auto"/>
      </w:pPr>
      <w:bookmarkStart w:id="34" w:name="_Toc209010751"/>
      <w:r>
        <w:rPr>
          <w:cs/>
        </w:rPr>
        <w:t>หมวดหมู่การฝึกประสบการณ์และการปฏิบัติการสอน</w:t>
      </w:r>
      <w:r>
        <w:t xml:space="preserve"> </w:t>
      </w:r>
      <w:r>
        <w:rPr>
          <w:rFonts w:hint="cs"/>
          <w:cs/>
        </w:rPr>
        <w:t>มีดังนี้</w:t>
      </w:r>
      <w:bookmarkEnd w:id="34"/>
    </w:p>
    <w:p w14:paraId="50E1E542" w14:textId="77777777" w:rsidR="00F0100F" w:rsidRPr="008F09D6" w:rsidRDefault="00F0100F" w:rsidP="00F0100F">
      <w:pPr>
        <w:pStyle w:val="Heading3"/>
        <w:numPr>
          <w:ilvl w:val="2"/>
          <w:numId w:val="17"/>
        </w:numPr>
        <w:rPr>
          <w:cs/>
        </w:rPr>
      </w:pPr>
      <w:r>
        <w:rPr>
          <w:cs/>
        </w:rPr>
        <w:t>การ</w:t>
      </w:r>
      <w:r w:rsidRPr="00F0100F">
        <w:rPr>
          <w:cs/>
        </w:rPr>
        <w:t>ฝึก</w:t>
      </w:r>
      <w:r>
        <w:rPr>
          <w:cs/>
        </w:rPr>
        <w:t>ประสบการณ์</w:t>
      </w:r>
    </w:p>
    <w:p w14:paraId="67780ED9" w14:textId="77777777" w:rsidR="009672A7" w:rsidRDefault="003F3546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E11404">
        <w:t xml:space="preserve"> </w:t>
      </w:r>
      <w:r w:rsidR="00E11404">
        <w:rPr>
          <w:cs/>
        </w:rPr>
        <w:t>ฝึกงานในปีการศึกษา</w:t>
      </w:r>
      <w:r w:rsidR="009672A7">
        <w:rPr>
          <w:cs/>
        </w:rPr>
        <w:t>ในปีที่ 4 (280 ชั่วโมง)</w:t>
      </w:r>
    </w:p>
    <w:p w14:paraId="35F89CE5" w14:textId="77777777" w:rsidR="00E80ACA" w:rsidRDefault="00020044" w:rsidP="004B4380">
      <w:pPr>
        <w:pStyle w:val="Heading4"/>
      </w:pPr>
      <w:r>
        <w:rPr>
          <w:cs/>
        </w:rPr>
        <w:lastRenderedPageBreak/>
        <w:t xml:space="preserve">นักศึกษาภาควิชาคอมพิวเตอร์ </w:t>
      </w:r>
      <w:r>
        <w:t xml:space="preserve">TCT </w:t>
      </w:r>
      <w:r>
        <w:rPr>
          <w:cs/>
        </w:rPr>
        <w:t>ฝึกงานในปีการศึกษา</w:t>
      </w:r>
      <w:r w:rsidR="00E80ACA">
        <w:rPr>
          <w:rFonts w:hint="cs"/>
          <w:cs/>
        </w:rPr>
        <w:t xml:space="preserve"> </w:t>
      </w:r>
      <w:r w:rsidR="00E80ACA">
        <w:rPr>
          <w:cs/>
        </w:rPr>
        <w:t>ปีที่ 3 ภาคฤดูร้อน (280 ชั่วโมง)</w:t>
      </w:r>
    </w:p>
    <w:p w14:paraId="6A13205A" w14:textId="6514F20B" w:rsidR="00D144BD" w:rsidRDefault="00BD3C47" w:rsidP="004B4380">
      <w:pPr>
        <w:pStyle w:val="Heading4"/>
      </w:pPr>
      <w:r>
        <w:rPr>
          <w:cs/>
        </w:rPr>
        <w:t>นักศึกษาภาควิชาคอมพิวเตอร์ศึกษาฝึกงานที่บริษัท</w:t>
      </w:r>
      <w:r w:rsidR="00D144BD">
        <w:rPr>
          <w:rFonts w:hint="cs"/>
          <w:cs/>
        </w:rPr>
        <w:t xml:space="preserve"> </w:t>
      </w:r>
      <w:r w:rsidR="00D144BD">
        <w:rPr>
          <w:cs/>
        </w:rPr>
        <w:t>ได้ นักศึกษาสามารถฝึกงานหรือฝึกสห</w:t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กิจศึกษาใน สถานประกอบการหรือบริษัทเอกชนด้านคอมพิวเตอร์และดิจิทัล ตามความ</w:t>
      </w:r>
      <w:r w:rsidR="004B4380">
        <w:rPr>
          <w:cs/>
        </w:rPr>
        <w:tab/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เหมาะสมของหลักสูตร</w:t>
      </w:r>
    </w:p>
    <w:p w14:paraId="0999090C" w14:textId="056883E9" w:rsidR="00AA6B9F" w:rsidRDefault="00507495" w:rsidP="004B4380">
      <w:pPr>
        <w:pStyle w:val="Heading4"/>
      </w:pPr>
      <w:r>
        <w:rPr>
          <w:cs/>
        </w:rPr>
        <w:t>การฝึกงานของนักศึกษาภาควิชาคอมพิวเตอร์ศึกษามีการประเมินผล</w:t>
      </w:r>
      <w:r w:rsidR="00AA6B9F">
        <w:t xml:space="preserve"> </w:t>
      </w:r>
      <w:r w:rsidR="00AA6B9F">
        <w:rPr>
          <w:cs/>
        </w:rPr>
        <w:t xml:space="preserve">โดยการประเมินจาก </w:t>
      </w:r>
      <w:r w:rsidR="004B4380">
        <w:rPr>
          <w:cs/>
        </w:rPr>
        <w:tab/>
      </w:r>
      <w:r w:rsidR="004B4380">
        <w:rPr>
          <w:cs/>
        </w:rPr>
        <w:tab/>
      </w:r>
      <w:r w:rsidR="00AA6B9F">
        <w:rPr>
          <w:cs/>
        </w:rPr>
        <w:t>สถานประกอบการที่นักศึกษาฝึกงาน และ อาจารย์นิเทศจากมหาวิทยาลัย</w:t>
      </w:r>
    </w:p>
    <w:p w14:paraId="66590EE6" w14:textId="15CD6DE1" w:rsidR="0095373F" w:rsidRPr="0095373F" w:rsidRDefault="0095373F" w:rsidP="0095373F">
      <w:pPr>
        <w:pStyle w:val="Heading3"/>
        <w:numPr>
          <w:ilvl w:val="2"/>
          <w:numId w:val="17"/>
        </w:numPr>
        <w:rPr>
          <w:rFonts w:hint="cs"/>
        </w:rPr>
      </w:pPr>
      <w:r>
        <w:rPr>
          <w:cs/>
        </w:rPr>
        <w:t>การ</w:t>
      </w:r>
      <w:r w:rsidRPr="0095373F">
        <w:rPr>
          <w:cs/>
        </w:rPr>
        <w:t>ปฏิบัติการ</w:t>
      </w:r>
      <w:r>
        <w:rPr>
          <w:cs/>
        </w:rPr>
        <w:t>สอน</w:t>
      </w:r>
    </w:p>
    <w:p w14:paraId="4B3C5E41" w14:textId="389F9CBE" w:rsidR="000D78A4" w:rsidRDefault="00CD18EE" w:rsidP="004B4380">
      <w:pPr>
        <w:pStyle w:val="Heading4"/>
      </w:pPr>
      <w:r>
        <w:rPr>
          <w:cs/>
        </w:rPr>
        <w:t>นักศึกษาภาควิชาคอมพิวเตอร์ศึกษาสามารถเลือกสถานประกอบการฝึกงาน</w:t>
      </w:r>
      <w:r w:rsidR="000D78A4">
        <w:t xml:space="preserve"> </w:t>
      </w:r>
      <w:r w:rsidR="000D78A4">
        <w:rPr>
          <w:cs/>
        </w:rPr>
        <w:t>ได้ แต่ต้องเป็น</w:t>
      </w:r>
      <w:r w:rsidR="004B4380">
        <w:rPr>
          <w:cs/>
        </w:rPr>
        <w:tab/>
      </w:r>
      <w:r w:rsidR="004B4380">
        <w:rPr>
          <w:cs/>
        </w:rPr>
        <w:tab/>
      </w:r>
      <w:r w:rsidR="000D78A4">
        <w:rPr>
          <w:cs/>
        </w:rPr>
        <w:t>สถานประกอบการที่สอดคล้องกับสาขาคอมพิวเตอร์และได้รับความเห็นชอบจากภาควิชา</w:t>
      </w:r>
    </w:p>
    <w:p w14:paraId="239BEA9D" w14:textId="12B888EE" w:rsidR="00B20FE8" w:rsidRDefault="00EE5DB7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B20FE8">
        <w:t xml:space="preserve"> </w:t>
      </w:r>
      <w:r w:rsidR="00B20FE8">
        <w:rPr>
          <w:cs/>
        </w:rPr>
        <w:t xml:space="preserve">ต้องฝึกสอน 2 ครั้ง คือ ปฏิบัติการสอนในสถานศึกษา </w:t>
      </w:r>
      <w:r w:rsidR="004B4380">
        <w:rPr>
          <w:cs/>
        </w:rPr>
        <w:tab/>
      </w:r>
      <w:r w:rsidR="004B4380">
        <w:rPr>
          <w:cs/>
        </w:rPr>
        <w:tab/>
      </w:r>
      <w:r w:rsidR="00B20FE8">
        <w:rPr>
          <w:cs/>
        </w:rPr>
        <w:t>1 (6 หน่วยกิต) และปฏิบัติการสอนในสถานศึกษา 2 (6 หน่วยกิต)</w:t>
      </w:r>
    </w:p>
    <w:p w14:paraId="0FA6B85C" w14:textId="77777777" w:rsidR="0021083E" w:rsidRDefault="0021083E" w:rsidP="004B4380">
      <w:pPr>
        <w:pStyle w:val="Heading4"/>
      </w:pPr>
      <w:r>
        <w:rPr>
          <w:cs/>
        </w:rPr>
        <w:t xml:space="preserve">นักศึกษาภาควิชาคอมพิวเตอร์ต้องฝึกสอน 540 ชั่วโมง หรือ 22 วัน 12 ชั่วโมง หรือ 3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สัปดาห์ 1 วัน 12 ชั่วโมง</w:t>
      </w:r>
    </w:p>
    <w:p w14:paraId="34CDE368" w14:textId="3EFFAB0B" w:rsidR="004B4380" w:rsidRDefault="004B4380" w:rsidP="004B4380">
      <w:pPr>
        <w:pStyle w:val="Heading4"/>
      </w:pPr>
      <w:r>
        <w:rPr>
          <w:rFonts w:hint="cs"/>
          <w:cs/>
        </w:rPr>
        <w:t xml:space="preserve"> </w:t>
      </w:r>
      <w:r w:rsidR="0036276D">
        <w:rPr>
          <w:cs/>
        </w:rPr>
        <w:t>ผู้ดูแลและประเมินผลการฝึกสอนนักศึกษาภาควิชาคอมพิวเตอร์ศึกษา</w:t>
      </w:r>
      <w:r>
        <w:t xml:space="preserve"> </w:t>
      </w:r>
      <w:r>
        <w:rPr>
          <w:cs/>
        </w:rPr>
        <w:t>มีทั้ง อาจารย์นิเทศ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จากมหาวิทยาลัย และ อาจารย์พี่เลี้ยงในโรงเรียน คอยนิเทศ </w:t>
      </w:r>
      <w:r>
        <w:rPr>
          <w:cs/>
        </w:rPr>
        <w:tab/>
        <w:t>ติดตาม และประเมินผลการ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ฝึกสอน</w:t>
      </w:r>
    </w:p>
    <w:p w14:paraId="79A57140" w14:textId="5999DB28" w:rsidR="0036276D" w:rsidRDefault="0036276D" w:rsidP="004B4380">
      <w:pPr>
        <w:pStyle w:val="Heading4"/>
        <w:numPr>
          <w:ilvl w:val="0"/>
          <w:numId w:val="0"/>
        </w:numPr>
        <w:ind w:left="1247"/>
      </w:pPr>
    </w:p>
    <w:p w14:paraId="79A8C2E0" w14:textId="77777777" w:rsidR="0095373F" w:rsidRDefault="0095373F" w:rsidP="0095373F"/>
    <w:p w14:paraId="3B8829F7" w14:textId="77777777" w:rsidR="0095373F" w:rsidRDefault="0095373F" w:rsidP="0095373F"/>
    <w:p w14:paraId="3FBF3B41" w14:textId="77777777" w:rsidR="0095373F" w:rsidRDefault="0095373F" w:rsidP="0095373F"/>
    <w:p w14:paraId="0A8043B3" w14:textId="77777777" w:rsidR="0095373F" w:rsidRDefault="0095373F" w:rsidP="0095373F"/>
    <w:p w14:paraId="444EE6BE" w14:textId="77777777" w:rsidR="0095373F" w:rsidRDefault="0095373F" w:rsidP="0095373F"/>
    <w:p w14:paraId="155164A7" w14:textId="77777777" w:rsidR="0095373F" w:rsidRDefault="0095373F" w:rsidP="0095373F"/>
    <w:p w14:paraId="0221277A" w14:textId="77777777" w:rsidR="0095373F" w:rsidRDefault="0095373F" w:rsidP="0095373F"/>
    <w:p w14:paraId="4F589C93" w14:textId="77777777" w:rsidR="0095373F" w:rsidRDefault="0095373F" w:rsidP="0095373F"/>
    <w:p w14:paraId="3FBB3723" w14:textId="77777777" w:rsidR="0095373F" w:rsidRDefault="0095373F" w:rsidP="0095373F"/>
    <w:p w14:paraId="6890BAC4" w14:textId="77777777" w:rsidR="0095373F" w:rsidRDefault="0095373F" w:rsidP="0095373F"/>
    <w:p w14:paraId="7C9D53CE" w14:textId="77777777" w:rsidR="0095373F" w:rsidRDefault="0095373F" w:rsidP="0095373F"/>
    <w:p w14:paraId="64BDC3CB" w14:textId="77777777" w:rsidR="0095373F" w:rsidRDefault="0095373F" w:rsidP="0095373F"/>
    <w:p w14:paraId="1824F49A" w14:textId="77777777" w:rsidR="0095373F" w:rsidRDefault="0095373F" w:rsidP="0095373F"/>
    <w:p w14:paraId="1260224B" w14:textId="77777777" w:rsidR="0095373F" w:rsidRDefault="0095373F" w:rsidP="0095373F"/>
    <w:p w14:paraId="611F00A4" w14:textId="77777777" w:rsidR="000D2EF7" w:rsidRDefault="000D2EF7" w:rsidP="000D2EF7">
      <w:pPr>
        <w:pStyle w:val="Heading1"/>
        <w:numPr>
          <w:ilvl w:val="0"/>
          <w:numId w:val="1"/>
        </w:numPr>
        <w:spacing w:line="276" w:lineRule="auto"/>
      </w:pPr>
      <w:bookmarkStart w:id="35" w:name="_Toc209010752"/>
      <w:r>
        <w:rPr>
          <w:cs/>
        </w:rPr>
        <w:lastRenderedPageBreak/>
        <w:t>ภาควิชาครุศาสตร์โยธา</w:t>
      </w:r>
      <w:bookmarkEnd w:id="35"/>
    </w:p>
    <w:p w14:paraId="33C6C7EE" w14:textId="77777777" w:rsidR="000F4F16" w:rsidRDefault="000F4F16" w:rsidP="000F4F16">
      <w:pPr>
        <w:pStyle w:val="Heading2"/>
        <w:numPr>
          <w:ilvl w:val="1"/>
          <w:numId w:val="1"/>
        </w:numPr>
        <w:spacing w:line="276" w:lineRule="auto"/>
      </w:pPr>
      <w:bookmarkStart w:id="36" w:name="_Toc209010753"/>
      <w:r>
        <w:rPr>
          <w:cs/>
        </w:rPr>
        <w:t>หมวดหมู่การสมัครเข้าเรียนในภาควิชาครุศาสตร์โยธา</w:t>
      </w:r>
      <w:bookmarkEnd w:id="36"/>
      <w:r>
        <w:rPr>
          <w:cs/>
        </w:rPr>
        <w:t xml:space="preserve"> </w:t>
      </w:r>
    </w:p>
    <w:p w14:paraId="3F2D287F" w14:textId="77777777" w:rsidR="00584298" w:rsidRDefault="00584298" w:rsidP="00584298">
      <w:pPr>
        <w:pStyle w:val="Heading3"/>
        <w:numPr>
          <w:ilvl w:val="2"/>
          <w:numId w:val="17"/>
        </w:numPr>
      </w:pPr>
      <w:r>
        <w:rPr>
          <w:cs/>
        </w:rPr>
        <w:t>ด้านการ</w:t>
      </w:r>
      <w:r w:rsidRPr="00584298">
        <w:rPr>
          <w:cs/>
        </w:rPr>
        <w:t>เปิดรับ</w:t>
      </w:r>
      <w:r>
        <w:rPr>
          <w:cs/>
        </w:rPr>
        <w:t>สมัคร</w:t>
      </w:r>
    </w:p>
    <w:p w14:paraId="66A5DC80" w14:textId="77777777" w:rsidR="00DF4B91" w:rsidRDefault="00DF4B91" w:rsidP="00DF4B91">
      <w:pPr>
        <w:pStyle w:val="Heading4"/>
      </w:pPr>
      <w:r>
        <w:rPr>
          <w:cs/>
        </w:rPr>
        <w:t xml:space="preserve">ภาควิชาศาสตร์โยธา เปิดรับสมัคร 3 รอบ ได้แก่ </w:t>
      </w:r>
    </w:p>
    <w:p w14:paraId="0408F9E3" w14:textId="77777777" w:rsidR="00DF4B91" w:rsidRDefault="00DF4B91" w:rsidP="00110EFA">
      <w:pPr>
        <w:pStyle w:val="Heading5"/>
        <w:numPr>
          <w:ilvl w:val="4"/>
          <w:numId w:val="17"/>
        </w:numPr>
      </w:pPr>
      <w:r>
        <w:rPr>
          <w:cs/>
        </w:rPr>
        <w:t xml:space="preserve">รอบที่ 1 </w:t>
      </w:r>
      <w:r>
        <w:rPr>
          <w:rFonts w:hint="cs"/>
          <w:cs/>
        </w:rPr>
        <w:t>รอบ</w:t>
      </w:r>
      <w:r>
        <w:rPr>
          <w:cs/>
        </w:rPr>
        <w:t>โครงการ</w:t>
      </w:r>
      <w:r>
        <w:rPr>
          <w:rFonts w:hint="cs"/>
          <w:cs/>
        </w:rPr>
        <w:t xml:space="preserve"> </w:t>
      </w:r>
      <w:r>
        <w:t xml:space="preserve">Portfolio </w:t>
      </w:r>
    </w:p>
    <w:p w14:paraId="676735B5" w14:textId="77777777" w:rsidR="00DF4B91" w:rsidRDefault="00DF4B91" w:rsidP="00110EFA">
      <w:pPr>
        <w:pStyle w:val="Heading5"/>
        <w:numPr>
          <w:ilvl w:val="4"/>
          <w:numId w:val="17"/>
        </w:numPr>
      </w:pPr>
      <w:r>
        <w:rPr>
          <w:cs/>
        </w:rPr>
        <w:t xml:space="preserve">รอบที่ 2 รอบ </w:t>
      </w:r>
      <w:r>
        <w:t>Quota</w:t>
      </w:r>
    </w:p>
    <w:p w14:paraId="515F1BD2" w14:textId="7D843C17" w:rsidR="000D2EF7" w:rsidRDefault="00DF4B91" w:rsidP="00110EFA">
      <w:pPr>
        <w:pStyle w:val="Heading5"/>
      </w:pPr>
      <w:r>
        <w:rPr>
          <w:cs/>
        </w:rPr>
        <w:t xml:space="preserve">รอบที่ 3 รอบ </w:t>
      </w:r>
      <w:r>
        <w:t>Admission</w:t>
      </w:r>
    </w:p>
    <w:p w14:paraId="32D2ED40" w14:textId="77777777" w:rsidR="000B168E" w:rsidRDefault="000B168E" w:rsidP="000B168E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1 รอบเท่านั้น</w:t>
      </w:r>
    </w:p>
    <w:p w14:paraId="0F9E2AD2" w14:textId="77777777" w:rsidR="007F459F" w:rsidRDefault="007F459F" w:rsidP="007F459F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 xml:space="preserve">รับทั้งหมด 60 คน </w:t>
      </w:r>
    </w:p>
    <w:p w14:paraId="1BA40D01" w14:textId="77777777" w:rsidR="006E5220" w:rsidRDefault="006E5220" w:rsidP="006E5220">
      <w:pPr>
        <w:pStyle w:val="Heading4"/>
      </w:pPr>
      <w:r>
        <w:rPr>
          <w:cs/>
        </w:rPr>
        <w:t>ภาควิชาครุศาสตร์โยธา รอบที่2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7F938EA4" w14:textId="77777777" w:rsidR="006E5220" w:rsidRPr="006E5220" w:rsidRDefault="006E5220" w:rsidP="00110EFA">
      <w:pPr>
        <w:pStyle w:val="Heading5"/>
        <w:numPr>
          <w:ilvl w:val="4"/>
          <w:numId w:val="17"/>
        </w:numPr>
      </w:pPr>
      <w:r w:rsidRPr="006E5220">
        <w:rPr>
          <w:cs/>
        </w:rPr>
        <w:t>โครงการผู้มีความสามารถดีเด่นด้านกีฬา/ศิลปวัฒนธรรม</w:t>
      </w:r>
    </w:p>
    <w:p w14:paraId="5AD41B0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โครงการรับตรงสอบข้อเขียน (สำหรับผู้มีวุฒิ ม.3 ม.6 ปวช. และ ปวส.) </w:t>
      </w:r>
    </w:p>
    <w:p w14:paraId="161D68F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โครงการคัดเลือกตรงใช้คะแนน </w:t>
      </w:r>
      <w:r w:rsidRPr="006E5220">
        <w:t>TGAT/TPAT</w:t>
      </w:r>
    </w:p>
    <w:p w14:paraId="2F658F9A" w14:textId="77777777" w:rsidR="00BD23BB" w:rsidRDefault="00BD23BB" w:rsidP="00BD23BB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Quota </w:t>
      </w:r>
      <w:r>
        <w:rPr>
          <w:cs/>
        </w:rPr>
        <w:t>รับทั้งหมด 28 คนโดยแบ่งเป็นโครงการดังนี้</w:t>
      </w:r>
    </w:p>
    <w:p w14:paraId="6642C1C3" w14:textId="77777777" w:rsidR="00BD23BB" w:rsidRPr="00BD23BB" w:rsidRDefault="00BD23BB" w:rsidP="00110EFA">
      <w:pPr>
        <w:pStyle w:val="Heading5"/>
        <w:numPr>
          <w:ilvl w:val="4"/>
          <w:numId w:val="17"/>
        </w:numPr>
      </w:pPr>
      <w:r w:rsidRPr="00BD23BB">
        <w:rPr>
          <w:cs/>
        </w:rPr>
        <w:t xml:space="preserve">โครงการผู้มีความสามารถดีเด่นด้านกีฬา/ศิลปวัฒนธรรมรับทั้งหมด 3 คน </w:t>
      </w:r>
    </w:p>
    <w:p w14:paraId="2A10463C" w14:textId="77777777" w:rsidR="00BD23BB" w:rsidRPr="00BD23BB" w:rsidRDefault="00BD23BB" w:rsidP="00110EFA">
      <w:pPr>
        <w:pStyle w:val="Heading5"/>
      </w:pPr>
      <w:r w:rsidRPr="00BD23BB">
        <w:rPr>
          <w:cs/>
        </w:rPr>
        <w:t>โครงการรับตรงสอบข้อเขียน (สำหรับผู้มีวุฒิ ม.3 ม.6 ปวช. และ ปวส.)</w:t>
      </w:r>
      <w:r w:rsidRPr="00BD23BB">
        <w:rPr>
          <w:cs/>
        </w:rPr>
        <w:br/>
      </w:r>
      <w:r w:rsidRPr="00BD23BB">
        <w:rPr>
          <w:cs/>
        </w:rPr>
        <w:tab/>
        <w:t xml:space="preserve">รับทั้งหมด 20 คน </w:t>
      </w:r>
    </w:p>
    <w:p w14:paraId="4D6330F5" w14:textId="77777777" w:rsidR="00BD23BB" w:rsidRPr="00BD23BB" w:rsidRDefault="00BD23BB" w:rsidP="00110EFA">
      <w:pPr>
        <w:pStyle w:val="Heading5"/>
      </w:pPr>
      <w:r w:rsidRPr="00BD23BB">
        <w:rPr>
          <w:cs/>
        </w:rPr>
        <w:t xml:space="preserve">โครงการคัดเลือกตรงใช้คะแนน </w:t>
      </w:r>
      <w:r w:rsidRPr="00BD23BB">
        <w:t xml:space="preserve">TGAT/TPAT </w:t>
      </w:r>
      <w:r w:rsidRPr="00BD23BB">
        <w:rPr>
          <w:cs/>
        </w:rPr>
        <w:t>รับทั้งหมด 5 คน</w:t>
      </w:r>
    </w:p>
    <w:p w14:paraId="2348CB37" w14:textId="77777777" w:rsidR="007D0647" w:rsidRDefault="007D0647" w:rsidP="00EC24F0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มีทั้งหมดกี2 รอบ ได้แก่</w:t>
      </w:r>
    </w:p>
    <w:p w14:paraId="3AA8B122" w14:textId="77777777" w:rsidR="007D0647" w:rsidRPr="00EC24F0" w:rsidRDefault="007D0647" w:rsidP="00110EFA">
      <w:pPr>
        <w:pStyle w:val="Heading5"/>
        <w:numPr>
          <w:ilvl w:val="4"/>
          <w:numId w:val="17"/>
        </w:numPr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สำหรับวุฒิอาชีวศึกษา) (รับร่วมกัน)</w:t>
      </w:r>
    </w:p>
    <w:p w14:paraId="74A02902" w14:textId="77777777" w:rsidR="007D0647" w:rsidRPr="00EC24F0" w:rsidRDefault="007D0647" w:rsidP="00110EFA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รับร่วมกัน)</w:t>
      </w:r>
    </w:p>
    <w:p w14:paraId="016371AE" w14:textId="77777777" w:rsidR="009943B2" w:rsidRDefault="009943B2" w:rsidP="009943B2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รับเข้าศึกษาต่อ จำนวน 10 คน ได้แก่</w:t>
      </w:r>
    </w:p>
    <w:p w14:paraId="5F0CC35A" w14:textId="77777777" w:rsidR="009943B2" w:rsidRPr="009943B2" w:rsidRDefault="009943B2" w:rsidP="00110EFA">
      <w:pPr>
        <w:pStyle w:val="Heading5"/>
        <w:numPr>
          <w:ilvl w:val="4"/>
          <w:numId w:val="17"/>
        </w:numPr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สำหรับวุฒิอาชีวศึกษา) (รับร่วมกัน) 5 คน</w:t>
      </w:r>
    </w:p>
    <w:p w14:paraId="07AF34CF" w14:textId="77777777" w:rsidR="009943B2" w:rsidRPr="009943B2" w:rsidRDefault="009943B2" w:rsidP="00110EFA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รับร่วมกัน) 5 คน</w:t>
      </w:r>
    </w:p>
    <w:p w14:paraId="04BF23D9" w14:textId="089B1F7F" w:rsidR="00DB6F94" w:rsidRDefault="00DB6F94" w:rsidP="00DB6F94">
      <w:pPr>
        <w:pStyle w:val="Heading4"/>
      </w:pPr>
      <w:r>
        <w:rPr>
          <w:cs/>
        </w:rPr>
        <w:t>ภาควิชาครูศาสตร์โยธา</w:t>
      </w:r>
      <w:r w:rsidR="00DD3B6B">
        <w:rPr>
          <w:cs/>
        </w:rPr>
        <w:t>รอบที่ 4</w:t>
      </w:r>
      <w:r w:rsidR="00DD3B6B">
        <w:t xml:space="preserve"> Direct Admission</w:t>
      </w:r>
      <w:r>
        <w:rPr>
          <w:cs/>
        </w:rPr>
        <w:t xml:space="preserve"> ไม่มีการรับนักศึกษา ในรอบนี้</w:t>
      </w:r>
    </w:p>
    <w:p w14:paraId="1D1A27E2" w14:textId="77777777" w:rsidR="00266626" w:rsidRDefault="00266626" w:rsidP="00266626">
      <w:pPr>
        <w:pStyle w:val="Heading3"/>
        <w:numPr>
          <w:ilvl w:val="2"/>
          <w:numId w:val="17"/>
        </w:numPr>
        <w:tabs>
          <w:tab w:val="clear" w:pos="1247"/>
        </w:tabs>
        <w:ind w:left="720" w:hanging="720"/>
      </w:pPr>
      <w:r>
        <w:rPr>
          <w:cs/>
        </w:rPr>
        <w:t>คุณสมบัติของผู้สมัคร</w:t>
      </w:r>
    </w:p>
    <w:p w14:paraId="1F954130" w14:textId="48F57960" w:rsidR="00263680" w:rsidRDefault="00263680" w:rsidP="00263680">
      <w:pPr>
        <w:pStyle w:val="Heading4"/>
      </w:pPr>
      <w:r>
        <w:rPr>
          <w:cs/>
        </w:rPr>
        <w:t xml:space="preserve">การคัดเลือกเข้าศึกษาต่อ ในภาควิชาครุศาสตร์โยธา </w:t>
      </w:r>
      <w:r w:rsidR="005A1C01">
        <w:t xml:space="preserve"> </w:t>
      </w:r>
      <w:r w:rsidR="005A1C01">
        <w:rPr>
          <w:cs/>
        </w:rPr>
        <w:t>มีเกณฑ์</w:t>
      </w:r>
      <w:r w:rsidR="005A1C01">
        <w:rPr>
          <w:rFonts w:hint="cs"/>
          <w:cs/>
        </w:rPr>
        <w:t>ดังนี้</w:t>
      </w:r>
    </w:p>
    <w:p w14:paraId="3BF286EF" w14:textId="77777777" w:rsidR="00263680" w:rsidRDefault="00263680" w:rsidP="00110EFA">
      <w:pPr>
        <w:pStyle w:val="Heading5"/>
        <w:numPr>
          <w:ilvl w:val="4"/>
          <w:numId w:val="17"/>
        </w:numPr>
      </w:pPr>
      <w:r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rPr>
          <w:rFonts w:hint="cs"/>
          <w:cs/>
        </w:rPr>
        <w:t xml:space="preserve">รอบ 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622F5703" w14:textId="77777777" w:rsidR="00263680" w:rsidRPr="00263680" w:rsidRDefault="00263680" w:rsidP="00263680">
      <w:pPr>
        <w:pStyle w:val="Heading6"/>
      </w:pPr>
      <w:r w:rsidRPr="00263680">
        <w:rPr>
          <w:cs/>
        </w:rPr>
        <w:lastRenderedPageBreak/>
        <w:t>จบจาก รร. หลักสูตรแกนกลาง</w:t>
      </w:r>
    </w:p>
    <w:p w14:paraId="4D2A0646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หลักสูตรนานาชาติ</w:t>
      </w:r>
    </w:p>
    <w:p w14:paraId="603F92C1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หลักสูตรอาชีวะ</w:t>
      </w:r>
    </w:p>
    <w:p w14:paraId="01EDE277" w14:textId="77777777" w:rsidR="00263680" w:rsidRPr="00263680" w:rsidRDefault="00263680" w:rsidP="00263680">
      <w:pPr>
        <w:pStyle w:val="Heading6"/>
      </w:pPr>
      <w:r w:rsidRPr="00263680">
        <w:rPr>
          <w:cs/>
        </w:rPr>
        <w:t>ไม่รับผู้สมัครที่จบจาก รร. หลักสูตรตามอัธยาศัย (กศน.)</w:t>
      </w:r>
    </w:p>
    <w:p w14:paraId="1E15955F" w14:textId="77777777" w:rsidR="00263680" w:rsidRPr="00263680" w:rsidRDefault="00263680" w:rsidP="00263680">
      <w:pPr>
        <w:pStyle w:val="Heading6"/>
      </w:pPr>
      <w:r w:rsidRPr="00263680">
        <w:rPr>
          <w:cs/>
        </w:rPr>
        <w:t xml:space="preserve">ไม่รับผู้สมัครที่จบหลักสูตร </w:t>
      </w:r>
      <w:r w:rsidRPr="00263680">
        <w:t xml:space="preserve">GED </w:t>
      </w:r>
    </w:p>
    <w:p w14:paraId="3D102273" w14:textId="77777777" w:rsidR="00263680" w:rsidRDefault="00263680" w:rsidP="00110EFA">
      <w:pPr>
        <w:pStyle w:val="Heading5"/>
        <w:numPr>
          <w:ilvl w:val="4"/>
          <w:numId w:val="17"/>
        </w:numPr>
      </w:pPr>
      <w:r>
        <w:rPr>
          <w:cs/>
        </w:rPr>
        <w:t>เงื่อนไขในการรับ</w:t>
      </w:r>
      <w:r w:rsidRPr="00263680">
        <w:rPr>
          <w:cs/>
        </w:rPr>
        <w:t>สมัคร</w:t>
      </w:r>
      <w:r>
        <w:rPr>
          <w:cs/>
        </w:rPr>
        <w:t xml:space="preserve"> </w:t>
      </w:r>
    </w:p>
    <w:p w14:paraId="2F066474" w14:textId="77777777" w:rsidR="00263680" w:rsidRPr="00263680" w:rsidRDefault="00263680" w:rsidP="00263680">
      <w:pPr>
        <w:pStyle w:val="Heading6"/>
      </w:pPr>
      <w:r w:rsidRPr="00263680"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 w:rsidRPr="00263680">
        <w:rPr>
          <w:cs/>
        </w:rPr>
        <w:tab/>
      </w:r>
      <w:r w:rsidRPr="00263680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263680">
        <w:rPr>
          <w:cs/>
        </w:rPr>
        <w:tab/>
      </w:r>
      <w:r w:rsidRPr="00263680">
        <w:rPr>
          <w:cs/>
        </w:rPr>
        <w:tab/>
        <w:t>คณิตศาสตร์-วิทยาศาสตร์และเทคโนโลยี ไม่น้อยกว่า 30 หน่วยกิต หรือ</w:t>
      </w:r>
      <w:r w:rsidRPr="00263680">
        <w:rPr>
          <w:cs/>
        </w:rPr>
        <w:tab/>
        <w:t>ประกาศนียบัตรวิชาชีพ (ปวช.) ในสาขาวิชาตามที่กำหนดในระเบียบ</w:t>
      </w:r>
    </w:p>
    <w:p w14:paraId="23488558" w14:textId="77777777" w:rsidR="00263680" w:rsidRPr="00263680" w:rsidRDefault="00263680" w:rsidP="00263680">
      <w:pPr>
        <w:pStyle w:val="Heading6"/>
      </w:pPr>
      <w:r w:rsidRPr="00263680">
        <w:rPr>
          <w:cs/>
        </w:rPr>
        <w:t>การรับสมัคร/</w:t>
      </w:r>
      <w:r w:rsidRPr="00263680">
        <w:t xml:space="preserve">GPAX </w:t>
      </w:r>
      <w:r w:rsidRPr="00263680">
        <w:rPr>
          <w:cs/>
        </w:rPr>
        <w:t>5 ภาคการศึกษา ไม่ต่ำกว่า 2.25/</w:t>
      </w:r>
      <w:r w:rsidRPr="00263680">
        <w:t>Portfolio/</w:t>
      </w:r>
      <w:r w:rsidRPr="00263680">
        <w:rPr>
          <w:cs/>
        </w:rPr>
        <w:t>สอบสัมภาษณ์/</w:t>
      </w:r>
      <w:r w:rsidRPr="00263680">
        <w:rPr>
          <w:cs/>
        </w:rPr>
        <w:tab/>
        <w:t xml:space="preserve">อ่านระเบียบการรับสมัครเพิ่มเติมได้ที่ </w:t>
      </w:r>
      <w:r w:rsidRPr="00263680">
        <w:t>www.admission.kmutnb.ac.th</w:t>
      </w:r>
    </w:p>
    <w:p w14:paraId="5C0DF006" w14:textId="519F717F" w:rsidR="00A03803" w:rsidRDefault="00A03803" w:rsidP="00A03803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ต้องมีเกรดเฉลี่ย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โดย</w:t>
      </w:r>
      <w:r>
        <w:rPr>
          <w:cs/>
        </w:rPr>
        <w:t xml:space="preserve"> 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 </w:t>
      </w:r>
      <w:r>
        <w:rPr>
          <w:cs/>
        </w:rPr>
        <w:t>(ปวช.) ในสาขาวิชาตามที่กำหนดในระเบียบการรับสมัคร/</w:t>
      </w:r>
      <w:r>
        <w:t xml:space="preserve">GPAX </w:t>
      </w:r>
      <w:r>
        <w:rPr>
          <w:cs/>
        </w:rPr>
        <w:t xml:space="preserve">5 ภาคการศึกษา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>ไม่ต่ำกว่า 2.25</w:t>
      </w:r>
    </w:p>
    <w:p w14:paraId="08D95D04" w14:textId="6C218903" w:rsidR="00F218C4" w:rsidRDefault="00F218C4" w:rsidP="00F218C4">
      <w:pPr>
        <w:pStyle w:val="Heading4"/>
      </w:pPr>
      <w:r>
        <w:rPr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 xml:space="preserve"> </w:t>
      </w:r>
      <w:r w:rsidR="00C83A72">
        <w:rPr>
          <w:cs/>
        </w:rPr>
        <w:t>มีเกณฑ์</w:t>
      </w:r>
      <w:r w:rsidR="00C83A72">
        <w:rPr>
          <w:rFonts w:hint="cs"/>
          <w:cs/>
        </w:rPr>
        <w:t>ดังนี้</w:t>
      </w:r>
      <w:r>
        <w:rPr>
          <w:cs/>
        </w:rPr>
        <w:t xml:space="preserve"> </w:t>
      </w:r>
    </w:p>
    <w:p w14:paraId="15D22298" w14:textId="77777777" w:rsidR="00F218C4" w:rsidRDefault="00F218C4" w:rsidP="00110EFA">
      <w:pPr>
        <w:pStyle w:val="Heading5"/>
        <w:numPr>
          <w:ilvl w:val="4"/>
          <w:numId w:val="17"/>
        </w:numPr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ต้องมี</w:t>
      </w:r>
      <w:r w:rsidRPr="00F218C4">
        <w:rPr>
          <w:cs/>
        </w:rPr>
        <w:t>คุณสมบัติ</w:t>
      </w:r>
      <w:r>
        <w:rPr>
          <w:cs/>
        </w:rPr>
        <w:t>ดังนี้</w:t>
      </w:r>
    </w:p>
    <w:p w14:paraId="3985E747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หลักสูตรแกนกลาง</w:t>
      </w:r>
    </w:p>
    <w:p w14:paraId="61066243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หลักสูตรนานาชาติ</w:t>
      </w:r>
    </w:p>
    <w:p w14:paraId="4CF48B84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หลักสูตรอาชีวะ</w:t>
      </w:r>
    </w:p>
    <w:p w14:paraId="5C99255D" w14:textId="77777777" w:rsidR="00F218C4" w:rsidRPr="00C83A72" w:rsidRDefault="00F218C4" w:rsidP="00C83A72">
      <w:pPr>
        <w:pStyle w:val="Heading6"/>
      </w:pPr>
      <w:r w:rsidRPr="00C83A72">
        <w:rPr>
          <w:cs/>
        </w:rPr>
        <w:t>ไม่รับผู้สมัครที่จบจาก รร. หลักสูตรตามอัธยาศัย (กศน.)</w:t>
      </w:r>
    </w:p>
    <w:p w14:paraId="7A3B3587" w14:textId="77777777" w:rsidR="00F218C4" w:rsidRDefault="00F218C4" w:rsidP="00110EFA">
      <w:pPr>
        <w:pStyle w:val="Heading5"/>
        <w:numPr>
          <w:ilvl w:val="4"/>
          <w:numId w:val="17"/>
        </w:numPr>
      </w:pPr>
      <w:r w:rsidRPr="00C83A72">
        <w:rPr>
          <w:cs/>
        </w:rPr>
        <w:t>เงื่อนไข</w:t>
      </w:r>
      <w:r>
        <w:rPr>
          <w:cs/>
        </w:rPr>
        <w:t>การรับ</w:t>
      </w:r>
    </w:p>
    <w:p w14:paraId="4C816697" w14:textId="77777777" w:rsidR="00F218C4" w:rsidRDefault="00F218C4" w:rsidP="00C83A72">
      <w:pPr>
        <w:pStyle w:val="Heading6"/>
      </w:pPr>
      <w:r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>
        <w:rPr>
          <w:cs/>
        </w:rPr>
        <w:tab/>
      </w:r>
      <w:r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>
        <w:rPr>
          <w:cs/>
        </w:rPr>
        <w:tab/>
        <w:t>คณิตศาสตร์-วิทยาศาสตร์และเทคโนโลยี ไม่</w:t>
      </w:r>
      <w:r w:rsidRPr="00C83A72">
        <w:rPr>
          <w:cs/>
        </w:rPr>
        <w:t>น้อย</w:t>
      </w:r>
      <w:r>
        <w:rPr>
          <w:cs/>
        </w:rPr>
        <w:t>กว่า 30 หน่วยกิต หรือ</w:t>
      </w:r>
      <w:r>
        <w:rPr>
          <w:cs/>
        </w:rPr>
        <w:tab/>
        <w:t>ประกาศนียบัตรวิชาชีพ (ปวช.) ในสาขาวิชาตามที่กำหนดใน</w:t>
      </w:r>
    </w:p>
    <w:p w14:paraId="1B499416" w14:textId="77777777" w:rsidR="00F218C4" w:rsidRDefault="00F218C4" w:rsidP="00C83A72">
      <w:pPr>
        <w:pStyle w:val="Heading6"/>
      </w:pPr>
      <w:r>
        <w:rPr>
          <w:cs/>
        </w:rPr>
        <w:lastRenderedPageBreak/>
        <w:t>ระเบียบการรับสมัคร/</w:t>
      </w:r>
      <w:r>
        <w:t xml:space="preserve">GPAX 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</w:t>
      </w:r>
      <w:r>
        <w:rPr>
          <w:cs/>
        </w:rPr>
        <w:tab/>
        <w:t>ต่าง ๆ ที่เกี่ยวข้อง/ทดสอบ</w:t>
      </w:r>
      <w:r w:rsidRPr="00C83A72">
        <w:rPr>
          <w:cs/>
        </w:rPr>
        <w:t>ทักษะ</w:t>
      </w:r>
      <w:r>
        <w:rPr>
          <w:cs/>
        </w:rPr>
        <w:t>/สอบสัมภาษณ์/อ่านระเบียบการรับสมัคร</w:t>
      </w:r>
      <w:r>
        <w:rPr>
          <w:cs/>
        </w:rPr>
        <w:tab/>
        <w:t xml:space="preserve">เพิ่มเติมได้ที่ </w:t>
      </w:r>
      <w:r>
        <w:t>www.admission.kmutnb.ac.th</w:t>
      </w:r>
    </w:p>
    <w:p w14:paraId="1D9758F8" w14:textId="4A20366E" w:rsidR="005B5311" w:rsidRDefault="005B5311" w:rsidP="005B5311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</w:t>
      </w:r>
      <w:r>
        <w:rPr>
          <w:cs/>
        </w:rPr>
        <w:tab/>
        <w:t>ลป</w:t>
      </w:r>
      <w:r>
        <w:rPr>
          <w:cs/>
        </w:rPr>
        <w:tab/>
      </w:r>
      <w:r>
        <w:rPr>
          <w:cs/>
        </w:rPr>
        <w:tab/>
        <w:t>วัฒนธรรม ต้องมีเกรดฉลี่ยดังนี้ มัธยมศึกษาตอนปลาย (ม.6) เน้นแผนการเรียนรู้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>ทางด้าน-วิทยาศาสตร์และเทคโนโลยี โดยต้องผ่านการเรียนรายวิชาในกลุ่มสาระ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>การเรียนรู้ทางด้านคณิตศาสตร์-วิทยาศาสตร์และเทคโนโลยี ไม่น้อยกว่า 30 หน่วย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>กิต หรือประกาศนียบัตรวิชาชีพ (ปวช.) ในสาขาวิชาตามที่กำหนดในระเบียบการ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>รับสมัคร/</w:t>
      </w:r>
      <w:r>
        <w:t xml:space="preserve">GPAX </w:t>
      </w:r>
      <w:r>
        <w:rPr>
          <w:cs/>
        </w:rPr>
        <w:t xml:space="preserve">ไม่ต่ำกว่า 2.25 </w:t>
      </w:r>
    </w:p>
    <w:p w14:paraId="75150439" w14:textId="77777777" w:rsidR="00301B9E" w:rsidRDefault="00E43D9C" w:rsidP="00301B9E">
      <w:pPr>
        <w:pStyle w:val="Heading4"/>
      </w:pPr>
      <w:r>
        <w:rPr>
          <w:cs/>
        </w:rPr>
        <w:t>ภาควิชา</w:t>
      </w:r>
      <w:r>
        <w:rPr>
          <w:rFonts w:hint="cs"/>
          <w:cs/>
        </w:rPr>
        <w:t xml:space="preserve">ครุศาสตร์โยธา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คัดเลือกจาก</w:t>
      </w:r>
    </w:p>
    <w:p w14:paraId="3B654D4E" w14:textId="77777777" w:rsidR="00D74790" w:rsidRDefault="00D74790" w:rsidP="00110EFA">
      <w:pPr>
        <w:pStyle w:val="Heading5"/>
        <w:numPr>
          <w:ilvl w:val="4"/>
          <w:numId w:val="17"/>
        </w:numPr>
      </w:pPr>
      <w:r>
        <w:rPr>
          <w:cs/>
        </w:rPr>
        <w:t>รอบ</w:t>
      </w:r>
      <w:r w:rsidRPr="00D74790">
        <w:t>Quota</w:t>
      </w:r>
      <w:r>
        <w:t xml:space="preserve">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38538BA5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คุณสมบัติผู้สมัคร เช่น อายุไม่เกิน 25 ปี </w:t>
      </w:r>
    </w:p>
    <w:p w14:paraId="7820F867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D74790">
        <w:rPr>
          <w:cs/>
        </w:rPr>
        <w:tab/>
      </w:r>
      <w:r w:rsidRPr="00D74790">
        <w:rPr>
          <w:cs/>
        </w:rPr>
        <w:tab/>
        <w:t xml:space="preserve">ภูมิภาค จังหวัด หรือจากสมาคม/หน่วยงาน </w:t>
      </w:r>
    </w:p>
    <w:p w14:paraId="23E681DA" w14:textId="77777777" w:rsidR="00D74790" w:rsidRDefault="00D74790" w:rsidP="00D74790">
      <w:pPr>
        <w:pStyle w:val="Heading6"/>
      </w:pPr>
      <w:r w:rsidRPr="00D74790">
        <w:rPr>
          <w:cs/>
        </w:rPr>
        <w:t xml:space="preserve">การสอบทักษะเฉพาะด้าน </w:t>
      </w:r>
    </w:p>
    <w:p w14:paraId="09BF486F" w14:textId="477F055D" w:rsidR="006F5D40" w:rsidRDefault="00982950" w:rsidP="006F5D40">
      <w:pPr>
        <w:pStyle w:val="Heading4"/>
      </w:pPr>
      <w:r>
        <w:rPr>
          <w:cs/>
        </w:rPr>
        <w:t>การสอบเฉพาะด้านใน</w:t>
      </w:r>
      <w:r w:rsidRPr="006F5D40">
        <w:rPr>
          <w:cs/>
        </w:rPr>
        <w:t>สาย</w:t>
      </w:r>
      <w:r>
        <w:rPr>
          <w:cs/>
        </w:rPr>
        <w:t>กีฬาของภาควิชาครุศาสตร์โยธา</w:t>
      </w:r>
      <w:r w:rsidR="006F5D40">
        <w:rPr>
          <w:cs/>
        </w:rPr>
        <w:t>ผู้สมัครต้องลงสนามทดสอบ</w:t>
      </w:r>
      <w:r w:rsidR="006F5D40">
        <w:rPr>
          <w:cs/>
        </w:rPr>
        <w:tab/>
      </w:r>
      <w:r w:rsidR="006F5D40">
        <w:rPr>
          <w:cs/>
        </w:rPr>
        <w:tab/>
      </w:r>
      <w:r w:rsidR="006F5D40">
        <w:rPr>
          <w:cs/>
        </w:rPr>
        <w:tab/>
      </w:r>
      <w:r w:rsidR="006F5D40">
        <w:rPr>
          <w:cs/>
        </w:rPr>
        <w:t>ทักษะจริงตามชนิดกีฬาที่เลือก เช่น</w:t>
      </w:r>
    </w:p>
    <w:p w14:paraId="0A4A7D35" w14:textId="77777777" w:rsidR="006F5D40" w:rsidRPr="006F5D40" w:rsidRDefault="006F5D40" w:rsidP="00110EFA">
      <w:pPr>
        <w:pStyle w:val="Heading5"/>
        <w:numPr>
          <w:ilvl w:val="4"/>
          <w:numId w:val="17"/>
        </w:numPr>
      </w:pPr>
      <w:r w:rsidRPr="006F5D40">
        <w:rPr>
          <w:cs/>
        </w:rPr>
        <w:t xml:space="preserve">กรีฑา  วิ่ง กระโดด ขว้างพุ่ง </w:t>
      </w:r>
    </w:p>
    <w:p w14:paraId="1D850015" w14:textId="77777777" w:rsidR="00CB2D7F" w:rsidRDefault="00CB2D7F" w:rsidP="00110EFA">
      <w:pPr>
        <w:pStyle w:val="Heading5"/>
        <w:numPr>
          <w:ilvl w:val="4"/>
          <w:numId w:val="17"/>
        </w:numPr>
      </w:pPr>
      <w:r>
        <w:rPr>
          <w:cs/>
        </w:rPr>
        <w:t xml:space="preserve">ฟุตบอล/ฟุตซอล  </w:t>
      </w:r>
      <w:r w:rsidRPr="00CB2D7F">
        <w:rPr>
          <w:cs/>
        </w:rPr>
        <w:t>ทักษะ</w:t>
      </w:r>
      <w:r>
        <w:rPr>
          <w:cs/>
        </w:rPr>
        <w:t xml:space="preserve">การเลี้ยง ส่ง </w:t>
      </w:r>
    </w:p>
    <w:p w14:paraId="1260F62E" w14:textId="77777777" w:rsidR="00CB2D7F" w:rsidRDefault="00CB2D7F" w:rsidP="00110EFA">
      <w:pPr>
        <w:pStyle w:val="Heading5"/>
        <w:numPr>
          <w:ilvl w:val="4"/>
          <w:numId w:val="17"/>
        </w:numPr>
      </w:pPr>
      <w:r>
        <w:rPr>
          <w:cs/>
        </w:rPr>
        <w:t xml:space="preserve">บาสเกตบอล  </w:t>
      </w:r>
      <w:r w:rsidRPr="00CB2D7F">
        <w:rPr>
          <w:cs/>
        </w:rPr>
        <w:t>การ</w:t>
      </w:r>
      <w:r>
        <w:rPr>
          <w:cs/>
        </w:rPr>
        <w:t xml:space="preserve">ชู้ต ส่ง รับลูก </w:t>
      </w:r>
    </w:p>
    <w:p w14:paraId="2CD1004E" w14:textId="77777777" w:rsidR="00CB2D7F" w:rsidRDefault="00CB2D7F" w:rsidP="00110EFA">
      <w:pPr>
        <w:pStyle w:val="Heading5"/>
        <w:numPr>
          <w:ilvl w:val="4"/>
          <w:numId w:val="17"/>
        </w:numPr>
      </w:pPr>
      <w:r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69056FA6" w14:textId="77777777" w:rsidR="00CB2D7F" w:rsidRDefault="00CB2D7F" w:rsidP="00110EFA">
      <w:pPr>
        <w:pStyle w:val="Heading5"/>
        <w:numPr>
          <w:ilvl w:val="4"/>
          <w:numId w:val="17"/>
        </w:numPr>
      </w:pPr>
      <w:r>
        <w:rPr>
          <w:cs/>
        </w:rPr>
        <w:t xml:space="preserve">เทควันโด / คาราเต้โด / </w:t>
      </w:r>
      <w:r>
        <w:t>,</w:t>
      </w:r>
      <w:r>
        <w:rPr>
          <w:cs/>
        </w:rPr>
        <w:t xml:space="preserve">มวยสากลสมัครเล่น  </w:t>
      </w:r>
    </w:p>
    <w:p w14:paraId="10991FCE" w14:textId="77777777" w:rsidR="00CB2D7F" w:rsidRDefault="00CB2D7F" w:rsidP="00110EFA">
      <w:pPr>
        <w:pStyle w:val="Heading5"/>
        <w:numPr>
          <w:ilvl w:val="4"/>
          <w:numId w:val="17"/>
        </w:numPr>
      </w:pPr>
      <w:r>
        <w:rPr>
          <w:cs/>
        </w:rPr>
        <w:t xml:space="preserve">การแสดงทักษะการต่อสู้ ยิงปืน  การยิงเป้า </w:t>
      </w:r>
    </w:p>
    <w:p w14:paraId="5D65D5E9" w14:textId="77777777" w:rsidR="00CB2D7F" w:rsidRDefault="00CB2D7F" w:rsidP="00110EFA">
      <w:pPr>
        <w:pStyle w:val="Heading5"/>
        <w:numPr>
          <w:ilvl w:val="4"/>
          <w:numId w:val="17"/>
        </w:numPr>
      </w:pPr>
      <w:r>
        <w:rPr>
          <w:cs/>
        </w:rPr>
        <w:t>ว่ายน้ำ  การว่ายตามสระหรือ</w:t>
      </w:r>
      <w:r w:rsidRPr="00CB2D7F">
        <w:rPr>
          <w:cs/>
        </w:rPr>
        <w:t>ท่า</w:t>
      </w:r>
      <w:r>
        <w:rPr>
          <w:cs/>
        </w:rPr>
        <w:t xml:space="preserve">ที่กำหนด </w:t>
      </w:r>
    </w:p>
    <w:p w14:paraId="43B8C082" w14:textId="77777777" w:rsidR="005D5646" w:rsidRDefault="00823BDF" w:rsidP="005D5646">
      <w:pPr>
        <w:pStyle w:val="Heading4"/>
      </w:pPr>
      <w:r>
        <w:rPr>
          <w:cs/>
        </w:rPr>
        <w:t>การสอบเฉพาะด้านในสายศิลปวัฒนธรรมของภาควิชาครุศาสตร์โยธา</w:t>
      </w:r>
      <w:r w:rsidR="008F68D9">
        <w:rPr>
          <w:rFonts w:hint="cs"/>
          <w:cs/>
        </w:rPr>
        <w:t xml:space="preserve"> </w:t>
      </w:r>
      <w:r w:rsidR="008F68D9">
        <w:rPr>
          <w:cs/>
        </w:rPr>
        <w:t>ผู้สมัครภาควิชา</w:t>
      </w:r>
      <w:r w:rsidR="005D5646">
        <w:rPr>
          <w:cs/>
        </w:rPr>
        <w:br/>
      </w:r>
      <w:r w:rsidR="005D5646">
        <w:rPr>
          <w:cs/>
        </w:rPr>
        <w:tab/>
      </w:r>
      <w:r w:rsidR="005D5646">
        <w:rPr>
          <w:cs/>
        </w:rPr>
        <w:tab/>
      </w:r>
      <w:r w:rsidR="008F68D9">
        <w:rPr>
          <w:cs/>
        </w:rPr>
        <w:t>ครุศาสตร์โยธา ต้อง</w:t>
      </w:r>
      <w:r w:rsidR="00477C4E">
        <w:rPr>
          <w:rFonts w:hint="cs"/>
          <w:cs/>
        </w:rPr>
        <w:t>ทดสอบ</w:t>
      </w:r>
      <w:r w:rsidR="00804E78">
        <w:rPr>
          <w:rFonts w:hint="cs"/>
          <w:cs/>
        </w:rPr>
        <w:t>เฉพาะด้านเพื่อ</w:t>
      </w:r>
      <w:r w:rsidR="008F68D9">
        <w:rPr>
          <w:cs/>
        </w:rPr>
        <w:t>แสดงความสามารถจริงตามประเภทที่เลือก เช่น</w:t>
      </w:r>
      <w:r w:rsidR="005D5646">
        <w:rPr>
          <w:rFonts w:hint="cs"/>
          <w:cs/>
        </w:rPr>
        <w:t xml:space="preserve"> </w:t>
      </w:r>
    </w:p>
    <w:p w14:paraId="0597E318" w14:textId="77777777" w:rsidR="004B7C16" w:rsidRDefault="004B7C16" w:rsidP="00110EFA">
      <w:pPr>
        <w:pStyle w:val="Heading5"/>
        <w:numPr>
          <w:ilvl w:val="4"/>
          <w:numId w:val="17"/>
        </w:numPr>
      </w:pPr>
      <w:bookmarkStart w:id="37" w:name="_Hlk209105102"/>
      <w:r>
        <w:rPr>
          <w:cs/>
        </w:rPr>
        <w:t xml:space="preserve">การแสดงนาฏศิลป์ไทย  รำไทย </w:t>
      </w:r>
    </w:p>
    <w:p w14:paraId="2EEFC179" w14:textId="77777777" w:rsidR="004B7C16" w:rsidRDefault="004B7C16" w:rsidP="00110EFA">
      <w:pPr>
        <w:pStyle w:val="Heading5"/>
        <w:numPr>
          <w:ilvl w:val="4"/>
          <w:numId w:val="17"/>
        </w:numPr>
      </w:pPr>
      <w:r>
        <w:rPr>
          <w:cs/>
        </w:rPr>
        <w:t>การแสดง (จินตลีลา / นัก</w:t>
      </w:r>
      <w:r w:rsidRPr="004B7C16">
        <w:rPr>
          <w:cs/>
        </w:rPr>
        <w:t>เต้น</w:t>
      </w:r>
      <w:r>
        <w:rPr>
          <w:cs/>
        </w:rPr>
        <w:t xml:space="preserve">ประกอบเพลง)  </w:t>
      </w:r>
    </w:p>
    <w:p w14:paraId="3EDE09D0" w14:textId="77777777" w:rsidR="004B7C16" w:rsidRDefault="004B7C16" w:rsidP="00110EFA">
      <w:pPr>
        <w:pStyle w:val="Heading5"/>
        <w:numPr>
          <w:ilvl w:val="4"/>
          <w:numId w:val="17"/>
        </w:numPr>
      </w:pPr>
      <w:r>
        <w:rPr>
          <w:cs/>
        </w:rPr>
        <w:t>การเต้น</w:t>
      </w:r>
      <w:r w:rsidRPr="004B7C16">
        <w:rPr>
          <w:cs/>
        </w:rPr>
        <w:t>ประกอบ</w:t>
      </w:r>
      <w:r>
        <w:rPr>
          <w:cs/>
        </w:rPr>
        <w:t>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672B35A5" w14:textId="77777777" w:rsidR="004B7C16" w:rsidRDefault="004B7C16" w:rsidP="00110EFA">
      <w:pPr>
        <w:pStyle w:val="Heading5"/>
        <w:numPr>
          <w:ilvl w:val="4"/>
          <w:numId w:val="17"/>
        </w:numPr>
      </w:pPr>
      <w:r>
        <w:rPr>
          <w:cs/>
        </w:rPr>
        <w:lastRenderedPageBreak/>
        <w:t>การร้องเพลงเดี่ยว</w:t>
      </w:r>
      <w:r>
        <w:t>,</w:t>
      </w:r>
      <w:r>
        <w:rPr>
          <w:cs/>
        </w:rPr>
        <w:t>นักดนตรี</w:t>
      </w:r>
      <w:r w:rsidRPr="004B7C16">
        <w:rPr>
          <w:cs/>
        </w:rPr>
        <w:t>สากล</w:t>
      </w:r>
      <w:r>
        <w:rPr>
          <w:cs/>
        </w:rPr>
        <w:t xml:space="preserve">/ลูกทุ่ง </w:t>
      </w:r>
    </w:p>
    <w:p w14:paraId="7FB5E6E9" w14:textId="77777777" w:rsidR="004B7C16" w:rsidRDefault="004B7C16" w:rsidP="00110EFA">
      <w:pPr>
        <w:pStyle w:val="Heading5"/>
        <w:numPr>
          <w:ilvl w:val="4"/>
          <w:numId w:val="17"/>
        </w:numPr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00686F09" w14:textId="77777777" w:rsidR="004B7C16" w:rsidRDefault="004B7C16" w:rsidP="00110EFA">
      <w:pPr>
        <w:pStyle w:val="Heading5"/>
        <w:numPr>
          <w:ilvl w:val="4"/>
          <w:numId w:val="17"/>
        </w:numPr>
      </w:pPr>
      <w:r>
        <w:rPr>
          <w:cs/>
        </w:rPr>
        <w:t>เล่นเครื่องดนตรี</w:t>
      </w:r>
      <w:r w:rsidRPr="004B7C16">
        <w:rPr>
          <w:cs/>
        </w:rPr>
        <w:t>ไทย</w:t>
      </w:r>
      <w:r>
        <w:rPr>
          <w:cs/>
        </w:rPr>
        <w:t xml:space="preserve"> เช่น ซอ ระนาด ขิม ขลุ่ย ฆ้องวง</w:t>
      </w:r>
    </w:p>
    <w:p w14:paraId="41785F72" w14:textId="77777777" w:rsidR="004B7C16" w:rsidRDefault="004B7C16" w:rsidP="00110EFA">
      <w:pPr>
        <w:pStyle w:val="Heading5"/>
        <w:numPr>
          <w:ilvl w:val="4"/>
          <w:numId w:val="17"/>
        </w:numPr>
      </w:pPr>
      <w:r>
        <w:t xml:space="preserve"> </w:t>
      </w:r>
      <w:r>
        <w:rPr>
          <w:cs/>
        </w:rPr>
        <w:t>ขับร้องประสานเสียง  การร้อง</w:t>
      </w:r>
      <w:r>
        <w:rPr>
          <w:rFonts w:hint="cs"/>
          <w:cs/>
        </w:rPr>
        <w:t xml:space="preserve"> </w:t>
      </w:r>
      <w:r>
        <w:rPr>
          <w:cs/>
        </w:rPr>
        <w:t>ร่วมวง</w:t>
      </w:r>
    </w:p>
    <w:bookmarkEnd w:id="37"/>
    <w:p w14:paraId="4CDD914D" w14:textId="28B1502F" w:rsidR="00B61AFB" w:rsidRDefault="00B61AFB" w:rsidP="00CF31E6">
      <w:pPr>
        <w:pStyle w:val="Heading4"/>
        <w:rPr>
          <w:rFonts w:hint="cs"/>
          <w:cs/>
        </w:rPr>
      </w:pPr>
      <w:r>
        <w:rPr>
          <w:cs/>
        </w:rPr>
        <w:t>ในการเข้ารับค</w:t>
      </w:r>
      <w:r w:rsidR="00361538">
        <w:rPr>
          <w:rFonts w:hint="cs"/>
          <w:cs/>
        </w:rPr>
        <w:t>ั</w:t>
      </w:r>
      <w:r>
        <w:rPr>
          <w:cs/>
        </w:rPr>
        <w:t xml:space="preserve">ดเลือกในการศึกษาต่อในภาควิชาครุศาสตร์โยธา </w:t>
      </w:r>
      <w:r w:rsidR="00CF31E6">
        <w:t xml:space="preserve"> </w:t>
      </w:r>
      <w:r w:rsidR="00CF31E6">
        <w:rPr>
          <w:cs/>
        </w:rPr>
        <w:t>โยธา รอบ</w:t>
      </w:r>
      <w:r w:rsidR="00CF31E6">
        <w:t xml:space="preserve">Quota </w:t>
      </w:r>
      <w:r w:rsidR="00CF31E6">
        <w:rPr>
          <w:cs/>
        </w:rPr>
        <w:t>ใน</w:t>
      </w:r>
      <w:r w:rsidR="00CF31E6">
        <w:rPr>
          <w:cs/>
        </w:rPr>
        <w:tab/>
      </w:r>
      <w:r w:rsidR="00CF31E6">
        <w:rPr>
          <w:cs/>
        </w:rPr>
        <w:tab/>
      </w:r>
      <w:r w:rsidR="00CF31E6">
        <w:rPr>
          <w:cs/>
        </w:rPr>
        <w:tab/>
      </w:r>
      <w:r w:rsidR="00CF31E6">
        <w:rPr>
          <w:cs/>
        </w:rPr>
        <w:t>โครงการ โครงการรับตรงสอบข้อเขียนมีเกณฑ์</w:t>
      </w:r>
      <w:r w:rsidR="00CF31E6">
        <w:t xml:space="preserve"> </w:t>
      </w:r>
      <w:r w:rsidR="00CF31E6">
        <w:rPr>
          <w:rFonts w:hint="cs"/>
          <w:cs/>
        </w:rPr>
        <w:t>ดังนี้</w:t>
      </w:r>
    </w:p>
    <w:p w14:paraId="6B1C23FE" w14:textId="77777777" w:rsidR="00B61AFB" w:rsidRDefault="00B61AFB" w:rsidP="00110EFA">
      <w:pPr>
        <w:pStyle w:val="Heading5"/>
        <w:numPr>
          <w:ilvl w:val="4"/>
          <w:numId w:val="17"/>
        </w:numPr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 รับตรงสอบข้อเขียน ต้องมีคุณสมบัติดังนี้</w:t>
      </w:r>
    </w:p>
    <w:p w14:paraId="319DAC2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หลักสูตรแกนกลาง</w:t>
      </w:r>
    </w:p>
    <w:p w14:paraId="08E1345A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หลักสูตรนานาชาติ</w:t>
      </w:r>
    </w:p>
    <w:p w14:paraId="42A20350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หลักสูตรอาชีวะ</w:t>
      </w:r>
    </w:p>
    <w:p w14:paraId="5C65EAC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หลักสูตรตามอัธยาศัย (กศน.)</w:t>
      </w:r>
    </w:p>
    <w:p w14:paraId="4CEBCE05" w14:textId="77777777" w:rsidR="00B61AFB" w:rsidRPr="00CF31E6" w:rsidRDefault="00B61AFB" w:rsidP="00CF31E6">
      <w:pPr>
        <w:pStyle w:val="Heading6"/>
      </w:pPr>
      <w:r w:rsidRPr="00CF31E6">
        <w:rPr>
          <w:cs/>
        </w:rPr>
        <w:t xml:space="preserve">ไม่รับผู้สมัครที่จบหลักสูตร </w:t>
      </w:r>
      <w:r w:rsidRPr="00CF31E6">
        <w:t>GED</w:t>
      </w:r>
    </w:p>
    <w:p w14:paraId="0D4B82D7" w14:textId="77777777" w:rsidR="00B61AFB" w:rsidRDefault="00B61AFB" w:rsidP="00110EFA">
      <w:pPr>
        <w:pStyle w:val="Heading5"/>
        <w:numPr>
          <w:ilvl w:val="4"/>
          <w:numId w:val="17"/>
        </w:numPr>
      </w:pPr>
      <w:r>
        <w:rPr>
          <w:cs/>
        </w:rPr>
        <w:t>เงื่อนไข</w:t>
      </w:r>
      <w:r w:rsidRPr="00CF31E6">
        <w:rPr>
          <w:cs/>
        </w:rPr>
        <w:t>การ</w:t>
      </w:r>
      <w:r>
        <w:rPr>
          <w:cs/>
        </w:rPr>
        <w:t>รับ</w:t>
      </w:r>
    </w:p>
    <w:p w14:paraId="24E73099" w14:textId="77777777" w:rsidR="00B61AFB" w:rsidRPr="00CF31E6" w:rsidRDefault="00B61AFB" w:rsidP="00CF31E6">
      <w:pPr>
        <w:pStyle w:val="Heading6"/>
      </w:pPr>
      <w:r w:rsidRPr="00CF31E6">
        <w:rPr>
          <w:cs/>
        </w:rPr>
        <w:t>ประกาศนียบัตรวิชาชีพ (ปวช.) ในสาขาวิชาตามที่กำหนดในระเบียบการรับสมัคร/</w:t>
      </w:r>
      <w:r w:rsidRPr="00CF31E6">
        <w:rPr>
          <w:cs/>
        </w:rPr>
        <w:tab/>
      </w:r>
      <w:r w:rsidRPr="00CF31E6">
        <w:rPr>
          <w:cs/>
        </w:rPr>
        <w:tab/>
        <w:t xml:space="preserve">สอบข้อเขียน/สอบสัมภาษณ์/อ่านระเบียบการรับสมัครเพิ่มเติมได้ที่ </w:t>
      </w:r>
      <w:r w:rsidRPr="00CF31E6">
        <w:tab/>
        <w:t>www.admission.kmutnb.ac.th</w:t>
      </w:r>
      <w:r w:rsidRPr="00CF31E6">
        <w:tab/>
      </w:r>
    </w:p>
    <w:p w14:paraId="5EA0B3EF" w14:textId="2D7869C8" w:rsidR="00CB2D7F" w:rsidRDefault="00966A21" w:rsidP="00754545">
      <w:pPr>
        <w:pStyle w:val="Heading4"/>
      </w:pPr>
      <w:r>
        <w:rPr>
          <w:cs/>
        </w:rPr>
        <w:t>สอบข้อเขียนของภาควิชาครุศาสตร์โยธามี</w:t>
      </w:r>
      <w:r w:rsidR="00754545">
        <w:t xml:space="preserve"> </w:t>
      </w:r>
      <w:r w:rsidR="00754545">
        <w:rPr>
          <w:cs/>
        </w:rPr>
        <w:t xml:space="preserve">รายวิชา: ภาคเช้า (08.30 – 11.30 น.)  </w:t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>คณิตศาสตร์ประยุกต์</w:t>
      </w:r>
      <w:r w:rsidR="00754545">
        <w:t xml:space="preserve">, </w:t>
      </w:r>
      <w:r w:rsidR="00754545">
        <w:rPr>
          <w:cs/>
        </w:rPr>
        <w:t>ฟิสิกส์ประยุกต์</w:t>
      </w:r>
      <w:r w:rsidR="00754545">
        <w:t xml:space="preserve">, </w:t>
      </w:r>
      <w:r w:rsidR="00754545">
        <w:rPr>
          <w:cs/>
        </w:rPr>
        <w:t>ทฤษฎีช่าง และภาคบ่าย (13.00 – 16.00 น.)  เขียน</w:t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>แบบและวัสดุช่าง รวมคะแนนสอบทั้งหมด 200 คะแนน</w:t>
      </w:r>
    </w:p>
    <w:p w14:paraId="444E5BCB" w14:textId="48AE554A" w:rsidR="00754545" w:rsidRDefault="006C0E53" w:rsidP="00FF5E02">
      <w:pPr>
        <w:pStyle w:val="Heading4"/>
      </w:pPr>
      <w:r>
        <w:rPr>
          <w:cs/>
        </w:rPr>
        <w:t>การคัดเลือกเข้าศึกษาต่อภาควิชาครุศาสตร์โยธา</w:t>
      </w:r>
      <w:r w:rsidR="00FF5E02">
        <w:rPr>
          <w:rFonts w:hint="cs"/>
          <w:cs/>
        </w:rPr>
        <w:t xml:space="preserve"> </w:t>
      </w:r>
      <w:r w:rsidR="00FF5E02">
        <w:rPr>
          <w:cs/>
        </w:rPr>
        <w:t>รอบ</w:t>
      </w:r>
      <w:r w:rsidR="00FF5E02">
        <w:t xml:space="preserve">Quota </w:t>
      </w:r>
      <w:r w:rsidR="00FF5E02">
        <w:rPr>
          <w:cs/>
        </w:rPr>
        <w:t>ในโครงการ โครงการคัดเลือก</w:t>
      </w:r>
      <w:r w:rsidR="00FF5E02">
        <w:rPr>
          <w:cs/>
        </w:rPr>
        <w:tab/>
      </w:r>
      <w:r w:rsidR="00FF5E02">
        <w:rPr>
          <w:cs/>
        </w:rPr>
        <w:tab/>
      </w:r>
      <w:r w:rsidR="00FF5E02">
        <w:rPr>
          <w:cs/>
        </w:rPr>
        <w:t>ตรงใช้คะแนน</w:t>
      </w:r>
      <w:r w:rsidR="00FF5E02">
        <w:t>TGAT/TPAT</w:t>
      </w:r>
      <w:r w:rsidR="00FF5E02">
        <w:rPr>
          <w:cs/>
        </w:rPr>
        <w:t>มีเกณฑ์</w:t>
      </w:r>
      <w:r w:rsidR="00FF5E02">
        <w:rPr>
          <w:rFonts w:hint="cs"/>
          <w:cs/>
        </w:rPr>
        <w:t xml:space="preserve"> ดังนี้</w:t>
      </w:r>
    </w:p>
    <w:p w14:paraId="597E32CD" w14:textId="77777777" w:rsidR="00BB549A" w:rsidRDefault="00BB549A" w:rsidP="00110EFA">
      <w:pPr>
        <w:pStyle w:val="Heading5"/>
        <w:numPr>
          <w:ilvl w:val="4"/>
          <w:numId w:val="17"/>
        </w:numPr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 </w:t>
      </w:r>
      <w:r w:rsidRPr="00BB549A">
        <w:rPr>
          <w:cs/>
        </w:rPr>
        <w:t>โครงการ</w:t>
      </w:r>
      <w:r>
        <w:rPr>
          <w:cs/>
        </w:rPr>
        <w:t xml:space="preserve">คัดเลือกตรงใช้คะแนน </w:t>
      </w:r>
      <w:r>
        <w:t>TGAT/TPAT</w:t>
      </w:r>
      <w:r>
        <w:rPr>
          <w:cs/>
        </w:rPr>
        <w:t>พิจารณาดังนี้</w:t>
      </w:r>
    </w:p>
    <w:p w14:paraId="596FD1BD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หลักสูตรแกนกลาง</w:t>
      </w:r>
    </w:p>
    <w:p w14:paraId="31CE35C0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หลักสูตรนานาชาติ</w:t>
      </w:r>
    </w:p>
    <w:p w14:paraId="4EF0C46A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หลักสูตรอาชีวะ</w:t>
      </w:r>
    </w:p>
    <w:p w14:paraId="05AC0328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หลักสูตรตามอัธยาศัย (กศน.)</w:t>
      </w:r>
    </w:p>
    <w:p w14:paraId="3301D78B" w14:textId="77777777" w:rsidR="00BB549A" w:rsidRDefault="00BB549A" w:rsidP="005D70BF">
      <w:pPr>
        <w:pStyle w:val="Heading6"/>
      </w:pPr>
      <w:r w:rsidRPr="005D70BF">
        <w:rPr>
          <w:cs/>
        </w:rPr>
        <w:t xml:space="preserve">ไม่รับผู้สมัครที่จบหลักสูตร </w:t>
      </w:r>
      <w:r w:rsidRPr="005D70BF">
        <w:t>GED</w:t>
      </w:r>
    </w:p>
    <w:p w14:paraId="24ED29D5" w14:textId="77777777" w:rsidR="00C4419B" w:rsidRDefault="00C4419B" w:rsidP="00110EFA">
      <w:pPr>
        <w:pStyle w:val="Heading5"/>
        <w:numPr>
          <w:ilvl w:val="4"/>
          <w:numId w:val="17"/>
        </w:numPr>
      </w:pPr>
      <w:r>
        <w:rPr>
          <w:cs/>
        </w:rPr>
        <w:t>เงื่อนไขการ</w:t>
      </w:r>
      <w:r w:rsidRPr="00C4419B">
        <w:rPr>
          <w:cs/>
        </w:rPr>
        <w:t>รับ</w:t>
      </w:r>
      <w:r>
        <w:rPr>
          <w:cs/>
        </w:rPr>
        <w:t>มีดังนี้</w:t>
      </w:r>
    </w:p>
    <w:p w14:paraId="3AD943EF" w14:textId="77777777" w:rsidR="005D70BF" w:rsidRPr="005D70BF" w:rsidRDefault="005D70BF" w:rsidP="005D70BF"/>
    <w:p w14:paraId="477C183C" w14:textId="77777777" w:rsidR="00BB549A" w:rsidRPr="00C4419B" w:rsidRDefault="00BB549A" w:rsidP="00C4419B">
      <w:pPr>
        <w:pStyle w:val="Heading6"/>
      </w:pPr>
      <w:r w:rsidRPr="00C4419B">
        <w:rPr>
          <w:cs/>
        </w:rPr>
        <w:lastRenderedPageBreak/>
        <w:t>มัธยมศึกษาตอนปลาย (ม.6) เน้นแผนการเรียนรู้ทางด้านคณิตศาสตร์-วิทยาศาสตร์</w:t>
      </w:r>
      <w:r w:rsidRPr="00C4419B">
        <w:rPr>
          <w:cs/>
        </w:rPr>
        <w:tab/>
      </w:r>
      <w:r w:rsidRPr="00C4419B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C4419B">
        <w:rPr>
          <w:cs/>
        </w:rPr>
        <w:tab/>
        <w:t>คณิตศาสตร์-วิทยาศาสตร์และเทคโนโลยี ไม่น้อยกว่า 30 หน่วยกิต/พิจารณา</w:t>
      </w:r>
      <w:r w:rsidRPr="00C4419B">
        <w:rPr>
          <w:cs/>
        </w:rPr>
        <w:tab/>
        <w:t xml:space="preserve">คะแนน </w:t>
      </w:r>
      <w:r w:rsidRPr="00C4419B">
        <w:t>TGAT(</w:t>
      </w:r>
      <w:r w:rsidRPr="00C4419B">
        <w:rPr>
          <w:cs/>
        </w:rPr>
        <w:t>ส่วนที่ 1,2)</w:t>
      </w:r>
      <w:r w:rsidRPr="00C4419B">
        <w:t>,TPAT</w:t>
      </w:r>
      <w:r w:rsidRPr="00C4419B">
        <w:rPr>
          <w:cs/>
        </w:rPr>
        <w:t>3</w:t>
      </w:r>
      <w:r w:rsidRPr="00C4419B">
        <w:t>,TPAT</w:t>
      </w:r>
      <w:r w:rsidRPr="00C4419B">
        <w:rPr>
          <w:cs/>
        </w:rPr>
        <w:t>5/สอบสัมภาษณ์/อ่านระเบียบการรับ</w:t>
      </w:r>
      <w:r w:rsidRPr="00C4419B">
        <w:rPr>
          <w:cs/>
        </w:rPr>
        <w:tab/>
        <w:t xml:space="preserve">สมัครเพิ่มเติมได้ที่ </w:t>
      </w:r>
      <w:r w:rsidRPr="00C4419B">
        <w:t>www.admission.kmutnb.ac.th</w:t>
      </w:r>
    </w:p>
    <w:p w14:paraId="1D96EB89" w14:textId="3F6E5486" w:rsidR="00E37A6F" w:rsidRDefault="00E37A6F" w:rsidP="004D567F">
      <w:pPr>
        <w:pStyle w:val="Heading4"/>
      </w:pPr>
      <w:r>
        <w:rPr>
          <w:cs/>
        </w:rPr>
        <w:t>การคัดเลือกภาควิชาครุศาสตร์โยธา</w:t>
      </w:r>
      <w:r w:rsidR="00391DA6">
        <w:t xml:space="preserve"> </w:t>
      </w:r>
      <w:r w:rsidR="00391DA6">
        <w:rPr>
          <w:cs/>
        </w:rPr>
        <w:t>รอบ</w:t>
      </w:r>
      <w:r w:rsidR="00391DA6">
        <w:t xml:space="preserve">Admission </w:t>
      </w:r>
      <w:r w:rsidR="00391DA6">
        <w:rPr>
          <w:cs/>
        </w:rPr>
        <w:t>มีเกณฑ์คะแนน</w:t>
      </w:r>
      <w:r w:rsidR="00391DA6">
        <w:t xml:space="preserve"> </w:t>
      </w:r>
      <w:r w:rsidR="00391DA6">
        <w:rPr>
          <w:rFonts w:hint="cs"/>
          <w:cs/>
        </w:rPr>
        <w:t>ดังนี้</w:t>
      </w:r>
    </w:p>
    <w:p w14:paraId="46CF0498" w14:textId="77777777" w:rsidR="004D567F" w:rsidRDefault="004D567F" w:rsidP="00110EFA">
      <w:pPr>
        <w:pStyle w:val="Heading5"/>
        <w:numPr>
          <w:ilvl w:val="4"/>
          <w:numId w:val="17"/>
        </w:numPr>
      </w:pPr>
      <w:r>
        <w:rPr>
          <w:cs/>
        </w:rPr>
        <w:t>รอบ</w:t>
      </w:r>
      <w:r>
        <w:t xml:space="preserve">Admission </w:t>
      </w:r>
      <w:r w:rsidRPr="004D567F">
        <w:rPr>
          <w:cs/>
        </w:rPr>
        <w:t>พิจารณา</w:t>
      </w:r>
      <w:r>
        <w:rPr>
          <w:cs/>
        </w:rPr>
        <w:t xml:space="preserve"> ดังนื้</w:t>
      </w:r>
    </w:p>
    <w:p w14:paraId="0EF01B5B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หลักสูตรแกนกลาง</w:t>
      </w:r>
    </w:p>
    <w:p w14:paraId="2C562742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หลักสูตรนานาชาติ</w:t>
      </w:r>
    </w:p>
    <w:p w14:paraId="002CE779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หลักสูตรอาชีวะ</w:t>
      </w:r>
    </w:p>
    <w:p w14:paraId="55B8ADED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หลักสูตรตามอัธยาศัย (กศน.)</w:t>
      </w:r>
    </w:p>
    <w:p w14:paraId="28F533F1" w14:textId="77777777" w:rsidR="004D567F" w:rsidRPr="004D567F" w:rsidRDefault="004D567F" w:rsidP="004D567F">
      <w:pPr>
        <w:pStyle w:val="Heading6"/>
      </w:pPr>
      <w:r w:rsidRPr="004D567F">
        <w:rPr>
          <w:cs/>
        </w:rPr>
        <w:t xml:space="preserve">ไม่รับผู้สมัครที่จบหลักสูตร </w:t>
      </w:r>
      <w:r w:rsidRPr="004D567F">
        <w:t>GED</w:t>
      </w:r>
    </w:p>
    <w:p w14:paraId="61D67A6B" w14:textId="77777777" w:rsidR="004D567F" w:rsidRDefault="004D567F" w:rsidP="00110EFA">
      <w:pPr>
        <w:pStyle w:val="Heading5"/>
        <w:numPr>
          <w:ilvl w:val="4"/>
          <w:numId w:val="17"/>
        </w:numPr>
      </w:pPr>
      <w:r w:rsidRPr="004D567F">
        <w:rPr>
          <w:cs/>
        </w:rPr>
        <w:t>เงื่อนไข</w:t>
      </w:r>
      <w:r>
        <w:rPr>
          <w:cs/>
        </w:rPr>
        <w:t>การรับ</w:t>
      </w:r>
    </w:p>
    <w:p w14:paraId="7C233ADA" w14:textId="77777777" w:rsidR="004D567F" w:rsidRDefault="004D567F" w:rsidP="004D567F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6E95B12F" w14:textId="77777777" w:rsidR="004D567F" w:rsidRDefault="004D567F" w:rsidP="004D567F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7FBB38CE" w14:textId="2DB15884" w:rsidR="004D567F" w:rsidRPr="000A0524" w:rsidRDefault="004D567F" w:rsidP="004D567F">
      <w:pPr>
        <w:pStyle w:val="Heading6"/>
      </w:pPr>
      <w:r>
        <w:rPr>
          <w:cs/>
        </w:rPr>
        <w:t xml:space="preserve">อ่านระเบียบการรับสมัครเพิ่มเติมได้ที่ </w:t>
      </w:r>
      <w:hyperlink r:id="rId6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4350B663" w14:textId="752043E8" w:rsidR="004D567F" w:rsidRPr="004D567F" w:rsidRDefault="00A831D0" w:rsidP="00110EFA">
      <w:pPr>
        <w:pStyle w:val="Heading5"/>
        <w:numPr>
          <w:ilvl w:val="4"/>
          <w:numId w:val="17"/>
        </w:numPr>
        <w:rPr>
          <w:rFonts w:hint="cs"/>
        </w:rPr>
      </w:pPr>
      <w:r>
        <w:rPr>
          <w:cs/>
        </w:rPr>
        <w:t>พิจารณาเกณฑ์</w:t>
      </w:r>
      <w:r w:rsidRPr="00A831D0">
        <w:rPr>
          <w:cs/>
        </w:rPr>
        <w:t>คะแนน</w:t>
      </w:r>
      <w:r>
        <w:rPr>
          <w:cs/>
        </w:rPr>
        <w:t>ดังนี้</w:t>
      </w:r>
    </w:p>
    <w:p w14:paraId="448F6D7D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คะแนนการคิดอย่างมีเหตุผล 25%</w:t>
      </w:r>
    </w:p>
    <w:p w14:paraId="4D6821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การคิดอย่างมีเหตุผล (</w:t>
      </w:r>
      <w:r w:rsidRPr="00A831D0">
        <w:t>TGAT</w:t>
      </w:r>
      <w:r w:rsidRPr="00A831D0">
        <w:rPr>
          <w:cs/>
        </w:rPr>
        <w:t>2)25%</w:t>
      </w:r>
    </w:p>
    <w:p w14:paraId="2EDD54C7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การสื่อสารภาษาอังกฤษ (</w:t>
      </w:r>
      <w:r w:rsidRPr="00A831D0">
        <w:t>TGAT</w:t>
      </w:r>
      <w:r w:rsidRPr="00A831D0">
        <w:rPr>
          <w:cs/>
        </w:rPr>
        <w:t>1)25%</w:t>
      </w:r>
    </w:p>
    <w:p w14:paraId="7C0A3599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ความถนัดวิทยาศาสตร์ เทคโนโลยี</w:t>
      </w:r>
      <w:r w:rsidRPr="00A831D0">
        <w:rPr>
          <w:cs/>
        </w:rPr>
        <w:br/>
      </w:r>
      <w:r w:rsidRPr="00A831D0">
        <w:rPr>
          <w:cs/>
        </w:rPr>
        <w:tab/>
        <w:t xml:space="preserve"> วิศวกรรมศาสตร์ (</w:t>
      </w:r>
      <w:r w:rsidRPr="00A831D0">
        <w:t>TPAT</w:t>
      </w:r>
      <w:r w:rsidRPr="00A831D0">
        <w:rPr>
          <w:cs/>
        </w:rPr>
        <w:t>3)25%</w:t>
      </w:r>
    </w:p>
    <w:p w14:paraId="2EB730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ความถนัดครุศาสตร์-ศึกษาศาสตร์ (</w:t>
      </w:r>
      <w:r w:rsidRPr="00A831D0">
        <w:t xml:space="preserve">TPAT </w:t>
      </w:r>
      <w:r w:rsidRPr="00A831D0">
        <w:rPr>
          <w:cs/>
        </w:rPr>
        <w:t>5)25%</w:t>
      </w:r>
    </w:p>
    <w:p w14:paraId="0AB06C26" w14:textId="77777777" w:rsidR="00FB077E" w:rsidRDefault="00FB077E" w:rsidP="00FB077E">
      <w:pPr>
        <w:pStyle w:val="Heading3"/>
        <w:numPr>
          <w:ilvl w:val="2"/>
          <w:numId w:val="17"/>
        </w:numPr>
      </w:pPr>
      <w:r>
        <w:rPr>
          <w:rFonts w:hint="cs"/>
          <w:cs/>
        </w:rPr>
        <w:t>คำถาม</w:t>
      </w:r>
      <w:r>
        <w:rPr>
          <w:cs/>
        </w:rPr>
        <w:t>ทั่วไปเกี่ยวกับการสอบศึกษาต่อภาควิชาครุศาสตร์โยธา</w:t>
      </w:r>
    </w:p>
    <w:p w14:paraId="14A4B1EB" w14:textId="775C369D" w:rsidR="00CB6255" w:rsidRPr="003431C2" w:rsidRDefault="001B4E7E" w:rsidP="00CB6255">
      <w:pPr>
        <w:pStyle w:val="Heading4"/>
      </w:pPr>
      <w:r w:rsidRPr="00FA5EE5">
        <w:rPr>
          <w:cs/>
        </w:rPr>
        <w:t xml:space="preserve">หลักสูตร </w:t>
      </w:r>
      <w:r w:rsidRPr="00FA5EE5">
        <w:t>GED</w:t>
      </w:r>
      <w:r w:rsidR="00CB6255">
        <w:rPr>
          <w:rFonts w:hint="cs"/>
          <w:cs/>
        </w:rPr>
        <w:t xml:space="preserve"> </w:t>
      </w:r>
      <w:r w:rsidR="00CB6255" w:rsidRPr="00FA5EE5">
        <w:rPr>
          <w:cs/>
        </w:rPr>
        <w:t xml:space="preserve">หรือ </w:t>
      </w:r>
      <w:r w:rsidR="00CB6255" w:rsidRPr="00FA5EE5">
        <w:t xml:space="preserve">General Educational Development </w:t>
      </w:r>
      <w:r w:rsidR="00CB6255" w:rsidRPr="00FA5EE5">
        <w:rPr>
          <w:cs/>
        </w:rPr>
        <w:t>คือ โปรแกรมการสอบเพื่อรับ</w:t>
      </w:r>
      <w:r w:rsidR="00CB6255">
        <w:rPr>
          <w:cs/>
        </w:rPr>
        <w:tab/>
      </w:r>
      <w:r w:rsidR="00CB6255">
        <w:rPr>
          <w:cs/>
        </w:rPr>
        <w:tab/>
      </w:r>
      <w:r w:rsidR="00CB6255" w:rsidRPr="00FA5EE5">
        <w:rPr>
          <w:cs/>
        </w:rPr>
        <w:t xml:space="preserve">วุฒิการศึกษาที่เทียบเท่ามัธยมปลายในสหรัฐอเมริกา สำหรับผู้ที่ไม่ได้เรียนจบ </w:t>
      </w:r>
      <w:r w:rsidR="00CB6255" w:rsidRPr="00FA5EE5">
        <w:t xml:space="preserve">High </w:t>
      </w:r>
      <w:r w:rsidR="00CB6255">
        <w:tab/>
      </w:r>
      <w:r w:rsidR="00CB6255">
        <w:tab/>
      </w:r>
      <w:r w:rsidR="00CB6255">
        <w:tab/>
      </w:r>
      <w:r w:rsidR="00CB6255" w:rsidRPr="00FA5EE5">
        <w:t>School</w:t>
      </w:r>
    </w:p>
    <w:p w14:paraId="0C3F2DF0" w14:textId="27106D65" w:rsidR="00CB5342" w:rsidRDefault="000B01A8" w:rsidP="00DB0709">
      <w:pPr>
        <w:pStyle w:val="Heading4"/>
      </w:pPr>
      <w:r>
        <w:rPr>
          <w:rFonts w:hint="cs"/>
          <w:cs/>
        </w:rPr>
        <w:lastRenderedPageBreak/>
        <w:t xml:space="preserve"> </w:t>
      </w:r>
      <w:r>
        <w:rPr>
          <w:cs/>
        </w:rPr>
        <w:t>ผู้สมัครภาควิชาครุศาสตร์โยธา ต้องเตรียมเอกสาร</w:t>
      </w:r>
      <w:r>
        <w:rPr>
          <w:rFonts w:hint="cs"/>
          <w:cs/>
        </w:rPr>
        <w:t xml:space="preserve"> </w:t>
      </w:r>
      <w:r w:rsidR="00CB5342">
        <w:rPr>
          <w:cs/>
        </w:rPr>
        <w:t>บัตรประจำตัวประชาชน หรือบัตร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นักเรียนที่มีรูปถ่ายและเลขบัตรประชาชน และหลักฐานการสมัครสอบที่พิมพ์จากระบบ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ออนไลน์</w:t>
      </w:r>
    </w:p>
    <w:p w14:paraId="2F0B87EA" w14:textId="189F66D9" w:rsidR="00C338E3" w:rsidRDefault="008C1B50" w:rsidP="00C338E3">
      <w:pPr>
        <w:pStyle w:val="Heading4"/>
      </w:pPr>
      <w:r>
        <w:rPr>
          <w:cs/>
        </w:rPr>
        <w:t>หากผู้สมัครภาควิชาครุศาสตร์โยธา ไม่มีเอกสารครบตามที่กำหนด</w:t>
      </w:r>
      <w:r w:rsidR="00C338E3">
        <w:rPr>
          <w:cs/>
        </w:rPr>
        <w:t xml:space="preserve">จะไม่สามารถเข้าสอบได้ </w:t>
      </w:r>
      <w:r w:rsidR="00C338E3">
        <w:rPr>
          <w:cs/>
        </w:rPr>
        <w:tab/>
      </w:r>
      <w:r w:rsidR="00C338E3">
        <w:rPr>
          <w:cs/>
        </w:rPr>
        <w:tab/>
      </w:r>
      <w:r w:rsidR="00C338E3">
        <w:rPr>
          <w:cs/>
        </w:rPr>
        <w:t>และถือว่า สละสิทธิ์การสมัคร</w:t>
      </w:r>
    </w:p>
    <w:p w14:paraId="244479E6" w14:textId="77777777" w:rsidR="009A38F2" w:rsidRDefault="009A38F2" w:rsidP="009A38F2">
      <w:pPr>
        <w:pStyle w:val="Heading3"/>
        <w:numPr>
          <w:ilvl w:val="2"/>
          <w:numId w:val="17"/>
        </w:numPr>
        <w:tabs>
          <w:tab w:val="clear" w:pos="1247"/>
        </w:tabs>
        <w:ind w:left="720" w:hanging="720"/>
      </w:pPr>
      <w:r>
        <w:rPr>
          <w:cs/>
        </w:rPr>
        <w:t>ใช้จ่ายในการสมัคร</w:t>
      </w:r>
    </w:p>
    <w:p w14:paraId="176CC705" w14:textId="2392A914" w:rsidR="00B37723" w:rsidRDefault="00B37723" w:rsidP="005C5762">
      <w:pPr>
        <w:pStyle w:val="Heading4"/>
      </w:pPr>
      <w:r>
        <w:rPr>
          <w:cs/>
        </w:rPr>
        <w:t>ค่าสมัครสอบของภาควิชาครุศาสตร์โยธา</w:t>
      </w:r>
      <w:r w:rsidR="002B6060">
        <w:rPr>
          <w:cs/>
        </w:rPr>
        <w:t>ค่าสมัครสอบ</w:t>
      </w:r>
    </w:p>
    <w:p w14:paraId="708BBD4E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ก)</w:t>
      </w:r>
      <w:r>
        <w:rPr>
          <w:cs/>
        </w:rPr>
        <w:tab/>
        <w:t xml:space="preserve">อันดับที่1 = 400 บาท </w:t>
      </w:r>
    </w:p>
    <w:p w14:paraId="3BEA5C3C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ข)</w:t>
      </w:r>
      <w:r>
        <w:rPr>
          <w:cs/>
        </w:rPr>
        <w:tab/>
        <w:t xml:space="preserve">อันดับที่2 = 100 บาทต่ออันดับ </w:t>
      </w:r>
    </w:p>
    <w:p w14:paraId="7DAF3D49" w14:textId="28E1503A" w:rsidR="004D567F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ค)</w:t>
      </w:r>
      <w:r>
        <w:rPr>
          <w:cs/>
        </w:rPr>
        <w:tab/>
        <w:t>ค่าสมัคร ไม่สามารถขอคืนได้ทุกกรณี</w:t>
      </w:r>
    </w:p>
    <w:p w14:paraId="33B15488" w14:textId="25781D75" w:rsidR="006F43A6" w:rsidRDefault="00A22172" w:rsidP="00EE112E">
      <w:pPr>
        <w:pStyle w:val="Heading4"/>
      </w:pPr>
      <w:r w:rsidRPr="00A22172">
        <w:rPr>
          <w:cs/>
        </w:rPr>
        <w:t xml:space="preserve">ชำระเงินการสมัครภาควิชาครุศาสตร์โยธา </w:t>
      </w:r>
      <w:r w:rsidR="006F43A6">
        <w:rPr>
          <w:cs/>
        </w:rPr>
        <w:t>ชำระได้ที่ธนาคารกรุงไทย ทุกสาขา หรือชำระ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ผ่าน ช่องทางออนไลน์ของ (</w:t>
      </w:r>
      <w:r w:rsidR="006F43A6">
        <w:t>Krung Thai Next / Internet Banking)</w:t>
      </w:r>
      <w:r w:rsidR="006F43A6">
        <w:rPr>
          <w:cs/>
        </w:rPr>
        <w:t xml:space="preserve">ใช้ ใบ </w:t>
      </w:r>
      <w:r w:rsidR="006F43A6">
        <w:t xml:space="preserve">Pay-in </w:t>
      </w:r>
      <w:r w:rsidR="006F43A6">
        <w:rPr>
          <w:cs/>
        </w:rPr>
        <w:t>ที่พิมพ์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 xml:space="preserve">จากระบบสมัครออนไลน์ เมื่อชำระเงินแล้ว ต้อง เก็บหลักฐานการชำระเงินไว้แนบในระบบ 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ด้วย</w:t>
      </w:r>
    </w:p>
    <w:p w14:paraId="0589E3C6" w14:textId="77777777" w:rsidR="00546BE7" w:rsidRDefault="000774D7" w:rsidP="00163123">
      <w:pPr>
        <w:pStyle w:val="Heading4"/>
      </w:pPr>
      <w:r>
        <w:rPr>
          <w:cs/>
        </w:rPr>
        <w:t>ภาควิชาครุศาสตร์โยธาหากสมัครผิด</w:t>
      </w:r>
      <w:r w:rsidR="00546BE7">
        <w:rPr>
          <w:rFonts w:hint="cs"/>
          <w:cs/>
        </w:rPr>
        <w:t xml:space="preserve"> </w:t>
      </w:r>
      <w:r w:rsidR="00546BE7">
        <w:rPr>
          <w:cs/>
        </w:rPr>
        <w:t>“ค่าสมัครจะไม่คืน ไม่ว่ากรณีใด ๆ เช่น</w:t>
      </w:r>
    </w:p>
    <w:p w14:paraId="15F3CA58" w14:textId="77777777" w:rsidR="00546BE7" w:rsidRDefault="00546BE7" w:rsidP="00110EFA">
      <w:pPr>
        <w:pStyle w:val="Heading5"/>
        <w:numPr>
          <w:ilvl w:val="4"/>
          <w:numId w:val="17"/>
        </w:numPr>
      </w:pPr>
      <w:r w:rsidRPr="00546BE7">
        <w:rPr>
          <w:cs/>
        </w:rPr>
        <w:t xml:space="preserve"> สมัครซ้ำ</w:t>
      </w:r>
    </w:p>
    <w:p w14:paraId="1139AF37" w14:textId="77777777" w:rsidR="00163123" w:rsidRDefault="00163123" w:rsidP="00110EFA">
      <w:pPr>
        <w:pStyle w:val="Heading5"/>
        <w:numPr>
          <w:ilvl w:val="4"/>
          <w:numId w:val="17"/>
        </w:numPr>
      </w:pPr>
      <w:r>
        <w:rPr>
          <w:cs/>
        </w:rPr>
        <w:t>สมัคร</w:t>
      </w:r>
      <w:r w:rsidRPr="00163123">
        <w:rPr>
          <w:cs/>
        </w:rPr>
        <w:t>ผิด</w:t>
      </w:r>
      <w:r>
        <w:rPr>
          <w:cs/>
        </w:rPr>
        <w:t>คณะ</w:t>
      </w:r>
    </w:p>
    <w:p w14:paraId="709ADEF9" w14:textId="752C77B4" w:rsidR="00546BE7" w:rsidRPr="00546BE7" w:rsidRDefault="00163123" w:rsidP="00110EFA">
      <w:pPr>
        <w:pStyle w:val="Heading5"/>
        <w:numPr>
          <w:ilvl w:val="4"/>
          <w:numId w:val="17"/>
        </w:numPr>
        <w:rPr>
          <w:rFonts w:hint="cs"/>
        </w:rPr>
      </w:pPr>
      <w:r>
        <w:rPr>
          <w:cs/>
        </w:rPr>
        <w:t xml:space="preserve"> เปลี่ยนใจ หรือ</w:t>
      </w:r>
      <w:r w:rsidRPr="00163123">
        <w:rPr>
          <w:cs/>
        </w:rPr>
        <w:t>ชำระ</w:t>
      </w:r>
      <w:r>
        <w:rPr>
          <w:cs/>
        </w:rPr>
        <w:t>เงินไม่ทันเวลา”</w:t>
      </w:r>
    </w:p>
    <w:p w14:paraId="5ECB6A8C" w14:textId="77777777" w:rsidR="00FE17B1" w:rsidRDefault="00FE17B1" w:rsidP="00FE17B1">
      <w:pPr>
        <w:pStyle w:val="Heading3"/>
        <w:numPr>
          <w:ilvl w:val="2"/>
          <w:numId w:val="17"/>
        </w:numPr>
      </w:pPr>
      <w:r>
        <w:rPr>
          <w:cs/>
        </w:rPr>
        <w:t>การยืนยันสิทธ์ใน</w:t>
      </w:r>
      <w:r w:rsidRPr="00FE17B1">
        <w:rPr>
          <w:cs/>
        </w:rPr>
        <w:t>แต่</w:t>
      </w:r>
      <w:r>
        <w:rPr>
          <w:cs/>
        </w:rPr>
        <w:t>ละรอบ</w:t>
      </w:r>
    </w:p>
    <w:p w14:paraId="14194481" w14:textId="35C9B89A" w:rsidR="000F4A3A" w:rsidRDefault="00EC0137" w:rsidP="000F4A3A">
      <w:pPr>
        <w:pStyle w:val="Heading4"/>
      </w:pPr>
      <w:r>
        <w:rPr>
          <w:cs/>
        </w:rPr>
        <w:t>ผู้สมัครภาควิชาครุศาสตร์โยธา</w:t>
      </w:r>
      <w:r w:rsidR="000F4A3A">
        <w:t xml:space="preserve"> </w:t>
      </w:r>
      <w:r w:rsidR="000F4A3A">
        <w:rPr>
          <w:cs/>
        </w:rPr>
        <w:t xml:space="preserve">ต้องยืนยันสิทธิ์ในระบบ </w:t>
      </w:r>
      <w:r w:rsidR="000F4A3A">
        <w:t xml:space="preserve">TCAS </w:t>
      </w:r>
      <w:r w:rsidR="000F4A3A">
        <w:rPr>
          <w:cs/>
        </w:rPr>
        <w:t xml:space="preserve">รอบ 2 ผ่านเว็บไซต์ </w:t>
      </w:r>
      <w:r w:rsidR="000F4A3A">
        <w:tab/>
      </w:r>
      <w:r w:rsidR="000F4A3A">
        <w:tab/>
      </w:r>
      <w:r w:rsidR="000F4A3A" w:rsidRPr="000A0524">
        <w:tab/>
      </w:r>
      <w:hyperlink r:id="rId7" w:history="1">
        <w:r w:rsidR="000F4A3A" w:rsidRPr="000A0524">
          <w:rPr>
            <w:rStyle w:val="Hyperlink"/>
            <w:color w:val="auto"/>
            <w:u w:val="none"/>
          </w:rPr>
          <w:t>https://student.mytcas.com</w:t>
        </w:r>
      </w:hyperlink>
      <w:r w:rsidR="000F4A3A">
        <w:rPr>
          <w:cs/>
        </w:rPr>
        <w:t xml:space="preserve">เป็นระบบกลางของ ที่ประชุมอธิการบดีแห่งประเทศไทย </w:t>
      </w:r>
      <w:r w:rsidR="000F4A3A">
        <w:rPr>
          <w:cs/>
        </w:rPr>
        <w:tab/>
      </w:r>
      <w:r w:rsidR="000F4A3A">
        <w:rPr>
          <w:cs/>
        </w:rPr>
        <w:tab/>
      </w:r>
      <w:r w:rsidR="000F4A3A">
        <w:rPr>
          <w:cs/>
        </w:rPr>
        <w:t>(ทปอ.)</w:t>
      </w:r>
    </w:p>
    <w:p w14:paraId="5A554ADA" w14:textId="4870BD39" w:rsidR="0017175B" w:rsidRDefault="00583691" w:rsidP="0017175B">
      <w:pPr>
        <w:pStyle w:val="Heading4"/>
      </w:pPr>
      <w:r>
        <w:rPr>
          <w:cs/>
        </w:rPr>
        <w:t>ผู้สมัครภาควิชาครุศาสตร์โยธา ต้องเตรียมข้อมูล</w:t>
      </w:r>
      <w:r w:rsidR="0017175B">
        <w:rPr>
          <w:cs/>
        </w:rPr>
        <w:t xml:space="preserve">เลขบัตรประชาชน 13 หลักรหัสผ่าน 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>(</w:t>
      </w:r>
      <w:r w:rsidR="0017175B">
        <w:t xml:space="preserve">Password) </w:t>
      </w:r>
      <w:r w:rsidR="0017175B">
        <w:rPr>
          <w:cs/>
        </w:rPr>
        <w:t xml:space="preserve">ที่ใช้สมัครระบบ </w:t>
      </w:r>
      <w:r w:rsidR="0017175B">
        <w:t>TCAS</w:t>
      </w:r>
      <w:r w:rsidR="0017175B">
        <w:rPr>
          <w:cs/>
        </w:rPr>
        <w:t>อันดับ/ชื่อ</w:t>
      </w:r>
      <w:r w:rsidR="0017175B">
        <w:rPr>
          <w:rFonts w:hint="cs"/>
          <w:cs/>
        </w:rPr>
        <w:t xml:space="preserve"> </w:t>
      </w:r>
      <w:r w:rsidR="0017175B">
        <w:rPr>
          <w:cs/>
        </w:rPr>
        <w:t>สาขาที่ผ่านการคัดเลือก ความพร้อมใน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>การศึกษา (ต้องตัดสินใจก่อนกดยืนยัน เพราะกด</w:t>
      </w:r>
      <w:r w:rsidR="0017175B">
        <w:rPr>
          <w:cs/>
        </w:rPr>
        <w:tab/>
        <w:t>ยืนยันแล้วจะกลับคำไม่ได้)</w:t>
      </w:r>
    </w:p>
    <w:p w14:paraId="093C4C99" w14:textId="7CCAD833" w:rsidR="009C7110" w:rsidRDefault="009832A0" w:rsidP="009C7110">
      <w:pPr>
        <w:pStyle w:val="Heading4"/>
      </w:pPr>
      <w:r>
        <w:rPr>
          <w:cs/>
        </w:rPr>
        <w:t>ถ้าลืมหรือไม่ยืนยันสิทธิ์ของภาควิชาครุศาสตร์โยธา</w:t>
      </w:r>
      <w:r w:rsidR="009C7110">
        <w:t xml:space="preserve"> </w:t>
      </w:r>
      <w:r w:rsidR="009C7110">
        <w:rPr>
          <w:cs/>
        </w:rPr>
        <w:t>จะถือว่าสละสิทธิ์ ทันทีโดยไม่สามารถ</w:t>
      </w:r>
      <w:r w:rsidR="009C7110">
        <w:rPr>
          <w:cs/>
        </w:rPr>
        <w:tab/>
      </w:r>
      <w:r w:rsidR="009C7110">
        <w:rPr>
          <w:cs/>
        </w:rPr>
        <w:tab/>
      </w:r>
      <w:r w:rsidR="009C7110">
        <w:rPr>
          <w:cs/>
        </w:rPr>
        <w:t>อุทธรณ์ได้ ไม่สามารถเข้าศึกษาต่อได้ในรอบนั้น</w:t>
      </w:r>
      <w:r w:rsidR="009C7110">
        <w:rPr>
          <w:cs/>
        </w:rPr>
        <w:tab/>
        <w:t xml:space="preserve">อีกหากต้องการสมัครใหม่ ต้องรอ </w:t>
      </w:r>
      <w:r w:rsidR="009C7110">
        <w:tab/>
      </w:r>
      <w:r w:rsidR="009C7110">
        <w:tab/>
      </w:r>
      <w:r w:rsidR="009C7110">
        <w:tab/>
      </w:r>
      <w:r w:rsidR="009C7110">
        <w:t xml:space="preserve">TCAS </w:t>
      </w:r>
      <w:r w:rsidR="009C7110">
        <w:rPr>
          <w:cs/>
        </w:rPr>
        <w:t>ปีถัดไป</w:t>
      </w:r>
    </w:p>
    <w:p w14:paraId="49014A6A" w14:textId="60AD4119" w:rsidR="00C9458B" w:rsidRDefault="007A1ADD" w:rsidP="00C9458B">
      <w:pPr>
        <w:pStyle w:val="Heading4"/>
      </w:pPr>
      <w:r>
        <w:rPr>
          <w:cs/>
        </w:rPr>
        <w:lastRenderedPageBreak/>
        <w:t>ถ้ายืนยันสิทธิ์ของภาควิชาครุศาสตร์โยธา แล้วจะสมัครรอบอื่น</w:t>
      </w:r>
      <w:r w:rsidR="00C9458B">
        <w:t xml:space="preserve"> </w:t>
      </w:r>
      <w:r w:rsidR="00C9458B">
        <w:rPr>
          <w:cs/>
        </w:rPr>
        <w:t>ไม่สามารถสมัครรอบถัดไป</w:t>
      </w:r>
      <w:r w:rsidR="00C9458B">
        <w:rPr>
          <w:cs/>
        </w:rPr>
        <w:tab/>
      </w:r>
      <w:r w:rsidR="00C9458B">
        <w:rPr>
          <w:cs/>
        </w:rPr>
        <w:tab/>
      </w:r>
      <w:r w:rsidR="00C9458B">
        <w:rPr>
          <w:cs/>
        </w:rPr>
        <w:t xml:space="preserve">ในระบบ </w:t>
      </w:r>
      <w:r w:rsidR="00C9458B">
        <w:t xml:space="preserve">TCAS </w:t>
      </w:r>
      <w:r w:rsidR="00C9458B">
        <w:rPr>
          <w:cs/>
        </w:rPr>
        <w:t xml:space="preserve">ได้อีก ชื่อของผู้ยืนยันสิทธิ์จะถูก ตัดสิทธิ์จากระบบ </w:t>
      </w:r>
      <w:r w:rsidR="00C9458B">
        <w:t xml:space="preserve">TCAS </w:t>
      </w:r>
      <w:r w:rsidR="00C9458B">
        <w:rPr>
          <w:cs/>
        </w:rPr>
        <w:t>อัตโนมัติ ยกเว้น</w:t>
      </w:r>
      <w:r w:rsidR="00C9458B">
        <w:rPr>
          <w:cs/>
        </w:rPr>
        <w:tab/>
      </w:r>
      <w:r w:rsidR="00C9458B">
        <w:rPr>
          <w:cs/>
        </w:rPr>
        <w:tab/>
      </w:r>
      <w:r w:rsidR="00C9458B">
        <w:rPr>
          <w:cs/>
        </w:rPr>
        <w:t xml:space="preserve">บางโครงการพิเศษที่อยู่นอกระบบ </w:t>
      </w:r>
      <w:r w:rsidR="00C9458B">
        <w:t>TCAS (</w:t>
      </w:r>
      <w:r w:rsidR="00C9458B">
        <w:rPr>
          <w:cs/>
        </w:rPr>
        <w:t xml:space="preserve">เช่น รอบ </w:t>
      </w:r>
      <w:r w:rsidR="00C9458B">
        <w:t xml:space="preserve">Portfolio </w:t>
      </w:r>
      <w:r w:rsidR="00C9458B">
        <w:rPr>
          <w:cs/>
        </w:rPr>
        <w:t>หรือรอบมหาวิทยาลัย</w:t>
      </w:r>
      <w:r w:rsidR="00E61E13">
        <w:rPr>
          <w:cs/>
        </w:rPr>
        <w:br/>
      </w:r>
      <w:r w:rsidR="00E61E13">
        <w:rPr>
          <w:cs/>
        </w:rPr>
        <w:tab/>
      </w:r>
      <w:r w:rsidR="00E61E13">
        <w:rPr>
          <w:cs/>
        </w:rPr>
        <w:tab/>
      </w:r>
      <w:r w:rsidR="00C9458B">
        <w:rPr>
          <w:cs/>
        </w:rPr>
        <w:t>จัดเอง)</w:t>
      </w:r>
    </w:p>
    <w:p w14:paraId="3CE87A2F" w14:textId="77D728A6" w:rsidR="005C12B7" w:rsidRDefault="00DC5BB5" w:rsidP="005C12B7">
      <w:pPr>
        <w:pStyle w:val="Heading4"/>
      </w:pPr>
      <w:r>
        <w:rPr>
          <w:cs/>
        </w:rPr>
        <w:t>หลังจากยืนยันสิทธิ์ของภาควิชาครุศาสตร์โยธา แล้วต้อง</w:t>
      </w:r>
      <w:r w:rsidR="005C12B7">
        <w:rPr>
          <w:rFonts w:hint="cs"/>
          <w:cs/>
        </w:rPr>
        <w:t xml:space="preserve"> </w:t>
      </w:r>
      <w:bookmarkStart w:id="38" w:name="_Hlk209116812"/>
      <w:r w:rsidR="005C12B7">
        <w:rPr>
          <w:cs/>
        </w:rPr>
        <w:t>ไม่สามารถสมัครรอบถัดไปใน</w:t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 xml:space="preserve">ระบบ </w:t>
      </w:r>
      <w:r w:rsidR="005C12B7">
        <w:t xml:space="preserve">TCAS </w:t>
      </w:r>
      <w:r w:rsidR="005C12B7">
        <w:rPr>
          <w:cs/>
        </w:rPr>
        <w:t xml:space="preserve">ได้อีก ชื่อของผู้ยืนยันสิทธิ์จะถูกตัดสิทธิ์จากระบบ </w:t>
      </w:r>
      <w:r w:rsidR="005C12B7">
        <w:t xml:space="preserve">TCAS </w:t>
      </w:r>
      <w:r w:rsidR="005C12B7">
        <w:rPr>
          <w:cs/>
        </w:rPr>
        <w:t>อัตโนมัติ ยกเว้นบาง</w:t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 xml:space="preserve">โครงการพิเศษที่อยู่นอกระบบ </w:t>
      </w:r>
      <w:r w:rsidR="005C12B7">
        <w:t>TCAS (</w:t>
      </w:r>
      <w:r w:rsidR="005C12B7">
        <w:rPr>
          <w:cs/>
        </w:rPr>
        <w:t xml:space="preserve">เช่น รอบ </w:t>
      </w:r>
      <w:r w:rsidR="005C12B7">
        <w:t xml:space="preserve">Portfolio </w:t>
      </w:r>
      <w:r w:rsidR="005C12B7">
        <w:rPr>
          <w:cs/>
        </w:rPr>
        <w:t>หรือรอบมหาวิทยาลัยจัดเอง)</w:t>
      </w:r>
    </w:p>
    <w:p w14:paraId="3771E180" w14:textId="570F0409" w:rsidR="00707BC6" w:rsidRDefault="00B83F69" w:rsidP="00707BC6">
      <w:pPr>
        <w:pStyle w:val="Heading4"/>
      </w:pPr>
      <w:r w:rsidRPr="00B83F69">
        <w:rPr>
          <w:cs/>
        </w:rPr>
        <w:t>หากยังไม่แน่ใจว่าจะเรียนที่ภาควิชาครุศาสตร์โยธา</w:t>
      </w:r>
      <w:r w:rsidR="00707BC6">
        <w:rPr>
          <w:rFonts w:hint="cs"/>
          <w:cs/>
        </w:rPr>
        <w:t xml:space="preserve"> </w:t>
      </w:r>
      <w:r w:rsidR="00707BC6">
        <w:rPr>
          <w:cs/>
        </w:rPr>
        <w:t xml:space="preserve">อย่าเพิ่งกดยืนยันใน </w:t>
      </w:r>
      <w:r w:rsidR="00707BC6">
        <w:t xml:space="preserve">TCAS </w:t>
      </w:r>
      <w:r w:rsidR="00707BC6">
        <w:rPr>
          <w:cs/>
        </w:rPr>
        <w:t>เพราะ ไม่</w:t>
      </w:r>
      <w:r w:rsidR="00707BC6">
        <w:rPr>
          <w:cs/>
        </w:rPr>
        <w:tab/>
      </w:r>
      <w:r w:rsidR="00707BC6">
        <w:rPr>
          <w:cs/>
        </w:rPr>
        <w:tab/>
      </w:r>
      <w:r w:rsidR="00707BC6">
        <w:rPr>
          <w:cs/>
        </w:rPr>
        <w:t xml:space="preserve">สามารถย้อนกลับได้ รอจนมั่นใจแน่ชัดก่อนวันสุดท้าย (2–3 พ.ค. 2568) แล้วค่อยตัดสินใจ </w:t>
      </w:r>
      <w:r w:rsidR="00707BC6">
        <w:rPr>
          <w:cs/>
        </w:rPr>
        <w:tab/>
      </w:r>
      <w:r w:rsidR="00707BC6">
        <w:rPr>
          <w:cs/>
        </w:rPr>
        <w:tab/>
      </w:r>
      <w:r w:rsidR="00707BC6">
        <w:rPr>
          <w:cs/>
        </w:rPr>
        <w:t>ถ้ายืนยันแล้วแต่ไม่ไปขึ้นทะเบียนเรียน = เสียสิทธิ์และเสียโอกาสการสมัครในปีถัดไป</w:t>
      </w:r>
      <w:r w:rsidR="00707BC6">
        <w:t>4</w:t>
      </w:r>
    </w:p>
    <w:p w14:paraId="0DD7EEB6" w14:textId="2685D770" w:rsidR="001D24B5" w:rsidRDefault="00D91D8E" w:rsidP="001D24B5">
      <w:pPr>
        <w:pStyle w:val="Heading4"/>
      </w:pPr>
      <w:r>
        <w:rPr>
          <w:cs/>
        </w:rPr>
        <w:t>การยืนยันสิทธิ์ของภาควิชาครุศาสตร์โยธา คือ</w:t>
      </w:r>
      <w:r w:rsidR="001D24B5">
        <w:rPr>
          <w:rFonts w:hint="cs"/>
          <w:cs/>
        </w:rPr>
        <w:t xml:space="preserve"> </w:t>
      </w:r>
      <w:r w:rsidR="001D24B5">
        <w:rPr>
          <w:cs/>
        </w:rPr>
        <w:t>การที่ผู้สมัครแสดงเจตนา “ขอใช้สิทธิ์เข้า</w:t>
      </w:r>
      <w:r w:rsidR="001D24B5">
        <w:rPr>
          <w:cs/>
        </w:rPr>
        <w:tab/>
      </w:r>
      <w:r w:rsidR="001D24B5">
        <w:rPr>
          <w:cs/>
        </w:rPr>
        <w:tab/>
      </w:r>
      <w:r w:rsidR="001D24B5">
        <w:rPr>
          <w:cs/>
        </w:rPr>
        <w:tab/>
      </w:r>
      <w:r w:rsidR="001D24B5">
        <w:rPr>
          <w:cs/>
        </w:rPr>
        <w:t>ศึกษา” ในคณะที่ตนเองผ่านการคัดเลือก</w:t>
      </w:r>
    </w:p>
    <w:p w14:paraId="0534EF0F" w14:textId="77777777" w:rsidR="00D418AC" w:rsidRDefault="00D418AC" w:rsidP="00110EFA">
      <w:pPr>
        <w:pStyle w:val="Heading5"/>
        <w:numPr>
          <w:ilvl w:val="4"/>
          <w:numId w:val="17"/>
        </w:numPr>
      </w:pPr>
      <w:r>
        <w:rPr>
          <w:cs/>
        </w:rPr>
        <w:t>หากไม่ยืนยันสิทธิ์ในช่วงเวลาที่กำหนด = ถือว่าสละ</w:t>
      </w:r>
      <w:r w:rsidRPr="00D418AC">
        <w:rPr>
          <w:cs/>
        </w:rPr>
        <w:t>สิทธิ์</w:t>
      </w:r>
      <w:r>
        <w:rPr>
          <w:cs/>
        </w:rPr>
        <w:t xml:space="preserve">ทันที </w:t>
      </w:r>
    </w:p>
    <w:p w14:paraId="326FC713" w14:textId="09B89F37" w:rsidR="00D418AC" w:rsidRPr="00D418AC" w:rsidRDefault="00D418AC" w:rsidP="00110EFA">
      <w:pPr>
        <w:pStyle w:val="Heading5"/>
        <w:numPr>
          <w:ilvl w:val="4"/>
          <w:numId w:val="17"/>
        </w:numPr>
        <w:rPr>
          <w:rFonts w:hint="cs"/>
        </w:rPr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4724FEAF" w14:textId="1228DECB" w:rsidR="00ED2D3B" w:rsidRDefault="00B631AA" w:rsidP="00ED2D3B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ผู้สมัครโครงการพิเศษกีฬา/ศิลปวัฒนธรรมของภาควิชาครุศาสตร์โยธา ต้องยืนยันสิทธิ์</w:t>
      </w:r>
      <w:r w:rsidR="00ED2D3B">
        <w:rPr>
          <w:cs/>
        </w:rPr>
        <w:t>ต้อง</w:t>
      </w:r>
      <w:r w:rsidR="00ED2D3B">
        <w:rPr>
          <w:cs/>
        </w:rPr>
        <w:tab/>
      </w:r>
      <w:r w:rsidR="00ED2D3B">
        <w:rPr>
          <w:cs/>
        </w:rPr>
        <w:tab/>
      </w:r>
      <w:r w:rsidR="00ED2D3B">
        <w:rPr>
          <w:cs/>
        </w:rPr>
        <w:t xml:space="preserve">ยืนยันสิทธิ์ในระบบ </w:t>
      </w:r>
      <w:r w:rsidR="00ED2D3B">
        <w:t>TCAS</w:t>
      </w:r>
      <w:r w:rsidR="00ED2D3B">
        <w:rPr>
          <w:cs/>
        </w:rPr>
        <w:t xml:space="preserve">68 ที่เว็บไซต์ </w:t>
      </w:r>
      <w:r w:rsidR="00ED2D3B">
        <w:t xml:space="preserve">https://student.mytcas.com </w:t>
      </w:r>
      <w:r w:rsidR="00ED2D3B">
        <w:rPr>
          <w:cs/>
        </w:rPr>
        <w:t xml:space="preserve">ในวันที่ </w:t>
      </w:r>
      <w:r w:rsidR="00ED2D3B">
        <w:rPr>
          <w:cs/>
        </w:rPr>
        <w:tab/>
        <w:t>2–</w:t>
      </w:r>
      <w:r w:rsidR="00ED2D3B">
        <w:rPr>
          <w:cs/>
        </w:rPr>
        <w:tab/>
      </w:r>
      <w:r w:rsidR="00ED2D3B">
        <w:rPr>
          <w:cs/>
        </w:rPr>
        <w:tab/>
      </w:r>
      <w:r w:rsidR="00ED2D3B">
        <w:rPr>
          <w:cs/>
        </w:rPr>
        <w:t>3 พฤษภาคม 2568หากไม่ยืนยันในวันดังกล่าว จะถือว่าสละสิทธิ์การเข้าศึกษา</w:t>
      </w:r>
    </w:p>
    <w:p w14:paraId="15E20BE2" w14:textId="074D49AB" w:rsidR="00A17AFC" w:rsidRDefault="00C161C2" w:rsidP="00A17AFC">
      <w:pPr>
        <w:pStyle w:val="Heading4"/>
      </w:pPr>
      <w:r>
        <w:rPr>
          <w:cs/>
        </w:rPr>
        <w:t>ผู้สมัครโครงการรับตรงของภาควิชาคอมพิวเตอร์ศึกษา</w:t>
      </w:r>
      <w:r w:rsidR="00A17AFC">
        <w:t xml:space="preserve"> </w:t>
      </w:r>
      <w:r w:rsidR="00A17AFC">
        <w:rPr>
          <w:cs/>
        </w:rPr>
        <w:t xml:space="preserve">ต้องยืนยันสิทธิ์ผ่านระบบ </w:t>
      </w:r>
      <w:r w:rsidR="00A17AFC">
        <w:t>TCAS</w:t>
      </w:r>
      <w:r w:rsidR="00A17AFC">
        <w:rPr>
          <w:cs/>
        </w:rPr>
        <w:t xml:space="preserve">68 </w:t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 xml:space="preserve">ที่เว็บไซต์ </w:t>
      </w:r>
      <w:r w:rsidR="00A17AFC">
        <w:t xml:space="preserve">https://student.mytcas.com </w:t>
      </w:r>
      <w:r w:rsidR="00A17AFC">
        <w:rPr>
          <w:cs/>
        </w:rPr>
        <w:t>ในวันที่ 2–3 พฤษภาคม 2568 เช่นเดียวกับ</w:t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>รอบกีฬา/ศิลป์ การไม่ยืนยันภายในกำหนด =</w:t>
      </w:r>
      <w:r w:rsidR="00A17AFC">
        <w:rPr>
          <w:rFonts w:hint="cs"/>
          <w:cs/>
        </w:rPr>
        <w:t>สละ</w:t>
      </w:r>
      <w:r w:rsidR="00A17AFC">
        <w:rPr>
          <w:cs/>
        </w:rPr>
        <w:t>สิทธิ์</w:t>
      </w:r>
    </w:p>
    <w:p w14:paraId="73B6260A" w14:textId="77777777" w:rsidR="0073357A" w:rsidRDefault="0073357A" w:rsidP="0073357A">
      <w:pPr>
        <w:pStyle w:val="Heading2"/>
        <w:numPr>
          <w:ilvl w:val="1"/>
          <w:numId w:val="1"/>
        </w:numPr>
        <w:spacing w:line="276" w:lineRule="auto"/>
      </w:pPr>
      <w:bookmarkStart w:id="39" w:name="_Toc209010754"/>
      <w:r>
        <w:rPr>
          <w:cs/>
        </w:rPr>
        <w:t>หมวดหมู่ภาควิชาครุศาสตร์โยธา ในทั่วไปของภาควิชาครุศาสตร์เครื่องกล มีดังนี้</w:t>
      </w:r>
      <w:bookmarkEnd w:id="39"/>
    </w:p>
    <w:p w14:paraId="006F41A9" w14:textId="77777777" w:rsidR="00E97DBE" w:rsidRDefault="00E97DBE" w:rsidP="00E97DBE">
      <w:pPr>
        <w:pStyle w:val="Heading3"/>
        <w:numPr>
          <w:ilvl w:val="2"/>
          <w:numId w:val="17"/>
        </w:numPr>
      </w:pPr>
      <w:r>
        <w:rPr>
          <w:cs/>
        </w:rPr>
        <w:t>ด้าน</w:t>
      </w:r>
      <w:r>
        <w:rPr>
          <w:rFonts w:hint="cs"/>
          <w:cs/>
        </w:rPr>
        <w:t>คำถาม</w:t>
      </w:r>
      <w:r>
        <w:rPr>
          <w:cs/>
        </w:rPr>
        <w:t>ในทั่วไป</w:t>
      </w:r>
    </w:p>
    <w:p w14:paraId="3A5EF906" w14:textId="54F1213F" w:rsidR="0033382C" w:rsidRDefault="00C52F79" w:rsidP="0033382C">
      <w:pPr>
        <w:pStyle w:val="Heading4"/>
      </w:pPr>
      <w:r>
        <w:rPr>
          <w:cs/>
        </w:rPr>
        <w:t>หลักสูตรของภาควิชาครุศาสตร์โยธา</w:t>
      </w:r>
      <w:r w:rsidR="006C3D5D">
        <w:rPr>
          <w:rFonts w:hint="cs"/>
          <w:cs/>
        </w:rPr>
        <w:t xml:space="preserve"> </w:t>
      </w:r>
      <w:r w:rsidR="006C3D5D">
        <w:rPr>
          <w:cs/>
        </w:rPr>
        <w:t>มีชื่อภาษาอังกฤษว่า</w:t>
      </w:r>
      <w:r w:rsidR="0033382C">
        <w:t xml:space="preserve"> </w:t>
      </w:r>
      <w:r w:rsidR="0033382C">
        <w:t xml:space="preserve">Bachelor of Engineering </w:t>
      </w:r>
      <w:r w:rsidR="0033382C">
        <w:tab/>
      </w:r>
      <w:r w:rsidR="0033382C">
        <w:tab/>
      </w:r>
      <w:r w:rsidR="0033382C">
        <w:tab/>
      </w:r>
      <w:r w:rsidR="0033382C">
        <w:t>Program in Civil Engineering and Education</w:t>
      </w:r>
    </w:p>
    <w:p w14:paraId="07CC255A" w14:textId="30AED52E" w:rsidR="0073357A" w:rsidRPr="0073357A" w:rsidRDefault="00900E6F" w:rsidP="000B0903">
      <w:pPr>
        <w:pStyle w:val="Heading4"/>
      </w:pPr>
      <w:r>
        <w:rPr>
          <w:cs/>
        </w:rPr>
        <w:t>ผู้สำเร็จการศึกษาจากภาควิชาครุศาสตร์โยธา จะได้รับปริญญา</w:t>
      </w:r>
      <w:r w:rsidR="000B0903">
        <w:t xml:space="preserve"> </w:t>
      </w:r>
      <w:r w:rsidR="000B0903">
        <w:rPr>
          <w:cs/>
        </w:rPr>
        <w:t xml:space="preserve">วิศวกรรมศาสตรบัณฑิต </w:t>
      </w:r>
      <w:r w:rsidR="000B0903">
        <w:rPr>
          <w:cs/>
        </w:rPr>
        <w:tab/>
      </w:r>
      <w:r w:rsidR="000B0903">
        <w:rPr>
          <w:cs/>
        </w:rPr>
        <w:tab/>
      </w:r>
      <w:r w:rsidR="000B0903">
        <w:rPr>
          <w:cs/>
        </w:rPr>
        <w:t xml:space="preserve">(วิศวกรรมโยธาและการศึกษา) / </w:t>
      </w:r>
      <w:r w:rsidR="000B0903">
        <w:t xml:space="preserve">Bachelor of Engineering (Civil  Engineering and </w:t>
      </w:r>
      <w:r w:rsidR="000B0903">
        <w:tab/>
      </w:r>
      <w:r w:rsidR="000B0903">
        <w:tab/>
      </w:r>
      <w:r w:rsidR="000B0903">
        <w:t>Education)</w:t>
      </w:r>
    </w:p>
    <w:p w14:paraId="67ECEEA9" w14:textId="165C14AE" w:rsidR="00A17AFC" w:rsidRDefault="0048628B" w:rsidP="004B4D74">
      <w:pPr>
        <w:pStyle w:val="Heading4"/>
      </w:pPr>
      <w:r>
        <w:rPr>
          <w:cs/>
        </w:rPr>
        <w:lastRenderedPageBreak/>
        <w:t>บัณฑิตหลักสูตรวิศวกรรมศาสตรบัณฑิต</w:t>
      </w:r>
      <w:r w:rsidR="00C323A8">
        <w:rPr>
          <w:rFonts w:hint="cs"/>
          <w:cs/>
        </w:rPr>
        <w:t xml:space="preserve"> </w:t>
      </w:r>
      <w:r w:rsidR="00C323A8">
        <w:rPr>
          <w:cs/>
        </w:rPr>
        <w:t>สามารถสอบเพื่อขอรับใบอนุญาตประกอบวิชาชีพ</w:t>
      </w:r>
      <w:r w:rsidR="004B4D74">
        <w:rPr>
          <w:cs/>
        </w:rPr>
        <w:tab/>
      </w:r>
      <w:r w:rsidR="004B4D74">
        <w:rPr>
          <w:cs/>
        </w:rPr>
        <w:tab/>
      </w:r>
      <w:r w:rsidR="00C323A8">
        <w:rPr>
          <w:cs/>
        </w:rPr>
        <w:t>วิศวกร (กว.)</w:t>
      </w:r>
      <w:r w:rsidR="004B4D74">
        <w:rPr>
          <w:rFonts w:hint="cs"/>
          <w:cs/>
        </w:rPr>
        <w:t xml:space="preserve"> </w:t>
      </w:r>
      <w:r w:rsidR="004B4D74">
        <w:rPr>
          <w:cs/>
        </w:rPr>
        <w:t xml:space="preserve">ได้ เนื่องจากสภาวิศวกรกำหนดว่าผู้ที่สำเร็จการศึกษาจากหลักสูตร </w:t>
      </w:r>
      <w:r w:rsidR="004B4D74">
        <w:rPr>
          <w:cs/>
        </w:rPr>
        <w:tab/>
      </w:r>
      <w:r w:rsidR="004B4D74">
        <w:rPr>
          <w:cs/>
        </w:rPr>
        <w:tab/>
      </w:r>
      <w:r w:rsidR="004B4D74">
        <w:rPr>
          <w:cs/>
        </w:rPr>
        <w:tab/>
      </w:r>
      <w:r w:rsidR="004B4D74">
        <w:rPr>
          <w:cs/>
        </w:rPr>
        <w:t>วิศวกรรมศาสตร</w:t>
      </w:r>
      <w:r w:rsidR="004B4D74">
        <w:rPr>
          <w:rFonts w:hint="cs"/>
          <w:cs/>
        </w:rPr>
        <w:t>์</w:t>
      </w:r>
      <w:r w:rsidR="004B4D74">
        <w:rPr>
          <w:cs/>
        </w:rPr>
        <w:t>บัณฑิต เท่านั้นจึงจะมีสิทธิ์สมัครสอบขอรับใบอนุญาต กว. ดังนั้นเมื่อปรับ</w:t>
      </w:r>
      <w:r w:rsidR="004B4D74">
        <w:rPr>
          <w:cs/>
        </w:rPr>
        <w:tab/>
      </w:r>
      <w:r w:rsidR="004B4D74">
        <w:rPr>
          <w:cs/>
        </w:rPr>
        <w:tab/>
      </w:r>
      <w:r w:rsidR="004B4D74">
        <w:rPr>
          <w:cs/>
        </w:rPr>
        <w:t>หลักสูตรให้เป็น วศ.บ. บัณฑิตจึงมีสิทธิ์เข้าสอบตามเกณฑ์ของสภาวิศวกร</w:t>
      </w:r>
    </w:p>
    <w:p w14:paraId="58BCC324" w14:textId="66BD0BC5" w:rsidR="00780DEC" w:rsidRDefault="00780DEC" w:rsidP="00780DEC">
      <w:pPr>
        <w:pStyle w:val="Heading4"/>
      </w:pPr>
      <w:r>
        <w:rPr>
          <w:cs/>
        </w:rPr>
        <w:t>ใบ กว. หรือใบอนุญาตประกอบวิชาชีพวิศวกร คือเอกสารที่ออกโดย สภาวิศวกร เพื่อ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รับรองความรู้ ความสามารถ และความรับผิดชอบของผู้ประกอบวิชาชีพวิศวกรรม ซึ่งผู้ที่จะ</w:t>
      </w:r>
      <w:r>
        <w:rPr>
          <w:cs/>
        </w:rPr>
        <w:tab/>
      </w:r>
      <w:r>
        <w:rPr>
          <w:cs/>
        </w:rPr>
        <w:tab/>
        <w:t>ทำงานด้านออกแบบ ควบคุมงาน ตรวจสอบ หรือรับรองงานวิศวกรรม ต้องมีใบอนุญาตนี้</w:t>
      </w:r>
      <w:r>
        <w:rPr>
          <w:cs/>
        </w:rPr>
        <w:tab/>
      </w:r>
      <w:r>
        <w:rPr>
          <w:cs/>
        </w:rPr>
        <w:tab/>
        <w:t>ตามกฎหมาย</w:t>
      </w:r>
    </w:p>
    <w:p w14:paraId="3DA4FF21" w14:textId="38EADFD9" w:rsidR="00E34653" w:rsidRDefault="00B56B06" w:rsidP="00951683">
      <w:pPr>
        <w:pStyle w:val="Heading4"/>
      </w:pPr>
      <w:r>
        <w:rPr>
          <w:cs/>
        </w:rPr>
        <w:t>ใบ กว.หรือ ใบอนุญาตประกอบวิชาชีพวิศวกรรม</w:t>
      </w:r>
      <w:r w:rsidR="00E34653">
        <w:rPr>
          <w:rFonts w:hint="cs"/>
          <w:cs/>
        </w:rPr>
        <w:t xml:space="preserve">ซึ่ง </w:t>
      </w:r>
      <w:r w:rsidR="00E34653">
        <w:rPr>
          <w:cs/>
        </w:rPr>
        <w:t>เป็นการรับรองความสามารถในการ</w:t>
      </w:r>
      <w:r w:rsidR="00951683">
        <w:rPr>
          <w:cs/>
        </w:rPr>
        <w:tab/>
      </w:r>
      <w:r w:rsidR="00951683">
        <w:rPr>
          <w:cs/>
        </w:rPr>
        <w:tab/>
      </w:r>
      <w:r w:rsidR="00951683">
        <w:rPr>
          <w:cs/>
        </w:rPr>
        <w:tab/>
      </w:r>
      <w:r w:rsidR="00E34653">
        <w:rPr>
          <w:cs/>
        </w:rPr>
        <w:t>ประกอบวิชาชีพวิศวกรโยธาอย่างเป็นทางการ ช่วยให้บัณฑิตสามารถทำงานด้านการ</w:t>
      </w:r>
      <w:r w:rsidR="00951683">
        <w:rPr>
          <w:cs/>
        </w:rPr>
        <w:tab/>
      </w:r>
      <w:r w:rsidR="00951683">
        <w:rPr>
          <w:cs/>
        </w:rPr>
        <w:tab/>
      </w:r>
      <w:r w:rsidR="00951683">
        <w:rPr>
          <w:cs/>
        </w:rPr>
        <w:tab/>
      </w:r>
      <w:r w:rsidR="00E34653">
        <w:rPr>
          <w:cs/>
        </w:rPr>
        <w:t>ออกแบบ ควบคุมงาน และตรวจสอบโครงการก่อสร้างได้ตามกฎหมาย รวมถึงเพิ่มความ</w:t>
      </w:r>
      <w:r w:rsidR="00951683">
        <w:rPr>
          <w:cs/>
        </w:rPr>
        <w:tab/>
      </w:r>
      <w:r w:rsidR="00951683">
        <w:rPr>
          <w:cs/>
        </w:rPr>
        <w:tab/>
      </w:r>
      <w:r w:rsidR="00951683">
        <w:rPr>
          <w:cs/>
        </w:rPr>
        <w:tab/>
      </w:r>
      <w:r w:rsidR="00E34653">
        <w:rPr>
          <w:cs/>
        </w:rPr>
        <w:t>น่าเชื่อถือในวิชาชีพ</w:t>
      </w:r>
    </w:p>
    <w:p w14:paraId="354420A7" w14:textId="743618EF" w:rsidR="00780DEC" w:rsidRDefault="009A697E" w:rsidP="00F57E40">
      <w:pPr>
        <w:pStyle w:val="Heading4"/>
      </w:pPr>
      <w:r>
        <w:rPr>
          <w:cs/>
        </w:rPr>
        <w:t>ภาควิชาครุศาสตร์โยธา ใน หลักสูตรของภาควิชาครุศาสตร์โยธาใช้ระยะเวลาเรียน</w:t>
      </w:r>
      <w:r w:rsidR="00F57E40">
        <w:t xml:space="preserve"> </w:t>
      </w:r>
      <w:r w:rsidR="00F57E40">
        <w:rPr>
          <w:cs/>
        </w:rPr>
        <w:t>5 ปี</w:t>
      </w:r>
    </w:p>
    <w:p w14:paraId="54604AC3" w14:textId="77777777" w:rsidR="00E77267" w:rsidRDefault="00E77267" w:rsidP="00E77267">
      <w:pPr>
        <w:pStyle w:val="Heading4"/>
      </w:pPr>
      <w:r>
        <w:rPr>
          <w:cs/>
        </w:rPr>
        <w:t>ภาควิชาครุศาสตร์โยธา ใน ผู้เรียนในหลักสูตรของภาควิชาครุศาสตร์โยธา ต้องเรียน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รวมทั้งสิ้น 185 หน่วยกิต</w:t>
      </w:r>
    </w:p>
    <w:p w14:paraId="52DA16CA" w14:textId="038D318D" w:rsidR="008C18E0" w:rsidRDefault="008B6BE0" w:rsidP="008C18E0">
      <w:pPr>
        <w:pStyle w:val="Heading4"/>
      </w:pPr>
      <w:r>
        <w:rPr>
          <w:cs/>
        </w:rPr>
        <w:t>ภาควิชาครุศาสตร์โยธา ใน ผู้สำเร็จการศึกษาจากภาควิชาครุศาสตร์โยธา จะสามารถขอรับ</w:t>
      </w:r>
      <w:r>
        <w:rPr>
          <w:cs/>
        </w:rPr>
        <w:tab/>
      </w:r>
      <w:r>
        <w:rPr>
          <w:cs/>
        </w:rPr>
        <w:tab/>
        <w:t>ใบอนุญาตประกอบวิชาชีพวิศวกรรมควบคุม (ใบ กว.)</w:t>
      </w:r>
      <w:r w:rsidR="008C18E0">
        <w:t xml:space="preserve"> </w:t>
      </w:r>
      <w:r w:rsidR="008C18E0">
        <w:rPr>
          <w:cs/>
        </w:rPr>
        <w:t>ได้ เนื่องจากหลักสูตรได้รับการ</w:t>
      </w:r>
      <w:r w:rsidR="008C18E0">
        <w:rPr>
          <w:cs/>
        </w:rPr>
        <w:tab/>
      </w:r>
      <w:r w:rsidR="008C18E0">
        <w:rPr>
          <w:cs/>
        </w:rPr>
        <w:tab/>
      </w:r>
      <w:r w:rsidR="008C18E0">
        <w:rPr>
          <w:cs/>
        </w:rPr>
        <w:tab/>
      </w:r>
      <w:r w:rsidR="008C18E0">
        <w:rPr>
          <w:cs/>
        </w:rPr>
        <w:t>รับรองจากสภาวิศวกร ผู้สำเร็จการศึกษาสามารถ</w:t>
      </w:r>
      <w:r w:rsidR="008C18E0">
        <w:rPr>
          <w:rFonts w:hint="cs"/>
          <w:cs/>
        </w:rPr>
        <w:t xml:space="preserve"> </w:t>
      </w:r>
      <w:r w:rsidR="008C18E0">
        <w:rPr>
          <w:cs/>
        </w:rPr>
        <w:t>สมัครสอบเพื่อขึ้นทะเบียนใบ กว. สาขา</w:t>
      </w:r>
      <w:r w:rsidR="008C18E0">
        <w:rPr>
          <w:cs/>
        </w:rPr>
        <w:tab/>
      </w:r>
      <w:r w:rsidR="008C18E0">
        <w:rPr>
          <w:cs/>
        </w:rPr>
        <w:tab/>
      </w:r>
      <w:r w:rsidR="008C18E0">
        <w:rPr>
          <w:cs/>
        </w:rPr>
        <w:t>วิศวกรรมโยธา</w:t>
      </w:r>
    </w:p>
    <w:p w14:paraId="02AD3ADD" w14:textId="77777777" w:rsidR="00D404D5" w:rsidRDefault="00D404D5" w:rsidP="00D404D5">
      <w:pPr>
        <w:pStyle w:val="Heading3"/>
        <w:numPr>
          <w:ilvl w:val="2"/>
          <w:numId w:val="17"/>
        </w:numPr>
      </w:pPr>
      <w:r>
        <w:rPr>
          <w:cs/>
        </w:rPr>
        <w:t>ด้าน</w:t>
      </w:r>
      <w:r w:rsidRPr="00D404D5">
        <w:rPr>
          <w:cs/>
        </w:rPr>
        <w:t>การ</w:t>
      </w:r>
      <w:r>
        <w:rPr>
          <w:cs/>
        </w:rPr>
        <w:t>บริการของภาควิชา</w:t>
      </w:r>
    </w:p>
    <w:p w14:paraId="73C83A28" w14:textId="62F1AA99" w:rsidR="00D404D5" w:rsidRDefault="00846521" w:rsidP="009B799B">
      <w:pPr>
        <w:pStyle w:val="Heading4"/>
      </w:pPr>
      <w:r>
        <w:rPr>
          <w:cs/>
        </w:rPr>
        <w:t>นักศึกษาภาควิชาครุศาสตร์โยธา สามารถติดต่อขอเอกสารเพื่อไปฝึกงาน</w:t>
      </w:r>
      <w:r w:rsidR="009B799B">
        <w:t xml:space="preserve"> </w:t>
      </w:r>
      <w:r w:rsidR="009B799B">
        <w:rPr>
          <w:rFonts w:hint="cs"/>
          <w:cs/>
        </w:rPr>
        <w:t xml:space="preserve">โดย </w:t>
      </w:r>
      <w:r w:rsidR="009B799B">
        <w:rPr>
          <w:cs/>
        </w:rPr>
        <w:t>สามารถ</w:t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>ติดต่อผ่านอาจารย์ผู้รับผิดชอบการฝึกงานหรือฝึกสอนของหลักสูตร หรือที่ภาควิชา</w:t>
      </w:r>
      <w:r w:rsidR="009B799B">
        <w:rPr>
          <w:cs/>
        </w:rPr>
        <w:br/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>ครุศาสตร์โยธา</w:t>
      </w:r>
    </w:p>
    <w:p w14:paraId="3BCC0D85" w14:textId="0E2BE80F" w:rsidR="009B799B" w:rsidRDefault="004B776B" w:rsidP="0013609D">
      <w:pPr>
        <w:pStyle w:val="Heading4"/>
      </w:pPr>
      <w:r>
        <w:rPr>
          <w:cs/>
        </w:rPr>
        <w:t>ภาควิชาครุศาสตร์โยธา มีการช่วยประสานหาสถานที่ฝึกงาน</w:t>
      </w:r>
      <w:r w:rsidR="0013609D">
        <w:rPr>
          <w:cs/>
        </w:rPr>
        <w:t>โดยภาควิชามีความร่วมมือกับ</w:t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 xml:space="preserve">บริษัทเอกชน หน่วยงานรัฐ และสถานศึกษา เช่น บริษัทมิยากาว่าโกกิ ประเทศญี่ปุ่น </w:t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 xml:space="preserve">วิทยาลัยเทคนิคสัตหีบ และบริษัท </w:t>
      </w:r>
      <w:r w:rsidR="0013609D">
        <w:t>NL Development</w:t>
      </w:r>
    </w:p>
    <w:p w14:paraId="2B151F9A" w14:textId="3A89D12F" w:rsidR="00BF491D" w:rsidRDefault="00BA56D3" w:rsidP="00BF491D">
      <w:pPr>
        <w:pStyle w:val="Heading4"/>
      </w:pPr>
      <w:r>
        <w:rPr>
          <w:cs/>
        </w:rPr>
        <w:t>หากนักศึกษาภาควิชาครุศาสตร์โยธาต้องการคำปรึกษาเกี่ยวกับการฝึกงานหรือฝึกสอน</w:t>
      </w:r>
      <w:r w:rsidR="00BF491D">
        <w:rPr>
          <w:rFonts w:hint="cs"/>
          <w:cs/>
        </w:rPr>
        <w:t xml:space="preserve"> 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>ควรติดต่ออาจารย์ที่ปรึกษาหรืออาจารย์ผู้รับผิดชอบการฝึกงานและฝึกสอนของ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>ภาควิชาครุศาสตร์โยธาโดยตรง</w:t>
      </w:r>
    </w:p>
    <w:p w14:paraId="7ABC71E0" w14:textId="77777777" w:rsidR="000425FC" w:rsidRDefault="000425FC" w:rsidP="000425FC">
      <w:pPr>
        <w:pStyle w:val="Heading3"/>
        <w:numPr>
          <w:ilvl w:val="2"/>
          <w:numId w:val="17"/>
        </w:numPr>
      </w:pPr>
      <w:r>
        <w:rPr>
          <w:cs/>
        </w:rPr>
        <w:t>ด้านบริการ</w:t>
      </w:r>
      <w:r w:rsidRPr="000425FC">
        <w:rPr>
          <w:cs/>
        </w:rPr>
        <w:t>นักศึกษา</w:t>
      </w:r>
    </w:p>
    <w:p w14:paraId="7ADED0FC" w14:textId="3191841D" w:rsidR="003409FB" w:rsidRDefault="0047362B" w:rsidP="003409FB">
      <w:pPr>
        <w:pStyle w:val="Heading4"/>
      </w:pPr>
      <w:r>
        <w:rPr>
          <w:cs/>
        </w:rPr>
        <w:lastRenderedPageBreak/>
        <w:t>ภาควิชาครุศาสตร์โยธามีบริการให้คำปรึกษาทางการเรียนแก่นักศึกษา</w:t>
      </w:r>
      <w:r w:rsidR="003409FB">
        <w:t xml:space="preserve"> </w:t>
      </w:r>
      <w:r w:rsidR="003409FB">
        <w:rPr>
          <w:cs/>
        </w:rPr>
        <w:t>โดยนักศึกษาจะ</w:t>
      </w:r>
      <w:r w:rsidR="003409FB">
        <w:rPr>
          <w:cs/>
        </w:rPr>
        <w:tab/>
      </w:r>
      <w:r w:rsidR="003409FB">
        <w:rPr>
          <w:cs/>
        </w:rPr>
        <w:tab/>
      </w:r>
      <w:r w:rsidR="003409FB">
        <w:rPr>
          <w:cs/>
        </w:rPr>
        <w:tab/>
      </w:r>
      <w:r w:rsidR="003409FB">
        <w:rPr>
          <w:cs/>
        </w:rPr>
        <w:t>ได้รับคำแนะนำจากอาจารย์ที่ปรึกษา และมีระบบประเมินผลการเรียนรู้ผ่านแฟ้มสะสมงาน</w:t>
      </w:r>
    </w:p>
    <w:p w14:paraId="43EF417E" w14:textId="3AE3AB12" w:rsidR="00350100" w:rsidRDefault="003454C6" w:rsidP="00350100">
      <w:pPr>
        <w:pStyle w:val="Heading4"/>
      </w:pPr>
      <w:r>
        <w:rPr>
          <w:cs/>
        </w:rPr>
        <w:t>ภาควิชาครุศาสตร์โยธามีทุนการศึกษาสำหรับนักศึกษา</w:t>
      </w:r>
      <w:r w:rsidR="00350100">
        <w:t xml:space="preserve"> </w:t>
      </w:r>
      <w:r w:rsidR="00350100">
        <w:rPr>
          <w:cs/>
        </w:rPr>
        <w:t>เช่น ทุนเรียนดี ทุนวิจัย และทุน</w:t>
      </w:r>
      <w:r w:rsidR="00350100">
        <w:rPr>
          <w:cs/>
        </w:rPr>
        <w:tab/>
      </w:r>
      <w:r w:rsidR="00350100">
        <w:rPr>
          <w:cs/>
        </w:rPr>
        <w:tab/>
      </w:r>
      <w:r w:rsidR="00350100">
        <w:rPr>
          <w:cs/>
        </w:rPr>
        <w:tab/>
      </w:r>
      <w:r w:rsidR="00350100">
        <w:rPr>
          <w:cs/>
        </w:rPr>
        <w:t>ความร่วมมือกับหน่วยงานภายนอก</w:t>
      </w:r>
    </w:p>
    <w:p w14:paraId="3F82BA4F" w14:textId="505D232D" w:rsidR="0060237D" w:rsidRDefault="00867F5C" w:rsidP="0060237D">
      <w:pPr>
        <w:pStyle w:val="Heading4"/>
      </w:pPr>
      <w:r>
        <w:rPr>
          <w:cs/>
        </w:rPr>
        <w:t>นักศึกษาภาควิชาครุศาสตร์โยธา จะได้รับการสนับสนุนในการหางานหลังเรียนจบ</w:t>
      </w:r>
      <w:r w:rsidR="0060237D">
        <w:t xml:space="preserve"> </w:t>
      </w:r>
      <w:r w:rsidR="0060237D">
        <w:rPr>
          <w:cs/>
        </w:rPr>
        <w:t>พร้อม</w:t>
      </w:r>
      <w:r w:rsidR="0060237D">
        <w:rPr>
          <w:cs/>
        </w:rPr>
        <w:tab/>
      </w:r>
      <w:r w:rsidR="0060237D">
        <w:rPr>
          <w:cs/>
        </w:rPr>
        <w:tab/>
      </w:r>
      <w:r w:rsidR="0060237D">
        <w:rPr>
          <w:cs/>
        </w:rPr>
        <w:t>ส่งเสริมทักษะวิชาชีพครูควบคู่กับวิศวกรรม เพื่อเพิ่ม</w:t>
      </w:r>
      <w:r w:rsidR="0060237D">
        <w:rPr>
          <w:cs/>
        </w:rPr>
        <w:tab/>
        <w:t>โอกาสในการประกอบอาชีพ</w:t>
      </w:r>
    </w:p>
    <w:p w14:paraId="54E47D26" w14:textId="47210790" w:rsidR="0060237D" w:rsidRPr="0060237D" w:rsidRDefault="00CB41B9" w:rsidP="00E33FD6">
      <w:pPr>
        <w:pStyle w:val="Heading4"/>
      </w:pPr>
      <w:r>
        <w:rPr>
          <w:cs/>
        </w:rPr>
        <w:t>ภาควิชาครุศาสตร์โยธามีห้องปฏิบัติการและเครื่องมือทางวิศวกรรมให้บริการนักศึกษา</w:t>
      </w:r>
      <w:r w:rsidR="00E33FD6">
        <w:rPr>
          <w:rFonts w:hint="cs"/>
          <w:cs/>
        </w:rPr>
        <w:t xml:space="preserve"> </w:t>
      </w:r>
      <w:r w:rsidR="00E33FD6">
        <w:rPr>
          <w:cs/>
        </w:rPr>
        <w:t xml:space="preserve">เช่น </w:t>
      </w:r>
      <w:r w:rsidR="00E33FD6">
        <w:rPr>
          <w:cs/>
        </w:rPr>
        <w:tab/>
      </w:r>
      <w:r w:rsidR="00E33FD6">
        <w:rPr>
          <w:cs/>
        </w:rPr>
        <w:tab/>
      </w:r>
      <w:r w:rsidR="00E33FD6">
        <w:rPr>
          <w:cs/>
        </w:rPr>
        <w:t>ห้องปฏิบัติการด้านวิศวกรรมโยธา และอุปกรณ์การสอนสมัยใหม่ครบครัน</w:t>
      </w:r>
    </w:p>
    <w:p w14:paraId="35F78531" w14:textId="77777777" w:rsidR="00DB6EF1" w:rsidRDefault="00DB6EF1" w:rsidP="00DB6EF1">
      <w:pPr>
        <w:pStyle w:val="Heading3"/>
        <w:numPr>
          <w:ilvl w:val="2"/>
          <w:numId w:val="17"/>
        </w:numPr>
      </w:pPr>
      <w:r>
        <w:rPr>
          <w:cs/>
        </w:rPr>
        <w:t>ด้าน</w:t>
      </w:r>
      <w:r w:rsidRPr="00DB6EF1">
        <w:rPr>
          <w:cs/>
        </w:rPr>
        <w:t>สังคม</w:t>
      </w:r>
    </w:p>
    <w:p w14:paraId="7C49A324" w14:textId="1E42EDBB" w:rsidR="00A106E0" w:rsidRDefault="00C13DD7" w:rsidP="00A106E0">
      <w:pPr>
        <w:pStyle w:val="Heading4"/>
      </w:pPr>
      <w:r>
        <w:rPr>
          <w:cs/>
        </w:rPr>
        <w:t xml:space="preserve">ภาควิชาครุศาสตร์โยธา ใน ภาควิชาครุศาสตร์โยธามีกิจกรรม </w:t>
      </w:r>
      <w:r>
        <w:t xml:space="preserve">Open House </w:t>
      </w:r>
      <w:r>
        <w:rPr>
          <w:cs/>
        </w:rPr>
        <w:t>หรือกิจกรรม</w:t>
      </w:r>
      <w:r>
        <w:rPr>
          <w:cs/>
        </w:rPr>
        <w:tab/>
      </w:r>
      <w:r>
        <w:rPr>
          <w:cs/>
        </w:rPr>
        <w:tab/>
        <w:t>แนะแนวหลักสูตร</w:t>
      </w:r>
      <w:r w:rsidR="00A106E0">
        <w:rPr>
          <w:rFonts w:hint="cs"/>
          <w:cs/>
        </w:rPr>
        <w:t xml:space="preserve"> </w:t>
      </w:r>
      <w:r w:rsidR="00A106E0">
        <w:rPr>
          <w:cs/>
        </w:rPr>
        <w:t xml:space="preserve">เช่น การประชาสัมพันธ์หลักสูตรในงาน </w:t>
      </w:r>
      <w:r w:rsidR="00A106E0">
        <w:t xml:space="preserve">Open House </w:t>
      </w:r>
      <w:r w:rsidR="00A106E0">
        <w:rPr>
          <w:cs/>
        </w:rPr>
        <w:t>ของคณะ และ</w:t>
      </w:r>
      <w:r w:rsidR="00A106E0">
        <w:rPr>
          <w:cs/>
        </w:rPr>
        <w:tab/>
      </w:r>
      <w:r w:rsidR="00A106E0">
        <w:rPr>
          <w:cs/>
        </w:rPr>
        <w:tab/>
      </w:r>
      <w:r w:rsidR="00A106E0">
        <w:rPr>
          <w:cs/>
        </w:rPr>
        <w:t>การแนะแนวอาชีพโดยรุ่นพี่และอาจารย์</w:t>
      </w:r>
    </w:p>
    <w:p w14:paraId="57D9BCA4" w14:textId="4A04F1E6" w:rsidR="00F6677A" w:rsidRDefault="00046AC0" w:rsidP="00F6677A">
      <w:pPr>
        <w:pStyle w:val="Heading4"/>
      </w:pPr>
      <w:r>
        <w:rPr>
          <w:cs/>
        </w:rPr>
        <w:t>ภาควิชาครุศาสตร์โยธา ใน ภาควิชาครุศาสตร์โยธามีกิจกรรมแนะแนวอาชีพให้นักศึกษา</w:t>
      </w:r>
      <w:r w:rsidR="00F6677A">
        <w:t xml:space="preserve"> </w:t>
      </w:r>
      <w:r w:rsidR="00F6677A">
        <w:rPr>
          <w:cs/>
        </w:rPr>
        <w:tab/>
      </w:r>
      <w:r w:rsidR="00F6677A">
        <w:rPr>
          <w:cs/>
        </w:rPr>
        <w:tab/>
      </w:r>
      <w:r w:rsidR="00F6677A">
        <w:rPr>
          <w:cs/>
        </w:rPr>
        <w:t>โดยเน้นแนวทางอาชีพทั้งด้านวิศวกรโยธา และครูสอนวิชาช่าง</w:t>
      </w:r>
    </w:p>
    <w:p w14:paraId="2442BEF7" w14:textId="188CC594" w:rsidR="00A919E0" w:rsidRDefault="00806621" w:rsidP="00A919E0">
      <w:pPr>
        <w:pStyle w:val="Heading4"/>
      </w:pPr>
      <w:r>
        <w:rPr>
          <w:cs/>
        </w:rPr>
        <w:t>ภาควิชาครุศาสตร์โยธา ใน นักศึกษาภาควิชาครุศาสตร์โยธา มี</w:t>
      </w:r>
      <w:r w:rsidR="00A919E0">
        <w:rPr>
          <w:rFonts w:hint="cs"/>
          <w:cs/>
        </w:rPr>
        <w:t xml:space="preserve"> </w:t>
      </w:r>
      <w:r w:rsidR="00A919E0">
        <w:rPr>
          <w:cs/>
        </w:rPr>
        <w:t>เช่น กิจกรรมปฐมนิเทศ รับ</w:t>
      </w:r>
      <w:r w:rsidR="00A919E0">
        <w:rPr>
          <w:cs/>
        </w:rPr>
        <w:tab/>
      </w:r>
      <w:r w:rsidR="00A919E0">
        <w:rPr>
          <w:cs/>
        </w:rPr>
        <w:tab/>
      </w:r>
      <w:r w:rsidR="00A919E0">
        <w:rPr>
          <w:cs/>
        </w:rPr>
        <w:t>น้อง กิจกรรมสัมพันธ์ภาควิชา รวมถึงกิจกรรมเสริมหลักสูตรายวิชาศึกษาทั่วไป</w:t>
      </w:r>
    </w:p>
    <w:p w14:paraId="2D558356" w14:textId="77777777" w:rsidR="00B959BA" w:rsidRDefault="00B959BA" w:rsidP="00B959BA">
      <w:pPr>
        <w:pStyle w:val="Heading2"/>
        <w:numPr>
          <w:ilvl w:val="1"/>
          <w:numId w:val="1"/>
        </w:numPr>
        <w:spacing w:line="276" w:lineRule="auto"/>
      </w:pPr>
      <w:bookmarkStart w:id="40" w:name="_Toc209010755"/>
      <w:r>
        <w:rPr>
          <w:cs/>
        </w:rPr>
        <w:t>หมวดหมู่รายวิชาในหลักสูตรของภาควิชาคอมพิวเตอร์ศึกษา</w:t>
      </w:r>
      <w:bookmarkEnd w:id="40"/>
    </w:p>
    <w:p w14:paraId="2708C1B3" w14:textId="77777777" w:rsidR="00C70C8D" w:rsidRDefault="00C70C8D" w:rsidP="00C70C8D">
      <w:pPr>
        <w:pStyle w:val="Heading3"/>
        <w:numPr>
          <w:ilvl w:val="2"/>
          <w:numId w:val="17"/>
        </w:numPr>
      </w:pPr>
      <w:r>
        <w:rPr>
          <w:cs/>
        </w:rPr>
        <w:t>ด้าน</w:t>
      </w:r>
      <w:r w:rsidRPr="00C70C8D">
        <w:rPr>
          <w:cs/>
        </w:rPr>
        <w:t>รายวิชา</w:t>
      </w:r>
      <w:r>
        <w:rPr>
          <w:cs/>
        </w:rPr>
        <w:t xml:space="preserve"> </w:t>
      </w:r>
    </w:p>
    <w:p w14:paraId="1FDCFCE6" w14:textId="04592701" w:rsidR="007D6CE0" w:rsidRDefault="008200D6" w:rsidP="00D93ABC">
      <w:pPr>
        <w:pStyle w:val="Heading4"/>
      </w:pPr>
      <w:r>
        <w:rPr>
          <w:cs/>
        </w:rPr>
        <w:t>ภาควิชาครุศาสตร์โยธา ในรายวิชา 080203914 ผู้ประกอบการนวัตกรรม 3(3-0-6)</w:t>
      </w:r>
      <w:r w:rsidR="00BA36F8">
        <w:t xml:space="preserve"> </w:t>
      </w:r>
      <w:r w:rsidR="00BA36F8">
        <w:rPr>
          <w:cs/>
        </w:rPr>
        <w:t>ศึกษา</w:t>
      </w:r>
      <w:r w:rsidR="00BA36F8">
        <w:rPr>
          <w:cs/>
        </w:rPr>
        <w:tab/>
      </w:r>
      <w:r w:rsidR="00BA36F8">
        <w:rPr>
          <w:cs/>
        </w:rPr>
        <w:tab/>
        <w:t>เกี่ยวกับ</w:t>
      </w:r>
      <w:r w:rsidR="007D6CE0">
        <w:rPr>
          <w:rFonts w:hint="cs"/>
          <w:cs/>
        </w:rPr>
        <w:t xml:space="preserve"> </w:t>
      </w:r>
      <w:r w:rsidR="007D6CE0">
        <w:rPr>
          <w:cs/>
        </w:rPr>
        <w:t>การเรียนรู้ด้านการเป็นผู้ประกอบการเชิงนวัตกรรม การสร้างแนวคิดธุรกิจ การคิด</w:t>
      </w:r>
      <w:r w:rsidR="00D93ABC">
        <w:rPr>
          <w:cs/>
        </w:rPr>
        <w:tab/>
      </w:r>
      <w:r w:rsidR="00D93ABC">
        <w:rPr>
          <w:cs/>
        </w:rPr>
        <w:tab/>
      </w:r>
      <w:r w:rsidR="007D6CE0">
        <w:rPr>
          <w:cs/>
        </w:rPr>
        <w:t>เชิงสร้างสรรค์ และการพัฒนาทักษะที่เกี่ยวข้องกับการประกอบธุรกิจนวัตกรรม</w:t>
      </w:r>
    </w:p>
    <w:p w14:paraId="56A46DAE" w14:textId="767CE9D7" w:rsidR="003E7535" w:rsidRDefault="005C11A3" w:rsidP="003E7535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ภาควิชาครุศาสตร์โยธา ในรายวิชา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3E7535">
        <w:t xml:space="preserve"> </w:t>
      </w:r>
      <w:r w:rsidR="003E7535">
        <w:rPr>
          <w:cs/>
        </w:rPr>
        <w:t xml:space="preserve">ความรู้พื้นฐานเกี่ยวกับการถ่ายภาพ เทคนิคการใช้กล้อง องค์ประกอบภาพ </w:t>
      </w:r>
      <w:r w:rsidR="003E7535">
        <w:rPr>
          <w:cs/>
        </w:rPr>
        <w:tab/>
      </w:r>
      <w:r w:rsidR="003E7535">
        <w:rPr>
          <w:cs/>
        </w:rPr>
        <w:tab/>
      </w:r>
      <w:r w:rsidR="003E7535">
        <w:rPr>
          <w:cs/>
        </w:rPr>
        <w:t>แสง เงา และการประยุกต์ใช้การถ่ายภาพในงานวิชาชีพ</w:t>
      </w:r>
    </w:p>
    <w:p w14:paraId="272B2CFA" w14:textId="131C56A3" w:rsidR="00CA7993" w:rsidRDefault="00E70FBF" w:rsidP="00CA7993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 w:rsidR="00CA7993">
        <w:rPr>
          <w:cs/>
        </w:rPr>
        <w:tab/>
      </w:r>
      <w:r>
        <w:rPr>
          <w:cs/>
        </w:rPr>
        <w:t>เรื่อง</w:t>
      </w:r>
      <w:r w:rsidR="00CA7993">
        <w:t xml:space="preserve"> </w:t>
      </w:r>
      <w:r w:rsidR="00CA7993">
        <w:rPr>
          <w:cs/>
        </w:rPr>
        <w:t xml:space="preserve">ชนิด สมบัติ และพฤติกรรมของวัสดุวิศวกรรม เช่น โลหะ เซรามิก พอลิเมอร์ คอนกรีต </w:t>
      </w:r>
      <w:r w:rsidR="00CA7993">
        <w:rPr>
          <w:cs/>
        </w:rPr>
        <w:tab/>
      </w:r>
      <w:r w:rsidR="00CA7993">
        <w:rPr>
          <w:cs/>
        </w:rPr>
        <w:tab/>
        <w:t>และวัสดุผสม ตลอดจนการประยุกต์ใช้งานในงานวิศวกรรมโยธา</w:t>
      </w:r>
    </w:p>
    <w:p w14:paraId="62981480" w14:textId="3E693056" w:rsidR="00E70FBF" w:rsidRPr="00E70FBF" w:rsidRDefault="00E70FBF" w:rsidP="00E70FBF"/>
    <w:p w14:paraId="1F1AB06D" w14:textId="51A0A9FA" w:rsidR="001B2098" w:rsidRDefault="006A72B5" w:rsidP="001B2098">
      <w:pPr>
        <w:pStyle w:val="Heading4"/>
      </w:pPr>
      <w:r>
        <w:rPr>
          <w:cs/>
        </w:rPr>
        <w:lastRenderedPageBreak/>
        <w:t>ภาควิชาครุศาสตร์โยธา ในรายวิชา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B2098">
        <w:rPr>
          <w:rFonts w:hint="cs"/>
          <w:cs/>
        </w:rPr>
        <w:t xml:space="preserve"> </w:t>
      </w:r>
      <w:r w:rsidR="001B2098">
        <w:rPr>
          <w:cs/>
        </w:rPr>
        <w:t>หลักการและวิธีการสำรวจเส้นทาง การวัด การบันทึกข้อมูล และการนำมา</w:t>
      </w:r>
      <w:r w:rsidR="001B2098">
        <w:rPr>
          <w:cs/>
        </w:rPr>
        <w:tab/>
      </w:r>
      <w:r w:rsidR="001B2098">
        <w:rPr>
          <w:cs/>
        </w:rPr>
        <w:tab/>
      </w:r>
      <w:r w:rsidR="001B2098">
        <w:rPr>
          <w:cs/>
        </w:rPr>
        <w:t>ประยุกต์ใช้ในการออกแบบงานทางวิศวกรรม</w:t>
      </w:r>
    </w:p>
    <w:p w14:paraId="1468FAFF" w14:textId="5D6E2102" w:rsidR="001A5636" w:rsidRDefault="00161EAB" w:rsidP="001A5636">
      <w:pPr>
        <w:pStyle w:val="Heading4"/>
      </w:pPr>
      <w:r>
        <w:rPr>
          <w:cs/>
        </w:rPr>
        <w:t xml:space="preserve">ภาควิชาครุศาสตร์โยธา ในรายวิชา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A7993">
        <w:t xml:space="preserve"> </w:t>
      </w:r>
      <w:r w:rsidR="001A5636">
        <w:t xml:space="preserve"> </w:t>
      </w:r>
      <w:r w:rsidR="001A5636">
        <w:rPr>
          <w:cs/>
        </w:rPr>
        <w:t>หลักการและวิธีการปรับปรุงคุณภาพดิน เทคนิคการทำให้ดินมีความ</w:t>
      </w:r>
      <w:r w:rsidR="001A5636">
        <w:rPr>
          <w:cs/>
        </w:rPr>
        <w:tab/>
      </w:r>
      <w:r w:rsidR="001A5636">
        <w:rPr>
          <w:cs/>
        </w:rPr>
        <w:tab/>
      </w:r>
      <w:r w:rsidR="001A5636">
        <w:rPr>
          <w:cs/>
        </w:rPr>
        <w:t>แข็งแรงและเสถียรภาพมากขึ้น เพื่อนำไปใช้ในงานวิศวกรรมปฐพีและงานก่อสร้าง</w:t>
      </w:r>
    </w:p>
    <w:p w14:paraId="17FCE737" w14:textId="7B6A93FB" w:rsidR="001328D1" w:rsidRDefault="00BE4C0C" w:rsidP="001328D1">
      <w:pPr>
        <w:pStyle w:val="Heading4"/>
      </w:pPr>
      <w:r>
        <w:rPr>
          <w:cs/>
        </w:rPr>
        <w:t>ภาควิชาครุศาสตร์โยธา ในรายวิชา 020323605 การวิจัยดำเนินงานสำหรับบริหารงาน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 w:rsidR="001328D1">
        <w:rPr>
          <w:cs/>
        </w:rPr>
        <w:tab/>
      </w:r>
      <w:r>
        <w:rPr>
          <w:rFonts w:hint="cs"/>
          <w:cs/>
        </w:rPr>
        <w:t xml:space="preserve"> </w:t>
      </w:r>
      <w:r>
        <w:rPr>
          <w:cs/>
        </w:rPr>
        <w:t>ก่อสร้าง 3(3-0-6) ศึกษาเกี่ยวกับ</w:t>
      </w:r>
      <w:r w:rsidR="001328D1">
        <w:t xml:space="preserve"> </w:t>
      </w:r>
      <w:r w:rsidR="001328D1">
        <w:rPr>
          <w:cs/>
        </w:rPr>
        <w:t>การประยุกต์ใช้หลักการวิจัยดำเนินงาน (</w:t>
      </w:r>
      <w:r w:rsidR="001328D1">
        <w:t xml:space="preserve">Operations </w:t>
      </w:r>
      <w:r w:rsidR="001328D1">
        <w:tab/>
      </w:r>
      <w:r w:rsidR="001328D1">
        <w:tab/>
        <w:t xml:space="preserve"> </w:t>
      </w:r>
      <w:r w:rsidR="001328D1">
        <w:t xml:space="preserve">Research) </w:t>
      </w:r>
      <w:r w:rsidR="001328D1">
        <w:rPr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0B379D2C" w14:textId="65A1646A" w:rsidR="00F5715A" w:rsidRDefault="00BA616E" w:rsidP="00F5715A">
      <w:pPr>
        <w:pStyle w:val="Heading4"/>
      </w:pPr>
      <w:r>
        <w:rPr>
          <w:cs/>
        </w:rPr>
        <w:t xml:space="preserve">ภาควิชาครุศาสตร์โยธา ในรายวิชา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F5715A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F5715A">
        <w:rPr>
          <w:cs/>
        </w:rPr>
        <w:tab/>
      </w:r>
      <w:r w:rsidR="00F5715A">
        <w:rPr>
          <w:cs/>
        </w:rPr>
        <w:tab/>
      </w:r>
      <w:r w:rsidR="00F5715A">
        <w:rPr>
          <w:cs/>
        </w:rPr>
        <w:t>ปัญหา การออกแบบอัลกอริทึม และการพัฒนาโปรแกรมเพื่อแก้ปัญหางานวิศวกรรมและ</w:t>
      </w:r>
      <w:r w:rsidR="00F5715A">
        <w:rPr>
          <w:cs/>
        </w:rPr>
        <w:tab/>
      </w:r>
      <w:r w:rsidR="00F5715A">
        <w:rPr>
          <w:cs/>
        </w:rPr>
        <w:tab/>
      </w:r>
      <w:r w:rsidR="00F5715A">
        <w:rPr>
          <w:cs/>
        </w:rPr>
        <w:t>การศึกษา</w:t>
      </w:r>
    </w:p>
    <w:p w14:paraId="426B76DA" w14:textId="5345A5CF" w:rsidR="001328D1" w:rsidRPr="001328D1" w:rsidRDefault="00AB29A2" w:rsidP="001328D1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700A3">
        <w:t xml:space="preserve"> </w:t>
      </w:r>
      <w:r w:rsidR="004700A3">
        <w:rPr>
          <w:cs/>
        </w:rPr>
        <w:t>สมบัติทางกายภาพและทางกลของวัสดุวิศวกรรม วิธีการทดสอบ และการเลือกใช้วัสดุ</w:t>
      </w:r>
      <w:r w:rsidR="004700A3">
        <w:rPr>
          <w:cs/>
        </w:rPr>
        <w:tab/>
      </w:r>
      <w:r w:rsidR="004700A3">
        <w:rPr>
          <w:cs/>
        </w:rPr>
        <w:tab/>
        <w:t>ที่เหมาะสมกับงานวิศวกรรม</w:t>
      </w:r>
    </w:p>
    <w:p w14:paraId="7855AB85" w14:textId="0F479007" w:rsidR="00C70C8D" w:rsidRDefault="00840154" w:rsidP="00D93ABC">
      <w:pPr>
        <w:pStyle w:val="Heading4"/>
      </w:pPr>
      <w:r>
        <w:rPr>
          <w:cs/>
        </w:rPr>
        <w:t>ภาควิชาครุศาสตร์โยธา ในรายวิชา 020023221 หลักวิชาชีพครู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C0B52">
        <w:rPr>
          <w:rFonts w:hint="cs"/>
          <w:cs/>
        </w:rPr>
        <w:t xml:space="preserve"> </w:t>
      </w:r>
      <w:r w:rsidR="004C0B52">
        <w:rPr>
          <w:cs/>
        </w:rPr>
        <w:t xml:space="preserve">แนวคิดและหลักการวิชาชีพครู บทบาทหน้าที่และความรับผิดชอบของครู </w:t>
      </w:r>
      <w:r w:rsidR="004C0B52">
        <w:rPr>
          <w:cs/>
        </w:rPr>
        <w:tab/>
      </w:r>
      <w:r w:rsidR="004C0B52">
        <w:rPr>
          <w:cs/>
        </w:rPr>
        <w:tab/>
      </w:r>
      <w:r w:rsidR="004C0B52">
        <w:rPr>
          <w:cs/>
        </w:rPr>
        <w:tab/>
        <w:t>จรรยาบรรณ และการพัฒนาตนเองในสายวิชาชีพครู</w:t>
      </w:r>
    </w:p>
    <w:p w14:paraId="2CEC4581" w14:textId="31EE0195" w:rsidR="009252D3" w:rsidRDefault="00440A78" w:rsidP="009252D3">
      <w:pPr>
        <w:pStyle w:val="Heading4"/>
      </w:pPr>
      <w:r>
        <w:rPr>
          <w:cs/>
        </w:rPr>
        <w:t>ภาควิชาครุศาสตร์โยธา ในรายวิชา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9252D3">
        <w:rPr>
          <w:rFonts w:hint="cs"/>
          <w:cs/>
        </w:rPr>
        <w:t xml:space="preserve"> </w:t>
      </w:r>
      <w:r w:rsidR="009252D3">
        <w:rPr>
          <w:cs/>
        </w:rPr>
        <w:t xml:space="preserve">หลักการและทฤษฎีทางจิตวิทยาที่เกี่ยวข้องกับการเรียนรู้ การพัฒนาผู้เรียน </w:t>
      </w:r>
      <w:r w:rsidR="009252D3">
        <w:rPr>
          <w:cs/>
        </w:rPr>
        <w:tab/>
      </w:r>
      <w:r w:rsidR="009252D3">
        <w:rPr>
          <w:cs/>
        </w:rPr>
        <w:tab/>
      </w:r>
      <w:r w:rsidR="009252D3">
        <w:rPr>
          <w:cs/>
        </w:rPr>
        <w:t>ความแตกต่างระหว่างบุคคล และการประยุกต์ใช้ในงานการสอน</w:t>
      </w:r>
    </w:p>
    <w:p w14:paraId="7BEC43F4" w14:textId="16B32247" w:rsidR="00DC46F9" w:rsidRDefault="007E10E4" w:rsidP="00DC46F9">
      <w:pPr>
        <w:pStyle w:val="Heading4"/>
      </w:pPr>
      <w:r>
        <w:rPr>
          <w:cs/>
        </w:rPr>
        <w:t>ภาควิชาครุศาสตร์โยธา ในรายวิชา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C46F9">
        <w:t xml:space="preserve"> </w:t>
      </w:r>
      <w:r w:rsidR="00DC46F9">
        <w:rPr>
          <w:cs/>
        </w:rPr>
        <w:t xml:space="preserve">แนวคิดและทฤษฎีจริยธรรม จรรยาบรรณแห่งวิชาชีพ ความซื่อสัตย์สุจริต </w:t>
      </w:r>
      <w:r w:rsidR="00DC46F9">
        <w:rPr>
          <w:cs/>
        </w:rPr>
        <w:tab/>
      </w:r>
      <w:r w:rsidR="00DC46F9">
        <w:rPr>
          <w:cs/>
        </w:rPr>
        <w:tab/>
      </w:r>
      <w:r w:rsidR="00DC46F9">
        <w:rPr>
          <w:cs/>
        </w:rPr>
        <w:tab/>
      </w:r>
      <w:r w:rsidR="00DC46F9">
        <w:rPr>
          <w:cs/>
        </w:rPr>
        <w:t>ความรับผิดชอบของผู้ประกอบวิชาชีพ การแก้ไขผลประโยชน์ทับซ้อน และจริยธรรมในการ</w:t>
      </w:r>
      <w:r w:rsidR="00DC46F9">
        <w:rPr>
          <w:cs/>
        </w:rPr>
        <w:tab/>
      </w:r>
      <w:r w:rsidR="00DC46F9">
        <w:rPr>
          <w:cs/>
        </w:rPr>
        <w:tab/>
        <w:t>ทำงาน</w:t>
      </w:r>
    </w:p>
    <w:p w14:paraId="6EC3AAAF" w14:textId="5610CA73" w:rsidR="006E5670" w:rsidRDefault="002E75E0" w:rsidP="006E5670">
      <w:pPr>
        <w:pStyle w:val="Heading4"/>
      </w:pPr>
      <w:r>
        <w:rPr>
          <w:cs/>
        </w:rPr>
        <w:t>ภาควิชาครุศาสตร์โยธา ในรายวิชา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5670">
        <w:t xml:space="preserve"> </w:t>
      </w:r>
      <w:r w:rsidR="006E5670">
        <w:rPr>
          <w:cs/>
        </w:rPr>
        <w:t>หลักการ แนวคิด และระเบียบวิธีวิจัยทางการศึกษา จรรยาบรรณนักวิจัย การ</w:t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 xml:space="preserve">ทำวิจัยเพื่อแก้ปัญหาและพัฒนาผู้เรียน การใช้สถิติและซอฟต์แวร์ในการวิเคราะห์ข้อมูล </w:t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>และการเขียนรายงานวิจัย</w:t>
      </w:r>
    </w:p>
    <w:p w14:paraId="51223AFD" w14:textId="57C63897" w:rsidR="00396D0D" w:rsidRDefault="001F5026" w:rsidP="00396D0D">
      <w:pPr>
        <w:pStyle w:val="Heading4"/>
      </w:pPr>
      <w:r>
        <w:rPr>
          <w:cs/>
        </w:rPr>
        <w:lastRenderedPageBreak/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</w:t>
      </w:r>
      <w:r w:rsidR="00396D0D">
        <w:rPr>
          <w:rFonts w:hint="cs"/>
          <w:cs/>
        </w:rPr>
        <w:t xml:space="preserve"> </w:t>
      </w:r>
      <w:r w:rsidR="00396D0D">
        <w:rPr>
          <w:cs/>
        </w:rPr>
        <w:t xml:space="preserve">ปรัชญา แนวคิดและทฤษฎีทางการศึกษา </w:t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>การเปลี่ยนแปลงบริบทสังคม ปรัชญาเศรษฐกิจพอเพียง หลักสูตรฐานสมรรถนะ การ</w:t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>วิเคราะห์และพัฒนาหลักสูตรอาชีวศึกษา และการประเมินเพื่อนำไปปรับปรุง</w:t>
      </w:r>
    </w:p>
    <w:p w14:paraId="214AE889" w14:textId="0D11904D" w:rsidR="00A7120E" w:rsidRDefault="002953D9" w:rsidP="00A7120E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</w:t>
      </w:r>
      <w:r w:rsidR="00A7120E">
        <w:rPr>
          <w:rFonts w:hint="cs"/>
          <w:cs/>
        </w:rPr>
        <w:t xml:space="preserve"> </w:t>
      </w:r>
      <w:r w:rsidR="00A7120E">
        <w:rPr>
          <w:cs/>
        </w:rPr>
        <w:t>หลักการออกแบบโครงสร้างไม้และโครงสร้างเหล็ก การคำนวณ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>และการเลือกใช้วัสดุ การเขียนแบบรายละเอียดโครงสร้าง และการประยุกต์ใช้มาตรฐาน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>งานออกแบบ</w:t>
      </w:r>
    </w:p>
    <w:p w14:paraId="36F47C5D" w14:textId="54412EC0" w:rsidR="00A7120E" w:rsidRDefault="00CF1299" w:rsidP="00E9568E">
      <w:pPr>
        <w:pStyle w:val="Heading4"/>
      </w:pPr>
      <w:r>
        <w:rPr>
          <w:cs/>
        </w:rPr>
        <w:t xml:space="preserve">ภาควิชาครุศาสตร์โยธา ใน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E9568E">
        <w:t xml:space="preserve"> </w:t>
      </w:r>
      <w:r w:rsidR="00E9568E">
        <w:rPr>
          <w:cs/>
        </w:rPr>
        <w:t>องค์ประกอบและการทำงานของคอมพิวเตอร์ การปฏิสัมพันธ์ระหว่าง</w:t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>ฮาร์ดแวร์และซอฟต์แวร์ การเขียนโปรแกรมเบื้องต้นด้วยภาษาระดับสูง การสร้างและ</w:t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>เรียกใช้ฟังก์ชัน การจัดการข้อมูล และการแก้ไขข้อผิดพลาด</w:t>
      </w:r>
    </w:p>
    <w:p w14:paraId="401F3EE5" w14:textId="60E676A8" w:rsidR="00F966A7" w:rsidRDefault="00E7733D" w:rsidP="00F966A7">
      <w:pPr>
        <w:pStyle w:val="Heading4"/>
      </w:pPr>
      <w:r>
        <w:rPr>
          <w:cs/>
        </w:rPr>
        <w:t>ภาควิชาครุศาสตร์โยธา ใน 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F966A7">
        <w:t xml:space="preserve"> </w:t>
      </w:r>
      <w:r w:rsidR="00F966A7">
        <w:rPr>
          <w:cs/>
        </w:rPr>
        <w:t>จริยธรรมสัมพันธ์ มิติของจริยธรรม ทฤษฎีจริยธรรม จรรยาบรรณของ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ผู้ประกอบการ ความรับผิดชอบต่อองค์กร จรรยาบรรณวิศวกรรม และสิ่งแวดล้อมการ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ทำงาน</w:t>
      </w:r>
    </w:p>
    <w:p w14:paraId="47206E52" w14:textId="19537E68" w:rsidR="00D42C88" w:rsidRDefault="002E0ACA" w:rsidP="00D42C88">
      <w:pPr>
        <w:pStyle w:val="Heading4"/>
      </w:pPr>
      <w:r>
        <w:rPr>
          <w:cs/>
        </w:rPr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ศึกษาเกี่ยวกับเรื่อง</w:t>
      </w:r>
      <w:r w:rsidR="00D42C88">
        <w:t xml:space="preserve"> </w:t>
      </w:r>
      <w:r w:rsidR="00D42C88">
        <w:rPr>
          <w:cs/>
        </w:rPr>
        <w:t>แนวคิดปรัชญาการศึกษา ปรัชญา</w:t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>เศรษฐกิจพอเพียงในงานการศึกษา การจัดการศึกษาเพื่อความยั่งยืน การวิเคราะห์และ</w:t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>จัดทำหลักสูตรอาชีวศึกษา การใช้และการประเมินหลักสูตร</w:t>
      </w:r>
    </w:p>
    <w:p w14:paraId="63D65114" w14:textId="763F1C5D" w:rsidR="00026E48" w:rsidRDefault="006E70E6" w:rsidP="00026E48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26E48">
        <w:rPr>
          <w:rFonts w:hint="cs"/>
          <w:cs/>
        </w:rPr>
        <w:t xml:space="preserve"> </w:t>
      </w:r>
      <w:r w:rsidR="00026E48">
        <w:rPr>
          <w:cs/>
        </w:rPr>
        <w:t>จิตวิทยาพัฒนาการของมนุษย์ ความแตกต่างระหว่างบุคคล การเรียนรู้และ</w:t>
      </w:r>
      <w:r w:rsidR="00026E48">
        <w:rPr>
          <w:cs/>
        </w:rPr>
        <w:tab/>
      </w:r>
      <w:r w:rsidR="00026E48">
        <w:rPr>
          <w:cs/>
        </w:rPr>
        <w:tab/>
      </w:r>
      <w:r w:rsidR="00026E48">
        <w:rPr>
          <w:cs/>
        </w:rPr>
        <w:t>การถ่ายโอนความรู้ จิตวิทยาการแนะแนว การให้คำปรึกษา และการใช้จิตวิทยาเพื่อพัฒนา</w:t>
      </w:r>
      <w:r w:rsidR="00026E48">
        <w:rPr>
          <w:cs/>
        </w:rPr>
        <w:tab/>
      </w:r>
      <w:r w:rsidR="00026E48">
        <w:rPr>
          <w:cs/>
        </w:rPr>
        <w:tab/>
      </w:r>
      <w:r w:rsidR="00026E48">
        <w:rPr>
          <w:cs/>
        </w:rPr>
        <w:t>ศักยภาพผู้เรียน</w:t>
      </w:r>
    </w:p>
    <w:p w14:paraId="47CDFDB9" w14:textId="52ECF7AD" w:rsidR="00026E48" w:rsidRPr="00026E48" w:rsidRDefault="00767E74" w:rsidP="001E18B4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E18B4">
        <w:rPr>
          <w:rFonts w:hint="cs"/>
          <w:cs/>
        </w:rPr>
        <w:t xml:space="preserve"> </w:t>
      </w:r>
      <w:r w:rsidR="001E18B4">
        <w:rPr>
          <w:cs/>
        </w:rPr>
        <w:t>หลักการและแนวคิดเกี่ยวกับหลักสูตรอาชีวศึกษา กระบวนการเรียนการสอน</w:t>
      </w:r>
      <w:r w:rsidR="001E18B4">
        <w:rPr>
          <w:cs/>
        </w:rPr>
        <w:tab/>
      </w:r>
      <w:r w:rsidR="001E18B4">
        <w:rPr>
          <w:cs/>
        </w:rPr>
        <w:tab/>
        <w:t>อาชีวศึกษา การจัดทำแผนการเรียนรู้ การบูรณาการความรู้ การประเมิน</w:t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>ความก้าวหน้าของผู้เรียน และการใช้เทคโนโลยีดิจิทัล</w:t>
      </w:r>
    </w:p>
    <w:p w14:paraId="208CECA0" w14:textId="136326D9" w:rsidR="00A37C18" w:rsidRDefault="00B62F1C" w:rsidP="00A37C18">
      <w:pPr>
        <w:pStyle w:val="Heading4"/>
      </w:pPr>
      <w:r>
        <w:rPr>
          <w:cs/>
        </w:rPr>
        <w:t>ภาควิชาครุศาสตร์โยธา ใน 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A37C18">
        <w:t xml:space="preserve"> </w:t>
      </w:r>
      <w:r w:rsidR="00A37C18">
        <w:rPr>
          <w:cs/>
        </w:rPr>
        <w:t>หลักการและระเบียบวิธีวิจัยทางการศึกษา การวิจัยเพื่อแก้ปัญหาและพัฒนา</w:t>
      </w:r>
      <w:r w:rsidR="00A37C18">
        <w:rPr>
          <w:cs/>
        </w:rPr>
        <w:tab/>
      </w:r>
      <w:r w:rsidR="00A37C18">
        <w:rPr>
          <w:cs/>
        </w:rPr>
        <w:tab/>
      </w:r>
      <w:r w:rsidR="00A37C18">
        <w:rPr>
          <w:cs/>
        </w:rPr>
        <w:t>ผู้เรียน การออกแบบโครงการวิจัย การเลือกใช้เครื่องมือและสถิติ การใช้ซอฟต์แวร์วิเคราะห์</w:t>
      </w:r>
      <w:r w:rsidR="00A37C18">
        <w:rPr>
          <w:cs/>
        </w:rPr>
        <w:tab/>
      </w:r>
      <w:r w:rsidR="00A37C18">
        <w:rPr>
          <w:cs/>
        </w:rPr>
        <w:tab/>
      </w:r>
      <w:r w:rsidR="00A37C18">
        <w:rPr>
          <w:cs/>
        </w:rPr>
        <w:t>ข้อมูล และการเขียนรายงานวิจัย</w:t>
      </w:r>
    </w:p>
    <w:p w14:paraId="757AEF12" w14:textId="5ACC1C33" w:rsidR="001848FC" w:rsidRDefault="00820C26" w:rsidP="001848FC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1848FC">
        <w:t xml:space="preserve"> </w:t>
      </w:r>
      <w:r w:rsidR="001848FC">
        <w:rPr>
          <w:cs/>
        </w:rPr>
        <w:t>หลักการ แนวคิด และแนวปฏิบัติในการวัดและประเมินผล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>การเรียนรู้ การสร้างเครื่องมือวัดผล การใช้สถิติเบื้องต้น การประเมินผลการเรียนรู้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>โดยใช้เทคโนโลยีดิจิทัล และการนำผลการประเมินไปใช้พัฒนาผู้เรียน</w:t>
      </w:r>
    </w:p>
    <w:p w14:paraId="6A0B035F" w14:textId="23D790FB" w:rsidR="008B4DCF" w:rsidRDefault="00C66F24" w:rsidP="008B4DCF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B4DCF">
        <w:t xml:space="preserve"> </w:t>
      </w:r>
      <w:r w:rsidR="008B4DCF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>การกำหนดขนาด ภาพสามมิติ ภาพตัด ภาพคลี่ และการเขียนแบบด้วยคอมพิวเตอร์</w:t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>เบื้องต้น</w:t>
      </w:r>
    </w:p>
    <w:p w14:paraId="609D1D96" w14:textId="533B165E" w:rsidR="00AE75EE" w:rsidRDefault="009E6760" w:rsidP="00AE75EE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AE75EE">
        <w:t xml:space="preserve"> </w:t>
      </w:r>
      <w:r w:rsidR="00AE75EE">
        <w:rPr>
          <w:cs/>
        </w:rPr>
        <w:t xml:space="preserve">โลหะและโลหะวิทยา โครงสร้างจุลภาคและมหภาค การผลิตเหล็กและเหล็กกล้า </w:t>
      </w:r>
      <w:r w:rsidR="00AE75EE">
        <w:rPr>
          <w:cs/>
        </w:rPr>
        <w:tab/>
      </w:r>
      <w:r w:rsidR="00AE75EE">
        <w:rPr>
          <w:cs/>
        </w:rPr>
        <w:tab/>
      </w:r>
      <w:r w:rsidR="00AE75EE">
        <w:rPr>
          <w:cs/>
        </w:rPr>
        <w:tab/>
        <w:t xml:space="preserve">สมบัติของโลหะและวัสดุที่ไม่ใช่โลหะ เช่น พอลิเมอร์ เซรามิก วัสดุผสม คอนกรีต แอสฟัลต์ </w:t>
      </w:r>
      <w:r w:rsidR="00AE75EE">
        <w:rPr>
          <w:cs/>
        </w:rPr>
        <w:tab/>
      </w:r>
      <w:r w:rsidR="00AE75EE">
        <w:rPr>
          <w:cs/>
        </w:rPr>
        <w:tab/>
        <w:t>และไม้ รวมถึงการทดสอบวัสดุทั้งแบบทำลายและไม่ทำลาย</w:t>
      </w:r>
    </w:p>
    <w:p w14:paraId="7AD0BE41" w14:textId="2557178F" w:rsidR="00E2218A" w:rsidRDefault="00694751" w:rsidP="00E2218A">
      <w:pPr>
        <w:pStyle w:val="Heading4"/>
      </w:pPr>
      <w:r>
        <w:rPr>
          <w:cs/>
        </w:rPr>
        <w:t>ภาควิชาครุศาสตร์โยธา ใน รายวิชา 020323105 กลศาสตร์ของไหล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2218A">
        <w:t xml:space="preserve"> </w:t>
      </w:r>
      <w:r w:rsidR="00E2218A">
        <w:rPr>
          <w:cs/>
        </w:rPr>
        <w:t>สมบัติของของไหล ของไหลสถิต พลังงานและโมเมนตัม การไหลในท่อ การ</w:t>
      </w:r>
      <w:r w:rsidR="00E2218A">
        <w:rPr>
          <w:cs/>
        </w:rPr>
        <w:tab/>
      </w:r>
      <w:r w:rsidR="00E2218A">
        <w:rPr>
          <w:cs/>
        </w:rPr>
        <w:tab/>
      </w:r>
      <w:r w:rsidR="00E2218A">
        <w:rPr>
          <w:cs/>
        </w:rPr>
        <w:t>ไหลในทางน้ำเปิด การไหลของของไหลจริง การวิเคราะห์มิติและความเหมือน และการวัด</w:t>
      </w:r>
      <w:r w:rsidR="00E2218A">
        <w:rPr>
          <w:cs/>
        </w:rPr>
        <w:tab/>
      </w:r>
      <w:r w:rsidR="00E2218A">
        <w:rPr>
          <w:cs/>
        </w:rPr>
        <w:tab/>
      </w:r>
      <w:r w:rsidR="00E2218A">
        <w:rPr>
          <w:cs/>
        </w:rPr>
        <w:t>อัตราการไหล</w:t>
      </w:r>
    </w:p>
    <w:p w14:paraId="56B2A73B" w14:textId="10A3CEED" w:rsidR="00525BCD" w:rsidRDefault="00F74873" w:rsidP="00525BCD">
      <w:pPr>
        <w:pStyle w:val="Heading4"/>
      </w:pPr>
      <w:r>
        <w:rPr>
          <w:cs/>
        </w:rPr>
        <w:t xml:space="preserve">ภาควิชาครุศาสตร์โยธา ใน รายวิชา 020323108 การสำรวจภาคสนาม 1(80 ชั่วโมง)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25BCD">
        <w:t xml:space="preserve"> </w:t>
      </w:r>
      <w:r w:rsidR="00525BCD">
        <w:rPr>
          <w:cs/>
        </w:rPr>
        <w:t xml:space="preserve">การปฏิบัติการสำรวจจริงในสนาม ฝึกการวางแผนงาน การเก็บข้อมูล </w:t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>การทำระดับตามยาวและตามขวาง การทำเส้นชั้นความสูง การทำวงรอบ และการเขียน</w:t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>แผนที่ภูมิประเทศ</w:t>
      </w:r>
    </w:p>
    <w:p w14:paraId="1CA287A0" w14:textId="3E31AF45" w:rsidR="00C53371" w:rsidRDefault="003A2A2E" w:rsidP="00C53371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C53371">
        <w:t xml:space="preserve"> </w:t>
      </w:r>
      <w:r w:rsidR="00C53371">
        <w:rPr>
          <w:cs/>
        </w:rPr>
        <w:t>การออกแบบโครงสร้างไม้และเหล็ก การคำนวณองค์อาคาร</w:t>
      </w:r>
      <w:r w:rsidR="00C53371">
        <w:rPr>
          <w:cs/>
        </w:rPr>
        <w:tab/>
      </w:r>
      <w:r w:rsidR="00C53371">
        <w:rPr>
          <w:cs/>
        </w:rPr>
        <w:tab/>
      </w:r>
      <w:r w:rsidR="00C53371">
        <w:rPr>
          <w:cs/>
        </w:rPr>
        <w:t>รับแรงดึง แรงอัด แรงดัด ต่อแบบต่าง ๆ การเขียนแบบรายละเอียด การออกแบบโครงสร้าง</w:t>
      </w:r>
      <w:r w:rsidR="00C53371">
        <w:rPr>
          <w:cs/>
        </w:rPr>
        <w:tab/>
      </w:r>
      <w:r w:rsidR="00C53371">
        <w:rPr>
          <w:cs/>
        </w:rPr>
        <w:tab/>
      </w:r>
      <w:r w:rsidR="00C53371">
        <w:rPr>
          <w:cs/>
        </w:rPr>
        <w:t>เหล็กภายใต้แรงลมและแผ่นดินไหว</w:t>
      </w:r>
    </w:p>
    <w:p w14:paraId="6573E2B7" w14:textId="18D031F7" w:rsidR="004C6C80" w:rsidRDefault="00F35B24" w:rsidP="004C6C80">
      <w:pPr>
        <w:pStyle w:val="Heading4"/>
      </w:pPr>
      <w:r>
        <w:rPr>
          <w:cs/>
        </w:rPr>
        <w:t>ภาควิชาครุศาสตร์โยธา ใน รายวิชา 020323204 การออกแบบคอนกรีตเสริมเหล็ก*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4C6C80">
        <w:rPr>
          <w:cs/>
        </w:rPr>
        <w:t>หลักการออกแบบโครงสร้างคอนกรีตเสริมเหล็กด้วยวิธีหน่วยแรงใช้</w:t>
      </w:r>
      <w:r w:rsidR="004C6C80">
        <w:rPr>
          <w:cs/>
        </w:rPr>
        <w:tab/>
      </w:r>
      <w:r w:rsidR="004C6C80">
        <w:rPr>
          <w:cs/>
        </w:rPr>
        <w:tab/>
      </w:r>
      <w:r w:rsidR="004C6C80">
        <w:rPr>
          <w:cs/>
        </w:rPr>
        <w:t>งานและวิธีกำลัง การออกแบบคาน แผ่นพื้น บันได เสา ฐานราก และกำแพงกันดิน รวมถึง</w:t>
      </w:r>
      <w:r w:rsidR="004C6C80">
        <w:rPr>
          <w:cs/>
        </w:rPr>
        <w:tab/>
      </w:r>
      <w:r w:rsidR="004C6C80">
        <w:rPr>
          <w:cs/>
        </w:rPr>
        <w:tab/>
      </w:r>
      <w:r w:rsidR="004C6C80">
        <w:rPr>
          <w:cs/>
        </w:rPr>
        <w:t>การออกแบบภายใต้แรงลมและแผ่นดินไหว</w:t>
      </w:r>
    </w:p>
    <w:p w14:paraId="60541ACC" w14:textId="61343FAA" w:rsidR="00D72FF5" w:rsidRDefault="007A16FE" w:rsidP="00D72FF5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72FF5">
        <w:rPr>
          <w:cs/>
        </w:rPr>
        <w:t xml:space="preserve">หลักการไฟไนต์เอลิเมนต์ การวิเคราะห์โครงข้อหมุนและโครงข้อแข็ง </w:t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>การหาความเค้นและความเครียด การประยุกต์ใช้วิธีไฟไนต์เอลิเมนต์กับคอมพิวเตอร์ และ</w:t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>โครงงานวิเคราะห์โครงสร้าง</w:t>
      </w:r>
    </w:p>
    <w:p w14:paraId="1B5C3DA7" w14:textId="07560D81" w:rsidR="004C6C80" w:rsidRDefault="003B4BF8" w:rsidP="00D06D80">
      <w:pPr>
        <w:pStyle w:val="Heading4"/>
      </w:pPr>
      <w:r>
        <w:rPr>
          <w:cs/>
        </w:rPr>
        <w:lastRenderedPageBreak/>
        <w:t>ภาควิชาครุศาสตร์โยธา ใน รายวิชา 020323210 การออกแบบอาคาร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06D80">
        <w:rPr>
          <w:cs/>
        </w:rPr>
        <w:t>องค์ประกอบอาคาร ระบบโครงสร้างอาคาร การออกแบบอาคารสูงภายใต้</w:t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>แรงลมและแผ่นดินไหว การออกแบบฐานรากอาคารสูง และการประยุกต์ใช้หลักการทาง</w:t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>สถาปัตยกรรมและวิศวกรรมร่วมกัน</w:t>
      </w:r>
    </w:p>
    <w:p w14:paraId="16B50362" w14:textId="50362761" w:rsidR="00842E8E" w:rsidRDefault="00032720" w:rsidP="00842E8E">
      <w:pPr>
        <w:pStyle w:val="Heading4"/>
      </w:pPr>
      <w:r>
        <w:rPr>
          <w:cs/>
        </w:rPr>
        <w:t xml:space="preserve">ภาควิชาครุศาสตร์โยธา ใน รายวิชา 020323225 วัสดุทางวิศวกรรมโยธาและการทดสอบ </w:t>
      </w:r>
      <w:r>
        <w:rPr>
          <w:cs/>
        </w:rPr>
        <w:tab/>
      </w:r>
      <w:r>
        <w:rPr>
          <w:cs/>
        </w:rPr>
        <w:tab/>
        <w:t>4(2-6-6) ศึกษาเกี่ยวกับเรื่อง</w:t>
      </w:r>
      <w:r w:rsidR="00842E8E">
        <w:rPr>
          <w:cs/>
        </w:rPr>
        <w:t xml:space="preserve">สมบัติของวัสดุผสมคอนกรีต การออกแบบส่วนผสมคอนกรีต </w:t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 xml:space="preserve">สมบัติของคอนกรีตสดและคอนกรีตแข็งตัว สมบัติของวัสดุก่อสร้างอื่น ๆ เช่น โลหะ ไม้ </w:t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>และยาง รวมถึงการทดสอบสมบัติทางกลของวัสดุ</w:t>
      </w:r>
    </w:p>
    <w:p w14:paraId="161AE360" w14:textId="29752701" w:rsidR="00842E8E" w:rsidRDefault="00EE506F" w:rsidP="00986C94">
      <w:pPr>
        <w:pStyle w:val="Heading4"/>
      </w:pPr>
      <w:r>
        <w:rPr>
          <w:cs/>
        </w:rPr>
        <w:t xml:space="preserve">ภาควิชาครุศาสตร์โยธา ใน รายวิชา 020323302 ปฏิบัติการปฐพีกลศาสตร์* 1(0-3-1)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86C94">
        <w:rPr>
          <w:cs/>
        </w:rPr>
        <w:t xml:space="preserve">การทดสอบสมบัติของดินในห้องปฏิบัติการ เช่น ขีดจำกัดแอตเทอร์เบิร์ก </w:t>
      </w:r>
      <w:r w:rsidR="00986C94">
        <w:rPr>
          <w:cs/>
        </w:rPr>
        <w:tab/>
      </w:r>
      <w:r w:rsidR="00986C94">
        <w:rPr>
          <w:cs/>
        </w:rPr>
        <w:tab/>
      </w:r>
      <w:r w:rsidR="00986C94">
        <w:rPr>
          <w:cs/>
        </w:rPr>
        <w:t>ความ การวิเคราะห์ขนาดเม็ดดิน ความซึมน้ำ กำลังรับแรงเฉือน การบดอัดดิน การ</w:t>
      </w:r>
      <w:r w:rsidR="00986C94">
        <w:rPr>
          <w:cs/>
        </w:rPr>
        <w:tab/>
      </w:r>
      <w:r w:rsidR="00986C94">
        <w:rPr>
          <w:cs/>
        </w:rPr>
        <w:tab/>
      </w:r>
      <w:r w:rsidR="00986C94">
        <w:rPr>
          <w:cs/>
        </w:rPr>
        <w:tab/>
        <w:t>ทดสอบความหนาแน่นในสนาม และการรายงานผลการทดลอง</w:t>
      </w:r>
    </w:p>
    <w:p w14:paraId="7CA06915" w14:textId="1F03E985" w:rsidR="00986C94" w:rsidRDefault="00B43AAA" w:rsidP="001665F9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1665F9" w:rsidRPr="001665F9">
        <w:rPr>
          <w:cs/>
        </w:rPr>
        <w:t>วิธีการ</w:t>
      </w:r>
      <w:r w:rsidR="001665F9">
        <w:rPr>
          <w:cs/>
        </w:rPr>
        <w:t>ปรับปรุงคุณภาพดิน เช่น การบดอัดดิน การระบายน้ำแนวดิ่ง การ</w:t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>อัดน้ำปูน เสาเข็มขนาดเล็ก สมอดิน การเสริมโครงสร้างดิน การใช้สารผสมเพิ่ม และการ</w:t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>ระบายน้ำออกจากดิน</w:t>
      </w:r>
    </w:p>
    <w:p w14:paraId="0E955283" w14:textId="09CDA8BF" w:rsidR="00644EE8" w:rsidRDefault="00D107D4" w:rsidP="00644EE8">
      <w:pPr>
        <w:pStyle w:val="Heading4"/>
      </w:pPr>
      <w:r>
        <w:rPr>
          <w:cs/>
        </w:rPr>
        <w:t>ภาควิชาครุศาสตร์โยธา ใน รายวิชา 020323402 วิศวกรรมการทาง*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44EE8">
        <w:rPr>
          <w:cs/>
        </w:rPr>
        <w:t xml:space="preserve">พื้นฐานการขนส่งและการออกแบบระบบคมนาคม การออกแบบทางหลวง </w:t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>การจราจรเบื้องต้น การออกแบบเรขาคณิตถนน ผิวทางลาดยางและคอนกรีต การระบาย</w:t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>น้ำ การก่อสร้างและบำรุงรักษาทาง</w:t>
      </w:r>
    </w:p>
    <w:p w14:paraId="6C280469" w14:textId="1B03C76A" w:rsidR="00A423EB" w:rsidRDefault="00926D85" w:rsidP="00A423EB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A423EB">
        <w:rPr>
          <w:cs/>
        </w:rPr>
        <w:t xml:space="preserve">เทคนิคการออกแบบผิวทาง การประเมินและบำรุงรักษาถนน </w:t>
      </w:r>
      <w:r w:rsidR="00A423EB">
        <w:rPr>
          <w:cs/>
        </w:rPr>
        <w:tab/>
      </w:r>
      <w:r w:rsidR="00A423EB">
        <w:rPr>
          <w:cs/>
        </w:rPr>
        <w:tab/>
      </w:r>
      <w:r w:rsidR="00A423EB">
        <w:rPr>
          <w:cs/>
        </w:rPr>
        <w:t>การจำแนกความเสียหายของผิวทาง การรีไซเคิลวัสดุ การทำผิวใหม่ และการจัดการผิวทาง</w:t>
      </w:r>
      <w:r w:rsidR="00A423EB">
        <w:rPr>
          <w:cs/>
        </w:rPr>
        <w:tab/>
      </w:r>
      <w:r w:rsidR="00A423EB">
        <w:rPr>
          <w:cs/>
        </w:rPr>
        <w:tab/>
      </w:r>
      <w:r w:rsidR="00A423EB">
        <w:rPr>
          <w:cs/>
        </w:rPr>
        <w:t>ถนน</w:t>
      </w:r>
    </w:p>
    <w:p w14:paraId="073A3B5F" w14:textId="6FB8F51E" w:rsidR="00551816" w:rsidRDefault="005547F0" w:rsidP="00551816">
      <w:pPr>
        <w:pStyle w:val="Heading4"/>
      </w:pPr>
      <w:r>
        <w:rPr>
          <w:cs/>
        </w:rPr>
        <w:t>ภาควิชาครุศาสตร์โยธา ใน รายวิชา 020323407 การวางแผนขนส่ง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51816">
        <w:rPr>
          <w:cs/>
        </w:rPr>
        <w:t>ทฤษฎีและขั้นตอนการวางแผนขนส่ง การวิเคราะห์และออกแบบการวางแผน</w:t>
      </w:r>
      <w:r w:rsidR="00551816">
        <w:rPr>
          <w:cs/>
        </w:rPr>
        <w:tab/>
      </w:r>
      <w:r w:rsidR="00551816">
        <w:rPr>
          <w:cs/>
        </w:rPr>
        <w:tab/>
      </w:r>
      <w:r w:rsidR="00551816">
        <w:rPr>
          <w:cs/>
        </w:rPr>
        <w:t>ขนส่งในเขตเมืองและนอกเมือง แบบจำลองทางคณิตศาสตร์ บทบาทของการใช้ที่ดิน และ</w:t>
      </w:r>
      <w:r w:rsidR="00551816">
        <w:rPr>
          <w:cs/>
        </w:rPr>
        <w:tab/>
      </w:r>
      <w:r w:rsidR="00551816">
        <w:rPr>
          <w:cs/>
        </w:rPr>
        <w:tab/>
      </w:r>
      <w:r w:rsidR="00551816">
        <w:rPr>
          <w:cs/>
        </w:rPr>
        <w:t>ผลกระทบต่อชุมชนและสิ่งแวดล้อม</w:t>
      </w:r>
    </w:p>
    <w:p w14:paraId="4F8BC865" w14:textId="5C238F1A" w:rsidR="006E1CD4" w:rsidRDefault="00375E3E" w:rsidP="006E1CD4">
      <w:pPr>
        <w:pStyle w:val="Heading4"/>
      </w:pPr>
      <w:r>
        <w:rPr>
          <w:cs/>
        </w:rPr>
        <w:t>ภาควิชาครุศาสตร์โยธา ใน รายวิชา 020323502 วิศวกรรมชลศาสตร์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1CD4">
        <w:rPr>
          <w:cs/>
        </w:rPr>
        <w:t>การไหลในทางน้ำเปิด ระบบท่อและเครือข่าย การกระแทกของน้ำ การ</w:t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>เคลื่อนที่ของตะกอน เขื่อน อาคารควบคุมน้ำ เครื่องสูบน้ำ กังหันน้ำ แบบจำลองทาง</w:t>
      </w:r>
      <w:r w:rsidR="006E1CD4">
        <w:rPr>
          <w:cs/>
        </w:rPr>
        <w:br/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>ชลศาสตร์ และการระบายน้ำ</w:t>
      </w:r>
    </w:p>
    <w:p w14:paraId="0C2B5BDA" w14:textId="61F7C347" w:rsidR="008C6A81" w:rsidRDefault="00F9303E" w:rsidP="008C6A81">
      <w:pPr>
        <w:pStyle w:val="Heading4"/>
      </w:pPr>
      <w:r>
        <w:rPr>
          <w:cs/>
        </w:rPr>
        <w:lastRenderedPageBreak/>
        <w:t>ภาควิชาครุศาสตร์โยธา ใน รายวิชา 020323504 การไหลในทางน้ำเปิด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C6A81">
        <w:rPr>
          <w:rFonts w:hint="cs"/>
          <w:cs/>
        </w:rPr>
        <w:t xml:space="preserve"> </w:t>
      </w:r>
      <w:r w:rsidR="008C6A81">
        <w:rPr>
          <w:cs/>
        </w:rPr>
        <w:t>หลักการของการไหลในทางน้ำเปิด สมการพลังงานและโมเมนตัม การไหล</w:t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>แบบวิกฤต สม่ำเสมอ ไม่สม่ำเสมอ และคงตัว การคำนวณการไหล การจำลองการไหล และ</w:t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>การออกแบบโครงสร้างควบคุมน้ำ</w:t>
      </w:r>
    </w:p>
    <w:p w14:paraId="50CB8C92" w14:textId="774B9B7D" w:rsidR="00C065A9" w:rsidRDefault="00BE680B" w:rsidP="00C065A9">
      <w:pPr>
        <w:pStyle w:val="Heading4"/>
      </w:pPr>
      <w:r>
        <w:rPr>
          <w:cs/>
        </w:rPr>
        <w:t>ภาควิชาครุศาสตร์โยธา ใน รายวิชา 020323507 วิศวกรรมชลประทาน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C065A9">
        <w:rPr>
          <w:cs/>
        </w:rPr>
        <w:t xml:space="preserve">หลักการและชนิดของงานชลประทาน ส่วนประกอบอาคารชลประทาน </w:t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 xml:space="preserve">ความสัมพันธ์ระหว่างดิน น้ำ และพืช ความต้องการน้ำของพืช ระบบการส่งและระบายน้ำ </w:t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>และการบำรุงรักษาอาคารชลประทาน</w:t>
      </w:r>
    </w:p>
    <w:p w14:paraId="4BEB5E33" w14:textId="454B8A52" w:rsidR="00C065A9" w:rsidRDefault="004B50B8" w:rsidP="000668E8">
      <w:pPr>
        <w:pStyle w:val="Heading4"/>
      </w:pPr>
      <w:r>
        <w:rPr>
          <w:cs/>
        </w:rPr>
        <w:t>ภาควิชาครุศาสตร์โยธา ใน รายวิชา 020323510 การประยุกต์ใช้คอมพิวเตอร์ในงาน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วิศวกรรมน้ำ 3(1-4-4) ศึกษา</w:t>
      </w:r>
      <w:r w:rsidR="000668E8">
        <w:rPr>
          <w:cs/>
        </w:rPr>
        <w:t>การใช้โปรแกรมคอมพิวเตอร์ในการวิเคราะห์ทางด้าน</w:t>
      </w:r>
      <w:r w:rsidR="000668E8">
        <w:rPr>
          <w:cs/>
        </w:rPr>
        <w:br/>
      </w:r>
      <w:r w:rsidR="000668E8">
        <w:rPr>
          <w:cs/>
        </w:rPr>
        <w:tab/>
      </w:r>
      <w:r w:rsidR="000668E8">
        <w:rPr>
          <w:cs/>
        </w:rPr>
        <w:tab/>
      </w:r>
      <w:r w:rsidR="000668E8">
        <w:rPr>
          <w:cs/>
        </w:rPr>
        <w:t>อุทกวิทยา ชลศาสตร์ และการจัดการแหล่งน้ำ การจำลองและการเพิ่มประสิทธิภาพระบบ</w:t>
      </w:r>
      <w:r w:rsidR="000668E8">
        <w:rPr>
          <w:cs/>
        </w:rPr>
        <w:tab/>
      </w:r>
      <w:r w:rsidR="000668E8">
        <w:rPr>
          <w:cs/>
        </w:rPr>
        <w:tab/>
      </w:r>
      <w:r w:rsidR="000668E8">
        <w:rPr>
          <w:cs/>
        </w:rPr>
        <w:t>แหล่งน้ำ และการประยุกต์ใช้ใน</w:t>
      </w:r>
      <w:r w:rsidR="000668E8">
        <w:rPr>
          <w:cs/>
        </w:rPr>
        <w:tab/>
        <w:t>การออกแบบงานวิศวกรรมน้ำ</w:t>
      </w:r>
    </w:p>
    <w:p w14:paraId="511D297F" w14:textId="5E83CB52" w:rsidR="000668E8" w:rsidRDefault="00242621" w:rsidP="00806D91">
      <w:pPr>
        <w:pStyle w:val="Heading4"/>
      </w:pPr>
      <w:r>
        <w:rPr>
          <w:cs/>
        </w:rPr>
        <w:t>ภาควิชาครุศาสตร์โยธา ใน รายวิชา 020323602 การบริหารงานก่อสร้าง*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06D91">
        <w:rPr>
          <w:cs/>
        </w:rPr>
        <w:t>ระบบและกระบวนการก่อสร้างเบื้องต้น การจัดการองค์กรก่อสร้าง การ</w:t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 xml:space="preserve">วางแผนงานและโครงการ การใช้ </w:t>
      </w:r>
      <w:r w:rsidR="00806D91">
        <w:t xml:space="preserve">PERT </w:t>
      </w:r>
      <w:r w:rsidR="00806D91">
        <w:rPr>
          <w:cs/>
        </w:rPr>
        <w:t xml:space="preserve">และ </w:t>
      </w:r>
      <w:r w:rsidR="00806D91">
        <w:t xml:space="preserve">CPM </w:t>
      </w:r>
      <w:r w:rsidR="00806D91">
        <w:rPr>
          <w:cs/>
        </w:rPr>
        <w:t>การจัดการทรัพยากร การควบคุมความ</w:t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>ปลอดภัย คุณภาพงาน และการจัดการขยะจากการก่อสร้าง</w:t>
      </w:r>
    </w:p>
    <w:p w14:paraId="561626D8" w14:textId="732EEE20" w:rsidR="008D60B3" w:rsidRDefault="007277EC" w:rsidP="008D60B3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8D60B3">
        <w:rPr>
          <w:cs/>
        </w:rPr>
        <w:t>แนวคิดเศรษฐศาสตร์วิศวกรรม มูลค่าของเงินตาม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>เวลา การวิเคราะห์มูลค่าและการตัดสินใจ อัตราตอบแทน ต้นทุนตลอดอายุโครงการ การ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 xml:space="preserve">วิเคราะห์จุดคุ้มทุน ความเสี่ยงจากเงินเฟ้อและค่าเสื่อมราคา การประเมินทางเศรษฐศาสตร์ 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>และการประยุกต์ใช้ในโครงกา</w:t>
      </w:r>
      <w:r w:rsidR="008D60B3">
        <w:rPr>
          <w:rFonts w:hint="cs"/>
          <w:cs/>
        </w:rPr>
        <w:t>ร</w:t>
      </w:r>
      <w:r w:rsidR="008D60B3">
        <w:rPr>
          <w:cs/>
        </w:rPr>
        <w:t>ก่อสร้าง</w:t>
      </w:r>
    </w:p>
    <w:p w14:paraId="27D9FEEA" w14:textId="244BC985" w:rsidR="00231120" w:rsidRDefault="002342BC" w:rsidP="00231120">
      <w:pPr>
        <w:pStyle w:val="Heading4"/>
      </w:pPr>
      <w:r>
        <w:rPr>
          <w:cs/>
        </w:rPr>
        <w:t>ภาควิชาครุศาสตร์โยธา ใน รายวิชา 020323606 กลยุทธ์การประมาณราคาและวิเคราะห์</w:t>
      </w:r>
      <w:r>
        <w:rPr>
          <w:cs/>
        </w:rPr>
        <w:tab/>
      </w:r>
      <w:r>
        <w:rPr>
          <w:cs/>
        </w:rPr>
        <w:tab/>
        <w:t>ราคางานก่อสร้าง 3(3-0-6) ศึกษาเกี่ยวกับเรื่อง</w:t>
      </w:r>
      <w:r w:rsidR="00231120">
        <w:rPr>
          <w:cs/>
        </w:rPr>
        <w:t>การวางกลยุทธ์ในการประมาณราคาและ</w:t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>ควบคุมต้นทุน การจัดทำเอกสารประมูลงาน การเขียนข้อกำหนดและสัญญา การประมาณ</w:t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>ราคาค่าวัสดุ ค่าแรง เครื่องจักร และการใช้เทคนิคการวิเคราะห์ต้นทุน</w:t>
      </w:r>
    </w:p>
    <w:p w14:paraId="3BAB53C5" w14:textId="54F0A253" w:rsidR="00143DE7" w:rsidRDefault="002E6B91" w:rsidP="00143DE7">
      <w:pPr>
        <w:pStyle w:val="Heading4"/>
      </w:pPr>
      <w:r>
        <w:rPr>
          <w:cs/>
        </w:rPr>
        <w:t>ภาควิชาครุศาสตร์โยธา ใน รายวิชา 020323608 ศิลปะและเทคนิคเฉพาะสำหรับการ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บริหารงานก่อสร้าง 3(3-0-6) ศึกษาเกี่ยวกับเรื่อง</w:t>
      </w:r>
      <w:r w:rsidR="00143DE7">
        <w:rPr>
          <w:cs/>
        </w:rPr>
        <w:t>การพัฒนาเทคโนโลยีการก่อสร้าง เทคนิค</w:t>
      </w:r>
      <w:r w:rsidR="00143DE7">
        <w:rPr>
          <w:cs/>
        </w:rPr>
        <w:tab/>
      </w:r>
      <w:r w:rsidR="00143DE7">
        <w:rPr>
          <w:cs/>
        </w:rPr>
        <w:tab/>
      </w:r>
      <w:r w:rsidR="00143DE7">
        <w:rPr>
          <w:cs/>
        </w:rPr>
        <w:t xml:space="preserve">เฉพาะในการบริหารงานก่อสร้าง การเลือกวัสดุ การจัดการงานฐานราก งานโครงสร้างเหล็ก </w:t>
      </w:r>
      <w:r w:rsidR="00143DE7">
        <w:rPr>
          <w:cs/>
        </w:rPr>
        <w:tab/>
      </w:r>
      <w:r w:rsidR="00143DE7">
        <w:rPr>
          <w:cs/>
        </w:rPr>
        <w:tab/>
      </w:r>
      <w:r w:rsidR="00143DE7">
        <w:rPr>
          <w:cs/>
        </w:rPr>
        <w:t>ไม้ และคอนกรีต ระบบน้ำ อากาศ และพลังงาน</w:t>
      </w:r>
    </w:p>
    <w:p w14:paraId="6DD53582" w14:textId="44D786C9" w:rsidR="00143DE7" w:rsidRDefault="00AA00F3" w:rsidP="00B326AA">
      <w:pPr>
        <w:pStyle w:val="Heading4"/>
      </w:pPr>
      <w:r>
        <w:rPr>
          <w:cs/>
        </w:rPr>
        <w:lastRenderedPageBreak/>
        <w:t>ภาควิชาครุศาสตร์โยธา ใน รายวิชา 040113001 เคมีสำหรับวิศวกร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326AA">
        <w:rPr>
          <w:cs/>
        </w:rPr>
        <w:t xml:space="preserve">สารและการวัด อะตอม โมเลกุล พันธะเคมี ตารางธาตุ แก๊ส ของเหลว 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>ของแข็งสารละลาย อุณหพลศาสตร์เคมี จลนพลศาสตร์ สมดุลเคมี สมดุลไอออน และ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>เคมีไฟฟ้า</w:t>
      </w:r>
    </w:p>
    <w:p w14:paraId="406BA58C" w14:textId="4A1C2AB1" w:rsidR="00D36B09" w:rsidRDefault="004C4BAD" w:rsidP="00D36B09">
      <w:pPr>
        <w:pStyle w:val="Heading4"/>
      </w:pPr>
      <w:r>
        <w:rPr>
          <w:cs/>
        </w:rPr>
        <w:t xml:space="preserve">ภาควิชาครุศาสตร์โยธา ใน รายวิชา 040113002 ปฏิบัติการเคมีสำหรับวิศวกร 1(0-3-1)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36B09">
        <w:rPr>
          <w:cs/>
        </w:rPr>
        <w:t>การทดลองที่เกี่ยวข้องกับเนื้อหาในรายวิชาเคมีสำหรับวิศวกร เพื่อ</w:t>
      </w:r>
      <w:r w:rsidR="00D36B09">
        <w:rPr>
          <w:cs/>
        </w:rPr>
        <w:tab/>
      </w:r>
      <w:r w:rsidR="00D36B09">
        <w:rPr>
          <w:cs/>
        </w:rPr>
        <w:tab/>
      </w:r>
      <w:r w:rsidR="00D36B09">
        <w:rPr>
          <w:cs/>
        </w:rPr>
        <w:tab/>
      </w:r>
      <w:r w:rsidR="00D36B09">
        <w:rPr>
          <w:cs/>
        </w:rPr>
        <w:t>สนับสนุนทฤษฎีและการประยุกต์ในทางปฏิบัติ</w:t>
      </w:r>
    </w:p>
    <w:p w14:paraId="65B31612" w14:textId="584B8D8A" w:rsidR="00B07C02" w:rsidRDefault="00191466" w:rsidP="00B07C02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B07C02">
        <w:rPr>
          <w:cs/>
        </w:rPr>
        <w:tab/>
      </w:r>
      <w:r w:rsidR="00B07C02">
        <w:rPr>
          <w:cs/>
        </w:rPr>
        <w:tab/>
      </w:r>
      <w:r w:rsidR="00B07C02">
        <w:rPr>
          <w:cs/>
        </w:rPr>
        <w:t>ความรู้พื้นฐานทางสถิติ การใช้สถิติเชิงพรรณนา ความน่าจะเป็น การแจกแจง การทดสอบ</w:t>
      </w:r>
      <w:r w:rsidR="00B07C02">
        <w:rPr>
          <w:cs/>
        </w:rPr>
        <w:tab/>
      </w:r>
      <w:r w:rsidR="00B07C02">
        <w:rPr>
          <w:cs/>
        </w:rPr>
        <w:tab/>
      </w:r>
      <w:r w:rsidR="00B07C02">
        <w:rPr>
          <w:cs/>
        </w:rPr>
        <w:t xml:space="preserve">สมมติฐาน การวิเคราะห์ความแปรปรวน การทดสอบไคสแควร์ การวิเคราะห์การถดถอย </w:t>
      </w:r>
      <w:r w:rsidR="00B07C02">
        <w:rPr>
          <w:cs/>
        </w:rPr>
        <w:tab/>
      </w:r>
      <w:r w:rsidR="00B07C02">
        <w:rPr>
          <w:cs/>
        </w:rPr>
        <w:tab/>
      </w:r>
      <w:r w:rsidR="00B07C02">
        <w:rPr>
          <w:cs/>
        </w:rPr>
        <w:t>และการตีความผลทางสถิติ</w:t>
      </w:r>
    </w:p>
    <w:p w14:paraId="365DFA4C" w14:textId="5677365B" w:rsidR="00A34FCB" w:rsidRDefault="000B31D4" w:rsidP="00A34FCB">
      <w:pPr>
        <w:pStyle w:val="Heading4"/>
      </w:pPr>
      <w:r>
        <w:rPr>
          <w:cs/>
        </w:rPr>
        <w:t xml:space="preserve">ภาควิชาครุศาสตร์โยธา ใน รายวิชา 080103018 ภาษาอังกฤษเพื่อการทำงาน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A34FCB">
        <w:rPr>
          <w:cs/>
        </w:rPr>
        <w:t>ทักษะภาษาอังกฤษเพื่อการทำงาน การสมัครงาน การสัมภาษณ์ การ</w:t>
      </w:r>
      <w:r w:rsidR="00A34FCB">
        <w:rPr>
          <w:cs/>
        </w:rPr>
        <w:tab/>
      </w:r>
      <w:r w:rsidR="00A34FCB">
        <w:rPr>
          <w:cs/>
        </w:rPr>
        <w:tab/>
      </w:r>
      <w:r w:rsidR="00A34FCB">
        <w:rPr>
          <w:cs/>
        </w:rPr>
        <w:tab/>
      </w:r>
      <w:r w:rsidR="00A34FCB">
        <w:rPr>
          <w:cs/>
        </w:rPr>
        <w:t>เขียนอีเมล การโทรศัพท์ การประชุม การอธิบายสินค้าและบริการ การเจรจาต่อรอง และ</w:t>
      </w:r>
      <w:r w:rsidR="00A34FCB">
        <w:rPr>
          <w:cs/>
        </w:rPr>
        <w:tab/>
      </w:r>
      <w:r w:rsidR="00A34FCB">
        <w:rPr>
          <w:cs/>
        </w:rPr>
        <w:tab/>
      </w:r>
      <w:r w:rsidR="00A34FCB">
        <w:rPr>
          <w:cs/>
        </w:rPr>
        <w:t>การเดินทางเพื่อธุรกิจ</w:t>
      </w:r>
    </w:p>
    <w:p w14:paraId="28841E52" w14:textId="6E5F0E16" w:rsidR="00315635" w:rsidRDefault="00CE1487" w:rsidP="00315635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315635">
        <w:rPr>
          <w:cs/>
        </w:rPr>
        <w:t>พีชคณิตเชิงเส้น ตอบของสมการเชิงเส้น สมการเชิง</w:t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>อนุพันธ์อันดับหนึ่งและสอง การแปลงฟูเรียร์และลาปลาซ แคลคูลัสเวกเตอร์ วิธีเชิงตัวเลข</w:t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>สำหรับการแก้สมการ และการประยุกต์ใช้ในวิศวกรรมโยธา</w:t>
      </w:r>
    </w:p>
    <w:p w14:paraId="1FCA91BF" w14:textId="1142DA37" w:rsidR="00315635" w:rsidRPr="00315635" w:rsidRDefault="00924BB9" w:rsidP="00593B1B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93B1B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593B1B">
        <w:rPr>
          <w:cs/>
        </w:rPr>
        <w:tab/>
      </w:r>
      <w:r w:rsidR="00593B1B">
        <w:rPr>
          <w:cs/>
        </w:rPr>
        <w:tab/>
      </w:r>
      <w:r w:rsidR="00593B1B">
        <w:rPr>
          <w:cs/>
        </w:rPr>
        <w:t>การกำหนดขนาด ภาพสามมิติ ภาพตัด และการเขียนแบบด้วยคอมพิวเตอร์เบื้องต้น</w:t>
      </w:r>
    </w:p>
    <w:p w14:paraId="4E688DAF" w14:textId="18B94662" w:rsidR="006B31A5" w:rsidRDefault="00E976A4" w:rsidP="006B31A5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6B31A5">
        <w:rPr>
          <w:cs/>
        </w:rPr>
        <w:t xml:space="preserve">การออกแบบองค์อาคารไม้และเหล็ก การคำนวณแรงดึง 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>แรงอัด แรงดัด การเขียน</w:t>
      </w:r>
      <w:r w:rsidR="006B31A5">
        <w:rPr>
          <w:cs/>
        </w:rPr>
        <w:tab/>
        <w:t>แบบรายละเอียด การออกแบบโครงสร้างภายใต้แรงลมและ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>แผ่นดินไหว และการประยุกต์ใช้มาตรฐานงานออกแบบ</w:t>
      </w:r>
    </w:p>
    <w:p w14:paraId="401106BC" w14:textId="1916AF3B" w:rsidR="00EE0375" w:rsidRDefault="005B5BD1" w:rsidP="00EE0375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E0375">
        <w:rPr>
          <w:cs/>
        </w:rPr>
        <w:t>หลักการสำรวจเส้นทาง การกำหนดแนวเส้นทาง การออกแบบโค้งราบและโค้ง</w:t>
      </w:r>
      <w:r w:rsidR="00EE0375">
        <w:rPr>
          <w:cs/>
        </w:rPr>
        <w:tab/>
      </w:r>
      <w:r w:rsidR="00EE0375">
        <w:rPr>
          <w:cs/>
        </w:rPr>
        <w:tab/>
      </w:r>
      <w:r w:rsidR="00EE0375">
        <w:rPr>
          <w:cs/>
        </w:rPr>
        <w:t>ดิ่ง การวางแนวเส้นทาง งานดิน และการสำรวจเพื่อการก่อสร้างถนน</w:t>
      </w:r>
    </w:p>
    <w:p w14:paraId="4BDD4010" w14:textId="603ED068" w:rsidR="00A724D3" w:rsidRDefault="007A1A24" w:rsidP="00A724D3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A724D3">
        <w:rPr>
          <w:cs/>
        </w:rPr>
        <w:t>หลักการไฟไนต์เอลิเมนต์ สมการไฟไนต์เอลิเมนต์ การวิเคราะห์โครงข้อ</w:t>
      </w:r>
      <w:r w:rsidR="00A724D3">
        <w:rPr>
          <w:cs/>
        </w:rPr>
        <w:tab/>
      </w:r>
      <w:r w:rsidR="00A724D3">
        <w:rPr>
          <w:cs/>
        </w:rPr>
        <w:tab/>
      </w:r>
      <w:r w:rsidR="00A724D3">
        <w:rPr>
          <w:cs/>
        </w:rPr>
        <w:t>หมุนและโครงข้อแข็ง ความเค้นและความเครียดในระนาบ การประยุกต์ใช้วิธีไฟไนต์</w:t>
      </w:r>
      <w:r w:rsidR="00A724D3">
        <w:rPr>
          <w:cs/>
        </w:rPr>
        <w:br/>
      </w:r>
      <w:r w:rsidR="00A724D3">
        <w:rPr>
          <w:cs/>
        </w:rPr>
        <w:tab/>
      </w:r>
      <w:r w:rsidR="00A724D3">
        <w:rPr>
          <w:cs/>
        </w:rPr>
        <w:tab/>
      </w:r>
      <w:r w:rsidR="00A724D3">
        <w:rPr>
          <w:cs/>
        </w:rPr>
        <w:t>เอลิเมนต์ด้วยคอมพิวเตอร์</w:t>
      </w:r>
    </w:p>
    <w:p w14:paraId="39F29B84" w14:textId="12A2F12B" w:rsidR="00B42C73" w:rsidRDefault="00BA4991" w:rsidP="00B42C73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B42C73">
        <w:rPr>
          <w:rFonts w:hint="cs"/>
          <w:cs/>
        </w:rPr>
        <w:t xml:space="preserve"> </w:t>
      </w:r>
      <w:r w:rsidR="00B42C73">
        <w:rPr>
          <w:cs/>
        </w:rPr>
        <w:t>เทคนิคการออกแบบและการก่อสร้างผิวทาง การประเมินและ</w:t>
      </w:r>
      <w:r w:rsidR="00B42C73">
        <w:rPr>
          <w:cs/>
        </w:rPr>
        <w:tab/>
      </w:r>
      <w:r w:rsidR="00B42C73">
        <w:rPr>
          <w:cs/>
        </w:rPr>
        <w:tab/>
      </w:r>
      <w:r w:rsidR="00B42C73">
        <w:rPr>
          <w:cs/>
        </w:rPr>
        <w:t>บำรุงรักษาถนน การจำแนกความเสียหายของผิวทาง การรีไซเคิลวัสดุ การทำผิวใหม่ และ</w:t>
      </w:r>
      <w:r w:rsidR="00B42C73">
        <w:rPr>
          <w:cs/>
        </w:rPr>
        <w:tab/>
      </w:r>
      <w:r w:rsidR="00B42C73">
        <w:rPr>
          <w:cs/>
        </w:rPr>
        <w:tab/>
      </w:r>
      <w:r w:rsidR="00B42C73">
        <w:rPr>
          <w:cs/>
        </w:rPr>
        <w:t>การจัดการผิวทาง</w:t>
      </w:r>
    </w:p>
    <w:p w14:paraId="79B1F324" w14:textId="42D40A56" w:rsidR="001739B2" w:rsidRDefault="0002044A" w:rsidP="001739B2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739B2">
        <w:rPr>
          <w:cs/>
        </w:rPr>
        <w:t>การกำเนิดและลักษณะของแหล่งน้ำใต้ดิน กฎของดาร์ซี การเคลื่อนที่ของน้ำใต้</w:t>
      </w:r>
      <w:r w:rsidR="001739B2">
        <w:rPr>
          <w:cs/>
        </w:rPr>
        <w:tab/>
      </w:r>
      <w:r w:rsidR="001739B2">
        <w:rPr>
          <w:cs/>
        </w:rPr>
        <w:tab/>
      </w:r>
      <w:r w:rsidR="001739B2">
        <w:rPr>
          <w:cs/>
        </w:rPr>
        <w:t xml:space="preserve">ดิน การทดสอบและสำรวจ การออกแบบและก่อสร้างบ่อน้ำบาดาล ปริมาณน้ำทดแทน </w:t>
      </w:r>
      <w:r w:rsidR="001739B2">
        <w:rPr>
          <w:cs/>
        </w:rPr>
        <w:tab/>
      </w:r>
      <w:r w:rsidR="001739B2">
        <w:rPr>
          <w:cs/>
        </w:rPr>
        <w:tab/>
      </w:r>
      <w:r w:rsidR="001739B2">
        <w:rPr>
          <w:cs/>
        </w:rPr>
        <w:tab/>
        <w:t>คุณภาพน้ำใต้ดิน และการจัดการทรัพยากรน้ำใต้ดิน</w:t>
      </w:r>
    </w:p>
    <w:p w14:paraId="720A06E7" w14:textId="39B4F8C2" w:rsidR="006148DD" w:rsidRDefault="00277898" w:rsidP="006148DD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148DD">
        <w:rPr>
          <w:cs/>
        </w:rPr>
        <w:t>ประเภทและวิธีการก่อสร้างถนน สะพาน ระบบท่อระบายน้ำ ระบบผลิตและ</w:t>
      </w:r>
      <w:r w:rsidR="006148DD">
        <w:rPr>
          <w:cs/>
        </w:rPr>
        <w:tab/>
      </w:r>
      <w:r w:rsidR="006148DD">
        <w:rPr>
          <w:cs/>
        </w:rPr>
        <w:tab/>
      </w:r>
      <w:r w:rsidR="006148DD">
        <w:rPr>
          <w:cs/>
        </w:rPr>
        <w:t>แจกจ่ายน้ำประปา ระบบบำบัดน้ำเสีย และการจัดการโครงสร้างพื้นฐานที่เกี่ยวข้อง</w:t>
      </w:r>
    </w:p>
    <w:p w14:paraId="543408C9" w14:textId="2F66409A" w:rsidR="00810DCC" w:rsidRDefault="00D1585E" w:rsidP="00810DCC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810DCC">
        <w:rPr>
          <w:cs/>
        </w:rPr>
        <w:t xml:space="preserve">พีชคณิตเชิงเส้น สมการเชิงอนุพันธ์อันดับหนึ่งและสอง </w:t>
      </w:r>
      <w:r w:rsidR="00810DCC">
        <w:rPr>
          <w:cs/>
        </w:rPr>
        <w:tab/>
      </w:r>
      <w:r w:rsidR="00810DCC">
        <w:rPr>
          <w:cs/>
        </w:rPr>
        <w:tab/>
      </w:r>
      <w:r w:rsidR="00810DCC">
        <w:rPr>
          <w:cs/>
        </w:rPr>
        <w:t>การแปลงฟูเรียร์และลาปลาซ แคลคูลัสเวกเตอร์ ระเบียบวิธีเชิงตัวเลข และการประยุกต์ใช้</w:t>
      </w:r>
      <w:r w:rsidR="00810DCC">
        <w:rPr>
          <w:cs/>
        </w:rPr>
        <w:tab/>
      </w:r>
      <w:r w:rsidR="00810DCC">
        <w:rPr>
          <w:cs/>
        </w:rPr>
        <w:tab/>
      </w:r>
      <w:r w:rsidR="00810DCC">
        <w:rPr>
          <w:cs/>
        </w:rPr>
        <w:t>ทางวิศวกรรมโยธา</w:t>
      </w:r>
    </w:p>
    <w:p w14:paraId="1B831B2F" w14:textId="4313D71B" w:rsidR="006F4586" w:rsidRDefault="00A71FD5" w:rsidP="006F4586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F4586">
        <w:rPr>
          <w:cs/>
        </w:rPr>
        <w:t>การเขียนแบบทางวิศวกรรม มาตรฐานการเขียนแบบ การฉายภาพ การ</w:t>
      </w:r>
      <w:r w:rsidR="006F4586">
        <w:rPr>
          <w:cs/>
        </w:rPr>
        <w:tab/>
      </w:r>
      <w:r w:rsidR="006F4586">
        <w:rPr>
          <w:cs/>
        </w:rPr>
        <w:tab/>
      </w:r>
      <w:r w:rsidR="006F4586">
        <w:rPr>
          <w:cs/>
        </w:rPr>
        <w:tab/>
      </w:r>
      <w:r w:rsidR="006F4586">
        <w:rPr>
          <w:cs/>
        </w:rPr>
        <w:t>กำหนดขนาด ภาพสามมิติ การใช้ซอฟต์แวร์ช่วยเขียนแบบ</w:t>
      </w:r>
    </w:p>
    <w:p w14:paraId="6326D8BA" w14:textId="4EA244DB" w:rsidR="00AA5F9A" w:rsidRDefault="00364CE1" w:rsidP="00AA5F9A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AA5F9A">
        <w:rPr>
          <w:cs/>
        </w:rPr>
        <w:t>หลักการออกแบบโครงสร้างไม้และเหล็ก การเขียนแบบ</w:t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>รายละเอียด การออกแบบ</w:t>
      </w:r>
      <w:r w:rsidR="00AA5F9A">
        <w:rPr>
          <w:cs/>
        </w:rPr>
        <w:tab/>
        <w:t>องค์อาคารภายใต้แรงดึง แรงอัด แรงบิด และแรงลม รวมถึงการ</w:t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>ออกแบบโครงสร้างต้านแผ่นดินไหว</w:t>
      </w:r>
    </w:p>
    <w:p w14:paraId="1C6DDC3E" w14:textId="34366016" w:rsidR="004C50B7" w:rsidRDefault="008D723A" w:rsidP="004C50B7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4C50B7">
        <w:rPr>
          <w:cs/>
        </w:rPr>
        <w:t>หลักการสำรวจเส้นทาง การกำหนดแนวและออกแบบเส้นทาง การทำ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>โครงข่ายสำรวจ วิเคราะห์ข้อมูลการสำรวจ และการประยุกต์ใช้ในงานออกแบบทาง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>วิศวกรรม</w:t>
      </w:r>
    </w:p>
    <w:p w14:paraId="7FC1C110" w14:textId="795B2D13" w:rsidR="005D7281" w:rsidRDefault="00585083" w:rsidP="005D7281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D7281">
        <w:rPr>
          <w:cs/>
        </w:rPr>
        <w:t>หลักการของวิธีไฟไนต์เอลิเมนต์ การสร้างสมการไฟไนต์เอลิเมนต์ การ</w:t>
      </w:r>
      <w:r w:rsidR="005D7281">
        <w:rPr>
          <w:cs/>
        </w:rPr>
        <w:tab/>
      </w:r>
      <w:r w:rsidR="005D7281">
        <w:rPr>
          <w:cs/>
        </w:rPr>
        <w:tab/>
      </w:r>
      <w:r w:rsidR="005D7281">
        <w:rPr>
          <w:cs/>
        </w:rPr>
        <w:t>วิเคราะห์โครงข้อหมุนและโครงข้อแข็ง ความเค้นและความเครียด การใช้คอมพิวเตอร์ช่วย</w:t>
      </w:r>
      <w:r w:rsidR="005D7281">
        <w:rPr>
          <w:cs/>
        </w:rPr>
        <w:tab/>
      </w:r>
      <w:r w:rsidR="005D7281">
        <w:rPr>
          <w:cs/>
        </w:rPr>
        <w:tab/>
      </w:r>
      <w:r w:rsidR="005D7281">
        <w:rPr>
          <w:cs/>
        </w:rPr>
        <w:t>วิเคราะห์โครงสร้าง</w:t>
      </w:r>
    </w:p>
    <w:p w14:paraId="3FB6D115" w14:textId="78BFB5F4" w:rsidR="004F2E7C" w:rsidRDefault="00094BBB" w:rsidP="004F2E7C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4F2E7C">
        <w:rPr>
          <w:cs/>
        </w:rPr>
        <w:t>เทคนิคการออกแบบและก่อสร้างผิวทางถนน การประเมินและ</w:t>
      </w:r>
      <w:r w:rsidR="004F2E7C">
        <w:rPr>
          <w:cs/>
        </w:rPr>
        <w:tab/>
      </w:r>
      <w:r w:rsidR="004F2E7C">
        <w:rPr>
          <w:cs/>
        </w:rPr>
        <w:tab/>
      </w:r>
      <w:r w:rsidR="004F2E7C">
        <w:rPr>
          <w:cs/>
        </w:rPr>
        <w:t xml:space="preserve">บำรุงรักษา การจำแนกความเสียหายของผิวทาง การนำวัสดุเก่ามาใช้ใหม่ การทำผิวใหม่ </w:t>
      </w:r>
      <w:r w:rsidR="004F2E7C">
        <w:rPr>
          <w:cs/>
        </w:rPr>
        <w:tab/>
      </w:r>
      <w:r w:rsidR="004F2E7C">
        <w:rPr>
          <w:cs/>
        </w:rPr>
        <w:tab/>
      </w:r>
      <w:r w:rsidR="004F2E7C">
        <w:rPr>
          <w:cs/>
        </w:rPr>
        <w:t>และการจัดการผิวทาง</w:t>
      </w:r>
    </w:p>
    <w:p w14:paraId="6521443C" w14:textId="48528B93" w:rsidR="005F7528" w:rsidRDefault="00043E99" w:rsidP="005F7528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F7528">
        <w:rPr>
          <w:cs/>
        </w:rPr>
        <w:t>การกำเนิดและโครงสร้างของน้ำใต้ดิน กฎของดาร์ซี สมการการไหล การ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 xml:space="preserve">ทดสอบน้ำใต้ดิน การออกแบบและก่อสร้างบ่อน้ำบาดาล การจัดการทรัพยากรน้ำใต้ดิน 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>และการสร้างแบบจำลองทางคณิตศาสตร์</w:t>
      </w:r>
    </w:p>
    <w:p w14:paraId="11512AD0" w14:textId="6F49BACC" w:rsidR="005F7528" w:rsidRDefault="00496B8E" w:rsidP="006E2703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2703">
        <w:rPr>
          <w:cs/>
        </w:rPr>
        <w:t>ประเภทและวิธีการก่อสร้างระบบสาธารณูปโภค เช่น ถนน สะพาน ระบบ</w:t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>ระบายน้ำ ระบบประปา ระบบบำบัดน้ำเสีย และองค์ประกอบอื่นที่เกี่ยวข้องกับโครงสร้าง</w:t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>พื้นฐาน</w:t>
      </w:r>
    </w:p>
    <w:p w14:paraId="7765D62F" w14:textId="0AED2B64" w:rsidR="00453713" w:rsidRDefault="00284DF8" w:rsidP="00453713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453713">
        <w:rPr>
          <w:cs/>
        </w:rPr>
        <w:t>หลักการและความสำคัญของการประกันคุณภาพการศึกษา มาตรฐาน</w:t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>และองค์ประกอบของคุณภาพ กระบวนการจัดการและการประเมินคุณภาพ การจัดทำ</w:t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>รายงาน และการใช้ผลเพื่อพัฒนาอย่างต่อเนื่อง</w:t>
      </w:r>
    </w:p>
    <w:p w14:paraId="538B969A" w14:textId="54058922" w:rsidR="00453713" w:rsidRDefault="00C96B0B" w:rsidP="002B781F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2B781F">
        <w:rPr>
          <w:cs/>
        </w:rPr>
        <w:t>แนวคิดการเป็นผู้ประกอบการ การริเริ่มธุรกิจ การพัฒนาสินค้าและบริการ</w:t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>นวัตกรรมการสร้างโมเดลธุรกิจ การนำเสนอ การจัดการทรัพย์สินทางปัญญา และกฎหมาย</w:t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>ที่เกี่ยวข้อง</w:t>
      </w:r>
    </w:p>
    <w:p w14:paraId="7F244CD6" w14:textId="15BE807A" w:rsidR="00151F7E" w:rsidRDefault="00CA6C02" w:rsidP="00151F7E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151F7E">
        <w:rPr>
          <w:cs/>
        </w:rPr>
        <w:tab/>
      </w:r>
      <w:r w:rsidR="00151F7E">
        <w:rPr>
          <w:cs/>
        </w:rPr>
        <w:tab/>
      </w:r>
      <w:r w:rsidR="00151F7E">
        <w:rPr>
          <w:cs/>
        </w:rPr>
        <w:t>ความรู้พื้นฐานทางสถิติ การใช้สถิติเชิงพรรณนา ความน่าจะเป็น การแจกแจง การ</w:t>
      </w:r>
      <w:r w:rsidR="00151F7E">
        <w:rPr>
          <w:cs/>
        </w:rPr>
        <w:tab/>
      </w:r>
      <w:r w:rsidR="00151F7E">
        <w:rPr>
          <w:cs/>
        </w:rPr>
        <w:tab/>
      </w:r>
      <w:r w:rsidR="00151F7E">
        <w:rPr>
          <w:cs/>
        </w:rPr>
        <w:tab/>
        <w:t>ทดสอบสมมติฐาน การวิเคราะห์ความแปรปรวน การถดถอยเชิงเส้น และการตีความผลทาง</w:t>
      </w:r>
      <w:r w:rsidR="00151F7E">
        <w:rPr>
          <w:cs/>
        </w:rPr>
        <w:tab/>
      </w:r>
      <w:r w:rsidR="00151F7E">
        <w:rPr>
          <w:cs/>
        </w:rPr>
        <w:tab/>
        <w:t>สถิติ</w:t>
      </w:r>
    </w:p>
    <w:p w14:paraId="1BCFB332" w14:textId="4B18343F" w:rsidR="00E83E84" w:rsidRDefault="00E0791A" w:rsidP="00E83E84">
      <w:pPr>
        <w:pStyle w:val="Heading4"/>
      </w:pPr>
      <w:r>
        <w:rPr>
          <w:cs/>
        </w:rPr>
        <w:t>ภาควิชาครุศาสตร์โยธา ใน รายวิชา 020323037 เทคนิคการก่อสร้างสำหรับครูช่าง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อุตสาหกรรม 3(3-0-6) ศึกษาเกี่ยวกับเรื่อง</w:t>
      </w:r>
      <w:r w:rsidR="00E83E84">
        <w:rPr>
          <w:cs/>
        </w:rPr>
        <w:t>การอ่านแบบก่อสร้าง รายการวัสดุ เทคนิคการ</w:t>
      </w:r>
      <w:r w:rsidR="00E83E84">
        <w:rPr>
          <w:cs/>
        </w:rPr>
        <w:tab/>
      </w:r>
      <w:r w:rsidR="00E83E84">
        <w:rPr>
          <w:cs/>
        </w:rPr>
        <w:tab/>
      </w:r>
      <w:r w:rsidR="00E83E84">
        <w:rPr>
          <w:cs/>
        </w:rPr>
        <w:t xml:space="preserve">ก่อสร้าง งานฐานราก คาน เสา พื้น โครงหลังคา งานก่อฉาบ ปูกระเบื้อง งานระบบไฟฟ้า </w:t>
      </w:r>
      <w:r w:rsidR="00E83E84">
        <w:rPr>
          <w:cs/>
        </w:rPr>
        <w:tab/>
      </w:r>
      <w:r w:rsidR="00E83E84">
        <w:rPr>
          <w:cs/>
        </w:rPr>
        <w:tab/>
      </w:r>
      <w:r w:rsidR="00E83E84">
        <w:rPr>
          <w:cs/>
        </w:rPr>
        <w:t>สุขาภิบาล และงานสถาปัตยกรรมพื้นฐาน</w:t>
      </w:r>
    </w:p>
    <w:p w14:paraId="5FAB5DDF" w14:textId="410E9E9D" w:rsidR="00E83E84" w:rsidRDefault="00E06941" w:rsidP="0034057F">
      <w:pPr>
        <w:pStyle w:val="Heading4"/>
      </w:pPr>
      <w:r>
        <w:rPr>
          <w:cs/>
        </w:rPr>
        <w:lastRenderedPageBreak/>
        <w:t>ภาควิชาครุศาสตร์โยธา ใน รายวิชา 020323110 โปรแกรมคอมพิวเตอร์เทคโนโลยี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แบบจำลองสารสนเทศอาคาร 3(2-2-5) ศึกษาเกี่ยวกับ</w:t>
      </w:r>
      <w:r w:rsidR="0034057F">
        <w:rPr>
          <w:cs/>
        </w:rPr>
        <w:t xml:space="preserve">การใช้โปรแกรม </w:t>
      </w:r>
      <w:r w:rsidR="0034057F">
        <w:t xml:space="preserve">BIM </w:t>
      </w:r>
      <w:r w:rsidR="0034057F">
        <w:rPr>
          <w:cs/>
        </w:rPr>
        <w:t>ในการ</w:t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>ออกแบบและเขียนแบบ การประมาณราคา การจัดการโครงการ การก่อสร้างงานโครงสร้าง</w:t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>ระบบไฟฟ้า งานสถาปัตยกรรม และระบบประปาสุขาภิบาล</w:t>
      </w:r>
    </w:p>
    <w:p w14:paraId="1F97279C" w14:textId="24DB9F6F" w:rsidR="0034057F" w:rsidRDefault="00FD53CC" w:rsidP="006D3DE4">
      <w:pPr>
        <w:pStyle w:val="Heading4"/>
      </w:pPr>
      <w:r>
        <w:rPr>
          <w:cs/>
        </w:rPr>
        <w:t>ภาควิชาครุศาสตร์โยธา ใน รายวิชา 020323037 เทคนิคก่อสร้างสำหรับครูช่าง</w:t>
      </w:r>
      <w:r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ab/>
      </w:r>
      <w:r>
        <w:rPr>
          <w:cs/>
        </w:rPr>
        <w:t>อุตสาหกรรม 3(3-0-6) ศึกษาเกี่ยวกับเรื่อง</w:t>
      </w:r>
      <w:r w:rsidR="006D3DE4">
        <w:rPr>
          <w:cs/>
        </w:rPr>
        <w:t>การอ่านแบบ รายการก่อสร้าง วัสดุและเทคนิค</w:t>
      </w:r>
      <w:r w:rsidR="006D3DE4"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>การก่อสร้าง งานเตรียมพื้นที่ งานฐาน</w:t>
      </w:r>
      <w:r w:rsidR="006D3DE4">
        <w:rPr>
          <w:rFonts w:hint="cs"/>
          <w:cs/>
        </w:rPr>
        <w:t xml:space="preserve"> </w:t>
      </w:r>
      <w:r w:rsidR="006D3DE4">
        <w:rPr>
          <w:cs/>
        </w:rPr>
        <w:t>ราก คาน เสา พื้น โครงหลังคา งานก่อ งานฉาบ งาน</w:t>
      </w:r>
      <w:r w:rsidR="006D3DE4"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>ปูกระเบื้อง ฝ้าเพดาน งานสี งานระบบ</w:t>
      </w:r>
      <w:r w:rsidR="006D3DE4">
        <w:rPr>
          <w:cs/>
        </w:rPr>
        <w:tab/>
        <w:t>ท่อ งานสุขาภิบาล และระบบไฟฟ้า</w:t>
      </w:r>
    </w:p>
    <w:p w14:paraId="0AD60201" w14:textId="72D97A86" w:rsidR="006D3DE4" w:rsidRDefault="00006A0F" w:rsidP="00BE7E1D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BE7E1D">
        <w:rPr>
          <w:cs/>
        </w:rPr>
        <w:t>หลักการออกแบบโครงสร้างไม้และโครงสร้างเหล็ก การ</w:t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>คำนวณและการเลือกใช้วัสดุ การเขียนแบบรายละเอียด และการประยุกต์ใช้มาตรฐานงาน</w:t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>ออกแบบ</w:t>
      </w:r>
    </w:p>
    <w:p w14:paraId="64CBA597" w14:textId="46C4B5B7" w:rsidR="009316B6" w:rsidRDefault="00640716" w:rsidP="00B82B39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82B39">
        <w:rPr>
          <w:cs/>
        </w:rPr>
        <w:t>แนวคิดเกี่ยวกับการเป็นผู้ประกอบการ การริเริ่มธุรกิจ การพัฒนาสินค้าและ</w:t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>บริการนวัตกรรม การพัฒนาโมเดลธุรกิจ เทคนิคการนำเสนอ การจัดการทรัพย์สินทาง</w:t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>ปัญญา และกฎหมายที่เกี่ยวข้อ</w:t>
      </w:r>
      <w:r w:rsidR="00B82B39">
        <w:rPr>
          <w:rFonts w:hint="cs"/>
          <w:cs/>
        </w:rPr>
        <w:t>ง</w:t>
      </w:r>
    </w:p>
    <w:p w14:paraId="34B4FECA" w14:textId="6EA5045A" w:rsidR="0029423E" w:rsidRDefault="00FC1047" w:rsidP="0029423E">
      <w:pPr>
        <w:pStyle w:val="Heading4"/>
      </w:pPr>
      <w:r>
        <w:rPr>
          <w:cs/>
        </w:rPr>
        <w:t xml:space="preserve">ภาควิชาครุศาสตร์โยธา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9423E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>ปัญหา การออกแบบอัลกอริทึม การสร้างและเรียกใช้ฟังก์ชัน การจัดการข้อมูล และการ</w:t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>พัฒนาโปรแกรมสำหรับงานวิศวกรรม</w:t>
      </w:r>
    </w:p>
    <w:p w14:paraId="0FAF5F3A" w14:textId="4526D664" w:rsidR="0029423E" w:rsidRDefault="00912944" w:rsidP="007233C1">
      <w:pPr>
        <w:pStyle w:val="Heading4"/>
      </w:pPr>
      <w:r>
        <w:rPr>
          <w:cs/>
        </w:rPr>
        <w:t>ภาควิชาครุศาสตร์โยธา ใน 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7233C1">
        <w:rPr>
          <w:cs/>
        </w:rPr>
        <w:t xml:space="preserve">ความรู้พื้นฐานด้านการถ่ายภาพ เทคนิคการใช้กล้อง องค์ประกอบของภาพ </w:t>
      </w:r>
      <w:r w:rsidR="007233C1">
        <w:rPr>
          <w:cs/>
        </w:rPr>
        <w:tab/>
      </w:r>
      <w:r w:rsidR="007233C1">
        <w:rPr>
          <w:cs/>
        </w:rPr>
        <w:tab/>
      </w:r>
      <w:r w:rsidR="007233C1">
        <w:rPr>
          <w:cs/>
        </w:rPr>
        <w:t>แสงและเงา และการประยุกต์ใช้การถ่ายภาพในงานวิชาชีพ</w:t>
      </w:r>
    </w:p>
    <w:p w14:paraId="38EB8D3A" w14:textId="48A7107B" w:rsidR="007233C1" w:rsidRDefault="00D726E1" w:rsidP="000A25AC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A25AC">
        <w:rPr>
          <w:cs/>
        </w:rPr>
        <w:t>มาตรฐานการเขียนแบบ การฉายภาพเรขาคณิต การกำหนดขนาด ภาพสาม</w:t>
      </w:r>
      <w:r w:rsidR="000A25AC">
        <w:rPr>
          <w:cs/>
        </w:rPr>
        <w:tab/>
      </w:r>
      <w:r w:rsidR="000A25AC">
        <w:rPr>
          <w:cs/>
        </w:rPr>
        <w:tab/>
      </w:r>
      <w:r w:rsidR="000A25AC">
        <w:rPr>
          <w:cs/>
        </w:rPr>
        <w:t>มิติ ภาพตัด ภาพคลี่ และการเขียนแบบด้วยคอมพิวเตอร์</w:t>
      </w:r>
    </w:p>
    <w:p w14:paraId="27808EA1" w14:textId="7A97FED3" w:rsidR="004A578B" w:rsidRDefault="00363BA7" w:rsidP="004A578B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 3(3-0-6) ศึกษาเกี่ยวกับ</w:t>
      </w:r>
      <w:r w:rsidR="004A578B">
        <w:rPr>
          <w:cs/>
        </w:rPr>
        <w:tab/>
      </w:r>
      <w:r w:rsidR="004A578B">
        <w:rPr>
          <w:cs/>
        </w:rPr>
        <w:tab/>
      </w:r>
      <w:r>
        <w:rPr>
          <w:cs/>
        </w:rPr>
        <w:t>เรื่อง</w:t>
      </w:r>
      <w:r w:rsidR="004A578B">
        <w:rPr>
          <w:cs/>
        </w:rPr>
        <w:t xml:space="preserve">สมบัติของวัสดุวิศวกรรม เช่น โลหะ พอลิเมอร์ เซรามิก วัสดุผสม คอนกรีต แอสฟัลต์ </w:t>
      </w:r>
      <w:r w:rsidR="004A578B">
        <w:rPr>
          <w:cs/>
        </w:rPr>
        <w:tab/>
      </w:r>
      <w:r w:rsidR="004A578B">
        <w:rPr>
          <w:cs/>
        </w:rPr>
        <w:tab/>
      </w:r>
      <w:r w:rsidR="004A578B">
        <w:rPr>
          <w:cs/>
        </w:rPr>
        <w:t>และไม้ รวมถึงวิธีการทดสอบวัสดุแบบทำลายและไม่ทำลาย</w:t>
      </w:r>
    </w:p>
    <w:p w14:paraId="11F8CB3A" w14:textId="3BAA4454" w:rsidR="004A578B" w:rsidRDefault="00C75EE5" w:rsidP="007359AF">
      <w:pPr>
        <w:pStyle w:val="Heading4"/>
      </w:pPr>
      <w:r>
        <w:rPr>
          <w:cs/>
        </w:rPr>
        <w:lastRenderedPageBreak/>
        <w:t>ภาควิชาครุศาสตร์โยธา ใน รายวิชา 020323203 การออกแบบโครงสร้างไม้และเหล็ก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7359AF">
        <w:rPr>
          <w:cs/>
        </w:rPr>
        <w:t xml:space="preserve">การออกแบบองค์อาคารไม้และเหล็กภายใต้แรงดึง แรงอัด แรงบิด </w:t>
      </w:r>
      <w:r w:rsidR="007359AF">
        <w:rPr>
          <w:cs/>
        </w:rPr>
        <w:tab/>
      </w:r>
      <w:r w:rsidR="007359AF">
        <w:rPr>
          <w:cs/>
        </w:rPr>
        <w:tab/>
      </w:r>
      <w:r w:rsidR="007359AF">
        <w:rPr>
          <w:cs/>
        </w:rPr>
        <w:t>แรงลม และแผ่นดินไหว การเขียนแบบรายละเอียดโครงสร้าง และการประยุกต์ใช้มาตรฐาน</w:t>
      </w:r>
      <w:r w:rsidR="007359AF">
        <w:rPr>
          <w:cs/>
        </w:rPr>
        <w:tab/>
      </w:r>
      <w:r w:rsidR="007359AF">
        <w:rPr>
          <w:cs/>
        </w:rPr>
        <w:tab/>
      </w:r>
      <w:r w:rsidR="007359AF">
        <w:rPr>
          <w:cs/>
        </w:rPr>
        <w:t>งานออกแบบ</w:t>
      </w:r>
    </w:p>
    <w:p w14:paraId="478F5AD4" w14:textId="5F7FF948" w:rsidR="00F945A2" w:rsidRDefault="009C2CAD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F945A2">
        <w:rPr>
          <w:cs/>
        </w:rPr>
        <w:t>หลักการก่อสร้าง เทคนิคและวิธีการก่อสร้าง การจัดทำบัญชี</w:t>
      </w:r>
      <w:r w:rsidR="00F945A2">
        <w:rPr>
          <w:cs/>
        </w:rPr>
        <w:tab/>
      </w:r>
      <w:r w:rsidR="00F945A2">
        <w:rPr>
          <w:cs/>
        </w:rPr>
        <w:tab/>
      </w:r>
      <w:r w:rsidR="00F945A2">
        <w:rPr>
          <w:cs/>
        </w:rPr>
        <w:t>ปริมาณงาน การประมาณ</w:t>
      </w:r>
      <w:r w:rsidR="00F945A2">
        <w:rPr>
          <w:cs/>
        </w:rPr>
        <w:tab/>
        <w:t>ราคาค่าวัสดุและค่าแรง การตรวจสอบความถูกต้อง และการใช้</w:t>
      </w:r>
      <w:r w:rsidR="00F945A2">
        <w:rPr>
          <w:cs/>
        </w:rPr>
        <w:tab/>
      </w:r>
      <w:r w:rsidR="00F945A2">
        <w:rPr>
          <w:cs/>
        </w:rPr>
        <w:tab/>
      </w:r>
      <w:r w:rsidR="00F945A2">
        <w:rPr>
          <w:cs/>
        </w:rPr>
        <w:t>โปรแกรมคอมพิวเตอร์ช่วยในการประมาณราคา</w:t>
      </w:r>
    </w:p>
    <w:p w14:paraId="03430414" w14:textId="2C709B88" w:rsidR="007359AF" w:rsidRDefault="004C11D8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วิธีไฟไนต์อิเลเมนต์เบื้องต้น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855D3">
        <w:rPr>
          <w:cs/>
        </w:rPr>
        <w:t xml:space="preserve">หลักการไฟไนต์เอลิเมนต์ การสร้างสมการ การวิเคราะห์โครงข้อหมุน </w:t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>โครงข้อแข็ง การวิเคราะห์พลศาสตร์โครงสร้างเบื้องต้น และการออกแบบอาคารต้าน</w:t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>แผ่นดินไหว</w:t>
      </w:r>
    </w:p>
    <w:p w14:paraId="69CAE040" w14:textId="5A0A0720" w:rsidR="00912DD4" w:rsidRDefault="00F87C6C" w:rsidP="00912DD4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12DD4">
        <w:rPr>
          <w:cs/>
        </w:rPr>
        <w:t>วิธีการปรับปรุงคุณภาพดิน เช่น การบดอัด การระบายน้ำ การเสริม</w:t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>ความแข็งแรงด้วยสารผสมเพิ่ม สมอดิน เสาเข็มขนาดเล็ก การเสริมโครงสร้างดิน และการ</w:t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>ประยุกต์ใช้ในงานก่อสร้าง</w:t>
      </w:r>
    </w:p>
    <w:p w14:paraId="617D5D73" w14:textId="2A79306D" w:rsidR="00912DD4" w:rsidRDefault="005C7A11" w:rsidP="00CB138B">
      <w:pPr>
        <w:pStyle w:val="Heading4"/>
      </w:pPr>
      <w:r>
        <w:rPr>
          <w:cs/>
        </w:rPr>
        <w:t xml:space="preserve">ภาควิชาครุศาสตร์โยธา ใน รายวิชา 020323503 วิศวกรรมประปาและสุขาภิบาล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B138B">
        <w:rPr>
          <w:cs/>
        </w:rPr>
        <w:t>แหล่งน้ำและการผลิตน้ำประปา คุณสมบัติและมาตรฐานน้ำ การ</w:t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 xml:space="preserve">ปรับปรุงคุณภาพน้ำ </w:t>
      </w:r>
      <w:r w:rsidR="00CB138B">
        <w:rPr>
          <w:cs/>
        </w:rPr>
        <w:tab/>
        <w:t>ระบบขนส่งและจ่ายน้ำ การจัดการและบำบัดน้ำเสีย น้ำทิ้ง และ</w:t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>ระบบระบายน้ำในเขตเมือง</w:t>
      </w:r>
    </w:p>
    <w:p w14:paraId="49126D0B" w14:textId="54AE5703" w:rsidR="0062415C" w:rsidRDefault="000618A1" w:rsidP="0062415C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62415C">
        <w:rPr>
          <w:cs/>
        </w:rPr>
        <w:t>แนวคิดทางเศรษฐศาสตร์วิศวกรรม มูลค่าเงินตาม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 xml:space="preserve">เวลา การวิเคราะห์ต้นทุน </w:t>
      </w:r>
      <w:r w:rsidR="0062415C">
        <w:rPr>
          <w:cs/>
        </w:rPr>
        <w:tab/>
        <w:t>ผลตอบแทนและความเสี่ยง การประเมินความคุ้มค่าของ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>โครงการก่อสร้าง และการ</w:t>
      </w:r>
      <w:r w:rsidR="0062415C">
        <w:rPr>
          <w:cs/>
        </w:rPr>
        <w:tab/>
        <w:t>ประยุกต์ใช้การวิเคราะห์ทางเศรษฐศาสตร์</w:t>
      </w:r>
    </w:p>
    <w:p w14:paraId="77573452" w14:textId="7CF70E87" w:rsidR="00B936AF" w:rsidRDefault="00A87E5A" w:rsidP="00964912">
      <w:pPr>
        <w:pStyle w:val="Heading4"/>
      </w:pPr>
      <w:r>
        <w:rPr>
          <w:cs/>
        </w:rPr>
        <w:t>ภาควิชาครุศาสตร์โยธา ใน รายวิชา 020323021 หลักวิชาชีพครู 3(3-0-6) ศึกษาเกี่ยวกับ</w:t>
      </w:r>
      <w:r>
        <w:rPr>
          <w:cs/>
        </w:rPr>
        <w:tab/>
        <w:t>เรื่อง</w:t>
      </w:r>
      <w:r w:rsidR="00964912">
        <w:rPr>
          <w:cs/>
        </w:rPr>
        <w:t>แนวคิดและหลักการวิชาชีพครู บทบาทหน้าที่และความรับผิดชอบของครู จรรยาบรรณ</w:t>
      </w:r>
      <w:r w:rsidR="00964912">
        <w:rPr>
          <w:cs/>
        </w:rPr>
        <w:tab/>
      </w:r>
      <w:r w:rsidR="00964912">
        <w:rPr>
          <w:cs/>
        </w:rPr>
        <w:tab/>
      </w:r>
      <w:r w:rsidR="00964912">
        <w:rPr>
          <w:cs/>
        </w:rPr>
        <w:t>วิชาชีพ การพัฒนาตนเองในสายวิชาชีพครู และการใช้ภาษาและวัฒนธรรมเพื่อการสอน</w:t>
      </w:r>
    </w:p>
    <w:p w14:paraId="62D1F2B9" w14:textId="32E9F106" w:rsidR="00394F04" w:rsidRDefault="00B93C07" w:rsidP="00394F04">
      <w:pPr>
        <w:pStyle w:val="Heading4"/>
      </w:pPr>
      <w:r>
        <w:rPr>
          <w:cs/>
        </w:rPr>
        <w:t xml:space="preserve">ภาควิชาครุศาสตร์โยธา ใน รายวิชา 020323043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394F04">
        <w:rPr>
          <w:cs/>
        </w:rPr>
        <w:t xml:space="preserve">หลักการวัดและประเมินผลการศึกษา การสร้างเครื่องมือวัดผล </w:t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>การใช้สถิติในงานวัด</w:t>
      </w:r>
      <w:r w:rsidR="00394F04">
        <w:rPr>
          <w:cs/>
        </w:rPr>
        <w:tab/>
        <w:t>และประเมินผล การวิเคราะห์ผล และการนำผลไปใช้ปรับปรุง</w:t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>การเรียนการสอน</w:t>
      </w:r>
    </w:p>
    <w:p w14:paraId="79DF8235" w14:textId="77777777" w:rsidR="00394F04" w:rsidRPr="00394F04" w:rsidRDefault="00394F04" w:rsidP="00394F04"/>
    <w:p w14:paraId="427CEFE6" w14:textId="0E918FBC" w:rsidR="00CD5CE9" w:rsidRDefault="00BF5E11" w:rsidP="00CD5CE9">
      <w:pPr>
        <w:pStyle w:val="Heading4"/>
      </w:pPr>
      <w:r>
        <w:rPr>
          <w:cs/>
        </w:rPr>
        <w:lastRenderedPageBreak/>
        <w:t>ภาควิชาครุศาสตร์โยธา ใน รายวิชา 020323040 วิธีการสอนอาชีวะและเทคนิคศึกษา 3(2-</w:t>
      </w:r>
      <w:r>
        <w:rPr>
          <w:cs/>
        </w:rPr>
        <w:tab/>
      </w:r>
      <w:r>
        <w:rPr>
          <w:cs/>
        </w:rPr>
        <w:tab/>
        <w:t>2-5) ศึกษาเกี่ยวกับ</w:t>
      </w:r>
      <w:r w:rsidR="00CD5CE9">
        <w:rPr>
          <w:cs/>
        </w:rPr>
        <w:t>หลักการและแนวทางการสอนในสายอาชีวะและเทคนิค การออกแบบ</w:t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>แผนการสอน การจัดกระบวนการเรียนรู้ การใช้สื่อและนวัตกรรม และการประเมินผล</w:t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>ผู้เรียน</w:t>
      </w:r>
    </w:p>
    <w:p w14:paraId="006BEBA1" w14:textId="6CAD19DC" w:rsidR="00C71BCC" w:rsidRDefault="007353A2" w:rsidP="00C71BCC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C71BCC">
        <w:rPr>
          <w:cs/>
        </w:rPr>
        <w:t>หลักการก่อสร้าง เทคนิควิธีการก่อสร้าง การจัดทำบัญชี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>ปริมาณงาน การประมาณ</w:t>
      </w:r>
      <w:r w:rsidR="00C71BCC">
        <w:rPr>
          <w:cs/>
        </w:rPr>
        <w:tab/>
        <w:t>ราคาค่าวัสดุและค่าแรง การใช้โปรแกรมคอมพิวเตอร์ช่วย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>ประมาณราคา และการตรวจสอบ</w:t>
      </w:r>
      <w:r w:rsidR="00C71BCC">
        <w:rPr>
          <w:cs/>
        </w:rPr>
        <w:tab/>
        <w:t>ความถูกต้อง</w:t>
      </w:r>
    </w:p>
    <w:p w14:paraId="204F673A" w14:textId="5D32E537" w:rsidR="00123988" w:rsidRDefault="001406E1" w:rsidP="00123988">
      <w:pPr>
        <w:pStyle w:val="Heading4"/>
      </w:pPr>
      <w:r>
        <w:rPr>
          <w:cs/>
        </w:rPr>
        <w:t>ภาควิชาครุศาสตร์โยธา ใน รายวิชา 040313005 ฟิสิกส์ 1(3-0-6) ศึกษาเกี่ยวกับเรื่อง</w:t>
      </w:r>
      <w:r w:rsidR="00123988">
        <w:rPr>
          <w:cs/>
        </w:rPr>
        <w:t>กฎ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 xml:space="preserve">ของคูลอมบ์ สนามไฟฟ้า ศักย์ไฟฟ้า สนามแม่เหล็ก การเหนี่ยวนำไฟฟ้า วงจรกระแสสลับ 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>คุณสมบัติของคลื่น การสะท้อน หักเห แทรกสอด การเลี้ยวเบน ทัศนศาสตร์ และฟิสิกส์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>นิวเคลียร์เบื้องต้น</w:t>
      </w:r>
    </w:p>
    <w:p w14:paraId="66859431" w14:textId="63BFC72E" w:rsidR="00CB138B" w:rsidRDefault="00390D74" w:rsidP="00CB138B">
      <w:pPr>
        <w:pStyle w:val="Heading4"/>
      </w:pPr>
      <w:r>
        <w:rPr>
          <w:cs/>
        </w:rPr>
        <w:t>ภาควิชาครุศาสตร์โยธา ใน รายวิชา 020323107 การสำรวจ (</w:t>
      </w:r>
      <w:r>
        <w:t xml:space="preserve">Surveying) </w:t>
      </w:r>
      <w:r>
        <w:rPr>
          <w:cs/>
        </w:rPr>
        <w:t>3(2-3-5)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E2697">
        <w:rPr>
          <w:cs/>
        </w:rPr>
        <w:t>การปฏิบัติการสำรวจในสนามจริง การทำระดับตามยาวและขวาง การทำเส้น</w:t>
      </w:r>
      <w:r w:rsidR="008E2697">
        <w:rPr>
          <w:cs/>
        </w:rPr>
        <w:tab/>
      </w:r>
      <w:r w:rsidR="008E2697">
        <w:rPr>
          <w:cs/>
        </w:rPr>
        <w:tab/>
      </w:r>
      <w:r w:rsidR="008E2697">
        <w:rPr>
          <w:cs/>
        </w:rPr>
        <w:t>ชั้นความสูง การทำวงรอบเพื่อเก็บรายละเอียด และการเขียนแผนที่ภูมิประเทศ</w:t>
      </w:r>
      <w:r w:rsidR="001406E1">
        <w:rPr>
          <w:cs/>
        </w:rPr>
        <w:tab/>
      </w:r>
    </w:p>
    <w:p w14:paraId="01D23F70" w14:textId="7CA50CD3" w:rsidR="000B013C" w:rsidRDefault="004904AA" w:rsidP="000B013C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B013C">
        <w:rPr>
          <w:cs/>
        </w:rPr>
        <w:t>จิตวิทยาพื้นฐานและจิตวิทยาพัฒนาการของมนุษย์ ความแตกต่างระหว่าง</w:t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>บุคคล จิตวิทยาการเรียนรู้และการสอน การวางแผนและออกแบบการเรียนรู้ การแนะแนว</w:t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>และการให้คำปรึกษาเพื่อพัฒนาผู้เรียนให้เต็มศักยภาพ</w:t>
      </w:r>
    </w:p>
    <w:p w14:paraId="78F6A98B" w14:textId="10DCCAB3" w:rsidR="005778FD" w:rsidRDefault="002E2BC2" w:rsidP="005778FD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778FD">
        <w:rPr>
          <w:cs/>
        </w:rPr>
        <w:t>ความสำคัญของหลักสูตรอาชีวศึกษา การพัฒนาหลักสูตรอาชีวศึกษา ทฤษฎี</w:t>
      </w:r>
      <w:r w:rsidR="005778FD">
        <w:rPr>
          <w:cs/>
        </w:rPr>
        <w:tab/>
      </w:r>
      <w:r w:rsidR="005778FD">
        <w:rPr>
          <w:cs/>
        </w:rPr>
        <w:tab/>
      </w:r>
      <w:r w:rsidR="005778FD">
        <w:rPr>
          <w:cs/>
        </w:rPr>
        <w:t xml:space="preserve">การเรียนรู้และศาสตร์การสอน การจัดทำแผนการเรียนรู้ การจัดสิ่งแวดล้อมเพื่อการเรียนรู้ </w:t>
      </w:r>
      <w:r w:rsidR="005778FD">
        <w:rPr>
          <w:cs/>
        </w:rPr>
        <w:tab/>
      </w:r>
      <w:r w:rsidR="005778FD">
        <w:rPr>
          <w:cs/>
        </w:rPr>
        <w:tab/>
      </w:r>
      <w:r w:rsidR="005778FD">
        <w:rPr>
          <w:cs/>
        </w:rPr>
        <w:t>การใช้เทคโนโลยีดิจิทัล และการประเมินผลผู้เรียน</w:t>
      </w:r>
    </w:p>
    <w:p w14:paraId="61FB7D80" w14:textId="57B4D3FC" w:rsidR="00392F1C" w:rsidRDefault="00444DFA" w:rsidP="00392F1C">
      <w:pPr>
        <w:pStyle w:val="Heading4"/>
      </w:pPr>
      <w:r>
        <w:rPr>
          <w:cs/>
        </w:rPr>
        <w:t>ภาควิชาครุศาสตร์โยธา ใน รายวิชา 020023227 นวัตกรรมและสื่อดิจิทัลเพื่อการเรียนการ</w:t>
      </w:r>
      <w:r>
        <w:rPr>
          <w:cs/>
        </w:rPr>
        <w:tab/>
      </w:r>
      <w:r>
        <w:rPr>
          <w:cs/>
        </w:rPr>
        <w:tab/>
        <w:t>สอน 3(2-2-5) ศึกษาเกี่ยวกับเรื่อง</w:t>
      </w:r>
      <w:r w:rsidR="00392F1C">
        <w:rPr>
          <w:cs/>
        </w:rPr>
        <w:t>ความหมายและความสำคัญของนวัตกรรมและเทคโนโลยี</w:t>
      </w:r>
      <w:r w:rsidR="00392F1C">
        <w:rPr>
          <w:cs/>
        </w:rPr>
        <w:tab/>
      </w:r>
      <w:r w:rsidR="00392F1C">
        <w:rPr>
          <w:cs/>
        </w:rPr>
        <w:tab/>
      </w:r>
      <w:r w:rsidR="00392F1C">
        <w:rPr>
          <w:cs/>
        </w:rPr>
        <w:t xml:space="preserve">ดิจิทัลเพื่อการศึกษา หลักการออกแบบและพัฒนาสื่อการสอน การสื่อสารทางการศึกษา </w:t>
      </w:r>
      <w:r w:rsidR="00392F1C">
        <w:rPr>
          <w:cs/>
        </w:rPr>
        <w:tab/>
      </w:r>
      <w:r w:rsidR="00392F1C">
        <w:rPr>
          <w:cs/>
        </w:rPr>
        <w:tab/>
      </w:r>
      <w:r w:rsidR="00392F1C">
        <w:rPr>
          <w:cs/>
        </w:rPr>
        <w:t>การใช้เทคโนโลยีสารสนเทศ และการประเมินผลการใช้สื่อดิจิทัล</w:t>
      </w:r>
    </w:p>
    <w:p w14:paraId="4A76482A" w14:textId="1FEB3A8B" w:rsidR="00392F1C" w:rsidRDefault="00242880" w:rsidP="00493B67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493B67">
        <w:rPr>
          <w:cs/>
        </w:rPr>
        <w:t>หลักการและวิธีการวัดและประเมินผลการเรียนรู้ การวิเคราะห์</w:t>
      </w:r>
      <w:r w:rsidR="00493B67">
        <w:rPr>
          <w:cs/>
        </w:rPr>
        <w:tab/>
      </w:r>
      <w:r w:rsidR="00493B67">
        <w:rPr>
          <w:cs/>
        </w:rPr>
        <w:tab/>
      </w:r>
      <w:r w:rsidR="00493B67">
        <w:rPr>
          <w:cs/>
        </w:rPr>
        <w:t>วัตถุประสงค์การสอน การสร้างเครื่องมือวัดผล การใช้สถิติในการประเมิน การประเมินโดยใ</w:t>
      </w:r>
      <w:r w:rsidR="00493B67">
        <w:rPr>
          <w:cs/>
        </w:rPr>
        <w:tab/>
      </w:r>
      <w:r w:rsidR="00493B67">
        <w:rPr>
          <w:cs/>
        </w:rPr>
        <w:tab/>
      </w:r>
      <w:r w:rsidR="00493B67">
        <w:rPr>
          <w:cs/>
        </w:rPr>
        <w:t>ช้เทคโนโลยีดิจิทัล และการนำผลไปพัฒนาผู้เรียน</w:t>
      </w:r>
    </w:p>
    <w:p w14:paraId="704E72BB" w14:textId="77777777" w:rsidR="00493B67" w:rsidRDefault="00493B67" w:rsidP="00493B67"/>
    <w:p w14:paraId="29002A1A" w14:textId="51AD245E" w:rsidR="002B294F" w:rsidRDefault="00DC3A80" w:rsidP="002B294F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B294F">
        <w:rPr>
          <w:cs/>
        </w:rPr>
        <w:t>ความหมายและความสำคัญของการประกันคุณภาพการศึกษา มาตรฐาน</w:t>
      </w:r>
      <w:r w:rsidR="002B294F">
        <w:rPr>
          <w:cs/>
        </w:rPr>
        <w:tab/>
      </w:r>
      <w:r w:rsidR="002B294F">
        <w:rPr>
          <w:cs/>
        </w:rPr>
        <w:tab/>
      </w:r>
      <w:r w:rsidR="002B294F">
        <w:rPr>
          <w:cs/>
        </w:rPr>
        <w:t>และองค์ประกอบของคุณภาพ ขั้นตอนการดำเนินงานประกันคุณภาพ การจัดทำรายงาน</w:t>
      </w:r>
      <w:r w:rsidR="002B294F">
        <w:rPr>
          <w:cs/>
        </w:rPr>
        <w:tab/>
      </w:r>
      <w:r w:rsidR="002B294F">
        <w:rPr>
          <w:cs/>
        </w:rPr>
        <w:tab/>
      </w:r>
      <w:r w:rsidR="002B294F">
        <w:rPr>
          <w:cs/>
        </w:rPr>
        <w:t>การประเมินตนเอง และการใช้ผลประเมินเพื่อพัฒนาคุณภาพการศึกษาอย่างต่อเนื่อง</w:t>
      </w:r>
    </w:p>
    <w:p w14:paraId="6621EBCB" w14:textId="77777777" w:rsidR="00223FAE" w:rsidRDefault="00223FAE" w:rsidP="00223FAE">
      <w:pPr>
        <w:pStyle w:val="Heading3"/>
        <w:numPr>
          <w:ilvl w:val="2"/>
          <w:numId w:val="17"/>
        </w:numPr>
      </w:pPr>
      <w:r>
        <w:rPr>
          <w:cs/>
        </w:rPr>
        <w:t>ด้านโครงสร้าง</w:t>
      </w:r>
      <w:r w:rsidRPr="00223FAE">
        <w:rPr>
          <w:cs/>
        </w:rPr>
        <w:t>รายวิชา</w:t>
      </w:r>
    </w:p>
    <w:p w14:paraId="42C373D6" w14:textId="085FA930" w:rsidR="00CB4952" w:rsidRDefault="00777794" w:rsidP="00CB495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Mechanics (</w:t>
      </w:r>
      <w:r>
        <w:rPr>
          <w:cs/>
        </w:rPr>
        <w:t xml:space="preserve">กลศาสตร์วิศวกรรม และ </w:t>
      </w:r>
      <w:r>
        <w:tab/>
      </w:r>
      <w:r>
        <w:tab/>
        <w:t>Engineering Mathematics II (</w:t>
      </w:r>
      <w:r>
        <w:rPr>
          <w:cs/>
        </w:rPr>
        <w:t xml:space="preserve">คณิตศาสตร์วิศวกรรม 2)) จะลง </w:t>
      </w:r>
      <w:r>
        <w:t xml:space="preserve">Mechanics of Materials </w:t>
      </w:r>
      <w:r>
        <w:tab/>
      </w:r>
      <w:r>
        <w:tab/>
        <w:t>I (</w:t>
      </w:r>
      <w:r>
        <w:rPr>
          <w:cs/>
        </w:rPr>
        <w:t>กลศาสตร์วัสดุ 1)</w:t>
      </w:r>
      <w:r w:rsidR="00CB4952">
        <w:rPr>
          <w:rFonts w:hint="cs"/>
          <w:cs/>
        </w:rPr>
        <w:t xml:space="preserve"> </w:t>
      </w:r>
      <w:r w:rsidR="00CB4952">
        <w:rPr>
          <w:cs/>
        </w:rPr>
        <w:t xml:space="preserve">ไม่ได้ ต้องผ่านวิชานี้ก่อนถึงจะไปสู่รายวิชา กลศาสตร์วัสดุ 1 </w:t>
      </w:r>
      <w:r w:rsidR="00CB4952">
        <w:rPr>
          <w:cs/>
        </w:rPr>
        <w:tab/>
      </w:r>
      <w:r w:rsidR="00CB4952">
        <w:rPr>
          <w:cs/>
        </w:rPr>
        <w:tab/>
      </w:r>
      <w:r w:rsidR="00CB4952">
        <w:rPr>
          <w:cs/>
        </w:rPr>
        <w:tab/>
      </w:r>
      <w:r w:rsidR="00CB4952">
        <w:rPr>
          <w:cs/>
        </w:rPr>
        <w:t>(</w:t>
      </w:r>
      <w:r w:rsidR="00CB4952">
        <w:t>Mechanics of</w:t>
      </w:r>
      <w:r w:rsidR="00CB4952">
        <w:t xml:space="preserve"> </w:t>
      </w:r>
      <w:r w:rsidR="00CB4952">
        <w:t xml:space="preserve">Materials I) </w:t>
      </w:r>
      <w:r w:rsidR="00CB4952">
        <w:rPr>
          <w:cs/>
        </w:rPr>
        <w:t>ได้</w:t>
      </w:r>
    </w:p>
    <w:p w14:paraId="02611673" w14:textId="1F63517A" w:rsidR="00C749E9" w:rsidRDefault="00E10EA0" w:rsidP="00C749E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Mechanics of Materials I (</w:t>
      </w:r>
      <w:r>
        <w:rPr>
          <w:cs/>
        </w:rPr>
        <w:t xml:space="preserve">กลศาสตร์วัสดุ 1) จะลง </w:t>
      </w:r>
      <w:r>
        <w:tab/>
      </w:r>
      <w:r>
        <w:tab/>
        <w:t>Structural Analysis I (</w:t>
      </w:r>
      <w:r>
        <w:rPr>
          <w:cs/>
        </w:rPr>
        <w:t>การวิเคราะห์โครงสร้าง 1)</w:t>
      </w:r>
      <w:r w:rsidR="00C749E9">
        <w:t xml:space="preserve"> </w:t>
      </w:r>
      <w:r w:rsidR="00C749E9">
        <w:rPr>
          <w:cs/>
        </w:rPr>
        <w:t>ไม่ได้ ต้องผ่านวิชานี้ก่อนถึงจะไปสู่</w:t>
      </w:r>
      <w:r w:rsidR="00C749E9">
        <w:rPr>
          <w:cs/>
        </w:rPr>
        <w:tab/>
      </w:r>
      <w:r w:rsidR="00C749E9">
        <w:rPr>
          <w:cs/>
        </w:rPr>
        <w:tab/>
      </w:r>
      <w:r w:rsidR="00C749E9">
        <w:rPr>
          <w:cs/>
        </w:rPr>
        <w:tab/>
      </w:r>
      <w:r w:rsidR="00C749E9">
        <w:rPr>
          <w:cs/>
        </w:rPr>
        <w:t>รายวิชา การวิเคราะห์โครงสร้าง 1 (</w:t>
      </w:r>
      <w:r w:rsidR="00C749E9">
        <w:t xml:space="preserve">Structural Analysis I) </w:t>
      </w:r>
      <w:r w:rsidR="00C749E9">
        <w:rPr>
          <w:cs/>
        </w:rPr>
        <w:t>ได้</w:t>
      </w:r>
    </w:p>
    <w:p w14:paraId="7E69B2A6" w14:textId="70A573C9" w:rsidR="00C978D2" w:rsidRDefault="00EC402B" w:rsidP="00C978D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 (</w:t>
      </w:r>
      <w:r>
        <w:rPr>
          <w:cs/>
        </w:rPr>
        <w:t>การวิเคราะห์โครงสร้าง 1)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Structural Analysis II (</w:t>
      </w:r>
      <w:r>
        <w:rPr>
          <w:cs/>
        </w:rPr>
        <w:t>การวิเคราะห์โครงสร้าง 2)</w:t>
      </w:r>
      <w:r w:rsidR="00C978D2">
        <w:t xml:space="preserve"> </w:t>
      </w:r>
      <w:r w:rsidR="00C978D2">
        <w:rPr>
          <w:cs/>
        </w:rPr>
        <w:t>ไม่ได้ ต้องผ่านวิชานี้ก่อนถึงจะไปสู่</w:t>
      </w:r>
      <w:r w:rsidR="00C978D2">
        <w:rPr>
          <w:cs/>
        </w:rPr>
        <w:tab/>
      </w:r>
      <w:r w:rsidR="00C978D2">
        <w:rPr>
          <w:cs/>
        </w:rPr>
        <w:tab/>
      </w:r>
      <w:r w:rsidR="00C978D2">
        <w:rPr>
          <w:cs/>
        </w:rPr>
        <w:t>รายวิชา การวิเคราะห์โครงสร้าง 2 (</w:t>
      </w:r>
      <w:r w:rsidR="00C978D2">
        <w:t xml:space="preserve">Structural Analysis II) </w:t>
      </w:r>
      <w:r w:rsidR="00C978D2">
        <w:rPr>
          <w:cs/>
        </w:rPr>
        <w:t>ได้</w:t>
      </w:r>
    </w:p>
    <w:p w14:paraId="535826D5" w14:textId="27AB5D00" w:rsidR="008A15EC" w:rsidRDefault="008E3132" w:rsidP="008A15E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Reinforced Concrete Design (</w:t>
      </w:r>
      <w:r>
        <w:rPr>
          <w:cs/>
        </w:rPr>
        <w:t>การออกแบบคอนกรีตเสริมเหล็ก)</w:t>
      </w:r>
      <w:r w:rsidR="008A15EC">
        <w:t xml:space="preserve"> </w:t>
      </w:r>
      <w:r w:rsidR="008A15EC">
        <w:rPr>
          <w:cs/>
        </w:rPr>
        <w:t>ไม่ได้ ต้องผ่านวิชา</w:t>
      </w:r>
      <w:r w:rsidR="008A15EC">
        <w:rPr>
          <w:cs/>
        </w:rPr>
        <w:tab/>
      </w:r>
      <w:r w:rsidR="008A15EC">
        <w:rPr>
          <w:cs/>
        </w:rPr>
        <w:tab/>
      </w:r>
      <w:r w:rsidR="008A15EC">
        <w:rPr>
          <w:cs/>
        </w:rPr>
        <w:t xml:space="preserve">นี้ก่อนถึงจะไปสู่รายวิชา การออกแบบคอนกรีตเสริมเหล็ก </w:t>
      </w:r>
      <w:r w:rsidR="008A15EC">
        <w:rPr>
          <w:cs/>
        </w:rPr>
        <w:t xml:space="preserve"> </w:t>
      </w:r>
      <w:r w:rsidR="008A15EC">
        <w:rPr>
          <w:cs/>
        </w:rPr>
        <w:t>(</w:t>
      </w:r>
      <w:r w:rsidR="008A15EC">
        <w:t xml:space="preserve">Reinforced Concrete </w:t>
      </w:r>
      <w:r w:rsidR="008A15EC">
        <w:tab/>
      </w:r>
      <w:r w:rsidR="008A15EC">
        <w:tab/>
      </w:r>
      <w:r w:rsidR="008A15EC">
        <w:tab/>
      </w:r>
      <w:r w:rsidR="008A15EC">
        <w:t xml:space="preserve">Design) </w:t>
      </w:r>
      <w:r w:rsidR="008A15EC">
        <w:rPr>
          <w:cs/>
        </w:rPr>
        <w:t>ได้</w:t>
      </w:r>
    </w:p>
    <w:p w14:paraId="1265BD45" w14:textId="31E4EB2E" w:rsidR="00193DD9" w:rsidRDefault="00665CA6" w:rsidP="00193DD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Pre-stressed Concrete Design (</w:t>
      </w:r>
      <w:r>
        <w:rPr>
          <w:cs/>
        </w:rPr>
        <w:t>การออกแบบคอนกรีตอัดแรง)</w:t>
      </w:r>
      <w:r w:rsidR="00193DD9">
        <w:t xml:space="preserve"> </w:t>
      </w:r>
      <w:r w:rsidR="00193DD9">
        <w:rPr>
          <w:cs/>
        </w:rPr>
        <w:t>ไม่ได้ ต้องผ่านวิชานี้</w:t>
      </w:r>
      <w:r w:rsidR="00193DD9">
        <w:rPr>
          <w:cs/>
        </w:rPr>
        <w:tab/>
      </w:r>
      <w:r w:rsidR="00193DD9">
        <w:rPr>
          <w:cs/>
        </w:rPr>
        <w:tab/>
      </w:r>
      <w:r w:rsidR="00193DD9">
        <w:rPr>
          <w:cs/>
        </w:rPr>
        <w:t>ก่อนถึงจะไปสู่รายวิชา การออกแบบคอนกรีตอัดแรง (</w:t>
      </w:r>
      <w:r w:rsidR="00193DD9">
        <w:t xml:space="preserve">Pre-stressed Concrete Design) </w:t>
      </w:r>
      <w:r w:rsidR="00193DD9">
        <w:rPr>
          <w:cs/>
        </w:rPr>
        <w:tab/>
      </w:r>
      <w:r w:rsidR="00193DD9">
        <w:rPr>
          <w:cs/>
        </w:rPr>
        <w:tab/>
      </w:r>
      <w:r w:rsidR="00193DD9">
        <w:rPr>
          <w:cs/>
        </w:rPr>
        <w:t>ได้</w:t>
      </w:r>
    </w:p>
    <w:p w14:paraId="28C88119" w14:textId="56085B40" w:rsidR="00BD3B0D" w:rsidRDefault="00DE22F6" w:rsidP="00BD3B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Timber and Steel Structural Design (</w:t>
      </w:r>
      <w:r>
        <w:rPr>
          <w:cs/>
        </w:rPr>
        <w:t>การออกแบบโครงสร้างไม้และเหล็ก)</w:t>
      </w:r>
      <w:r w:rsidR="00BD3B0D">
        <w:t xml:space="preserve"> </w:t>
      </w:r>
      <w:r w:rsidR="00BD3B0D">
        <w:rPr>
          <w:cs/>
        </w:rPr>
        <w:t xml:space="preserve">ไม่ได้ </w:t>
      </w:r>
      <w:r w:rsidR="00BD3B0D">
        <w:rPr>
          <w:cs/>
        </w:rPr>
        <w:tab/>
      </w:r>
      <w:r w:rsidR="00BD3B0D">
        <w:rPr>
          <w:cs/>
        </w:rPr>
        <w:tab/>
      </w:r>
      <w:r w:rsidR="00BD3B0D">
        <w:rPr>
          <w:cs/>
        </w:rPr>
        <w:t>ต้องผ่านวิชานี้ก่อนถึงจะไปสู่รายวิชา การออกแบบโครงสร้างไม้และเหล็ก (</w:t>
      </w:r>
      <w:r w:rsidR="00BD3B0D">
        <w:t xml:space="preserve">Timber and </w:t>
      </w:r>
      <w:r w:rsidR="00BD3B0D">
        <w:tab/>
      </w:r>
      <w:r w:rsidR="00BD3B0D">
        <w:tab/>
      </w:r>
      <w:r w:rsidR="00BD3B0D">
        <w:t xml:space="preserve">Steel Structural Design) </w:t>
      </w:r>
      <w:r w:rsidR="00BD3B0D">
        <w:rPr>
          <w:cs/>
        </w:rPr>
        <w:t>ได้</w:t>
      </w:r>
    </w:p>
    <w:p w14:paraId="5CF75409" w14:textId="072DC8A7" w:rsidR="003E5944" w:rsidRDefault="001C7A8E" w:rsidP="003E594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Bridge Design (</w:t>
      </w:r>
      <w:r>
        <w:rPr>
          <w:cs/>
        </w:rPr>
        <w:t>การออกแบบสะพาน)</w:t>
      </w:r>
      <w:r w:rsidR="003E5944">
        <w:rPr>
          <w:cs/>
        </w:rPr>
        <w:t>ไม่ได้ ต้องผ่านวิชานี้ก่อนถึงจะไปสู่รายวิชา การ</w:t>
      </w:r>
      <w:r w:rsidR="003E5944">
        <w:rPr>
          <w:cs/>
        </w:rPr>
        <w:tab/>
      </w:r>
      <w:r w:rsidR="003E5944">
        <w:rPr>
          <w:cs/>
        </w:rPr>
        <w:tab/>
      </w:r>
      <w:r w:rsidR="003E5944">
        <w:rPr>
          <w:cs/>
        </w:rPr>
        <w:t>ออกแบบสะพาน (</w:t>
      </w:r>
      <w:r w:rsidR="003E5944">
        <w:t xml:space="preserve">Bridge Design) </w:t>
      </w:r>
      <w:r w:rsidR="003E5944">
        <w:rPr>
          <w:cs/>
        </w:rPr>
        <w:t>ได้</w:t>
      </w:r>
    </w:p>
    <w:p w14:paraId="1BFB3BE9" w14:textId="77777777" w:rsidR="003F6EAC" w:rsidRPr="003F6EAC" w:rsidRDefault="003F6EAC" w:rsidP="003F6EAC"/>
    <w:p w14:paraId="728D3CC9" w14:textId="5841767D" w:rsidR="003E7280" w:rsidRDefault="006B3D3D" w:rsidP="003E728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Introduction to Structural Dynamics (</w:t>
      </w:r>
      <w:r>
        <w:rPr>
          <w:cs/>
        </w:rPr>
        <w:t>พลศาสตร์โครงสร้างเบื้องต้น)</w:t>
      </w:r>
      <w:r w:rsidR="003E7280">
        <w:t xml:space="preserve"> </w:t>
      </w:r>
      <w:r w:rsidR="003E7280">
        <w:rPr>
          <w:cs/>
        </w:rPr>
        <w:t>ไม่ได้ ต้องผ่าน</w:t>
      </w:r>
      <w:r w:rsidR="003E7280">
        <w:rPr>
          <w:cs/>
        </w:rPr>
        <w:tab/>
      </w:r>
      <w:r w:rsidR="003E7280">
        <w:rPr>
          <w:cs/>
        </w:rPr>
        <w:tab/>
      </w:r>
      <w:r w:rsidR="003E7280">
        <w:rPr>
          <w:cs/>
        </w:rPr>
        <w:t>วิชานี้ก่อนถึงจะไปสู่รายวิชา พลศาสตร์โครงสร้างเบื้องต้น (</w:t>
      </w:r>
      <w:r w:rsidR="003E7280">
        <w:t xml:space="preserve">Introduction to Structural </w:t>
      </w:r>
      <w:r w:rsidR="003E7280">
        <w:tab/>
      </w:r>
      <w:r w:rsidR="003E7280">
        <w:tab/>
      </w:r>
      <w:r w:rsidR="003E7280">
        <w:t xml:space="preserve">Dynamics) </w:t>
      </w:r>
      <w:r w:rsidR="003E7280">
        <w:rPr>
          <w:cs/>
        </w:rPr>
        <w:t>ได้</w:t>
      </w:r>
    </w:p>
    <w:p w14:paraId="3A7197F1" w14:textId="3FA99BCF" w:rsidR="00C951D4" w:rsidRDefault="00EF1B82" w:rsidP="00C951D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Earthquake Resistant Buildings Design (</w:t>
      </w:r>
      <w:r>
        <w:rPr>
          <w:cs/>
        </w:rPr>
        <w:t>การออกแบบอาคารต้านแผ่นดินไหว)</w:t>
      </w:r>
      <w:r w:rsidR="00C951D4">
        <w:rPr>
          <w:cs/>
        </w:rPr>
        <w:t xml:space="preserve">ไม่ได้ </w:t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 xml:space="preserve">ต้องผ่านวิชานี้ก่อนถึงจะไปสู่รายวิชา การออกแบบอาคารต้านแผ่นดินไหว </w:t>
      </w:r>
      <w:r w:rsidR="00C951D4">
        <w:rPr>
          <w:cs/>
        </w:rPr>
        <w:tab/>
      </w:r>
      <w:r w:rsidR="00C951D4">
        <w:rPr>
          <w:rFonts w:hint="cs"/>
          <w:cs/>
        </w:rPr>
        <w:t xml:space="preserve"> </w:t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>(</w:t>
      </w:r>
      <w:r w:rsidR="00C951D4">
        <w:t xml:space="preserve">Earthquake Resistant Buildings Design) </w:t>
      </w:r>
      <w:r w:rsidR="00C951D4">
        <w:rPr>
          <w:cs/>
        </w:rPr>
        <w:t>ได้</w:t>
      </w:r>
    </w:p>
    <w:p w14:paraId="5727B67E" w14:textId="239032BC" w:rsidR="00C951D4" w:rsidRDefault="00CD2959" w:rsidP="00CD2959">
      <w:pPr>
        <w:pStyle w:val="Heading4"/>
      </w:pPr>
      <w:r w:rsidRPr="00CD2959">
        <w:rPr>
          <w:cs/>
        </w:rPr>
        <w:t xml:space="preserve">ควิชาครุศาสตร์โยธา  ถ้าไม่ผ่าน </w:t>
      </w:r>
      <w:r w:rsidRPr="00CD2959">
        <w:t>Structural Analysis II (</w:t>
      </w:r>
      <w:r w:rsidRPr="00CD2959">
        <w:rPr>
          <w:cs/>
        </w:rPr>
        <w:t>การวิเคราะห์โครงสร้าง 2) จะ</w:t>
      </w:r>
      <w:r w:rsidRPr="00CD2959">
        <w:rPr>
          <w:cs/>
        </w:rPr>
        <w:tab/>
      </w:r>
      <w:r w:rsidRPr="00CD2959">
        <w:rPr>
          <w:cs/>
        </w:rPr>
        <w:tab/>
      </w:r>
      <w:r>
        <w:rPr>
          <w:cs/>
        </w:rPr>
        <w:tab/>
      </w:r>
      <w:r w:rsidRPr="00CD2959">
        <w:rPr>
          <w:cs/>
        </w:rPr>
        <w:t xml:space="preserve">ลง </w:t>
      </w:r>
      <w:r w:rsidRPr="00CD2959">
        <w:t>Introduction to Finite Element Methods (</w:t>
      </w:r>
      <w:r w:rsidRPr="00CD2959">
        <w:rPr>
          <w:cs/>
        </w:rPr>
        <w:t>วิธีไฟไนต์เอลิเมนต์เบื้องต้น)</w:t>
      </w:r>
      <w:r>
        <w:t xml:space="preserve"> </w:t>
      </w:r>
      <w:r w:rsidR="00CB6E0E">
        <w:rPr>
          <w:cs/>
        </w:rPr>
        <w:t>ไม่ได้ ต้อง</w:t>
      </w:r>
      <w:r w:rsidR="00CB6E0E">
        <w:rPr>
          <w:cs/>
        </w:rPr>
        <w:tab/>
      </w:r>
      <w:r w:rsidR="00CB6E0E">
        <w:rPr>
          <w:cs/>
        </w:rPr>
        <w:tab/>
      </w:r>
      <w:r w:rsidR="00CB6E0E">
        <w:rPr>
          <w:cs/>
        </w:rPr>
        <w:t>ผ่านวิชานี้ก่อนถึงจะไปสู่รายวิชา วิธีไฟไนต์เอลิเมนต์เบื้องต้น (</w:t>
      </w:r>
      <w:r w:rsidR="00CB6E0E">
        <w:t xml:space="preserve">Introduction to Finite </w:t>
      </w:r>
      <w:r w:rsidR="00CB6E0E">
        <w:tab/>
      </w:r>
      <w:r w:rsidR="00CB6E0E">
        <w:tab/>
      </w:r>
      <w:r w:rsidR="00CB6E0E">
        <w:tab/>
      </w:r>
      <w:r w:rsidR="00CB6E0E">
        <w:t xml:space="preserve">Element Methods) </w:t>
      </w:r>
      <w:r w:rsidR="00CB6E0E">
        <w:rPr>
          <w:cs/>
        </w:rPr>
        <w:t>ได้</w:t>
      </w:r>
    </w:p>
    <w:p w14:paraId="691E86AA" w14:textId="1E022CB3" w:rsidR="00365857" w:rsidRDefault="00426FE6" w:rsidP="00365857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Reinforced Concrete Design </w:t>
      </w:r>
      <w:r>
        <w:rPr>
          <w:cs/>
        </w:rPr>
        <w:t xml:space="preserve">และ </w:t>
      </w:r>
      <w:r>
        <w:t xml:space="preserve">Soil Mechanics </w:t>
      </w:r>
      <w:r>
        <w:tab/>
      </w:r>
      <w:r>
        <w:tab/>
        <w:t>(</w:t>
      </w:r>
      <w:r>
        <w:rPr>
          <w:cs/>
        </w:rPr>
        <w:t xml:space="preserve">การออกแบบคอนกรีตเสริมเหล็ก และ ปฐพีกลศาสตร์) จะลง </w:t>
      </w:r>
      <w:r>
        <w:t>Building Design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ออกแบบอาคาร)</w:t>
      </w:r>
      <w:r w:rsidR="00365857">
        <w:rPr>
          <w:cs/>
        </w:rPr>
        <w:t>ไม่ได้ ต้องผ่านวิชานี้ก่อนถึงจะไปสู่รายวิชา การออกแบบอาคาร (</w:t>
      </w:r>
      <w:r w:rsidR="00365857">
        <w:t xml:space="preserve">Building </w:t>
      </w:r>
      <w:r w:rsidR="00365857">
        <w:tab/>
      </w:r>
      <w:r w:rsidR="00365857">
        <w:tab/>
      </w:r>
      <w:r w:rsidR="00365857">
        <w:t xml:space="preserve">Design) </w:t>
      </w:r>
      <w:r w:rsidR="00365857">
        <w:rPr>
          <w:cs/>
        </w:rPr>
        <w:t>ได้</w:t>
      </w:r>
    </w:p>
    <w:p w14:paraId="6FE28020" w14:textId="381C6DF1" w:rsidR="00CE10C9" w:rsidRDefault="009D4D86" w:rsidP="00CE10C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Materials (</w:t>
      </w:r>
      <w:r>
        <w:rPr>
          <w:cs/>
        </w:rPr>
        <w:t xml:space="preserve">วัสดุวิศวกรรม) จะลง </w:t>
      </w:r>
      <w:r>
        <w:t xml:space="preserve">Civil </w:t>
      </w:r>
      <w:r>
        <w:tab/>
      </w:r>
      <w:r>
        <w:tab/>
        <w:t>Engineering Materials and Testing (</w:t>
      </w:r>
      <w:r>
        <w:rPr>
          <w:cs/>
        </w:rPr>
        <w:t>วัสดุทางวิศวกรรมโยธาและการทดสอบ)</w:t>
      </w:r>
      <w:r w:rsidR="00CE10C9">
        <w:rPr>
          <w:rFonts w:hint="cs"/>
          <w:cs/>
        </w:rPr>
        <w:t xml:space="preserve"> </w:t>
      </w:r>
      <w:r w:rsidR="00CE10C9">
        <w:rPr>
          <w:cs/>
        </w:rPr>
        <w:t>ไม่ได้ ต้อง</w:t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 xml:space="preserve">ผ่านวิชานี้ก่อนถึงจะไปสู่รายวิชา วัสดุทางวิศวกรรมโยธาและการทดสอบ </w:t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>(</w:t>
      </w:r>
      <w:r w:rsidR="00CE10C9">
        <w:t xml:space="preserve">Civil Engineering Materials and Testing) </w:t>
      </w:r>
      <w:r w:rsidR="00CE10C9">
        <w:rPr>
          <w:cs/>
        </w:rPr>
        <w:t>ได้</w:t>
      </w:r>
    </w:p>
    <w:p w14:paraId="1F9C0F85" w14:textId="302F148B" w:rsidR="00CE10C9" w:rsidRDefault="00DD7145" w:rsidP="00EF141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Foundation </w:t>
      </w:r>
      <w:r>
        <w:tab/>
      </w:r>
      <w:r>
        <w:tab/>
        <w:t>Engineering (</w:t>
      </w:r>
      <w:r>
        <w:rPr>
          <w:cs/>
        </w:rPr>
        <w:t>วิศวกรรมฐานราก)</w:t>
      </w:r>
      <w:r w:rsidR="00EF1412">
        <w:t xml:space="preserve"> </w:t>
      </w:r>
      <w:r w:rsidR="00EF1412">
        <w:rPr>
          <w:cs/>
        </w:rPr>
        <w:t>ไม่ได้ ต้องผ่านวิชานี้ก่อนถึงจะไปสู่รายวิชา วิศวกรรม</w:t>
      </w:r>
      <w:r w:rsidR="00EF1412">
        <w:rPr>
          <w:cs/>
        </w:rPr>
        <w:tab/>
      </w:r>
      <w:r w:rsidR="00EF1412">
        <w:rPr>
          <w:cs/>
        </w:rPr>
        <w:tab/>
      </w:r>
      <w:r w:rsidR="00EF1412">
        <w:rPr>
          <w:cs/>
        </w:rPr>
        <w:tab/>
      </w:r>
      <w:r w:rsidR="00EF1412">
        <w:rPr>
          <w:cs/>
        </w:rPr>
        <w:t>ฐานราก (</w:t>
      </w:r>
      <w:r w:rsidR="00EF1412">
        <w:t xml:space="preserve">Foundation Engineering) </w:t>
      </w:r>
      <w:r w:rsidR="00EF1412">
        <w:rPr>
          <w:cs/>
        </w:rPr>
        <w:t>ได้</w:t>
      </w:r>
    </w:p>
    <w:p w14:paraId="7208B55F" w14:textId="25B7DF6A" w:rsidR="000B51B2" w:rsidRDefault="00FC1B70" w:rsidP="000B51B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Ground </w:t>
      </w:r>
      <w:r>
        <w:tab/>
      </w:r>
      <w:r>
        <w:tab/>
      </w:r>
      <w:r>
        <w:tab/>
        <w:t>Improvement Techniques (</w:t>
      </w:r>
      <w:r>
        <w:rPr>
          <w:cs/>
        </w:rPr>
        <w:t>เทคนิคการปรับปรุงคุณภาพดิน)</w:t>
      </w:r>
      <w:r w:rsidR="000B51B2">
        <w:t xml:space="preserve"> </w:t>
      </w:r>
      <w:r w:rsidR="000B51B2">
        <w:rPr>
          <w:cs/>
        </w:rPr>
        <w:t>ไม่ได้ ต้องผ่านวิชานี้ก่อน</w:t>
      </w:r>
      <w:r w:rsidR="000B51B2">
        <w:rPr>
          <w:cs/>
        </w:rPr>
        <w:tab/>
      </w:r>
      <w:r w:rsidR="000B51B2">
        <w:rPr>
          <w:cs/>
        </w:rPr>
        <w:tab/>
      </w:r>
      <w:r w:rsidR="000B51B2">
        <w:rPr>
          <w:cs/>
        </w:rPr>
        <w:t>ถึงจะไปสู่รายวิชา เทคนิคการปรับปรุงคุณภาพดิน (</w:t>
      </w:r>
      <w:r w:rsidR="000B51B2">
        <w:t xml:space="preserve">Ground </w:t>
      </w:r>
      <w:r w:rsidR="000B51B2">
        <w:tab/>
        <w:t xml:space="preserve">Improvement </w:t>
      </w:r>
      <w:r w:rsidR="000B51B2">
        <w:tab/>
      </w:r>
      <w:r w:rsidR="000B51B2">
        <w:tab/>
      </w:r>
      <w:r w:rsidR="000B51B2">
        <w:tab/>
      </w:r>
      <w:r w:rsidR="000B51B2">
        <w:tab/>
      </w:r>
      <w:r w:rsidR="000B51B2">
        <w:t xml:space="preserve">Techniques) </w:t>
      </w:r>
      <w:r w:rsidR="000B51B2">
        <w:rPr>
          <w:cs/>
        </w:rPr>
        <w:t>ได้</w:t>
      </w:r>
    </w:p>
    <w:p w14:paraId="486D8ABD" w14:textId="705B7260" w:rsidR="00CE72CF" w:rsidRDefault="00C721F7" w:rsidP="00CE72CF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Soil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ปฏิบัติการปฐพีกลศาสตร์)</w:t>
      </w:r>
      <w:r w:rsidR="00CE72CF">
        <w:t xml:space="preserve"> </w:t>
      </w:r>
      <w:r w:rsidR="00CE72CF">
        <w:rPr>
          <w:cs/>
        </w:rPr>
        <w:t>ไม่ได้ ต้องผ่านวิชานี้ก่อนถึงจะไปสู่</w:t>
      </w:r>
      <w:r w:rsidR="00CE72CF">
        <w:rPr>
          <w:cs/>
        </w:rPr>
        <w:tab/>
      </w:r>
      <w:r w:rsidR="00CE72CF">
        <w:rPr>
          <w:cs/>
        </w:rPr>
        <w:tab/>
      </w:r>
      <w:r w:rsidR="00CE72CF">
        <w:rPr>
          <w:cs/>
        </w:rPr>
        <w:t>รายวิชา ปฏิบัติการปฐพีกลศาสตร์ (</w:t>
      </w:r>
      <w:r w:rsidR="00CE72CF">
        <w:t xml:space="preserve">Soil Mechanics Laboratory) </w:t>
      </w:r>
      <w:r w:rsidR="00CE72CF">
        <w:rPr>
          <w:cs/>
        </w:rPr>
        <w:t>ได้</w:t>
      </w:r>
    </w:p>
    <w:p w14:paraId="635B353D" w14:textId="15B08BF1" w:rsidR="00EB4A68" w:rsidRDefault="00A11340" w:rsidP="00EB4A68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Surveying (</w:t>
      </w:r>
      <w:r>
        <w:rPr>
          <w:cs/>
        </w:rPr>
        <w:t xml:space="preserve">การสำรวจ) จะลง </w:t>
      </w:r>
      <w:r>
        <w:t>Field Surveying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  <w:t>สำรวจภาคสนาม)</w:t>
      </w:r>
      <w:r w:rsidR="00EB4A68">
        <w:rPr>
          <w:rFonts w:hint="cs"/>
          <w:cs/>
        </w:rPr>
        <w:t xml:space="preserve"> </w:t>
      </w:r>
      <w:r w:rsidR="00EB4A68">
        <w:rPr>
          <w:cs/>
        </w:rPr>
        <w:t>ไม่ได้ ต้องผ่านวิชานี้ก่อนถึงจะไปสู่รายวิชา การสำรวจภาคสนาม (</w:t>
      </w:r>
      <w:r w:rsidR="00EB4A68">
        <w:t xml:space="preserve">Field </w:t>
      </w:r>
      <w:r w:rsidR="00EB4A68">
        <w:tab/>
      </w:r>
      <w:r w:rsidR="00EB4A68">
        <w:tab/>
      </w:r>
      <w:r w:rsidR="00EB4A68">
        <w:t>Surveying)</w:t>
      </w:r>
      <w:r w:rsidR="00EB4A68">
        <w:rPr>
          <w:cs/>
        </w:rPr>
        <w:t>ได้</w:t>
      </w:r>
    </w:p>
    <w:p w14:paraId="7D732AFF" w14:textId="280830C0" w:rsidR="00FC74A3" w:rsidRDefault="00913CCA" w:rsidP="00FC74A3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Fluid Mechanics (</w:t>
      </w:r>
      <w:r>
        <w:rPr>
          <w:cs/>
        </w:rPr>
        <w:t xml:space="preserve">กลศาสตร์ของไหล) จะลง </w:t>
      </w:r>
      <w:r>
        <w:t xml:space="preserve">Fluid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ปฏิบัติการกลศาสตร์ของไหล)</w:t>
      </w:r>
      <w:r w:rsidR="00FC74A3">
        <w:t xml:space="preserve"> </w:t>
      </w:r>
      <w:r w:rsidR="00FC74A3">
        <w:rPr>
          <w:cs/>
        </w:rPr>
        <w:t>ไม่ได้ ต้องผ่านวิชานี้ก่อนถึงจะ</w:t>
      </w:r>
      <w:r w:rsidR="00FC74A3">
        <w:rPr>
          <w:cs/>
        </w:rPr>
        <w:tab/>
      </w:r>
      <w:r w:rsidR="00FC74A3">
        <w:rPr>
          <w:cs/>
        </w:rPr>
        <w:tab/>
      </w:r>
      <w:r w:rsidR="00FC74A3">
        <w:rPr>
          <w:cs/>
        </w:rPr>
        <w:t>ไปสู่รายวิชา ปฏิบัติการกลศาสตร์ของไหล (</w:t>
      </w:r>
      <w:r w:rsidR="00FC74A3">
        <w:t xml:space="preserve">Fluid Mechanics Laboratory) </w:t>
      </w:r>
      <w:r w:rsidR="00FC74A3">
        <w:rPr>
          <w:cs/>
        </w:rPr>
        <w:t>ได้</w:t>
      </w:r>
    </w:p>
    <w:p w14:paraId="6BC63E8F" w14:textId="76C25F7C" w:rsidR="00FC74A3" w:rsidRDefault="00A45D52" w:rsidP="00A27A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Highway Engineering (</w:t>
      </w:r>
      <w:r>
        <w:rPr>
          <w:cs/>
        </w:rPr>
        <w:t xml:space="preserve">วิศวกรรมการทาง) จะลง </w:t>
      </w:r>
      <w:r>
        <w:tab/>
      </w:r>
      <w:r>
        <w:tab/>
      </w:r>
      <w:r>
        <w:tab/>
        <w:t>Highway Engineering Laboratory (</w:t>
      </w:r>
      <w:r>
        <w:rPr>
          <w:cs/>
        </w:rPr>
        <w:t>ปฏิบัติการวิศวกรรมการทาง)</w:t>
      </w:r>
      <w:r w:rsidR="00A27A0D">
        <w:rPr>
          <w:rFonts w:hint="cs"/>
          <w:cs/>
        </w:rPr>
        <w:t xml:space="preserve"> </w:t>
      </w:r>
      <w:r w:rsidR="00A27A0D">
        <w:rPr>
          <w:cs/>
        </w:rPr>
        <w:t>ไม่ได้ ต้องผ่านวิชานี้</w:t>
      </w:r>
      <w:r w:rsidR="00A27A0D">
        <w:rPr>
          <w:cs/>
        </w:rPr>
        <w:tab/>
      </w:r>
      <w:r w:rsidR="00A27A0D">
        <w:rPr>
          <w:cs/>
        </w:rPr>
        <w:tab/>
      </w:r>
      <w:r w:rsidR="00A27A0D">
        <w:rPr>
          <w:cs/>
        </w:rPr>
        <w:t>ก่อนถึงจะไปสู่รายวิชา ปฏิบัติการวิศวกรรมการทาง (</w:t>
      </w:r>
      <w:r w:rsidR="00A27A0D">
        <w:t xml:space="preserve">Highway Engineering Laboratory) </w:t>
      </w:r>
      <w:r w:rsidR="00A27A0D">
        <w:rPr>
          <w:cs/>
        </w:rPr>
        <w:tab/>
      </w:r>
      <w:r w:rsidR="00A27A0D">
        <w:rPr>
          <w:cs/>
        </w:rPr>
        <w:tab/>
      </w:r>
      <w:r w:rsidR="00A27A0D">
        <w:rPr>
          <w:cs/>
        </w:rPr>
        <w:t>ได้</w:t>
      </w:r>
    </w:p>
    <w:p w14:paraId="421A4747" w14:textId="21D3CC4C" w:rsidR="00A27A0D" w:rsidRDefault="00075652" w:rsidP="00DB4B8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Mathematics III (</w:t>
      </w:r>
      <w:r>
        <w:rPr>
          <w:cs/>
        </w:rPr>
        <w:t xml:space="preserve">คณิตศาสตร์วิศวกรรม </w:t>
      </w:r>
      <w:r>
        <w:rPr>
          <w:cs/>
        </w:rPr>
        <w:tab/>
      </w:r>
      <w:r>
        <w:rPr>
          <w:cs/>
        </w:rPr>
        <w:tab/>
        <w:t xml:space="preserve">3) จะลง </w:t>
      </w:r>
      <w:r>
        <w:t>Applied Mathematics for Civil Engineering (</w:t>
      </w:r>
      <w:r>
        <w:rPr>
          <w:cs/>
        </w:rPr>
        <w:t>คณิตศาสตร์ประยุกต์สำหรับ</w:t>
      </w:r>
      <w:r>
        <w:rPr>
          <w:cs/>
        </w:rPr>
        <w:tab/>
      </w:r>
      <w:r w:rsidR="00DB4B89">
        <w:rPr>
          <w:cs/>
        </w:rPr>
        <w:tab/>
      </w:r>
      <w:r>
        <w:rPr>
          <w:cs/>
        </w:rPr>
        <w:t>วิศวกรรมโยธา)</w:t>
      </w:r>
      <w:r w:rsidR="00DB4B89">
        <w:t xml:space="preserve"> </w:t>
      </w:r>
      <w:r w:rsidR="00DB4B89">
        <w:rPr>
          <w:cs/>
        </w:rPr>
        <w:t>ไม่ได้ ต้องผ่านวิชานี้ก่อนถึงจะไปสู่รายวิชา คณิตศาสตร์ประยุกต์สำหรับ</w:t>
      </w:r>
      <w:r w:rsidR="00DB4B89">
        <w:rPr>
          <w:cs/>
        </w:rPr>
        <w:tab/>
      </w:r>
      <w:r w:rsidR="00DB4B89">
        <w:rPr>
          <w:cs/>
        </w:rPr>
        <w:tab/>
      </w:r>
      <w:r w:rsidR="00DB4B89">
        <w:rPr>
          <w:cs/>
        </w:rPr>
        <w:tab/>
      </w:r>
      <w:r w:rsidR="00DB4B89">
        <w:rPr>
          <w:cs/>
        </w:rPr>
        <w:t>วิศวกรรมโยธา (</w:t>
      </w:r>
      <w:r w:rsidR="00DB4B89">
        <w:t xml:space="preserve">Applied Mathematics for Civil Engineering) </w:t>
      </w:r>
      <w:r w:rsidR="00DB4B89">
        <w:rPr>
          <w:cs/>
        </w:rPr>
        <w:t>ได้</w:t>
      </w:r>
    </w:p>
    <w:p w14:paraId="27CB540A" w14:textId="7D125F35" w:rsidR="00DB4B89" w:rsidRDefault="007554DD" w:rsidP="00DD6DFE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Cost Estimation Strategic and Analysis (</w:t>
      </w:r>
      <w:r>
        <w:rPr>
          <w:cs/>
        </w:rPr>
        <w:t>กลยุทธ์การประมาณ</w:t>
      </w:r>
      <w:r>
        <w:rPr>
          <w:cs/>
        </w:rPr>
        <w:tab/>
      </w:r>
      <w:r>
        <w:rPr>
          <w:cs/>
        </w:rPr>
        <w:tab/>
        <w:t>ราคาและวิเคราะห์ราคางานก่อสร้าง)</w:t>
      </w:r>
      <w:r w:rsidR="00DD6DFE">
        <w:rPr>
          <w:cs/>
        </w:rPr>
        <w:t>ไม่ได้ ต้องผ่านวิชานี้ก่อนถึงจะไปสู่รายวิชา กลยุทธ์</w:t>
      </w:r>
      <w:r w:rsidR="00DD6DFE">
        <w:rPr>
          <w:cs/>
        </w:rPr>
        <w:tab/>
      </w:r>
      <w:r w:rsidR="00DD6DFE">
        <w:rPr>
          <w:cs/>
        </w:rPr>
        <w:tab/>
      </w:r>
      <w:r w:rsidR="00DD6DFE">
        <w:rPr>
          <w:cs/>
        </w:rPr>
        <w:tab/>
      </w:r>
      <w:r w:rsidR="00DD6DFE">
        <w:rPr>
          <w:cs/>
        </w:rPr>
        <w:t>การประมาณราคาและวิเคราะห์ราคางานก่อสร้าง (</w:t>
      </w:r>
      <w:r w:rsidR="00DD6DFE">
        <w:t xml:space="preserve">Construction Cost Estimation </w:t>
      </w:r>
      <w:r w:rsidR="00DD6DFE">
        <w:tab/>
      </w:r>
      <w:r w:rsidR="00DD6DFE">
        <w:tab/>
      </w:r>
      <w:r w:rsidR="00DD6DFE">
        <w:tab/>
      </w:r>
      <w:r w:rsidR="00DD6DFE">
        <w:t xml:space="preserve">Strategic and Analysis) </w:t>
      </w:r>
      <w:r w:rsidR="00DD6DFE">
        <w:rPr>
          <w:cs/>
        </w:rPr>
        <w:t>ได้</w:t>
      </w:r>
    </w:p>
    <w:p w14:paraId="2FD657DC" w14:textId="272085B0" w:rsidR="00DD6DFE" w:rsidRDefault="006145AE" w:rsidP="0095086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Management with Computer Program (</w:t>
      </w:r>
      <w:r>
        <w:rPr>
          <w:cs/>
        </w:rPr>
        <w:t>การบริหารการก่อสร้าง</w:t>
      </w:r>
      <w:r>
        <w:rPr>
          <w:cs/>
        </w:rPr>
        <w:tab/>
      </w:r>
      <w:r>
        <w:rPr>
          <w:cs/>
        </w:rPr>
        <w:tab/>
        <w:t>ด้วยโปรแกรมคอมพิวเตอร์)</w:t>
      </w:r>
      <w:r w:rsidR="00950861">
        <w:t xml:space="preserve"> </w:t>
      </w:r>
      <w:r w:rsidR="00950861">
        <w:rPr>
          <w:cs/>
        </w:rPr>
        <w:t>ไม่ได้ ต้องผ่านวิชานี้ก่อนถึงจะไปสู่รายวิชา การบริหารการ</w:t>
      </w:r>
      <w:r w:rsidR="00950861">
        <w:rPr>
          <w:cs/>
        </w:rPr>
        <w:tab/>
      </w:r>
      <w:r w:rsidR="00950861">
        <w:rPr>
          <w:cs/>
        </w:rPr>
        <w:tab/>
      </w:r>
      <w:r w:rsidR="00950861">
        <w:rPr>
          <w:cs/>
        </w:rPr>
        <w:tab/>
      </w:r>
      <w:r w:rsidR="00950861">
        <w:rPr>
          <w:cs/>
        </w:rPr>
        <w:t>ก่อสร้างด้วยโปรแกรมคอมพิวเตอร์ (</w:t>
      </w:r>
      <w:r w:rsidR="00950861">
        <w:t xml:space="preserve">Construction Management with </w:t>
      </w:r>
      <w:r w:rsidR="00950861">
        <w:br/>
      </w:r>
      <w:r w:rsidR="00950861">
        <w:tab/>
      </w:r>
      <w:r w:rsidR="00950861">
        <w:tab/>
      </w:r>
      <w:r w:rsidR="00950861">
        <w:t xml:space="preserve">Computer Program) </w:t>
      </w:r>
      <w:r w:rsidR="00950861">
        <w:rPr>
          <w:cs/>
        </w:rPr>
        <w:t>ได้</w:t>
      </w:r>
    </w:p>
    <w:p w14:paraId="007EDCCC" w14:textId="72F529A7" w:rsidR="006A2819" w:rsidRDefault="00CA58FE" w:rsidP="006A281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Methods in Vocational Education </w:t>
      </w:r>
      <w:r>
        <w:rPr>
          <w:cs/>
        </w:rPr>
        <w:t xml:space="preserve">และ </w:t>
      </w:r>
      <w:r>
        <w:tab/>
      </w:r>
      <w:r>
        <w:tab/>
        <w:t>Innovations and Digital Instructional Media (</w:t>
      </w:r>
      <w:r>
        <w:rPr>
          <w:cs/>
        </w:rPr>
        <w:t>วิธีการสอนอาชีวศึกษา และ นวัตกรรม</w:t>
      </w:r>
      <w:r>
        <w:rPr>
          <w:cs/>
        </w:rPr>
        <w:tab/>
      </w:r>
      <w:r>
        <w:rPr>
          <w:cs/>
        </w:rPr>
        <w:tab/>
        <w:t xml:space="preserve">และสื่อดิจิทัลเพื่อการเรียนการสอน) จะลง </w:t>
      </w:r>
      <w:r>
        <w:t>Teaching Practice I (</w:t>
      </w:r>
      <w:r>
        <w:rPr>
          <w:cs/>
        </w:rPr>
        <w:t>ฝึกปฏิบัติการสอน 1)</w:t>
      </w:r>
      <w:r w:rsidR="006A2819">
        <w:t xml:space="preserve"> </w:t>
      </w:r>
      <w:r w:rsidR="006A2819">
        <w:rPr>
          <w:cs/>
        </w:rPr>
        <w:tab/>
      </w:r>
      <w:r w:rsidR="006A2819">
        <w:rPr>
          <w:cs/>
        </w:rPr>
        <w:tab/>
      </w:r>
      <w:r w:rsidR="006A2819">
        <w:rPr>
          <w:cs/>
        </w:rPr>
        <w:t>ไม่ได้ ต้องผ่านวิชานี้ก่อนถึงจะไปสู่รายวิชา ฝึกปฏิบัติการสอน 1 (</w:t>
      </w:r>
      <w:r w:rsidR="006A2819">
        <w:t xml:space="preserve">Teaching Practice </w:t>
      </w:r>
      <w:r w:rsidR="006A2819">
        <w:tab/>
      </w:r>
      <w:r w:rsidR="006A2819">
        <w:tab/>
      </w:r>
      <w:r w:rsidR="006A2819">
        <w:tab/>
        <w:t xml:space="preserve">I) </w:t>
      </w:r>
      <w:r w:rsidR="006A2819">
        <w:rPr>
          <w:cs/>
        </w:rPr>
        <w:t>ได้</w:t>
      </w:r>
    </w:p>
    <w:p w14:paraId="20DA7CA5" w14:textId="77777777" w:rsidR="00876370" w:rsidRDefault="00876370" w:rsidP="00876370">
      <w:pPr>
        <w:spacing w:line="276" w:lineRule="auto"/>
      </w:pPr>
    </w:p>
    <w:p w14:paraId="2C035061" w14:textId="626B8FCC" w:rsidR="00876370" w:rsidRDefault="00130639" w:rsidP="0087637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 xml:space="preserve">Teaching Practice I </w:t>
      </w:r>
      <w:r>
        <w:rPr>
          <w:cs/>
        </w:rPr>
        <w:t xml:space="preserve">และ </w:t>
      </w:r>
      <w:r>
        <w:t xml:space="preserve">Educational </w:t>
      </w:r>
      <w:r>
        <w:tab/>
      </w:r>
      <w:r>
        <w:tab/>
      </w:r>
      <w:r>
        <w:tab/>
      </w:r>
      <w:r>
        <w:tab/>
        <w:t>Measurement and Evaluation (</w:t>
      </w:r>
      <w:r>
        <w:rPr>
          <w:cs/>
        </w:rPr>
        <w:t>ฝึกปฏิบัติการสอน 1 และ การวัดและการประเมินผล</w:t>
      </w:r>
      <w:r>
        <w:rPr>
          <w:cs/>
        </w:rPr>
        <w:tab/>
      </w:r>
      <w:r>
        <w:rPr>
          <w:cs/>
        </w:rPr>
        <w:tab/>
        <w:t xml:space="preserve">การศึกษา) จะลง </w:t>
      </w:r>
      <w:r>
        <w:t>Teaching Practice II (</w:t>
      </w:r>
      <w:r>
        <w:rPr>
          <w:cs/>
        </w:rPr>
        <w:t>ฝึกปฏิบัติการสอน 2)</w:t>
      </w:r>
      <w:r w:rsidR="00876370">
        <w:rPr>
          <w:rFonts w:hint="cs"/>
          <w:cs/>
        </w:rPr>
        <w:t xml:space="preserve"> </w:t>
      </w:r>
      <w:r w:rsidR="00876370">
        <w:rPr>
          <w:cs/>
        </w:rPr>
        <w:t>ไม่ได้ ต้องผ่านวิชานี้ก่อนถึง</w:t>
      </w:r>
      <w:r w:rsidR="00876370">
        <w:rPr>
          <w:cs/>
        </w:rPr>
        <w:tab/>
      </w:r>
      <w:r w:rsidR="00876370">
        <w:rPr>
          <w:cs/>
        </w:rPr>
        <w:tab/>
      </w:r>
      <w:r w:rsidR="00876370">
        <w:rPr>
          <w:cs/>
        </w:rPr>
        <w:t>จะไปสู่รายวิชา ฝึกปฏิบัติการสอน 2 (</w:t>
      </w:r>
      <w:r w:rsidR="00876370">
        <w:t xml:space="preserve">Teaching Practice II) </w:t>
      </w:r>
      <w:r w:rsidR="00876370">
        <w:rPr>
          <w:cs/>
        </w:rPr>
        <w:t>ได้</w:t>
      </w:r>
    </w:p>
    <w:p w14:paraId="3D8EC0EC" w14:textId="58052895" w:rsidR="00F64651" w:rsidRDefault="009310F5" w:rsidP="00F6465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in Civil Engineering in </w:t>
      </w:r>
      <w:r>
        <w:tab/>
      </w:r>
      <w:r>
        <w:tab/>
      </w:r>
      <w:r>
        <w:tab/>
        <w:t>Educational Institute I (</w:t>
      </w:r>
      <w:r>
        <w:rPr>
          <w:cs/>
        </w:rPr>
        <w:t xml:space="preserve">ปฏิบัติการสอนด้านวิศวกรรมโยธาในสถานศึกษา 1) จะลง </w:t>
      </w:r>
      <w:r>
        <w:tab/>
      </w:r>
      <w:r>
        <w:tab/>
      </w:r>
      <w:r>
        <w:tab/>
        <w:t>Teaching Practice in Civil Engineering in Educational Institute II (</w:t>
      </w:r>
      <w:r>
        <w:rPr>
          <w:cs/>
        </w:rPr>
        <w:t>ปฏิบัติการสอน</w:t>
      </w:r>
      <w:r>
        <w:rPr>
          <w:cs/>
        </w:rPr>
        <w:tab/>
      </w:r>
      <w:r>
        <w:rPr>
          <w:cs/>
        </w:rPr>
        <w:tab/>
        <w:t>ด้านวิศวกรรมโยธาในสถานศึกษา 2)</w:t>
      </w:r>
      <w:r w:rsidR="00F64651">
        <w:t xml:space="preserve"> </w:t>
      </w:r>
      <w:r w:rsidR="00F64651">
        <w:rPr>
          <w:cs/>
        </w:rPr>
        <w:t>ไม่ได้ ต้องผ่านวิชานี้ก่อนถึงจะไปสู่รายวิชา ปฏิบัติการ</w:t>
      </w:r>
      <w:r w:rsidR="00F64651">
        <w:rPr>
          <w:cs/>
        </w:rPr>
        <w:tab/>
      </w:r>
      <w:r w:rsidR="00F64651">
        <w:rPr>
          <w:cs/>
        </w:rPr>
        <w:tab/>
      </w:r>
      <w:r w:rsidR="00F64651">
        <w:rPr>
          <w:cs/>
        </w:rPr>
        <w:t>สอนด้านวิศวกรรมโยธาใน</w:t>
      </w:r>
      <w:r w:rsidR="00F64651">
        <w:rPr>
          <w:cs/>
        </w:rPr>
        <w:tab/>
        <w:t>สถานศึกษา 2 (</w:t>
      </w:r>
      <w:r w:rsidR="00F64651">
        <w:t xml:space="preserve">Teaching Practice in Civil Engineering in </w:t>
      </w:r>
      <w:r w:rsidR="00F64651">
        <w:tab/>
      </w:r>
      <w:r w:rsidR="00F64651">
        <w:tab/>
      </w:r>
      <w:r w:rsidR="00F64651">
        <w:t>Educational Institute II)</w:t>
      </w:r>
      <w:r w:rsidR="00F64651">
        <w:rPr>
          <w:cs/>
        </w:rPr>
        <w:t>ได้</w:t>
      </w:r>
    </w:p>
    <w:p w14:paraId="06E0C930" w14:textId="1BB56C05" w:rsidR="00913AF9" w:rsidRDefault="007F297D" w:rsidP="00913AF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Instructional Science and Classroom </w:t>
      </w:r>
      <w:r>
        <w:tab/>
      </w:r>
      <w:r>
        <w:tab/>
      </w:r>
      <w:r>
        <w:tab/>
      </w:r>
      <w:r>
        <w:tab/>
        <w:t>Management (</w:t>
      </w:r>
      <w:r>
        <w:rPr>
          <w:cs/>
        </w:rPr>
        <w:t xml:space="preserve">การจัดการเรียนการสอน) จะลง </w:t>
      </w:r>
      <w:r>
        <w:t>Teaching Practice (</w:t>
      </w:r>
      <w:r>
        <w:rPr>
          <w:cs/>
        </w:rPr>
        <w:t>ฝึกสอน)</w:t>
      </w:r>
      <w:r w:rsidR="00913AF9">
        <w:t xml:space="preserve"> </w:t>
      </w:r>
      <w:r w:rsidR="00913AF9">
        <w:rPr>
          <w:cs/>
        </w:rPr>
        <w:t>ไม่ได้ ต้อง</w:t>
      </w:r>
      <w:r w:rsidR="00913AF9">
        <w:rPr>
          <w:cs/>
        </w:rPr>
        <w:tab/>
      </w:r>
      <w:r w:rsidR="00913AF9">
        <w:rPr>
          <w:cs/>
        </w:rPr>
        <w:tab/>
      </w:r>
      <w:r w:rsidR="00913AF9">
        <w:rPr>
          <w:cs/>
        </w:rPr>
        <w:t>ผ่านวิชานี้ก่อนถึงจะไปสู่รายวิชา ฝึกสอน (</w:t>
      </w:r>
      <w:r w:rsidR="00913AF9">
        <w:t xml:space="preserve">Teaching Practice) </w:t>
      </w:r>
      <w:r w:rsidR="00913AF9">
        <w:rPr>
          <w:cs/>
        </w:rPr>
        <w:t>ได้</w:t>
      </w:r>
    </w:p>
    <w:p w14:paraId="16A634DE" w14:textId="49693072" w:rsidR="005A7270" w:rsidRDefault="00D34A0E" w:rsidP="005A72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Teaching Practice III (</w:t>
      </w:r>
      <w:r>
        <w:rPr>
          <w:cs/>
        </w:rPr>
        <w:t xml:space="preserve">ฝึกปฏิบัติการสอน 3) จะลง </w:t>
      </w:r>
      <w:r>
        <w:t>Co-</w:t>
      </w:r>
      <w:r>
        <w:tab/>
      </w:r>
      <w:r>
        <w:tab/>
        <w:t>operative Education I (</w:t>
      </w:r>
      <w:r>
        <w:rPr>
          <w:cs/>
        </w:rPr>
        <w:t>สหกิจศึกษา 1)</w:t>
      </w:r>
      <w:r w:rsidR="005A7270">
        <w:t xml:space="preserve"> </w:t>
      </w:r>
      <w:r w:rsidR="005A7270">
        <w:rPr>
          <w:cs/>
        </w:rPr>
        <w:t>ไม่ได้ ต้องผ่านวิชานี้ก่อนถึงจะไปสู่รายวิชา สห</w:t>
      </w:r>
      <w:r w:rsidR="005A7270">
        <w:rPr>
          <w:cs/>
        </w:rPr>
        <w:tab/>
      </w:r>
      <w:r w:rsidR="005A7270">
        <w:rPr>
          <w:cs/>
        </w:rPr>
        <w:tab/>
      </w:r>
      <w:r w:rsidR="005A7270">
        <w:rPr>
          <w:cs/>
        </w:rPr>
        <w:t>กิจศึกษา 1 (</w:t>
      </w:r>
      <w:r w:rsidR="005A7270">
        <w:t xml:space="preserve">Co-operative Education I) </w:t>
      </w:r>
      <w:r w:rsidR="005A7270">
        <w:rPr>
          <w:cs/>
        </w:rPr>
        <w:t>ได้</w:t>
      </w:r>
    </w:p>
    <w:p w14:paraId="147A2821" w14:textId="5014319E" w:rsidR="008A026C" w:rsidRDefault="00F03B88" w:rsidP="008A026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Co-operative Education I (</w:t>
      </w:r>
      <w:r>
        <w:rPr>
          <w:cs/>
        </w:rPr>
        <w:t xml:space="preserve">สหกิจศึกษา 1) จะลง </w:t>
      </w:r>
      <w:r>
        <w:t>Co-</w:t>
      </w:r>
      <w:r>
        <w:tab/>
      </w:r>
      <w:r>
        <w:tab/>
        <w:t>operative Education II (</w:t>
      </w:r>
      <w:r>
        <w:rPr>
          <w:cs/>
        </w:rPr>
        <w:t>สหกิจศึกษา 2)</w:t>
      </w:r>
      <w:r w:rsidR="008A026C">
        <w:rPr>
          <w:rFonts w:hint="cs"/>
          <w:cs/>
        </w:rPr>
        <w:t xml:space="preserve"> </w:t>
      </w:r>
      <w:r w:rsidR="008A026C">
        <w:rPr>
          <w:cs/>
        </w:rPr>
        <w:t>ไม่ได้ ต้องผ่านวิชานี้ก่อนถึงจะไปสู่รายวิชา สห</w:t>
      </w:r>
      <w:r w:rsidR="008A026C">
        <w:rPr>
          <w:cs/>
        </w:rPr>
        <w:tab/>
      </w:r>
      <w:r w:rsidR="008A026C">
        <w:rPr>
          <w:cs/>
        </w:rPr>
        <w:tab/>
      </w:r>
      <w:r w:rsidR="008A026C">
        <w:rPr>
          <w:cs/>
        </w:rPr>
        <w:t>กิจศึกษา 2 (</w:t>
      </w:r>
      <w:r w:rsidR="008A026C">
        <w:t xml:space="preserve">Co-operative Education II) </w:t>
      </w:r>
      <w:r w:rsidR="008A026C">
        <w:rPr>
          <w:cs/>
        </w:rPr>
        <w:t>ได้</w:t>
      </w:r>
    </w:p>
    <w:p w14:paraId="619817A9" w14:textId="16B0C742" w:rsidR="001F5AF6" w:rsidRDefault="003C1108" w:rsidP="001F5AF6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Civil Engineering and Education Project I (</w:t>
      </w:r>
      <w:r>
        <w:rPr>
          <w:cs/>
        </w:rPr>
        <w:t>โครงงาน</w:t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1) จะลง </w:t>
      </w:r>
      <w:r>
        <w:t xml:space="preserve">Civil Engineering and Education Project II </w:t>
      </w:r>
      <w:r>
        <w:tab/>
      </w:r>
      <w:r>
        <w:tab/>
      </w:r>
      <w:r>
        <w:tab/>
        <w:t>(</w:t>
      </w:r>
      <w:r>
        <w:rPr>
          <w:cs/>
        </w:rPr>
        <w:t>โครงงานวิศวกรรมโยธาและการศึกษา 2)</w:t>
      </w:r>
      <w:r w:rsidR="001F5AF6">
        <w:t xml:space="preserve"> </w:t>
      </w:r>
      <w:r w:rsidR="001F5AF6">
        <w:rPr>
          <w:cs/>
        </w:rPr>
        <w:t xml:space="preserve">ไม่ได้ ต้องผ่านวิชานี้ก่อนถึงจะไปสู่รายวิชา </w:t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>โครงงานวิศวกรรมโยธาและการศึกษา 2 (</w:t>
      </w:r>
      <w:r w:rsidR="001F5AF6">
        <w:t xml:space="preserve">Civil Engineering and Education Project II) </w:t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>ได้</w:t>
      </w:r>
    </w:p>
    <w:p w14:paraId="29A87265" w14:textId="77777777" w:rsidR="00757F42" w:rsidRDefault="00757F42" w:rsidP="00757F42">
      <w:pPr>
        <w:pStyle w:val="Heading3"/>
        <w:numPr>
          <w:ilvl w:val="2"/>
          <w:numId w:val="17"/>
        </w:numPr>
        <w:tabs>
          <w:tab w:val="clear" w:pos="1247"/>
        </w:tabs>
        <w:ind w:left="720" w:hanging="720"/>
      </w:pPr>
      <w:r>
        <w:rPr>
          <w:cs/>
        </w:rPr>
        <w:t>ด้านจำนวนหน่วยกิตที่ต้องเรียนต่อเทอม</w:t>
      </w:r>
    </w:p>
    <w:p w14:paraId="55A86E8C" w14:textId="77777777" w:rsidR="006D6E32" w:rsidRDefault="006D6E32" w:rsidP="00F30658">
      <w:pPr>
        <w:pStyle w:val="Heading4"/>
      </w:pPr>
      <w:r>
        <w:rPr>
          <w:cs/>
        </w:rPr>
        <w:t>ภาควิชาครุศาสตร์โยธา ในปี 1 เทอม 1  ต้องเรียน 18 หน่วยกิต</w:t>
      </w:r>
    </w:p>
    <w:p w14:paraId="72DF742B" w14:textId="77777777" w:rsidR="004F22A6" w:rsidRDefault="004F22A6" w:rsidP="00F30658">
      <w:pPr>
        <w:pStyle w:val="Heading4"/>
      </w:pPr>
      <w:r>
        <w:rPr>
          <w:cs/>
        </w:rPr>
        <w:t>ภาควิชาครุศาสตร์โยธา ในปี 1 เทอม 2 ต้องเรียน 21 หน่วยกิต</w:t>
      </w:r>
    </w:p>
    <w:p w14:paraId="1492AB8B" w14:textId="77777777" w:rsidR="001C20EC" w:rsidRDefault="001C20EC" w:rsidP="00F30658">
      <w:pPr>
        <w:pStyle w:val="Heading4"/>
      </w:pPr>
      <w:r>
        <w:rPr>
          <w:cs/>
        </w:rPr>
        <w:t>ภาควิชาครุศาสตร์โยธา ใน ในปี 1 ภาคฤดูร้อน ต้องเรียน 3 หน่วยกิต</w:t>
      </w:r>
    </w:p>
    <w:p w14:paraId="7E1D73F6" w14:textId="5089C2A9" w:rsidR="00782252" w:rsidRDefault="00782252" w:rsidP="00F30658">
      <w:pPr>
        <w:pStyle w:val="Heading4"/>
      </w:pPr>
      <w:r>
        <w:rPr>
          <w:cs/>
        </w:rPr>
        <w:t>ภาควิชาครุศาสตร์โยธา ใน ในปี 2 เทอม 1 ภาควิชาครุศาสตร์โยธา ต้องเรียน 22</w:t>
      </w:r>
      <w:r w:rsidR="00F30658">
        <w:rPr>
          <w:rFonts w:hint="cs"/>
          <w:cs/>
        </w:rPr>
        <w:t xml:space="preserve"> </w:t>
      </w:r>
      <w:r>
        <w:rPr>
          <w:cs/>
        </w:rPr>
        <w:t>หน่วยกิต</w:t>
      </w:r>
    </w:p>
    <w:p w14:paraId="5463361A" w14:textId="77777777" w:rsidR="00115A13" w:rsidRDefault="00115A13" w:rsidP="00F30658">
      <w:pPr>
        <w:pStyle w:val="Heading4"/>
      </w:pPr>
      <w:r>
        <w:rPr>
          <w:cs/>
        </w:rPr>
        <w:t>ภาควิชาครุศาสตร์โยธา ใน ในปี 2 เทอม 2 ต้องเรียน 21 หน่วยกิต</w:t>
      </w:r>
    </w:p>
    <w:p w14:paraId="15F86A70" w14:textId="77777777" w:rsidR="007D385F" w:rsidRDefault="007D385F" w:rsidP="00F30658">
      <w:pPr>
        <w:pStyle w:val="Heading4"/>
      </w:pPr>
      <w:r>
        <w:rPr>
          <w:cs/>
        </w:rPr>
        <w:t>ภาควิชาครุศาสตร์โยธา ใน ในปี 3 เทอม 1ต้องเรียน 21 หน่วยกิต</w:t>
      </w:r>
    </w:p>
    <w:p w14:paraId="179DD55E" w14:textId="77777777" w:rsidR="006A66DF" w:rsidRDefault="006A66DF" w:rsidP="00F30658">
      <w:pPr>
        <w:pStyle w:val="Heading4"/>
      </w:pPr>
      <w:r>
        <w:rPr>
          <w:cs/>
        </w:rPr>
        <w:lastRenderedPageBreak/>
        <w:t>ภาควิชาครุศาสตร์โยธา ใน ในปี 3 เทอม 2ต้องเรียน 21 หน่วยกิต</w:t>
      </w:r>
    </w:p>
    <w:p w14:paraId="3FE8307A" w14:textId="79C580CF" w:rsidR="00632A0D" w:rsidRDefault="00632A0D" w:rsidP="00F30658">
      <w:pPr>
        <w:pStyle w:val="Heading4"/>
      </w:pPr>
      <w:r>
        <w:rPr>
          <w:cs/>
        </w:rPr>
        <w:t>ภาควิชาครุศาสตร์โยธา ใน ในปี 3 ภาคฤดูร้อน ภาควิชาครุศาสตร์โยธาต้องเรียน 1 หน่วยกิต</w:t>
      </w:r>
    </w:p>
    <w:p w14:paraId="4393BDFD" w14:textId="63D8AA32" w:rsidR="00757F42" w:rsidRPr="00757F42" w:rsidRDefault="00C0074F" w:rsidP="00F30658">
      <w:pPr>
        <w:pStyle w:val="Heading4"/>
      </w:pPr>
      <w:r>
        <w:rPr>
          <w:cs/>
        </w:rPr>
        <w:t>ภาควิชาครุศาสตร์โยธา ใน ในปี 4 เทอม 1 ต้องเรียน 18 หน่วยกิต</w:t>
      </w:r>
    </w:p>
    <w:p w14:paraId="5ADDBE35" w14:textId="77777777" w:rsidR="003D65C3" w:rsidRDefault="003D65C3" w:rsidP="00F30658">
      <w:pPr>
        <w:pStyle w:val="Heading4"/>
      </w:pPr>
      <w:r>
        <w:rPr>
          <w:cs/>
        </w:rPr>
        <w:t>ภาควิชาครุศาสตร์โยธา ใน ในปี 4 เทอม 2 ต้องเรียน 18 หน่วยกิต</w:t>
      </w:r>
    </w:p>
    <w:p w14:paraId="19E188E7" w14:textId="62BD8E2E" w:rsidR="001F5AF6" w:rsidRPr="001F5AF6" w:rsidRDefault="004240A7" w:rsidP="00F30658">
      <w:pPr>
        <w:pStyle w:val="Heading4"/>
      </w:pPr>
      <w:r>
        <w:rPr>
          <w:cs/>
        </w:rPr>
        <w:t>ภาควิชาครุศาสตร์โยธา ใน ในปี 5 เทอม 1 ต้องเรียน 15 หน่วยกิต</w:t>
      </w:r>
    </w:p>
    <w:p w14:paraId="4CDC5E98" w14:textId="77777777" w:rsidR="00F30658" w:rsidRDefault="00F30658" w:rsidP="00F30658">
      <w:pPr>
        <w:pStyle w:val="Heading4"/>
      </w:pPr>
      <w:r>
        <w:rPr>
          <w:cs/>
        </w:rPr>
        <w:t>ภาควิชาครุศาสตร์โยธา ใน ในปี 5 เทอม 2ต้องเรียน 15 หน่วยกิต</w:t>
      </w:r>
    </w:p>
    <w:p w14:paraId="5C130201" w14:textId="77777777" w:rsidR="00DD0C00" w:rsidRDefault="00DD0C00" w:rsidP="00DD0C00">
      <w:pPr>
        <w:pStyle w:val="Heading3"/>
        <w:numPr>
          <w:ilvl w:val="2"/>
          <w:numId w:val="17"/>
        </w:numPr>
      </w:pPr>
      <w:r>
        <w:rPr>
          <w:cs/>
        </w:rPr>
        <w:t>ด้านแนะนำ</w:t>
      </w:r>
      <w:r w:rsidRPr="00DD0C00">
        <w:rPr>
          <w:cs/>
        </w:rPr>
        <w:t>สาย</w:t>
      </w:r>
      <w:r>
        <w:rPr>
          <w:cs/>
        </w:rPr>
        <w:t>อาชีพหลังจากจบการศึกษา</w:t>
      </w:r>
    </w:p>
    <w:p w14:paraId="53EE3F1D" w14:textId="1DD409F6" w:rsidR="009132B4" w:rsidRDefault="00831E48" w:rsidP="007A77E2">
      <w:pPr>
        <w:pStyle w:val="Heading4"/>
      </w:pPr>
      <w:r>
        <w:rPr>
          <w:cs/>
        </w:rPr>
        <w:t>ผู้สำเร็จการศึกษา</w:t>
      </w:r>
      <w:r w:rsidR="007354FC">
        <w:rPr>
          <w:cs/>
        </w:rPr>
        <w:t xml:space="preserve">จากภาควิชาครุศาสตร์โยธา </w:t>
      </w:r>
      <w:r>
        <w:rPr>
          <w:cs/>
        </w:rPr>
        <w:t xml:space="preserve">สามารถทำงานได้ทั้งในสายวิศวกรรมโยธา </w:t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เช่น วิศวกรออกแบบ ควบคุมงาน และก่อสร้างในภาคอุตสาหกรรม หรือทำงานในสาย</w:t>
      </w:r>
      <w:r w:rsidR="007A77E2">
        <w:rPr>
          <w:cs/>
        </w:rPr>
        <w:tab/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การศึกษาเป็นครูช่างอุตสาหกรรมและนักฝึกอบรม</w:t>
      </w:r>
    </w:p>
    <w:p w14:paraId="0B5DDA47" w14:textId="320D19D8" w:rsidR="0021792B" w:rsidRDefault="00C034F2" w:rsidP="0021792B">
      <w:pPr>
        <w:pStyle w:val="Heading4"/>
      </w:pPr>
      <w:r>
        <w:rPr>
          <w:cs/>
        </w:rPr>
        <w:t>บัณฑิตภาควิชาครุศาสตร์โยธา</w:t>
      </w:r>
      <w:r w:rsidR="0021792B">
        <w:rPr>
          <w:cs/>
        </w:rPr>
        <w:t>เหมาะทั้งการทำงานในสายอุตสาหกรรมการก่อสร้างและการ</w:t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 xml:space="preserve">พัฒนาโครงสร้างพื้นฐาน </w:t>
      </w:r>
      <w:r w:rsidR="0021792B">
        <w:rPr>
          <w:cs/>
        </w:rPr>
        <w:tab/>
        <w:t>รวมถึงงานสอนและการฝึกอบรมทางด้านวิศวกรรมโยธา โดย</w:t>
      </w:r>
      <w:r w:rsidR="00BA5C27">
        <w:rPr>
          <w:cs/>
        </w:rPr>
        <w:tab/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>บัณฑิตจะมีทั้งความรู้เชิงเทคนิคและทักษะการถ่ายทอดความรู้</w:t>
      </w:r>
    </w:p>
    <w:p w14:paraId="4AF6349D" w14:textId="744B1D14" w:rsidR="00CA7EB7" w:rsidRDefault="00D20115" w:rsidP="00CA7EB7">
      <w:pPr>
        <w:pStyle w:val="Heading4"/>
      </w:pPr>
      <w:r>
        <w:rPr>
          <w:cs/>
        </w:rPr>
        <w:t>บัณฑิตภาควิชาครุศาสตร์โยธา</w:t>
      </w:r>
      <w:r w:rsidR="00CA7EB7">
        <w:t xml:space="preserve"> </w:t>
      </w:r>
      <w:r w:rsidR="00CA7EB7">
        <w:rPr>
          <w:cs/>
        </w:rPr>
        <w:t>สามารถทำงานวิจัยได้ โดยบัณฑิตมีพื้นฐานด้านการวิจัยทั้ง</w:t>
      </w:r>
      <w:r w:rsidR="00CA7EB7">
        <w:rPr>
          <w:cs/>
        </w:rPr>
        <w:tab/>
      </w:r>
      <w:r w:rsidR="00CA7EB7">
        <w:rPr>
          <w:cs/>
        </w:rPr>
        <w:tab/>
      </w:r>
      <w:r w:rsidR="00CA7EB7">
        <w:rPr>
          <w:cs/>
        </w:rPr>
        <w:t>ในสายวิศวกรรมโยธาและสายการศึกษา เช่น การศึกษาพัฒนาเทคโนโลยีการก่อสร้าง หรือ</w:t>
      </w:r>
      <w:r w:rsidR="00CA7EB7">
        <w:rPr>
          <w:cs/>
        </w:rPr>
        <w:tab/>
      </w:r>
      <w:r w:rsidR="00CA7EB7">
        <w:rPr>
          <w:cs/>
        </w:rPr>
        <w:tab/>
      </w:r>
      <w:r w:rsidR="00CA7EB7">
        <w:rPr>
          <w:cs/>
        </w:rPr>
        <w:t>การวิจัยด้านการเรียนการสอน</w:t>
      </w:r>
    </w:p>
    <w:p w14:paraId="526BBAF4" w14:textId="5967A229" w:rsidR="00BA5C27" w:rsidRDefault="003D4F6C" w:rsidP="001416EA">
      <w:pPr>
        <w:pStyle w:val="Heading4"/>
      </w:pPr>
      <w:r>
        <w:rPr>
          <w:cs/>
        </w:rPr>
        <w:t xml:space="preserve">ภาควิชาครุศาสตร์โยธา </w:t>
      </w:r>
      <w:r w:rsidR="001416EA">
        <w:rPr>
          <w:cs/>
        </w:rPr>
        <w:t>ทักษะด้านที่ช่วยเพิ่มโอกาสในการทำงานหลังเรียนจบ</w:t>
      </w:r>
      <w:r w:rsidR="001416EA">
        <w:rPr>
          <w:rFonts w:hint="cs"/>
          <w:cs/>
        </w:rPr>
        <w:t xml:space="preserve"> คือ </w:t>
      </w:r>
      <w:r w:rsidR="00553599">
        <w:rPr>
          <w:cs/>
        </w:rPr>
        <w:t>ทักษะ</w:t>
      </w:r>
      <w:r w:rsidR="001416EA">
        <w:rPr>
          <w:cs/>
        </w:rPr>
        <w:tab/>
      </w:r>
      <w:r w:rsidR="001416EA">
        <w:rPr>
          <w:cs/>
        </w:rPr>
        <w:tab/>
      </w:r>
      <w:r w:rsidR="00553599">
        <w:rPr>
          <w:cs/>
        </w:rPr>
        <w:t>ด้านการใช้เทคโนโลยีคอมพิวเตอร์และสารสนเทศเพื่อการศึกษาและงาน</w:t>
      </w:r>
      <w:r w:rsidR="00553599">
        <w:rPr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>
        <w:rPr>
          <w:cs/>
        </w:rPr>
        <w:t>วิศวกรรม ทักษะการวิเคราะห์งาน การวางแผน และการบริหารโครงการ รวมถึงทักษะการ</w:t>
      </w:r>
      <w:r w:rsidR="00553599">
        <w:rPr>
          <w:cs/>
        </w:rPr>
        <w:tab/>
      </w:r>
      <w:r w:rsidR="00553599">
        <w:rPr>
          <w:cs/>
        </w:rPr>
        <w:tab/>
        <w:t>สื่อสารและการสอน</w:t>
      </w:r>
    </w:p>
    <w:p w14:paraId="232DEA59" w14:textId="77777777" w:rsidR="0012775B" w:rsidRDefault="0012775B" w:rsidP="0012775B">
      <w:pPr>
        <w:pStyle w:val="Heading3"/>
        <w:numPr>
          <w:ilvl w:val="2"/>
          <w:numId w:val="17"/>
        </w:numPr>
      </w:pPr>
      <w:r>
        <w:rPr>
          <w:cs/>
        </w:rPr>
        <w:t>ด้านการติดต่อกับภาควิชา</w:t>
      </w:r>
    </w:p>
    <w:p w14:paraId="29C2765B" w14:textId="11560163" w:rsidR="00D33A15" w:rsidRDefault="00580BCD" w:rsidP="009C2542">
      <w:pPr>
        <w:pStyle w:val="Heading4"/>
      </w:pPr>
      <w:r>
        <w:rPr>
          <w:cs/>
        </w:rPr>
        <w:t>อยู่ของภาควิชาครุศาสตร์โยธาคือ</w:t>
      </w:r>
      <w:r w:rsidR="00D40212">
        <w:t xml:space="preserve"> </w:t>
      </w:r>
      <w:r w:rsidR="00D40212">
        <w:rPr>
          <w:cs/>
        </w:rPr>
        <w:t xml:space="preserve">อาคาร 52 และอาคาร 44 คณะครุศาสตร์อุตสาหกรรม </w:t>
      </w:r>
      <w:r w:rsidR="009C2542">
        <w:rPr>
          <w:cs/>
        </w:rPr>
        <w:tab/>
      </w:r>
      <w:r w:rsidR="009C2542">
        <w:rPr>
          <w:cs/>
        </w:rPr>
        <w:tab/>
      </w:r>
      <w:r w:rsidR="00D40212">
        <w:rPr>
          <w:cs/>
        </w:rPr>
        <w:t>มจพ. เลขที่ 1518 ถนนประชาราษฎร์ 1 แขวงวงศ์สว่าง เขตบางซื่อ กรุงเทพฯ 10800</w:t>
      </w:r>
    </w:p>
    <w:p w14:paraId="7772F505" w14:textId="2F7A6230" w:rsidR="006D5486" w:rsidRDefault="00366D14" w:rsidP="006D5486">
      <w:pPr>
        <w:pStyle w:val="Heading4"/>
      </w:pPr>
      <w:r>
        <w:rPr>
          <w:cs/>
        </w:rPr>
        <w:t>ภาควิชาครุศาสตร์โยธามีเบอร์</w:t>
      </w:r>
      <w:r>
        <w:t xml:space="preserve"> </w:t>
      </w:r>
      <w:r w:rsidR="006D5486">
        <w:rPr>
          <w:cs/>
        </w:rPr>
        <w:t>โทรศัพท์</w:t>
      </w:r>
      <w:r w:rsidR="006D5486">
        <w:rPr>
          <w:rFonts w:hint="cs"/>
          <w:cs/>
        </w:rPr>
        <w:t xml:space="preserve"> คือ</w:t>
      </w:r>
      <w:r w:rsidR="006D5486">
        <w:rPr>
          <w:cs/>
        </w:rPr>
        <w:t xml:space="preserve"> +66 2-555-2000 ต่อ 3273</w:t>
      </w:r>
      <w:r w:rsidR="006D5486">
        <w:t xml:space="preserve">, </w:t>
      </w:r>
      <w:r w:rsidR="006D5486">
        <w:rPr>
          <w:cs/>
        </w:rPr>
        <w:t>3271</w:t>
      </w:r>
      <w:r w:rsidR="006D5486">
        <w:t xml:space="preserve">, </w:t>
      </w:r>
      <w:r w:rsidR="006D5486">
        <w:rPr>
          <w:cs/>
        </w:rPr>
        <w:t>3272</w:t>
      </w:r>
      <w:r w:rsidR="006D5486">
        <w:t xml:space="preserve">, </w:t>
      </w:r>
      <w:r w:rsidR="006D5486">
        <w:rPr>
          <w:cs/>
        </w:rPr>
        <w:tab/>
      </w:r>
      <w:r w:rsidR="006D5486">
        <w:rPr>
          <w:cs/>
        </w:rPr>
        <w:tab/>
      </w:r>
      <w:r w:rsidR="006D5486">
        <w:rPr>
          <w:cs/>
        </w:rPr>
        <w:t>3221</w:t>
      </w:r>
    </w:p>
    <w:p w14:paraId="6480822B" w14:textId="77777777" w:rsidR="00723617" w:rsidRDefault="006819B4" w:rsidP="00723617">
      <w:pPr>
        <w:pStyle w:val="Heading4"/>
      </w:pPr>
      <w:r>
        <w:rPr>
          <w:cs/>
        </w:rPr>
        <w:t>ภาควิชาครุศาสตร์โยธามีเบอร์แฟกซ์</w:t>
      </w:r>
      <w:r>
        <w:t xml:space="preserve"> </w:t>
      </w:r>
      <w:r>
        <w:rPr>
          <w:rFonts w:hint="cs"/>
          <w:cs/>
        </w:rPr>
        <w:t>คือ</w:t>
      </w:r>
      <w:r w:rsidR="00723617">
        <w:rPr>
          <w:rFonts w:hint="cs"/>
          <w:cs/>
        </w:rPr>
        <w:t xml:space="preserve"> </w:t>
      </w:r>
      <w:r w:rsidR="00723617">
        <w:rPr>
          <w:cs/>
        </w:rPr>
        <w:t>+66 2-587-6287</w:t>
      </w:r>
    </w:p>
    <w:p w14:paraId="4C620907" w14:textId="2CBA71CD" w:rsidR="00723617" w:rsidRDefault="000E50CC" w:rsidP="00EC55E7">
      <w:pPr>
        <w:pStyle w:val="Heading4"/>
      </w:pPr>
      <w:r>
        <w:rPr>
          <w:cs/>
        </w:rPr>
        <w:t>ภาควิชาครุศาสตร์โยธามีเว็บไซต์</w:t>
      </w:r>
      <w:r>
        <w:t xml:space="preserve"> </w:t>
      </w:r>
      <w:r>
        <w:rPr>
          <w:rFonts w:hint="cs"/>
          <w:cs/>
        </w:rPr>
        <w:t>คือ</w:t>
      </w:r>
      <w:r w:rsidR="00EC55E7">
        <w:t xml:space="preserve"> </w:t>
      </w:r>
      <w:hyperlink r:id="rId8" w:history="1">
        <w:r w:rsidR="00EC55E7" w:rsidRPr="000A0524">
          <w:rPr>
            <w:rStyle w:val="Hyperlink"/>
            <w:color w:val="auto"/>
            <w:u w:val="none"/>
          </w:rPr>
          <w:t>http://ttc.fte.kmutnb.ac.th/</w:t>
        </w:r>
      </w:hyperlink>
    </w:p>
    <w:p w14:paraId="74CD629F" w14:textId="77777777" w:rsidR="00D2472F" w:rsidRDefault="00D2472F" w:rsidP="00D2472F">
      <w:pPr>
        <w:pStyle w:val="Heading2"/>
        <w:numPr>
          <w:ilvl w:val="1"/>
          <w:numId w:val="1"/>
        </w:numPr>
        <w:spacing w:line="276" w:lineRule="auto"/>
      </w:pPr>
      <w:bookmarkStart w:id="41" w:name="_Toc209010756"/>
      <w:r>
        <w:rPr>
          <w:cs/>
        </w:rPr>
        <w:t>หมวดหมู่การฝึกประสบการณ์และการปฏิบัติการสอน</w:t>
      </w:r>
      <w:bookmarkEnd w:id="41"/>
    </w:p>
    <w:p w14:paraId="35BF868D" w14:textId="77777777" w:rsidR="006B06A6" w:rsidRDefault="006B06A6" w:rsidP="006B06A6">
      <w:pPr>
        <w:pStyle w:val="Heading3"/>
        <w:numPr>
          <w:ilvl w:val="2"/>
          <w:numId w:val="17"/>
        </w:numPr>
      </w:pPr>
      <w:r>
        <w:rPr>
          <w:cs/>
        </w:rPr>
        <w:t>การฝึก</w:t>
      </w:r>
      <w:r w:rsidRPr="006B06A6">
        <w:rPr>
          <w:cs/>
        </w:rPr>
        <w:t>ประสบการณ์</w:t>
      </w:r>
    </w:p>
    <w:p w14:paraId="534FEB99" w14:textId="77777777" w:rsidR="0069308E" w:rsidRDefault="00714886" w:rsidP="0069308E">
      <w:pPr>
        <w:pStyle w:val="Heading4"/>
      </w:pPr>
      <w:r>
        <w:rPr>
          <w:cs/>
        </w:rPr>
        <w:lastRenderedPageBreak/>
        <w:t>นักศึกษาภาควิชาครุศาสตร์โยธา</w:t>
      </w:r>
      <w:r w:rsidR="00B8660C">
        <w:t xml:space="preserve"> </w:t>
      </w:r>
      <w:r w:rsidR="006239FF">
        <w:rPr>
          <w:cs/>
        </w:rPr>
        <w:t>ต้องฝึกงานใน ปีที่ 4</w:t>
      </w:r>
      <w:r w:rsidR="0069308E">
        <w:t xml:space="preserve"> </w:t>
      </w:r>
      <w:r w:rsidR="0069308E">
        <w:rPr>
          <w:cs/>
        </w:rPr>
        <w:t>ภาคฤดูร้อน</w:t>
      </w:r>
    </w:p>
    <w:p w14:paraId="60C65E0B" w14:textId="3A600F53" w:rsidR="0069308E" w:rsidRDefault="00C97C23" w:rsidP="00C97C23">
      <w:pPr>
        <w:pStyle w:val="Heading4"/>
      </w:pPr>
      <w:r>
        <w:rPr>
          <w:cs/>
        </w:rPr>
        <w:t>การฝึกงานของนักศึกษาภาควิชาครุศาสตร์โยธา</w:t>
      </w:r>
      <w:r>
        <w:rPr>
          <w:rFonts w:hint="cs"/>
          <w:cs/>
        </w:rPr>
        <w:t>รวม</w:t>
      </w:r>
      <w:r>
        <w:rPr>
          <w:cs/>
        </w:rPr>
        <w:t xml:space="preserve"> 280 ชั่วโมง</w:t>
      </w:r>
    </w:p>
    <w:p w14:paraId="10305BD4" w14:textId="77777777" w:rsidR="00D510DA" w:rsidRDefault="00F93DCB" w:rsidP="00D510DA">
      <w:pPr>
        <w:pStyle w:val="Heading4"/>
      </w:pPr>
      <w:r>
        <w:rPr>
          <w:cs/>
        </w:rPr>
        <w:t>การฝึกงาน 280 ชั่วโมง</w:t>
      </w:r>
      <w:r w:rsidR="00D510DA">
        <w:rPr>
          <w:rFonts w:hint="cs"/>
          <w:cs/>
        </w:rPr>
        <w:t xml:space="preserve"> </w:t>
      </w:r>
      <w:r w:rsidR="00D510DA">
        <w:rPr>
          <w:cs/>
        </w:rPr>
        <w:t>เท่ากับ 11 วัน 16 ชั่วโมง หรือประมาณ 1 สัปดาห์ 4 วัน 16 ชั่วโมง</w:t>
      </w:r>
    </w:p>
    <w:p w14:paraId="1E30FB77" w14:textId="23660C2C" w:rsidR="00F06996" w:rsidRDefault="00985CF9" w:rsidP="00F06996">
      <w:pPr>
        <w:pStyle w:val="Heading4"/>
      </w:pPr>
      <w:r>
        <w:rPr>
          <w:cs/>
        </w:rPr>
        <w:t>นักศึกษาภาควิชาครุศาสตร์โยธาสามารถเลือกสถานประกอบการฝึกงานเอง</w:t>
      </w:r>
      <w:r w:rsidR="00F06996">
        <w:rPr>
          <w:rFonts w:hint="cs"/>
          <w:cs/>
        </w:rPr>
        <w:t xml:space="preserve"> </w:t>
      </w:r>
      <w:r w:rsidR="00F06996">
        <w:rPr>
          <w:cs/>
        </w:rPr>
        <w:t>ได้ แต่ต้องเป็น</w:t>
      </w:r>
      <w:r w:rsidR="00F06996">
        <w:rPr>
          <w:cs/>
        </w:rPr>
        <w:tab/>
      </w:r>
      <w:r w:rsidR="00F06996">
        <w:rPr>
          <w:cs/>
        </w:rPr>
        <w:tab/>
      </w:r>
      <w:r w:rsidR="00F06996">
        <w:rPr>
          <w:cs/>
        </w:rPr>
        <w:t>สถานประกอบการที่เกี่ยวข้องกับวิศวกรรมโยธา และได้รับอนุมัติจากภาควิชา</w:t>
      </w:r>
    </w:p>
    <w:p w14:paraId="2EE1DAF5" w14:textId="755171F4" w:rsidR="00C84DE7" w:rsidRDefault="00A231DB" w:rsidP="00C84DE7">
      <w:pPr>
        <w:pStyle w:val="Heading4"/>
      </w:pPr>
      <w:r>
        <w:rPr>
          <w:cs/>
        </w:rPr>
        <w:t>การประเมินผลการฝึกงานของภาควิชาครุศาสตร์โยธา</w:t>
      </w:r>
      <w:r w:rsidR="00C84DE7">
        <w:rPr>
          <w:cs/>
        </w:rPr>
        <w:t>มีการประเมินจากทั้ง สถาน</w:t>
      </w:r>
      <w:r w:rsidR="00C84DE7">
        <w:rPr>
          <w:cs/>
        </w:rPr>
        <w:tab/>
      </w:r>
      <w:r w:rsidR="00C84DE7">
        <w:rPr>
          <w:cs/>
        </w:rPr>
        <w:tab/>
      </w:r>
      <w:r w:rsidR="00C84DE7">
        <w:rPr>
          <w:cs/>
        </w:rPr>
        <w:tab/>
      </w:r>
      <w:r w:rsidR="00C84DE7">
        <w:rPr>
          <w:cs/>
        </w:rPr>
        <w:t>ประกอบการที่นักศึกษาเข้าฝึก และ อาจารย์นิเทศจากมหาวิทยาลัย</w:t>
      </w:r>
    </w:p>
    <w:p w14:paraId="612CF8F9" w14:textId="2CE39D57" w:rsidR="00C84DE7" w:rsidRDefault="008B60A0" w:rsidP="00CF2C48">
      <w:pPr>
        <w:pStyle w:val="Heading4"/>
      </w:pPr>
      <w:r>
        <w:rPr>
          <w:cs/>
        </w:rPr>
        <w:t>วัตถุประสงค์ของการฝึกงานของภาควิชาครุศาสตร์โยธาคือ</w:t>
      </w:r>
      <w:r w:rsidR="00CF2C48">
        <w:rPr>
          <w:rFonts w:hint="cs"/>
          <w:cs/>
        </w:rPr>
        <w:t xml:space="preserve"> </w:t>
      </w:r>
      <w:r w:rsidR="00CF2C48">
        <w:rPr>
          <w:cs/>
        </w:rPr>
        <w:t>เพื่อให้นักศึกษาได้ประสบการณ์</w:t>
      </w:r>
      <w:r w:rsidR="00CF2C48">
        <w:rPr>
          <w:cs/>
        </w:rPr>
        <w:tab/>
      </w:r>
      <w:r w:rsidR="00CF2C48">
        <w:rPr>
          <w:cs/>
        </w:rPr>
        <w:tab/>
      </w:r>
      <w:r w:rsidR="00CF2C48">
        <w:rPr>
          <w:cs/>
        </w:rPr>
        <w:t>ตรงจากการปฏิบัติงานจริง และสามารถนำความรู้ที่เรียนมาไปใช้ในสถานการณ์จริง</w:t>
      </w:r>
    </w:p>
    <w:p w14:paraId="2C2B46B1" w14:textId="77777777" w:rsidR="004B00B5" w:rsidRDefault="004B00B5" w:rsidP="004B00B5">
      <w:pPr>
        <w:pStyle w:val="Heading3"/>
        <w:numPr>
          <w:ilvl w:val="2"/>
          <w:numId w:val="17"/>
        </w:numPr>
      </w:pPr>
      <w:r>
        <w:rPr>
          <w:cs/>
        </w:rPr>
        <w:t>การปฏิบัติการ</w:t>
      </w:r>
      <w:r w:rsidRPr="004B00B5">
        <w:rPr>
          <w:cs/>
        </w:rPr>
        <w:t>สอน</w:t>
      </w:r>
    </w:p>
    <w:p w14:paraId="676C7A45" w14:textId="4D09413F" w:rsidR="000F53CA" w:rsidRDefault="00FB110B" w:rsidP="004B29C2">
      <w:pPr>
        <w:pStyle w:val="Heading4"/>
      </w:pPr>
      <w:r w:rsidRPr="00FB110B">
        <w:rPr>
          <w:cs/>
        </w:rPr>
        <w:t>นักศึกษาภาควิชาครุศาสตร์โยธา</w:t>
      </w:r>
      <w:r w:rsidR="000F53CA">
        <w:rPr>
          <w:cs/>
        </w:rPr>
        <w:t xml:space="preserve">ต้องฝึกสอน 2 ครั้ง คือ ปฏิบัติการสอนในสถานศึกษา 1 (6 </w:t>
      </w:r>
      <w:r w:rsidR="004B29C2">
        <w:rPr>
          <w:cs/>
        </w:rPr>
        <w:tab/>
      </w:r>
      <w:r w:rsidR="004B29C2">
        <w:rPr>
          <w:cs/>
        </w:rPr>
        <w:tab/>
      </w:r>
      <w:r w:rsidR="000F53CA">
        <w:rPr>
          <w:cs/>
        </w:rPr>
        <w:t>หน่วยกิต) และปฏิบัติการสอนในสถานศึกษา 2 (6 หน่วยกิต)</w:t>
      </w:r>
    </w:p>
    <w:p w14:paraId="3DDC4CA8" w14:textId="77777777" w:rsidR="00F23C1D" w:rsidRDefault="00F23C1D" w:rsidP="00C2707E">
      <w:pPr>
        <w:pStyle w:val="Heading4"/>
      </w:pPr>
      <w:r>
        <w:rPr>
          <w:cs/>
        </w:rPr>
        <w:t xml:space="preserve">ภาควิชาครุศาสตร์โยธาฝึกปฏิบัติการสอนใช้เวลา </w:t>
      </w:r>
      <w:bookmarkStart w:id="42" w:name="_Hlk209124182"/>
      <w:r>
        <w:rPr>
          <w:cs/>
        </w:rPr>
        <w:t>รวม 540 ชั่วโมง</w:t>
      </w:r>
      <w:bookmarkEnd w:id="42"/>
    </w:p>
    <w:p w14:paraId="6A4D1071" w14:textId="47D8D6C5" w:rsidR="002023FC" w:rsidRDefault="00D25F07" w:rsidP="00C2707E">
      <w:pPr>
        <w:pStyle w:val="Heading4"/>
      </w:pPr>
      <w:bookmarkStart w:id="43" w:name="_Hlk209124201"/>
      <w:r>
        <w:rPr>
          <w:cs/>
        </w:rPr>
        <w:t>ภาควิชาครุศาสตร์โยธา การฝึกปฏิบัติการสอน</w:t>
      </w:r>
      <w:bookmarkEnd w:id="43"/>
      <w:r>
        <w:rPr>
          <w:cs/>
        </w:rPr>
        <w:t>ใช้เวลา</w:t>
      </w:r>
      <w:r w:rsidR="002023FC">
        <w:t xml:space="preserve"> </w:t>
      </w:r>
      <w:bookmarkStart w:id="44" w:name="_Hlk209124209"/>
      <w:r w:rsidR="002023FC">
        <w:rPr>
          <w:cs/>
        </w:rPr>
        <w:t>เท่ากับ 22 วัน 12 ชั่วโมง หรือ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2023FC">
        <w:rPr>
          <w:cs/>
        </w:rPr>
        <w:t>ประมาณ 3 สัปดาห์ 1 วัน 12 ชั่วโมง</w:t>
      </w:r>
      <w:bookmarkEnd w:id="44"/>
    </w:p>
    <w:p w14:paraId="723A9A0E" w14:textId="77777777" w:rsidR="00BD5FFE" w:rsidRDefault="00672D19" w:rsidP="009E6508">
      <w:pPr>
        <w:pStyle w:val="Heading4"/>
      </w:pPr>
      <w:bookmarkStart w:id="45" w:name="_Hlk209124235"/>
      <w:r>
        <w:rPr>
          <w:cs/>
        </w:rPr>
        <w:t>นักศึกษาภาควิชาครุศาสตร์โยธาต้องฝึกสอนในปีการศึกษา</w:t>
      </w:r>
      <w:bookmarkEnd w:id="45"/>
      <w:r w:rsidR="00BD5FFE">
        <w:rPr>
          <w:rFonts w:hint="cs"/>
          <w:cs/>
        </w:rPr>
        <w:t xml:space="preserve"> </w:t>
      </w:r>
      <w:bookmarkStart w:id="46" w:name="_Hlk209124245"/>
      <w:r w:rsidR="00BD5FFE">
        <w:rPr>
          <w:cs/>
        </w:rPr>
        <w:t>ปีที่ 5 (เทอม 1 และ เทอม 2)</w:t>
      </w:r>
    </w:p>
    <w:bookmarkEnd w:id="46"/>
    <w:p w14:paraId="6511A99E" w14:textId="0FA4FFF9" w:rsidR="002023FC" w:rsidRDefault="00882DD5" w:rsidP="009E6508">
      <w:pPr>
        <w:pStyle w:val="Heading4"/>
      </w:pPr>
      <w:r>
        <w:rPr>
          <w:cs/>
        </w:rPr>
        <w:t>นักศึกษาภาควิชาครุศาสตร์</w:t>
      </w:r>
      <w:r w:rsidR="001C3D34">
        <w:t xml:space="preserve"> </w:t>
      </w:r>
      <w:r w:rsidR="001C3D34">
        <w:rPr>
          <w:cs/>
        </w:rPr>
        <w:t xml:space="preserve">ต้องฝึกสอนในโรงเรียนมัธยมศึกษาตอนต้นและตอนปลาย 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1C3D34">
        <w:rPr>
          <w:cs/>
        </w:rPr>
        <w:t>ตามที่ภาควิชากำหนด</w:t>
      </w:r>
    </w:p>
    <w:p w14:paraId="45DDA535" w14:textId="12107029" w:rsidR="001C3D34" w:rsidRDefault="002643FA" w:rsidP="009E6508">
      <w:pPr>
        <w:pStyle w:val="Heading4"/>
      </w:pPr>
      <w:r>
        <w:rPr>
          <w:cs/>
        </w:rPr>
        <w:t>การฝึกปฏิบัติการสอนของนักศึกษาครุศาสตร์โยธา มีการกำหนดเกณฑ์</w:t>
      </w:r>
      <w:r w:rsidR="005C6770">
        <w:rPr>
          <w:cs/>
        </w:rPr>
        <w:t>วิธีการ และเงื่อนไข</w:t>
      </w:r>
      <w:r w:rsidR="009E6508">
        <w:rPr>
          <w:cs/>
        </w:rPr>
        <w:tab/>
      </w:r>
      <w:r w:rsidR="009E6508">
        <w:rPr>
          <w:cs/>
        </w:rPr>
        <w:tab/>
      </w:r>
      <w:r w:rsidR="005C6770">
        <w:rPr>
          <w:cs/>
        </w:rPr>
        <w:t>ที่ คุรุสภากำหนด</w:t>
      </w:r>
    </w:p>
    <w:p w14:paraId="4F79B217" w14:textId="3D3A0B89" w:rsidR="00A90571" w:rsidRDefault="003679EB" w:rsidP="009E6508">
      <w:pPr>
        <w:pStyle w:val="Heading4"/>
      </w:pPr>
      <w:r>
        <w:rPr>
          <w:cs/>
        </w:rPr>
        <w:t>นักศึกษาครุศาสตร์โยธา</w:t>
      </w:r>
      <w:r w:rsidR="00A90571">
        <w:t xml:space="preserve"> </w:t>
      </w:r>
      <w:r w:rsidR="00A90571">
        <w:rPr>
          <w:cs/>
        </w:rPr>
        <w:t xml:space="preserve">ต้องมีสมรรถนะด้านการจัดการเรียนรู้ การพัฒนาสื่อ นวัตกรรม </w:t>
      </w:r>
      <w:r w:rsidR="009E6508">
        <w:rPr>
          <w:cs/>
        </w:rPr>
        <w:tab/>
      </w:r>
      <w:r w:rsidR="009E6508">
        <w:rPr>
          <w:cs/>
        </w:rPr>
        <w:tab/>
      </w:r>
      <w:r w:rsidR="00A90571">
        <w:rPr>
          <w:cs/>
        </w:rPr>
        <w:t>การประเมินผลการเรียนรู้ การประพฤติปฏิบัติตนตามจรรยาบรรณ และการสร้าง</w:t>
      </w:r>
      <w:r w:rsidR="009E6508">
        <w:rPr>
          <w:cs/>
        </w:rPr>
        <w:tab/>
      </w:r>
      <w:r w:rsidR="009E6508">
        <w:rPr>
          <w:cs/>
        </w:rPr>
        <w:tab/>
      </w:r>
      <w:r w:rsidR="00110EFA">
        <w:rPr>
          <w:cs/>
        </w:rPr>
        <w:tab/>
      </w:r>
      <w:r w:rsidR="00A90571">
        <w:rPr>
          <w:cs/>
        </w:rPr>
        <w:t>สัมพันธภาพกับผู้ปกครอง</w:t>
      </w:r>
      <w:r w:rsidR="00A90571">
        <w:rPr>
          <w:cs/>
        </w:rPr>
        <w:tab/>
        <w:t>และชุมชน</w:t>
      </w:r>
    </w:p>
    <w:p w14:paraId="53D046B1" w14:textId="3CDE74F7" w:rsidR="00C2707E" w:rsidRPr="00257C5F" w:rsidRDefault="00B3540C" w:rsidP="00110EFA">
      <w:pPr>
        <w:pStyle w:val="Heading4"/>
        <w:rPr>
          <w:rFonts w:hint="cs"/>
          <w:cs/>
        </w:rPr>
      </w:pPr>
      <w:r>
        <w:rPr>
          <w:cs/>
        </w:rPr>
        <w:t>การประเมินผลการฝึกปฏิบัติการสอนภาควิชาครุศาสตร์โยธา</w:t>
      </w:r>
      <w:r w:rsidR="00C2707E">
        <w:rPr>
          <w:rFonts w:hint="cs"/>
          <w:cs/>
        </w:rPr>
        <w:t xml:space="preserve"> </w:t>
      </w:r>
      <w:r w:rsidR="00C2707E">
        <w:rPr>
          <w:cs/>
        </w:rPr>
        <w:t>ทำโดย อาจารย์นิเทศจาก</w:t>
      </w:r>
      <w:r w:rsidR="00110EFA">
        <w:rPr>
          <w:cs/>
        </w:rPr>
        <w:tab/>
      </w:r>
      <w:r w:rsidR="00110EFA">
        <w:rPr>
          <w:cs/>
        </w:rPr>
        <w:tab/>
      </w:r>
      <w:r w:rsidR="00110EFA">
        <w:rPr>
          <w:cs/>
        </w:rPr>
        <w:tab/>
      </w:r>
      <w:r w:rsidR="00C2707E">
        <w:rPr>
          <w:cs/>
        </w:rPr>
        <w:t>มหาวิทยาลัย และ อาจาร</w:t>
      </w:r>
      <w:r w:rsidR="00C2707E">
        <w:rPr>
          <w:rFonts w:hint="cs"/>
          <w:cs/>
        </w:rPr>
        <w:t>ย์</w:t>
      </w:r>
    </w:p>
    <w:bookmarkEnd w:id="38"/>
    <w:p w14:paraId="2ED873C0" w14:textId="0F029497" w:rsidR="000874E7" w:rsidRPr="000874E7" w:rsidRDefault="000874E7" w:rsidP="000874E7"/>
    <w:sectPr w:rsidR="000874E7" w:rsidRPr="000874E7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E69"/>
    <w:multiLevelType w:val="multilevel"/>
    <w:tmpl w:val="BB2E578A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  <w:lang w:bidi="th-TH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1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2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6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49730622">
    <w:abstractNumId w:val="0"/>
  </w:num>
  <w:num w:numId="2" w16cid:durableId="518812176">
    <w:abstractNumId w:val="0"/>
  </w:num>
  <w:num w:numId="3" w16cid:durableId="978729405">
    <w:abstractNumId w:val="0"/>
  </w:num>
  <w:num w:numId="4" w16cid:durableId="1446269163">
    <w:abstractNumId w:val="0"/>
  </w:num>
  <w:num w:numId="5" w16cid:durableId="432938027">
    <w:abstractNumId w:val="0"/>
  </w:num>
  <w:num w:numId="6" w16cid:durableId="1922446592">
    <w:abstractNumId w:val="0"/>
  </w:num>
  <w:num w:numId="7" w16cid:durableId="1711108581">
    <w:abstractNumId w:val="0"/>
  </w:num>
  <w:num w:numId="8" w16cid:durableId="1230652334">
    <w:abstractNumId w:val="0"/>
  </w:num>
  <w:num w:numId="9" w16cid:durableId="552159371">
    <w:abstractNumId w:val="3"/>
  </w:num>
  <w:num w:numId="10" w16cid:durableId="730544487">
    <w:abstractNumId w:val="4"/>
  </w:num>
  <w:num w:numId="11" w16cid:durableId="452098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6122760">
    <w:abstractNumId w:val="6"/>
  </w:num>
  <w:num w:numId="13" w16cid:durableId="1391418450">
    <w:abstractNumId w:val="5"/>
  </w:num>
  <w:num w:numId="14" w16cid:durableId="45567233">
    <w:abstractNumId w:val="1"/>
  </w:num>
  <w:num w:numId="15" w16cid:durableId="11923786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720202">
    <w:abstractNumId w:val="2"/>
  </w:num>
  <w:num w:numId="17" w16cid:durableId="21362142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attachedTemplate r:id="rId1"/>
  <w:linkStyles/>
  <w:defaultTabStop w:val="720"/>
  <w:evenAndOddHeaders/>
  <w:drawingGridHorizontalSpacing w:val="150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13"/>
    <w:rsid w:val="00006A0F"/>
    <w:rsid w:val="000070B0"/>
    <w:rsid w:val="000110A7"/>
    <w:rsid w:val="00020044"/>
    <w:rsid w:val="0002044A"/>
    <w:rsid w:val="00026E48"/>
    <w:rsid w:val="00027AED"/>
    <w:rsid w:val="00032720"/>
    <w:rsid w:val="000425FC"/>
    <w:rsid w:val="00043E99"/>
    <w:rsid w:val="00046AC0"/>
    <w:rsid w:val="000618A1"/>
    <w:rsid w:val="000668E8"/>
    <w:rsid w:val="00075652"/>
    <w:rsid w:val="000774D7"/>
    <w:rsid w:val="000874E7"/>
    <w:rsid w:val="0009086A"/>
    <w:rsid w:val="00094BBB"/>
    <w:rsid w:val="0009693C"/>
    <w:rsid w:val="000A0524"/>
    <w:rsid w:val="000A25AC"/>
    <w:rsid w:val="000B013C"/>
    <w:rsid w:val="000B01A8"/>
    <w:rsid w:val="000B0903"/>
    <w:rsid w:val="000B168E"/>
    <w:rsid w:val="000B31D4"/>
    <w:rsid w:val="000B51B2"/>
    <w:rsid w:val="000B656F"/>
    <w:rsid w:val="000D2EF7"/>
    <w:rsid w:val="000D78A4"/>
    <w:rsid w:val="000E1FA0"/>
    <w:rsid w:val="000E50CC"/>
    <w:rsid w:val="000F2C72"/>
    <w:rsid w:val="000F4A3A"/>
    <w:rsid w:val="000F4F16"/>
    <w:rsid w:val="000F53CA"/>
    <w:rsid w:val="00110EFA"/>
    <w:rsid w:val="00115118"/>
    <w:rsid w:val="00115A13"/>
    <w:rsid w:val="00123988"/>
    <w:rsid w:val="00126176"/>
    <w:rsid w:val="0012775B"/>
    <w:rsid w:val="00130639"/>
    <w:rsid w:val="001328D1"/>
    <w:rsid w:val="0013609D"/>
    <w:rsid w:val="001406E1"/>
    <w:rsid w:val="001416EA"/>
    <w:rsid w:val="00143DE7"/>
    <w:rsid w:val="00151F7E"/>
    <w:rsid w:val="00161EAB"/>
    <w:rsid w:val="0016264E"/>
    <w:rsid w:val="00163123"/>
    <w:rsid w:val="00165B29"/>
    <w:rsid w:val="001665F9"/>
    <w:rsid w:val="0017175B"/>
    <w:rsid w:val="001739B2"/>
    <w:rsid w:val="001759D1"/>
    <w:rsid w:val="001848FC"/>
    <w:rsid w:val="00191466"/>
    <w:rsid w:val="0019149E"/>
    <w:rsid w:val="00193DD9"/>
    <w:rsid w:val="001A5636"/>
    <w:rsid w:val="001B2098"/>
    <w:rsid w:val="001B4E7E"/>
    <w:rsid w:val="001C0680"/>
    <w:rsid w:val="001C16C8"/>
    <w:rsid w:val="001C20EC"/>
    <w:rsid w:val="001C3D34"/>
    <w:rsid w:val="001C7A8E"/>
    <w:rsid w:val="001D24B5"/>
    <w:rsid w:val="001E18B4"/>
    <w:rsid w:val="001F5026"/>
    <w:rsid w:val="001F5AF6"/>
    <w:rsid w:val="002023FC"/>
    <w:rsid w:val="0021083E"/>
    <w:rsid w:val="0021792B"/>
    <w:rsid w:val="00223FAE"/>
    <w:rsid w:val="00230E16"/>
    <w:rsid w:val="00231120"/>
    <w:rsid w:val="002342BC"/>
    <w:rsid w:val="00242621"/>
    <w:rsid w:val="00242880"/>
    <w:rsid w:val="00263680"/>
    <w:rsid w:val="002643FA"/>
    <w:rsid w:val="00266626"/>
    <w:rsid w:val="00277898"/>
    <w:rsid w:val="00284DF8"/>
    <w:rsid w:val="0029423E"/>
    <w:rsid w:val="002953D9"/>
    <w:rsid w:val="002A4A46"/>
    <w:rsid w:val="002B294F"/>
    <w:rsid w:val="002B6060"/>
    <w:rsid w:val="002B781F"/>
    <w:rsid w:val="002E0ACA"/>
    <w:rsid w:val="002E2BC2"/>
    <w:rsid w:val="002E6B91"/>
    <w:rsid w:val="002E75E0"/>
    <w:rsid w:val="002F1CE1"/>
    <w:rsid w:val="00301B9E"/>
    <w:rsid w:val="00315635"/>
    <w:rsid w:val="0033382C"/>
    <w:rsid w:val="00334D0A"/>
    <w:rsid w:val="0034057F"/>
    <w:rsid w:val="003409FB"/>
    <w:rsid w:val="00341291"/>
    <w:rsid w:val="003454C6"/>
    <w:rsid w:val="003469AD"/>
    <w:rsid w:val="00350100"/>
    <w:rsid w:val="003558C6"/>
    <w:rsid w:val="00361538"/>
    <w:rsid w:val="0036276D"/>
    <w:rsid w:val="00363BA7"/>
    <w:rsid w:val="00364CE1"/>
    <w:rsid w:val="00365857"/>
    <w:rsid w:val="00366D14"/>
    <w:rsid w:val="003679EB"/>
    <w:rsid w:val="00375E3E"/>
    <w:rsid w:val="00390D74"/>
    <w:rsid w:val="00391BCE"/>
    <w:rsid w:val="00391DA6"/>
    <w:rsid w:val="00392F1C"/>
    <w:rsid w:val="00394F04"/>
    <w:rsid w:val="00395798"/>
    <w:rsid w:val="00396D0D"/>
    <w:rsid w:val="003A2A2E"/>
    <w:rsid w:val="003B4BF8"/>
    <w:rsid w:val="003C1108"/>
    <w:rsid w:val="003D4F6C"/>
    <w:rsid w:val="003D65C3"/>
    <w:rsid w:val="003E5944"/>
    <w:rsid w:val="003E7280"/>
    <w:rsid w:val="003E7535"/>
    <w:rsid w:val="003F3546"/>
    <w:rsid w:val="003F6EAC"/>
    <w:rsid w:val="004240A7"/>
    <w:rsid w:val="00426FE6"/>
    <w:rsid w:val="00440A78"/>
    <w:rsid w:val="00444DFA"/>
    <w:rsid w:val="00453713"/>
    <w:rsid w:val="00464B13"/>
    <w:rsid w:val="004700A3"/>
    <w:rsid w:val="0047362B"/>
    <w:rsid w:val="00475F1A"/>
    <w:rsid w:val="00477C4E"/>
    <w:rsid w:val="0048628B"/>
    <w:rsid w:val="004904AA"/>
    <w:rsid w:val="00493B67"/>
    <w:rsid w:val="00496B8E"/>
    <w:rsid w:val="004A04CF"/>
    <w:rsid w:val="004A578B"/>
    <w:rsid w:val="004B00B5"/>
    <w:rsid w:val="004B0907"/>
    <w:rsid w:val="004B29C2"/>
    <w:rsid w:val="004B4380"/>
    <w:rsid w:val="004B4D74"/>
    <w:rsid w:val="004B50B8"/>
    <w:rsid w:val="004B776B"/>
    <w:rsid w:val="004B7C16"/>
    <w:rsid w:val="004C0B52"/>
    <w:rsid w:val="004C11D8"/>
    <w:rsid w:val="004C4BAD"/>
    <w:rsid w:val="004C50B7"/>
    <w:rsid w:val="004C6C80"/>
    <w:rsid w:val="004D567F"/>
    <w:rsid w:val="004D56A7"/>
    <w:rsid w:val="004F22A6"/>
    <w:rsid w:val="004F2E7C"/>
    <w:rsid w:val="00503BC9"/>
    <w:rsid w:val="00507495"/>
    <w:rsid w:val="00512F68"/>
    <w:rsid w:val="00525BCD"/>
    <w:rsid w:val="00541AE7"/>
    <w:rsid w:val="00546BE7"/>
    <w:rsid w:val="00551816"/>
    <w:rsid w:val="00553599"/>
    <w:rsid w:val="005547F0"/>
    <w:rsid w:val="005778FD"/>
    <w:rsid w:val="00580BCD"/>
    <w:rsid w:val="00583691"/>
    <w:rsid w:val="00584298"/>
    <w:rsid w:val="00585083"/>
    <w:rsid w:val="00593B1B"/>
    <w:rsid w:val="005A1C01"/>
    <w:rsid w:val="005A7270"/>
    <w:rsid w:val="005B5311"/>
    <w:rsid w:val="005B5BD1"/>
    <w:rsid w:val="005C11A3"/>
    <w:rsid w:val="005C12B7"/>
    <w:rsid w:val="005C5762"/>
    <w:rsid w:val="005C6770"/>
    <w:rsid w:val="005C7A11"/>
    <w:rsid w:val="005D298F"/>
    <w:rsid w:val="005D2E9E"/>
    <w:rsid w:val="005D5646"/>
    <w:rsid w:val="005D70BF"/>
    <w:rsid w:val="005D7281"/>
    <w:rsid w:val="005F181A"/>
    <w:rsid w:val="005F7528"/>
    <w:rsid w:val="0060237D"/>
    <w:rsid w:val="006145AE"/>
    <w:rsid w:val="006148DD"/>
    <w:rsid w:val="00616DCB"/>
    <w:rsid w:val="006239FF"/>
    <w:rsid w:val="0062415C"/>
    <w:rsid w:val="00632A0D"/>
    <w:rsid w:val="006344F0"/>
    <w:rsid w:val="00640716"/>
    <w:rsid w:val="00640BC6"/>
    <w:rsid w:val="00644EE8"/>
    <w:rsid w:val="00665CA6"/>
    <w:rsid w:val="00672582"/>
    <w:rsid w:val="00672D19"/>
    <w:rsid w:val="006819B4"/>
    <w:rsid w:val="0069308E"/>
    <w:rsid w:val="00694751"/>
    <w:rsid w:val="00695102"/>
    <w:rsid w:val="006A2819"/>
    <w:rsid w:val="006A66DF"/>
    <w:rsid w:val="006A72B5"/>
    <w:rsid w:val="006B0655"/>
    <w:rsid w:val="006B06A6"/>
    <w:rsid w:val="006B20A1"/>
    <w:rsid w:val="006B31A5"/>
    <w:rsid w:val="006B3D3D"/>
    <w:rsid w:val="006B77DF"/>
    <w:rsid w:val="006C0E53"/>
    <w:rsid w:val="006C3D5D"/>
    <w:rsid w:val="006C42D6"/>
    <w:rsid w:val="006D3DE4"/>
    <w:rsid w:val="006D5486"/>
    <w:rsid w:val="006D6E32"/>
    <w:rsid w:val="006E1CD4"/>
    <w:rsid w:val="006E2703"/>
    <w:rsid w:val="006E34A4"/>
    <w:rsid w:val="006E5220"/>
    <w:rsid w:val="006E5670"/>
    <w:rsid w:val="006E70E6"/>
    <w:rsid w:val="006F0D8A"/>
    <w:rsid w:val="006F2943"/>
    <w:rsid w:val="006F43A6"/>
    <w:rsid w:val="006F4586"/>
    <w:rsid w:val="006F5D40"/>
    <w:rsid w:val="00703074"/>
    <w:rsid w:val="00705F20"/>
    <w:rsid w:val="00707BC6"/>
    <w:rsid w:val="00714886"/>
    <w:rsid w:val="007233C1"/>
    <w:rsid w:val="00723617"/>
    <w:rsid w:val="007277EC"/>
    <w:rsid w:val="0073357A"/>
    <w:rsid w:val="007353A2"/>
    <w:rsid w:val="007354FC"/>
    <w:rsid w:val="007359AF"/>
    <w:rsid w:val="00754545"/>
    <w:rsid w:val="007554DD"/>
    <w:rsid w:val="00757F42"/>
    <w:rsid w:val="00760DE6"/>
    <w:rsid w:val="00764055"/>
    <w:rsid w:val="00767E74"/>
    <w:rsid w:val="007707A2"/>
    <w:rsid w:val="00777794"/>
    <w:rsid w:val="00780DEC"/>
    <w:rsid w:val="00782252"/>
    <w:rsid w:val="007908DB"/>
    <w:rsid w:val="0079295A"/>
    <w:rsid w:val="00793187"/>
    <w:rsid w:val="00795C6D"/>
    <w:rsid w:val="007A16FE"/>
    <w:rsid w:val="007A1A24"/>
    <w:rsid w:val="007A1ADD"/>
    <w:rsid w:val="007A77E2"/>
    <w:rsid w:val="007C5669"/>
    <w:rsid w:val="007D0647"/>
    <w:rsid w:val="007D385F"/>
    <w:rsid w:val="007D6CE0"/>
    <w:rsid w:val="007E10E4"/>
    <w:rsid w:val="007F297D"/>
    <w:rsid w:val="007F459F"/>
    <w:rsid w:val="00804E78"/>
    <w:rsid w:val="00806621"/>
    <w:rsid w:val="00806D91"/>
    <w:rsid w:val="00810DCC"/>
    <w:rsid w:val="0081700A"/>
    <w:rsid w:val="008200D6"/>
    <w:rsid w:val="00820C26"/>
    <w:rsid w:val="00823BDF"/>
    <w:rsid w:val="00831E48"/>
    <w:rsid w:val="00840154"/>
    <w:rsid w:val="00842E8E"/>
    <w:rsid w:val="00846521"/>
    <w:rsid w:val="0084701E"/>
    <w:rsid w:val="00861D3D"/>
    <w:rsid w:val="00867F5C"/>
    <w:rsid w:val="00876370"/>
    <w:rsid w:val="00882DD5"/>
    <w:rsid w:val="008A026C"/>
    <w:rsid w:val="008A15EC"/>
    <w:rsid w:val="008B4DCF"/>
    <w:rsid w:val="008B60A0"/>
    <w:rsid w:val="008B6BE0"/>
    <w:rsid w:val="008C18E0"/>
    <w:rsid w:val="008C1B50"/>
    <w:rsid w:val="008C6A81"/>
    <w:rsid w:val="008D42D9"/>
    <w:rsid w:val="008D60B3"/>
    <w:rsid w:val="008D723A"/>
    <w:rsid w:val="008E2697"/>
    <w:rsid w:val="008E3132"/>
    <w:rsid w:val="008F68D9"/>
    <w:rsid w:val="00900E6F"/>
    <w:rsid w:val="00912944"/>
    <w:rsid w:val="00912DD4"/>
    <w:rsid w:val="009132B4"/>
    <w:rsid w:val="00913AF9"/>
    <w:rsid w:val="00913CCA"/>
    <w:rsid w:val="00924BB9"/>
    <w:rsid w:val="009252D3"/>
    <w:rsid w:val="00926D85"/>
    <w:rsid w:val="009310F5"/>
    <w:rsid w:val="009316B6"/>
    <w:rsid w:val="00950861"/>
    <w:rsid w:val="00951683"/>
    <w:rsid w:val="0095373F"/>
    <w:rsid w:val="00961BB9"/>
    <w:rsid w:val="00964912"/>
    <w:rsid w:val="00964D37"/>
    <w:rsid w:val="00966A21"/>
    <w:rsid w:val="009672A7"/>
    <w:rsid w:val="00976745"/>
    <w:rsid w:val="00982950"/>
    <w:rsid w:val="009832A0"/>
    <w:rsid w:val="00985CF9"/>
    <w:rsid w:val="00986C94"/>
    <w:rsid w:val="00987B52"/>
    <w:rsid w:val="009943B2"/>
    <w:rsid w:val="009A0E16"/>
    <w:rsid w:val="009A38F2"/>
    <w:rsid w:val="009A4341"/>
    <w:rsid w:val="009A697E"/>
    <w:rsid w:val="009B4760"/>
    <w:rsid w:val="009B799B"/>
    <w:rsid w:val="009C2542"/>
    <w:rsid w:val="009C2CAD"/>
    <w:rsid w:val="009C7110"/>
    <w:rsid w:val="009D4D86"/>
    <w:rsid w:val="009D59B4"/>
    <w:rsid w:val="009E6508"/>
    <w:rsid w:val="009E6760"/>
    <w:rsid w:val="00A03803"/>
    <w:rsid w:val="00A106E0"/>
    <w:rsid w:val="00A11340"/>
    <w:rsid w:val="00A17AFC"/>
    <w:rsid w:val="00A22172"/>
    <w:rsid w:val="00A231DB"/>
    <w:rsid w:val="00A27A0D"/>
    <w:rsid w:val="00A34FCB"/>
    <w:rsid w:val="00A37C18"/>
    <w:rsid w:val="00A423EB"/>
    <w:rsid w:val="00A45D52"/>
    <w:rsid w:val="00A46CAC"/>
    <w:rsid w:val="00A7120E"/>
    <w:rsid w:val="00A71FD5"/>
    <w:rsid w:val="00A724D3"/>
    <w:rsid w:val="00A831D0"/>
    <w:rsid w:val="00A87E5A"/>
    <w:rsid w:val="00A90571"/>
    <w:rsid w:val="00A919E0"/>
    <w:rsid w:val="00AA00F3"/>
    <w:rsid w:val="00AA5F9A"/>
    <w:rsid w:val="00AA6B9F"/>
    <w:rsid w:val="00AB17A5"/>
    <w:rsid w:val="00AB29A2"/>
    <w:rsid w:val="00AE75EE"/>
    <w:rsid w:val="00B07C02"/>
    <w:rsid w:val="00B13BCA"/>
    <w:rsid w:val="00B20FE8"/>
    <w:rsid w:val="00B270D1"/>
    <w:rsid w:val="00B326AA"/>
    <w:rsid w:val="00B3540C"/>
    <w:rsid w:val="00B37723"/>
    <w:rsid w:val="00B42C73"/>
    <w:rsid w:val="00B43AAA"/>
    <w:rsid w:val="00B5483D"/>
    <w:rsid w:val="00B55AC3"/>
    <w:rsid w:val="00B563C2"/>
    <w:rsid w:val="00B56B06"/>
    <w:rsid w:val="00B61AFB"/>
    <w:rsid w:val="00B62F1C"/>
    <w:rsid w:val="00B631AA"/>
    <w:rsid w:val="00B74B7C"/>
    <w:rsid w:val="00B82B39"/>
    <w:rsid w:val="00B83F69"/>
    <w:rsid w:val="00B8660C"/>
    <w:rsid w:val="00B936AF"/>
    <w:rsid w:val="00B93C07"/>
    <w:rsid w:val="00B959BA"/>
    <w:rsid w:val="00BA36F8"/>
    <w:rsid w:val="00BA4991"/>
    <w:rsid w:val="00BA56D3"/>
    <w:rsid w:val="00BA5C27"/>
    <w:rsid w:val="00BA616E"/>
    <w:rsid w:val="00BB549A"/>
    <w:rsid w:val="00BC27DD"/>
    <w:rsid w:val="00BD23BB"/>
    <w:rsid w:val="00BD3B0D"/>
    <w:rsid w:val="00BD3C47"/>
    <w:rsid w:val="00BD5FFE"/>
    <w:rsid w:val="00BE4C0C"/>
    <w:rsid w:val="00BE680B"/>
    <w:rsid w:val="00BE7E1D"/>
    <w:rsid w:val="00BF491D"/>
    <w:rsid w:val="00BF4BBE"/>
    <w:rsid w:val="00BF5E11"/>
    <w:rsid w:val="00C0074F"/>
    <w:rsid w:val="00C034F2"/>
    <w:rsid w:val="00C065A9"/>
    <w:rsid w:val="00C13DD7"/>
    <w:rsid w:val="00C161C2"/>
    <w:rsid w:val="00C16B56"/>
    <w:rsid w:val="00C2707E"/>
    <w:rsid w:val="00C323A8"/>
    <w:rsid w:val="00C338E3"/>
    <w:rsid w:val="00C4419B"/>
    <w:rsid w:val="00C442BC"/>
    <w:rsid w:val="00C52F79"/>
    <w:rsid w:val="00C53371"/>
    <w:rsid w:val="00C66F24"/>
    <w:rsid w:val="00C70952"/>
    <w:rsid w:val="00C70C8D"/>
    <w:rsid w:val="00C71BCC"/>
    <w:rsid w:val="00C721F7"/>
    <w:rsid w:val="00C749E9"/>
    <w:rsid w:val="00C75EE5"/>
    <w:rsid w:val="00C83A72"/>
    <w:rsid w:val="00C84DE7"/>
    <w:rsid w:val="00C855D3"/>
    <w:rsid w:val="00C87AE8"/>
    <w:rsid w:val="00C9458B"/>
    <w:rsid w:val="00C951D4"/>
    <w:rsid w:val="00C96B0B"/>
    <w:rsid w:val="00C978D2"/>
    <w:rsid w:val="00C97C23"/>
    <w:rsid w:val="00CA58FE"/>
    <w:rsid w:val="00CA6C02"/>
    <w:rsid w:val="00CA7993"/>
    <w:rsid w:val="00CA7EB7"/>
    <w:rsid w:val="00CB138B"/>
    <w:rsid w:val="00CB2D7F"/>
    <w:rsid w:val="00CB41B9"/>
    <w:rsid w:val="00CB4952"/>
    <w:rsid w:val="00CB5342"/>
    <w:rsid w:val="00CB6255"/>
    <w:rsid w:val="00CB6E0E"/>
    <w:rsid w:val="00CC7639"/>
    <w:rsid w:val="00CD18EE"/>
    <w:rsid w:val="00CD2959"/>
    <w:rsid w:val="00CD5CE9"/>
    <w:rsid w:val="00CE10C9"/>
    <w:rsid w:val="00CE1487"/>
    <w:rsid w:val="00CE72CF"/>
    <w:rsid w:val="00CF1299"/>
    <w:rsid w:val="00CF2C48"/>
    <w:rsid w:val="00CF31E6"/>
    <w:rsid w:val="00D06D80"/>
    <w:rsid w:val="00D107D4"/>
    <w:rsid w:val="00D12B0A"/>
    <w:rsid w:val="00D144BD"/>
    <w:rsid w:val="00D1585E"/>
    <w:rsid w:val="00D20115"/>
    <w:rsid w:val="00D2472F"/>
    <w:rsid w:val="00D25F07"/>
    <w:rsid w:val="00D33A15"/>
    <w:rsid w:val="00D34A0E"/>
    <w:rsid w:val="00D36B09"/>
    <w:rsid w:val="00D40212"/>
    <w:rsid w:val="00D404D5"/>
    <w:rsid w:val="00D418AC"/>
    <w:rsid w:val="00D42C88"/>
    <w:rsid w:val="00D47C07"/>
    <w:rsid w:val="00D510DA"/>
    <w:rsid w:val="00D726E1"/>
    <w:rsid w:val="00D72FF5"/>
    <w:rsid w:val="00D74790"/>
    <w:rsid w:val="00D91D8E"/>
    <w:rsid w:val="00D93ABC"/>
    <w:rsid w:val="00DB0709"/>
    <w:rsid w:val="00DB4B89"/>
    <w:rsid w:val="00DB6EF1"/>
    <w:rsid w:val="00DB6F94"/>
    <w:rsid w:val="00DC25C8"/>
    <w:rsid w:val="00DC2C34"/>
    <w:rsid w:val="00DC3A80"/>
    <w:rsid w:val="00DC46F9"/>
    <w:rsid w:val="00DC4C9F"/>
    <w:rsid w:val="00DC5BB5"/>
    <w:rsid w:val="00DD0C00"/>
    <w:rsid w:val="00DD3B6B"/>
    <w:rsid w:val="00DD6DFE"/>
    <w:rsid w:val="00DD7145"/>
    <w:rsid w:val="00DE22F6"/>
    <w:rsid w:val="00DE478D"/>
    <w:rsid w:val="00DF4B91"/>
    <w:rsid w:val="00E0577E"/>
    <w:rsid w:val="00E06941"/>
    <w:rsid w:val="00E0791A"/>
    <w:rsid w:val="00E10EA0"/>
    <w:rsid w:val="00E11404"/>
    <w:rsid w:val="00E2218A"/>
    <w:rsid w:val="00E33FD6"/>
    <w:rsid w:val="00E34653"/>
    <w:rsid w:val="00E37A6F"/>
    <w:rsid w:val="00E43D9C"/>
    <w:rsid w:val="00E61E13"/>
    <w:rsid w:val="00E70FBF"/>
    <w:rsid w:val="00E77267"/>
    <w:rsid w:val="00E7733D"/>
    <w:rsid w:val="00E80ACA"/>
    <w:rsid w:val="00E8373E"/>
    <w:rsid w:val="00E83E84"/>
    <w:rsid w:val="00E92B1E"/>
    <w:rsid w:val="00E9568E"/>
    <w:rsid w:val="00E96EC0"/>
    <w:rsid w:val="00E976A4"/>
    <w:rsid w:val="00E97DBE"/>
    <w:rsid w:val="00EA29F7"/>
    <w:rsid w:val="00EB4A68"/>
    <w:rsid w:val="00EB5936"/>
    <w:rsid w:val="00EC0137"/>
    <w:rsid w:val="00EC24F0"/>
    <w:rsid w:val="00EC402B"/>
    <w:rsid w:val="00EC4E3F"/>
    <w:rsid w:val="00EC55E7"/>
    <w:rsid w:val="00ED2D3B"/>
    <w:rsid w:val="00EE0375"/>
    <w:rsid w:val="00EE112E"/>
    <w:rsid w:val="00EE506F"/>
    <w:rsid w:val="00EE5DB7"/>
    <w:rsid w:val="00EF1412"/>
    <w:rsid w:val="00EF1B82"/>
    <w:rsid w:val="00F0100F"/>
    <w:rsid w:val="00F03B88"/>
    <w:rsid w:val="00F05E0D"/>
    <w:rsid w:val="00F06996"/>
    <w:rsid w:val="00F218C4"/>
    <w:rsid w:val="00F23C1D"/>
    <w:rsid w:val="00F30658"/>
    <w:rsid w:val="00F35B24"/>
    <w:rsid w:val="00F555A9"/>
    <w:rsid w:val="00F558CA"/>
    <w:rsid w:val="00F5715A"/>
    <w:rsid w:val="00F57E40"/>
    <w:rsid w:val="00F64651"/>
    <w:rsid w:val="00F6677A"/>
    <w:rsid w:val="00F74873"/>
    <w:rsid w:val="00F7570E"/>
    <w:rsid w:val="00F86E65"/>
    <w:rsid w:val="00F87C6C"/>
    <w:rsid w:val="00F9303E"/>
    <w:rsid w:val="00F93DCB"/>
    <w:rsid w:val="00F945A2"/>
    <w:rsid w:val="00F966A7"/>
    <w:rsid w:val="00FB077E"/>
    <w:rsid w:val="00FB110B"/>
    <w:rsid w:val="00FC1047"/>
    <w:rsid w:val="00FC1B70"/>
    <w:rsid w:val="00FC1E7F"/>
    <w:rsid w:val="00FC3804"/>
    <w:rsid w:val="00FC74A3"/>
    <w:rsid w:val="00FD53CC"/>
    <w:rsid w:val="00FE134D"/>
    <w:rsid w:val="00FE17B1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E5B"/>
  <w15:chartTrackingRefBased/>
  <w15:docId w15:val="{2013D7E4-89A3-4DB1-82AC-B227062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rdia New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20"/>
    <w:pPr>
      <w:spacing w:after="0" w:line="240" w:lineRule="auto"/>
      <w:ind w:firstLine="567"/>
      <w:jc w:val="thaiDistribute"/>
    </w:pPr>
    <w:rPr>
      <w:rFonts w:ascii="TH SarabunPSK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F20"/>
    <w:pPr>
      <w:keepNext/>
      <w:keepLines/>
      <w:numPr>
        <w:numId w:val="17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F20"/>
    <w:pPr>
      <w:keepNext/>
      <w:keepLines/>
      <w:numPr>
        <w:ilvl w:val="1"/>
        <w:numId w:val="17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4B00B5"/>
    <w:pPr>
      <w:keepNext/>
      <w:keepLines/>
      <w:numPr>
        <w:ilvl w:val="2"/>
        <w:numId w:val="1"/>
      </w:numPr>
      <w:tabs>
        <w:tab w:val="clear" w:pos="1247"/>
      </w:tabs>
      <w:spacing w:line="276" w:lineRule="auto"/>
      <w:ind w:left="720" w:hanging="72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F20"/>
    <w:pPr>
      <w:keepNext/>
      <w:keepLines/>
      <w:numPr>
        <w:ilvl w:val="3"/>
        <w:numId w:val="17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10EFA"/>
    <w:pPr>
      <w:keepNext/>
      <w:keepLines/>
      <w:numPr>
        <w:ilvl w:val="4"/>
        <w:numId w:val="1"/>
      </w:numPr>
      <w:spacing w:line="276" w:lineRule="auto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F20"/>
    <w:pPr>
      <w:keepNext/>
      <w:keepLines/>
      <w:numPr>
        <w:ilvl w:val="5"/>
        <w:numId w:val="17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F20"/>
    <w:pPr>
      <w:keepNext/>
      <w:keepLines/>
      <w:numPr>
        <w:ilvl w:val="6"/>
        <w:numId w:val="17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705F20"/>
    <w:pPr>
      <w:keepNext/>
      <w:keepLines/>
      <w:numPr>
        <w:ilvl w:val="7"/>
        <w:numId w:val="17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705F20"/>
    <w:pPr>
      <w:keepNext/>
      <w:keepLines/>
      <w:numPr>
        <w:ilvl w:val="8"/>
        <w:numId w:val="17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unhideWhenUsed/>
    <w:rsid w:val="00705F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05F20"/>
  </w:style>
  <w:style w:type="paragraph" w:styleId="BalloonText">
    <w:name w:val="Balloon Text"/>
    <w:basedOn w:val="Normal"/>
    <w:link w:val="BalloonTextChar"/>
    <w:uiPriority w:val="99"/>
    <w:semiHidden/>
    <w:unhideWhenUsed/>
    <w:rsid w:val="00705F2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20"/>
    <w:rPr>
      <w:rFonts w:ascii="Tahoma" w:hAnsi="Tahoma" w:cs="Angsana New"/>
      <w:kern w:val="0"/>
      <w:sz w:val="16"/>
      <w:szCs w:val="2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5F20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05F20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5F20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05F20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5F20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5F20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00B5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5F20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10EFA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05F20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705F20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705F20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705F20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styleId="Hyperlink">
    <w:name w:val="Hyperlink"/>
    <w:basedOn w:val="DefaultParagraphFont"/>
    <w:uiPriority w:val="99"/>
    <w:unhideWhenUsed/>
    <w:rsid w:val="00705F20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705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20"/>
    <w:rPr>
      <w:rFonts w:ascii="TH SarabunPSK" w:hAnsi="TH SarabunPSK" w:cs="TH SarabunPSK"/>
      <w:i/>
      <w:iCs/>
      <w:color w:val="2F5496" w:themeColor="accent1" w:themeShade="BF"/>
      <w:kern w:val="0"/>
      <w:sz w:val="32"/>
      <w:szCs w:val="32"/>
      <w:lang w:bidi="th-TH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5F20"/>
    <w:rPr>
      <w:b/>
      <w:bCs/>
      <w:smallCaps/>
      <w:color w:val="2F549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705F20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705F20"/>
    <w:pPr>
      <w:spacing w:after="0" w:line="240" w:lineRule="auto"/>
    </w:pPr>
    <w:rPr>
      <w:rFonts w:eastAsiaTheme="minorHAnsi"/>
      <w:kern w:val="0"/>
      <w:sz w:val="22"/>
      <w:szCs w:val="28"/>
      <w:lang w:bidi="th-TH"/>
      <w14:ligatures w14:val="none"/>
    </w:rPr>
  </w:style>
  <w:style w:type="paragraph" w:styleId="NormalWeb">
    <w:name w:val="Normal (Web)"/>
    <w:basedOn w:val="Normal"/>
    <w:uiPriority w:val="99"/>
    <w:unhideWhenUsed/>
    <w:rsid w:val="00705F20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F20"/>
    <w:rPr>
      <w:rFonts w:ascii="TH SarabunPSK" w:hAnsi="TH SarabunPSK" w:cs="TH SarabunPSK"/>
      <w:i/>
      <w:iCs/>
      <w:color w:val="404040" w:themeColor="text1" w:themeTint="BF"/>
      <w:kern w:val="0"/>
      <w:sz w:val="32"/>
      <w:szCs w:val="32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705F2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20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F20"/>
    <w:rPr>
      <w:rFonts w:ascii="TH SarabunPSK" w:eastAsiaTheme="majorEastAsia" w:hAnsi="TH SarabunPSK" w:cstheme="majorBidi"/>
      <w:color w:val="595959" w:themeColor="text1" w:themeTint="A6"/>
      <w:spacing w:val="15"/>
      <w:kern w:val="0"/>
      <w:sz w:val="28"/>
      <w:szCs w:val="28"/>
      <w:lang w:bidi="th-TH"/>
      <w14:ligatures w14:val="none"/>
    </w:rPr>
  </w:style>
  <w:style w:type="table" w:styleId="TableGrid">
    <w:name w:val="Table Grid"/>
    <w:basedOn w:val="TableNormal"/>
    <w:uiPriority w:val="59"/>
    <w:rsid w:val="00705F20"/>
    <w:pPr>
      <w:spacing w:after="0" w:line="240" w:lineRule="auto"/>
    </w:pPr>
    <w:rPr>
      <w:rFonts w:ascii="Angsana New" w:eastAsiaTheme="minorHAnsi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705F20"/>
    <w:pPr>
      <w:tabs>
        <w:tab w:val="center" w:pos="8064"/>
      </w:tabs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05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20"/>
    <w:rPr>
      <w:rFonts w:asciiTheme="majorHAnsi" w:eastAsiaTheme="majorEastAsia" w:hAnsiTheme="majorHAnsi" w:cstheme="majorBidi"/>
      <w:spacing w:val="-10"/>
      <w:kern w:val="28"/>
      <w:sz w:val="56"/>
      <w:szCs w:val="56"/>
      <w:lang w:bidi="th-TH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705F20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05F20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705F20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705F20"/>
    <w:pPr>
      <w:spacing w:after="100"/>
      <w:ind w:left="64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05F20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customStyle="1" w:styleId="a">
    <w:name w:val="ภาพ"/>
    <w:basedOn w:val="Normal"/>
    <w:autoRedefine/>
    <w:qFormat/>
    <w:rsid w:val="00705F20"/>
    <w:pPr>
      <w:spacing w:before="120"/>
      <w:ind w:firstLine="0"/>
      <w:jc w:val="center"/>
    </w:pPr>
  </w:style>
  <w:style w:type="paragraph" w:customStyle="1" w:styleId="a0">
    <w:name w:val="ตาราง"/>
    <w:basedOn w:val="a"/>
    <w:qFormat/>
    <w:rsid w:val="00705F20"/>
    <w:pPr>
      <w:spacing w:before="0"/>
    </w:pPr>
  </w:style>
  <w:style w:type="paragraph" w:customStyle="1" w:styleId="a1">
    <w:name w:val="ที่มา"/>
    <w:basedOn w:val="a"/>
    <w:autoRedefine/>
    <w:qFormat/>
    <w:rsid w:val="00705F20"/>
    <w:pPr>
      <w:spacing w:before="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705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.fte.kmutnb.ac.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.mytc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ssion.kmutnb.ac.th" TargetMode="External"/><Relationship Id="rId5" Type="http://schemas.openxmlformats.org/officeDocument/2006/relationships/hyperlink" Target="http://www.admission.kmutnb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&#3592;&#3633;&#3604;&#3648;&#3621;&#3656;&#3617;&#3629;&#3633;&#3605;&#3650;&#3609;&#3617;&#3633;&#3605;&#3636;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 (3)</Template>
  <TotalTime>5</TotalTime>
  <Pages>50</Pages>
  <Words>12968</Words>
  <Characters>73922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AMONRAT NGAMSOMPON</cp:lastModifiedBy>
  <cp:revision>4</cp:revision>
  <cp:lastPrinted>2025-09-18T15:00:00Z</cp:lastPrinted>
  <dcterms:created xsi:type="dcterms:W3CDTF">2025-09-18T14:56:00Z</dcterms:created>
  <dcterms:modified xsi:type="dcterms:W3CDTF">2025-09-18T15:04:00Z</dcterms:modified>
</cp:coreProperties>
</file>