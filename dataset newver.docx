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D6E17" w14:textId="4F19BC2C" w:rsidR="00DA0906" w:rsidRDefault="00DA0906" w:rsidP="00E0629B">
      <w:r w:rsidRPr="00E0629B">
        <w:rPr>
          <w:rFonts w:hint="cs"/>
          <w:cs/>
        </w:rPr>
        <w:t xml:space="preserve">คำตอบสำหรับแชทบอทเพื่อตอบคำถามเกี่ยวกับภาควิชาคอมพิวเตอร์ศึกษา และภาควิชาครุศาสตร์โยธา </w:t>
      </w:r>
    </w:p>
    <w:p w14:paraId="26167D15" w14:textId="0018B128" w:rsidR="005759E8" w:rsidRDefault="005759E8" w:rsidP="005759E8">
      <w:pPr>
        <w:pStyle w:val="Heading1"/>
        <w:rPr>
          <w:cs/>
        </w:rPr>
      </w:pPr>
      <w:r>
        <w:t xml:space="preserve">1. </w:t>
      </w:r>
      <w:r>
        <w:rPr>
          <w:rFonts w:hint="cs"/>
          <w:cs/>
        </w:rPr>
        <w:t>ภาควิชาคอมพิวเตอร์ศึกษา</w:t>
      </w:r>
    </w:p>
    <w:p w14:paraId="397446B5" w14:textId="77777777" w:rsidR="00DA0906" w:rsidRPr="00E0629B" w:rsidRDefault="00DA0906" w:rsidP="00E0629B">
      <w:pPr>
        <w:pStyle w:val="Heading2"/>
      </w:pPr>
      <w:r w:rsidRPr="00E0629B">
        <w:rPr>
          <w:rFonts w:hint="cs"/>
          <w:cs/>
        </w:rPr>
        <w:t>1.1 หมวดหมู่การสมัครเข้าเรียนในภาควิชาคอมพิวเตอร์ศึกษา มีดังนี้</w:t>
      </w:r>
    </w:p>
    <w:p w14:paraId="71D699C3" w14:textId="3F11ADAE" w:rsidR="00DA0906" w:rsidRPr="00E0629B" w:rsidRDefault="009B666D" w:rsidP="00CC128C">
      <w:pPr>
        <w:pStyle w:val="Heading3"/>
      </w:pPr>
      <w:r>
        <w:rPr>
          <w:rFonts w:hint="cs"/>
          <w:cs/>
        </w:rPr>
        <w:t xml:space="preserve">1.1.1 </w:t>
      </w:r>
      <w:r w:rsidR="00DA0906" w:rsidRPr="00E0629B">
        <w:rPr>
          <w:rFonts w:hint="cs"/>
          <w:cs/>
        </w:rPr>
        <w:t xml:space="preserve">ด้านการเปิดรับสมัคร </w:t>
      </w:r>
    </w:p>
    <w:p w14:paraId="51AD901D" w14:textId="77777777" w:rsidR="00DA0906" w:rsidRPr="00E0629B" w:rsidRDefault="00DA0906" w:rsidP="009B666D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1. โครงการรับตรง (สอบข้อเขียน)  2. โครงการพิเศษผู้มีความสามารถดีเด่นด้านนวัตกรรม/หุ่นยนต์  3.โครงการพิเศษผู้มีความสามารถดีเด่นด้านกีฬา/</w:t>
      </w:r>
      <w:proofErr w:type="spellStart"/>
      <w:r w:rsidRPr="00E0629B">
        <w:rPr>
          <w:rFonts w:hint="cs"/>
          <w:cs/>
        </w:rPr>
        <w:t>ศิลป</w:t>
      </w:r>
      <w:proofErr w:type="spellEnd"/>
      <w:r w:rsidRPr="00E0629B">
        <w:rPr>
          <w:rFonts w:hint="cs"/>
          <w:cs/>
        </w:rPr>
        <w:t>วัฒนธรรม</w:t>
      </w:r>
    </w:p>
    <w:p w14:paraId="371A8817" w14:textId="77777777" w:rsidR="00DA0906" w:rsidRPr="00E0629B" w:rsidRDefault="00DA0906" w:rsidP="009B666D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สอบวันที่</w:t>
      </w:r>
      <w:r w:rsidRPr="00E0629B">
        <w:rPr>
          <w:rFonts w:hint="cs"/>
        </w:rPr>
        <w:t xml:space="preserve"> 22 </w:t>
      </w:r>
      <w:r w:rsidRPr="00E0629B">
        <w:rPr>
          <w:rFonts w:hint="cs"/>
          <w:cs/>
        </w:rPr>
        <w:t xml:space="preserve">มี.ค. </w:t>
      </w:r>
      <w:r w:rsidRPr="00E0629B">
        <w:rPr>
          <w:rFonts w:hint="cs"/>
        </w:rPr>
        <w:t xml:space="preserve">2568 </w:t>
      </w:r>
      <w:r w:rsidRPr="00E0629B">
        <w:rPr>
          <w:rFonts w:hint="cs"/>
          <w:cs/>
        </w:rPr>
        <w:t>วิชาที่สอบคือ คณิตศาสตร์ (</w:t>
      </w:r>
      <w:r w:rsidRPr="00E0629B">
        <w:rPr>
          <w:rFonts w:hint="cs"/>
        </w:rPr>
        <w:t xml:space="preserve">150 </w:t>
      </w:r>
      <w:r w:rsidRPr="00E0629B">
        <w:rPr>
          <w:rFonts w:hint="cs"/>
          <w:cs/>
        </w:rPr>
        <w:t>คะแนน) วิทยาศาสตร์ (</w:t>
      </w:r>
      <w:r w:rsidRPr="00E0629B">
        <w:rPr>
          <w:rFonts w:hint="cs"/>
        </w:rPr>
        <w:t xml:space="preserve">150 </w:t>
      </w:r>
      <w:r w:rsidRPr="00E0629B">
        <w:rPr>
          <w:rFonts w:hint="cs"/>
          <w:cs/>
        </w:rPr>
        <w:t>คะแนน) ภาษาอังกฤษ (</w:t>
      </w:r>
      <w:r w:rsidRPr="00E0629B">
        <w:rPr>
          <w:rFonts w:hint="cs"/>
        </w:rPr>
        <w:t xml:space="preserve">100 </w:t>
      </w:r>
      <w:r w:rsidRPr="00E0629B">
        <w:rPr>
          <w:rFonts w:hint="cs"/>
          <w:cs/>
        </w:rPr>
        <w:t>คะแนน) และความรู้พื้นฐานวิชาชีพ (</w:t>
      </w:r>
      <w:r w:rsidRPr="00E0629B">
        <w:rPr>
          <w:rFonts w:hint="cs"/>
        </w:rPr>
        <w:t xml:space="preserve">100 </w:t>
      </w:r>
      <w:r w:rsidRPr="00E0629B">
        <w:rPr>
          <w:rFonts w:hint="cs"/>
          <w:cs/>
        </w:rPr>
        <w:t>คะแนน)</w:t>
      </w:r>
    </w:p>
    <w:p w14:paraId="0131BEA2" w14:textId="77777777" w:rsidR="00DA0906" w:rsidRPr="00E0629B" w:rsidRDefault="00DA0906" w:rsidP="009B666D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ผลสอบข้อเขียน</w:t>
      </w:r>
      <w:r w:rsidRPr="00E0629B">
        <w:rPr>
          <w:rFonts w:hint="cs"/>
        </w:rPr>
        <w:t xml:space="preserve"> 28 </w:t>
      </w:r>
      <w:r w:rsidRPr="00E0629B">
        <w:rPr>
          <w:rFonts w:hint="cs"/>
          <w:cs/>
        </w:rPr>
        <w:t xml:space="preserve">มี.ค. </w:t>
      </w:r>
      <w:r w:rsidRPr="00E0629B">
        <w:rPr>
          <w:rFonts w:hint="cs"/>
        </w:rPr>
        <w:t>2568</w:t>
      </w:r>
      <w:r w:rsidRPr="00E0629B">
        <w:rPr>
          <w:rFonts w:hint="cs"/>
          <w:cs/>
        </w:rPr>
        <w:t xml:space="preserve"> ผลคัดเลือกสุดท้าย</w:t>
      </w:r>
      <w:r w:rsidRPr="00E0629B">
        <w:rPr>
          <w:rFonts w:hint="cs"/>
        </w:rPr>
        <w:t xml:space="preserve"> 10 </w:t>
      </w:r>
      <w:r w:rsidRPr="00E0629B">
        <w:rPr>
          <w:rFonts w:hint="cs"/>
          <w:cs/>
        </w:rPr>
        <w:t xml:space="preserve">เม.ย. </w:t>
      </w:r>
      <w:r w:rsidRPr="00E0629B">
        <w:rPr>
          <w:rFonts w:hint="cs"/>
        </w:rPr>
        <w:t xml:space="preserve">2568 </w:t>
      </w:r>
      <w:r w:rsidRPr="009B666D">
        <w:rPr>
          <w:rFonts w:hint="cs"/>
          <w:cs/>
        </w:rPr>
        <w:t>ที่</w:t>
      </w:r>
      <w:r w:rsidRPr="009B666D">
        <w:rPr>
          <w:rFonts w:hint="cs"/>
        </w:rPr>
        <w:t xml:space="preserve"> </w:t>
      </w:r>
      <w:hyperlink r:id="rId5" w:tgtFrame="_new" w:history="1">
        <w:r w:rsidRPr="009B666D">
          <w:rPr>
            <w:rStyle w:val="Hyperlink"/>
            <w:rFonts w:hint="cs"/>
            <w:color w:val="auto"/>
            <w:u w:val="none"/>
          </w:rPr>
          <w:t>result.kmutnb.ac.th</w:t>
        </w:r>
      </w:hyperlink>
    </w:p>
    <w:p w14:paraId="44E00A7D" w14:textId="77777777" w:rsidR="00DA0906" w:rsidRPr="00E0629B" w:rsidRDefault="00DA0906" w:rsidP="009B666D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สถานที่สอบข้อเขียนจะประกาศในวันที่</w:t>
      </w:r>
      <w:r w:rsidRPr="00E0629B">
        <w:rPr>
          <w:rFonts w:hint="cs"/>
        </w:rPr>
        <w:t xml:space="preserve"> 11 </w:t>
      </w:r>
      <w:r w:rsidRPr="00E0629B">
        <w:rPr>
          <w:rFonts w:hint="cs"/>
          <w:cs/>
        </w:rPr>
        <w:t xml:space="preserve">มีนาคม </w:t>
      </w:r>
      <w:r w:rsidRPr="00E0629B">
        <w:rPr>
          <w:rFonts w:hint="cs"/>
        </w:rPr>
        <w:t xml:space="preserve">2568 </w:t>
      </w:r>
      <w:r w:rsidRPr="00E0629B">
        <w:rPr>
          <w:rFonts w:hint="cs"/>
          <w:cs/>
        </w:rPr>
        <w:t>ผ่านเว็บไซต์</w:t>
      </w:r>
      <w:r w:rsidRPr="00E0629B">
        <w:rPr>
          <w:rFonts w:hint="cs"/>
        </w:rPr>
        <w:t xml:space="preserve"> </w:t>
      </w:r>
      <w:hyperlink r:id="rId6" w:tgtFrame="_new" w:history="1">
        <w:r w:rsidRPr="009B666D">
          <w:rPr>
            <w:rStyle w:val="Hyperlink"/>
            <w:rFonts w:hint="cs"/>
            <w:color w:val="auto"/>
            <w:u w:val="none"/>
          </w:rPr>
          <w:t>admission.kmutnb.ac.th</w:t>
        </w:r>
      </w:hyperlink>
    </w:p>
    <w:p w14:paraId="0354A5AB" w14:textId="77777777" w:rsidR="00DA0906" w:rsidRPr="00E0629B" w:rsidRDefault="00DA0906" w:rsidP="009B666D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ต้องไปสอบที่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มหาวิทยาลัยเทคโนโลยีพระจอมเกล้าพระนครเหนือ กรุงเทพมหานคร (บางซื่อ)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โดยรายละเอียดห้องสอบจะแจ้งในประกาศ</w:t>
      </w:r>
    </w:p>
    <w:p w14:paraId="7F92EA21" w14:textId="77777777" w:rsidR="00DA0906" w:rsidRPr="00E0629B" w:rsidRDefault="00DA0906" w:rsidP="009B666D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สามารถตรวจสอบได้ที่</w:t>
      </w:r>
      <w:r w:rsidRPr="00E0629B">
        <w:rPr>
          <w:rFonts w:hint="cs"/>
        </w:rPr>
        <w:t xml:space="preserve"> </w:t>
      </w:r>
      <w:hyperlink r:id="rId7" w:tgtFrame="_new" w:history="1">
        <w:r w:rsidRPr="009B666D">
          <w:rPr>
            <w:rStyle w:val="Hyperlink"/>
            <w:rFonts w:hint="cs"/>
            <w:color w:val="auto"/>
            <w:u w:val="none"/>
          </w:rPr>
          <w:t>admission.kmutnb.ac.th</w:t>
        </w:r>
      </w:hyperlink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ตามกำหนดการของมหาวิทยาลัย</w:t>
      </w:r>
    </w:p>
    <w:p w14:paraId="5819ED59" w14:textId="77777777" w:rsidR="00DA0906" w:rsidRPr="00E0629B" w:rsidRDefault="00DA0906" w:rsidP="009B666D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วันสอบข้อเขียนคือ</w:t>
      </w:r>
      <w:r w:rsidRPr="00E0629B">
        <w:rPr>
          <w:rFonts w:hint="cs"/>
        </w:rPr>
        <w:t xml:space="preserve"> 22 </w:t>
      </w:r>
      <w:r w:rsidRPr="00E0629B">
        <w:rPr>
          <w:rFonts w:hint="cs"/>
          <w:cs/>
        </w:rPr>
        <w:t xml:space="preserve">มีนาคม </w:t>
      </w:r>
      <w:r w:rsidRPr="00E0629B">
        <w:rPr>
          <w:rFonts w:hint="cs"/>
        </w:rPr>
        <w:t xml:space="preserve">2568 </w:t>
      </w:r>
      <w:r w:rsidRPr="00E0629B">
        <w:rPr>
          <w:rFonts w:hint="cs"/>
          <w:cs/>
        </w:rPr>
        <w:t xml:space="preserve">โดยมี </w:t>
      </w:r>
      <w:r w:rsidRPr="00E0629B">
        <w:rPr>
          <w:rFonts w:hint="cs"/>
        </w:rPr>
        <w:t xml:space="preserve">2 </w:t>
      </w:r>
      <w:r w:rsidRPr="00E0629B">
        <w:rPr>
          <w:rFonts w:hint="cs"/>
          <w:cs/>
        </w:rPr>
        <w:t>ช่วงเวลา เวลา</w:t>
      </w:r>
      <w:r w:rsidRPr="00E0629B">
        <w:rPr>
          <w:rFonts w:hint="cs"/>
        </w:rPr>
        <w:t xml:space="preserve"> 08.30 – 11.30 </w:t>
      </w:r>
      <w:r w:rsidRPr="00E0629B">
        <w:rPr>
          <w:rFonts w:hint="cs"/>
          <w:cs/>
        </w:rPr>
        <w:t>น.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สอบคณิตศาสตร์ และวิทยาศาสตร์ และเวลา</w:t>
      </w:r>
      <w:r w:rsidRPr="00E0629B">
        <w:rPr>
          <w:rFonts w:hint="cs"/>
        </w:rPr>
        <w:t xml:space="preserve"> 13.00 – 15.00 </w:t>
      </w:r>
      <w:r w:rsidRPr="00E0629B">
        <w:rPr>
          <w:rFonts w:hint="cs"/>
          <w:cs/>
        </w:rPr>
        <w:t>น.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สอบความรู้พื้นฐานวิชาชีพ และภาษาอังกฤษ</w:t>
      </w:r>
    </w:p>
    <w:p w14:paraId="470A1FC4" w14:textId="77777777" w:rsidR="00DA0906" w:rsidRPr="00E0629B" w:rsidRDefault="00DA0906" w:rsidP="009B666D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ผู้สมัครต้องนำเอกสารดังนี้ บัตรประจำตัวประชาชน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หรือ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บัตรประจำตัวนักเรียน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ที่มีรูปถ่ายและเลขประจำตัวประชาชน หลักฐานการสมัครสอบ</w:t>
      </w:r>
      <w:r w:rsidRPr="00E0629B">
        <w:rPr>
          <w:rFonts w:hint="cs"/>
        </w:rPr>
        <w:t xml:space="preserve"> (</w:t>
      </w:r>
      <w:r w:rsidRPr="00E0629B">
        <w:rPr>
          <w:rFonts w:hint="cs"/>
          <w:cs/>
        </w:rPr>
        <w:t>พิมพ์จากระบบสมัครออนไลน์)</w:t>
      </w:r>
    </w:p>
    <w:p w14:paraId="702D42A9" w14:textId="77777777" w:rsidR="00DA0906" w:rsidRPr="00E0629B" w:rsidRDefault="00DA0906" w:rsidP="009B666D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หากไม่มีเอกสารครบถ้วนตามที่มหาวิทยาลัยกำหนด จะไม่สามารถเข้าสอบหรือเข้าสัมภาษณ์ได้ และถือว่า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สละสิทธิ์การสมัคร</w:t>
      </w:r>
    </w:p>
    <w:p w14:paraId="4D16DD39" w14:textId="60977746" w:rsidR="00DA0906" w:rsidRPr="009B666D" w:rsidRDefault="00DA0906" w:rsidP="009B666D">
      <w:pPr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สมัครได้ตั้งแต่</w:t>
      </w:r>
      <w:r w:rsidRPr="00E0629B">
        <w:rPr>
          <w:rFonts w:hint="cs"/>
        </w:rPr>
        <w:t xml:space="preserve"> 1 </w:t>
      </w:r>
      <w:r w:rsidRPr="00E0629B">
        <w:rPr>
          <w:rFonts w:hint="cs"/>
          <w:cs/>
        </w:rPr>
        <w:t xml:space="preserve">ต.ค. </w:t>
      </w:r>
      <w:r w:rsidRPr="00E0629B">
        <w:rPr>
          <w:rFonts w:hint="cs"/>
        </w:rPr>
        <w:t xml:space="preserve">2567 – 10 </w:t>
      </w:r>
      <w:r w:rsidRPr="00E0629B">
        <w:rPr>
          <w:rFonts w:hint="cs"/>
          <w:cs/>
        </w:rPr>
        <w:t xml:space="preserve">ม.ค. </w:t>
      </w:r>
      <w:r w:rsidRPr="00E0629B">
        <w:rPr>
          <w:rFonts w:hint="cs"/>
        </w:rPr>
        <w:t xml:space="preserve">2568 </w:t>
      </w:r>
      <w:r w:rsidRPr="00E0629B">
        <w:rPr>
          <w:rFonts w:hint="cs"/>
          <w:cs/>
        </w:rPr>
        <w:t>ผ่านเว็บไซต์</w:t>
      </w:r>
      <w:r w:rsidRPr="00E0629B">
        <w:rPr>
          <w:rFonts w:hint="cs"/>
        </w:rPr>
        <w:t xml:space="preserve"> </w:t>
      </w:r>
      <w:hyperlink r:id="rId8" w:tgtFrame="_new" w:history="1">
        <w:r w:rsidRPr="009B666D">
          <w:rPr>
            <w:rStyle w:val="Hyperlink"/>
            <w:rFonts w:hint="cs"/>
            <w:color w:val="auto"/>
            <w:u w:val="none"/>
          </w:rPr>
          <w:t>admission.kmutnb.ac.th</w:t>
        </w:r>
      </w:hyperlink>
    </w:p>
    <w:p w14:paraId="42E3FE54" w14:textId="77777777" w:rsidR="00DA0906" w:rsidRPr="00E0629B" w:rsidRDefault="00DA0906" w:rsidP="009B666D">
      <w:pPr>
        <w:spacing w:after="240"/>
        <w:ind w:left="1418" w:firstLine="0"/>
        <w:rPr>
          <w:cs/>
        </w:rPr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คัดเลือกจาก</w:t>
      </w:r>
      <w:r w:rsidRPr="00E0629B">
        <w:rPr>
          <w:rFonts w:hint="cs"/>
        </w:rPr>
        <w:t xml:space="preserve"> 3 </w:t>
      </w:r>
      <w:r w:rsidRPr="00E0629B">
        <w:rPr>
          <w:rFonts w:hint="cs"/>
          <w:cs/>
        </w:rPr>
        <w:t>ส่วนหลัก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ได้แก่ คุณสมบัติผู้สมัคร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ต้องเป็นนักเรียนระดับ ม.</w:t>
      </w:r>
      <w:r w:rsidRPr="00E0629B">
        <w:rPr>
          <w:rFonts w:hint="cs"/>
        </w:rPr>
        <w:t xml:space="preserve">6 </w:t>
      </w:r>
      <w:r w:rsidRPr="00E0629B">
        <w:rPr>
          <w:rFonts w:hint="cs"/>
          <w:cs/>
        </w:rPr>
        <w:t>หรือ ปวช. สายที่เกี่ยวข้อง ผลงาน/รางวัลด้านนวัตกรรมหรือหุ่นยนต์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เช่น การแข่งขันระดับเขต ระดับชาติ หรือสูงกว่า ผลการเรียนเฉลี่ยสะสม (</w:t>
      </w:r>
      <w:r w:rsidRPr="00E0629B">
        <w:rPr>
          <w:rFonts w:hint="cs"/>
        </w:rPr>
        <w:t xml:space="preserve">GPAX) </w:t>
      </w:r>
      <w:r w:rsidRPr="00E0629B">
        <w:rPr>
          <w:rFonts w:hint="cs"/>
          <w:cs/>
        </w:rPr>
        <w:t xml:space="preserve">ต้องไม่น้อยกว่า </w:t>
      </w:r>
      <w:r w:rsidRPr="00E0629B">
        <w:rPr>
          <w:rFonts w:hint="cs"/>
        </w:rPr>
        <w:t xml:space="preserve">2.00–2.50 </w:t>
      </w:r>
      <w:r w:rsidRPr="00E0629B">
        <w:rPr>
          <w:rFonts w:hint="cs"/>
          <w:cs/>
        </w:rPr>
        <w:t>ขึ้นไป</w:t>
      </w:r>
    </w:p>
    <w:p w14:paraId="5D7EEEC9" w14:textId="77777777" w:rsidR="00DA0906" w:rsidRPr="00E0629B" w:rsidRDefault="00DA0906" w:rsidP="009B666D">
      <w:pPr>
        <w:spacing w:after="240"/>
        <w:ind w:left="1418" w:firstLine="0"/>
      </w:pPr>
      <w:r w:rsidRPr="00E0629B">
        <w:rPr>
          <w:rFonts w:hint="cs"/>
          <w:b/>
          <w:bCs/>
          <w:cs/>
        </w:rPr>
        <w:lastRenderedPageBreak/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ต้องผ่าน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การสอบสัมภาษณ์และการนำเสนอผลงานหุ่นยนต์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เพื่อแสดงความสามารถและอธิบายแนวคิด โดยจัดในวันที่</w:t>
      </w:r>
      <w:r w:rsidRPr="00E0629B">
        <w:rPr>
          <w:rFonts w:hint="cs"/>
        </w:rPr>
        <w:t xml:space="preserve"> 18–19 </w:t>
      </w:r>
      <w:r w:rsidRPr="00E0629B">
        <w:rPr>
          <w:rFonts w:hint="cs"/>
          <w:cs/>
        </w:rPr>
        <w:t xml:space="preserve">มกราคม </w:t>
      </w:r>
      <w:r w:rsidRPr="00E0629B">
        <w:rPr>
          <w:rFonts w:hint="cs"/>
        </w:rPr>
        <w:t>2568</w:t>
      </w:r>
    </w:p>
    <w:p w14:paraId="256F88E8" w14:textId="3B3C521B" w:rsidR="00DA0906" w:rsidRPr="00E0629B" w:rsidRDefault="00DA0906" w:rsidP="009B666D">
      <w:pPr>
        <w:ind w:left="1418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วันที่</w:t>
      </w:r>
      <w:r w:rsidRPr="00E0629B">
        <w:rPr>
          <w:rFonts w:hint="cs"/>
        </w:rPr>
        <w:t xml:space="preserve"> 28 </w:t>
      </w:r>
      <w:r w:rsidRPr="00E0629B">
        <w:rPr>
          <w:rFonts w:hint="cs"/>
          <w:cs/>
        </w:rPr>
        <w:t xml:space="preserve">มกราคม </w:t>
      </w:r>
      <w:r w:rsidRPr="00E0629B">
        <w:rPr>
          <w:rFonts w:hint="cs"/>
        </w:rPr>
        <w:t xml:space="preserve">2568 </w:t>
      </w:r>
      <w:r w:rsidRPr="00E0629B">
        <w:rPr>
          <w:rFonts w:hint="cs"/>
          <w:cs/>
        </w:rPr>
        <w:t>ที่</w:t>
      </w:r>
      <w:r w:rsidRPr="009B666D">
        <w:rPr>
          <w:rFonts w:hint="cs"/>
          <w:cs/>
        </w:rPr>
        <w:t>เว็บไซต์</w:t>
      </w:r>
      <w:r w:rsidRPr="009B666D">
        <w:rPr>
          <w:rFonts w:hint="cs"/>
        </w:rPr>
        <w:t xml:space="preserve"> </w:t>
      </w:r>
      <w:hyperlink r:id="rId9" w:tgtFrame="_new" w:history="1">
        <w:r w:rsidRPr="009B666D">
          <w:rPr>
            <w:rStyle w:val="Hyperlink"/>
            <w:rFonts w:hint="cs"/>
            <w:color w:val="auto"/>
            <w:u w:val="none"/>
          </w:rPr>
          <w:t>admission.kmutnb.ac.th</w:t>
        </w:r>
      </w:hyperlink>
    </w:p>
    <w:p w14:paraId="49690493" w14:textId="77777777" w:rsidR="00DA0906" w:rsidRPr="009B666D" w:rsidRDefault="00DA0906" w:rsidP="009B666D">
      <w:pPr>
        <w:spacing w:after="240"/>
        <w:ind w:left="1418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ผู้ที่ผ่านการคัดเลือกต้องยืนยันสิทธิ์ในระบบ</w:t>
      </w:r>
      <w:r w:rsidRPr="00E0629B">
        <w:rPr>
          <w:rFonts w:hint="cs"/>
        </w:rPr>
        <w:t xml:space="preserve"> TCAS68 </w:t>
      </w:r>
      <w:r w:rsidRPr="00E0629B">
        <w:rPr>
          <w:rFonts w:hint="cs"/>
          <w:cs/>
        </w:rPr>
        <w:t>วันที่</w:t>
      </w:r>
      <w:r w:rsidRPr="00E0629B">
        <w:rPr>
          <w:rFonts w:hint="cs"/>
        </w:rPr>
        <w:t xml:space="preserve"> 5–6 </w:t>
      </w:r>
      <w:r w:rsidRPr="00E0629B">
        <w:rPr>
          <w:rFonts w:hint="cs"/>
          <w:cs/>
        </w:rPr>
        <w:t xml:space="preserve">กุมภาพันธ์ </w:t>
      </w:r>
      <w:r w:rsidRPr="00E0629B">
        <w:rPr>
          <w:rFonts w:hint="cs"/>
        </w:rPr>
        <w:t xml:space="preserve">2568 </w:t>
      </w:r>
      <w:r w:rsidRPr="00E0629B">
        <w:rPr>
          <w:rFonts w:hint="cs"/>
          <w:cs/>
        </w:rPr>
        <w:t>ที่</w:t>
      </w:r>
      <w:r w:rsidRPr="00E0629B">
        <w:rPr>
          <w:rFonts w:hint="cs"/>
        </w:rPr>
        <w:t xml:space="preserve"> </w:t>
      </w:r>
      <w:hyperlink r:id="rId10" w:tgtFrame="_new" w:history="1">
        <w:r w:rsidRPr="009B666D">
          <w:rPr>
            <w:rStyle w:val="Hyperlink"/>
            <w:rFonts w:hint="cs"/>
            <w:color w:val="auto"/>
            <w:u w:val="none"/>
          </w:rPr>
          <w:t>student.mytcas.com</w:t>
        </w:r>
      </w:hyperlink>
      <w:r w:rsidRPr="009B666D">
        <w:rPr>
          <w:rFonts w:hint="cs"/>
        </w:rPr>
        <w:t xml:space="preserve"> </w:t>
      </w:r>
    </w:p>
    <w:p w14:paraId="7DA4F0C4" w14:textId="77777777" w:rsidR="00DA0906" w:rsidRPr="00E0629B" w:rsidRDefault="00DA0906" w:rsidP="009B666D">
      <w:pPr>
        <w:spacing w:after="240"/>
        <w:ind w:left="1418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  <w:cs/>
        </w:rPr>
        <w:t>วันที่</w:t>
      </w:r>
      <w:r w:rsidRPr="00E0629B">
        <w:rPr>
          <w:rFonts w:hint="cs"/>
        </w:rPr>
        <w:t xml:space="preserve"> 12 </w:t>
      </w:r>
      <w:r w:rsidRPr="00E0629B">
        <w:rPr>
          <w:rFonts w:hint="cs"/>
          <w:cs/>
        </w:rPr>
        <w:t xml:space="preserve">กุมภาพันธ์ </w:t>
      </w:r>
      <w:r w:rsidRPr="00E0629B">
        <w:rPr>
          <w:rFonts w:hint="cs"/>
        </w:rPr>
        <w:t>2568</w:t>
      </w:r>
    </w:p>
    <w:p w14:paraId="204AC273" w14:textId="77777777" w:rsidR="00DA0906" w:rsidRPr="00E0629B" w:rsidRDefault="00DA0906" w:rsidP="009B666D">
      <w:pPr>
        <w:spacing w:after="240"/>
        <w:ind w:left="1418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จัดการศึกษาที่ </w:t>
      </w:r>
      <w:proofErr w:type="spellStart"/>
      <w:r w:rsidRPr="00E0629B">
        <w:rPr>
          <w:rFonts w:hint="cs"/>
          <w:cs/>
        </w:rPr>
        <w:t>มจพ</w:t>
      </w:r>
      <w:proofErr w:type="spellEnd"/>
      <w:r w:rsidRPr="00E0629B">
        <w:rPr>
          <w:rFonts w:hint="cs"/>
          <w:cs/>
        </w:rPr>
        <w:t xml:space="preserve"> กรุงเทพมหานคร ภายใต้คณะครุศาสตร์อุตสาหกรรม</w:t>
      </w:r>
    </w:p>
    <w:p w14:paraId="2E88992C" w14:textId="49321F12" w:rsidR="00DA0906" w:rsidRPr="00E0629B" w:rsidRDefault="00DA0906" w:rsidP="009B666D">
      <w:pPr>
        <w:ind w:left="1418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สมัครได้ตั้งแต่</w:t>
      </w:r>
      <w:r w:rsidRPr="00E0629B">
        <w:rPr>
          <w:rFonts w:hint="cs"/>
        </w:rPr>
        <w:t xml:space="preserve"> 10 </w:t>
      </w:r>
      <w:r w:rsidRPr="00E0629B">
        <w:rPr>
          <w:rFonts w:hint="cs"/>
          <w:cs/>
        </w:rPr>
        <w:t xml:space="preserve">ตุลาคม </w:t>
      </w:r>
      <w:r w:rsidRPr="00E0629B">
        <w:rPr>
          <w:rFonts w:hint="cs"/>
        </w:rPr>
        <w:t xml:space="preserve">2567 – 20 </w:t>
      </w:r>
      <w:r w:rsidRPr="00E0629B">
        <w:rPr>
          <w:rFonts w:hint="cs"/>
          <w:cs/>
        </w:rPr>
        <w:t xml:space="preserve">มกราคม </w:t>
      </w:r>
      <w:r w:rsidRPr="00E0629B">
        <w:rPr>
          <w:rFonts w:hint="cs"/>
        </w:rPr>
        <w:t xml:space="preserve">2568 </w:t>
      </w:r>
      <w:r w:rsidRPr="00E0629B">
        <w:rPr>
          <w:rFonts w:hint="cs"/>
          <w:cs/>
        </w:rPr>
        <w:t>ผ่านเว็บไซต์</w:t>
      </w:r>
      <w:r w:rsidRPr="00E0629B">
        <w:rPr>
          <w:rFonts w:hint="cs"/>
        </w:rPr>
        <w:t xml:space="preserve"> </w:t>
      </w:r>
      <w:hyperlink r:id="rId11" w:tgtFrame="_new" w:history="1">
        <w:r w:rsidRPr="009B666D">
          <w:rPr>
            <w:rStyle w:val="Hyperlink"/>
            <w:rFonts w:hint="cs"/>
            <w:color w:val="auto"/>
            <w:u w:val="none"/>
          </w:rPr>
          <w:t>admission.kmutnb.ac.th</w:t>
        </w:r>
      </w:hyperlink>
    </w:p>
    <w:p w14:paraId="77882102" w14:textId="77777777" w:rsidR="00DA0906" w:rsidRPr="00E0629B" w:rsidRDefault="00DA0906" w:rsidP="009B666D">
      <w:pPr>
        <w:spacing w:after="240"/>
        <w:ind w:left="1418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พิจารณาจาก </w:t>
      </w:r>
      <w:r w:rsidRPr="00E0629B">
        <w:rPr>
          <w:rFonts w:hint="cs"/>
        </w:rPr>
        <w:t xml:space="preserve">1 </w:t>
      </w:r>
      <w:r w:rsidRPr="00E0629B">
        <w:rPr>
          <w:rFonts w:hint="cs"/>
          <w:cs/>
        </w:rPr>
        <w:t xml:space="preserve">คุณสมบัติผู้สมัคร เช่น อายุไม่เกิน </w:t>
      </w:r>
      <w:r w:rsidRPr="00E0629B">
        <w:rPr>
          <w:rFonts w:hint="cs"/>
        </w:rPr>
        <w:t xml:space="preserve">25 </w:t>
      </w:r>
      <w:r w:rsidRPr="00E0629B">
        <w:rPr>
          <w:rFonts w:hint="cs"/>
          <w:cs/>
        </w:rPr>
        <w:t xml:space="preserve">ปี มีผลงานการแข่งขันในช่วงปี </w:t>
      </w:r>
      <w:r w:rsidRPr="00E0629B">
        <w:rPr>
          <w:rFonts w:hint="cs"/>
        </w:rPr>
        <w:t xml:space="preserve">2565–2567 2 </w:t>
      </w:r>
      <w:r w:rsidRPr="00E0629B">
        <w:rPr>
          <w:rFonts w:hint="cs"/>
          <w:cs/>
        </w:rPr>
        <w:t xml:space="preserve">ผลงานหรือรางวัล ที่ได้รับในระดับชาติ ภูมิภาค จังหวัด หรือจากสมาคม/หน่วยงาน </w:t>
      </w:r>
      <w:r w:rsidRPr="00E0629B">
        <w:rPr>
          <w:rFonts w:hint="cs"/>
        </w:rPr>
        <w:t xml:space="preserve">3 </w:t>
      </w:r>
      <w:r w:rsidRPr="00E0629B">
        <w:rPr>
          <w:rFonts w:hint="cs"/>
          <w:cs/>
        </w:rPr>
        <w:t xml:space="preserve">การสอบทักษะเฉพาะด้าน ในวันที่ </w:t>
      </w:r>
      <w:r w:rsidRPr="00E0629B">
        <w:rPr>
          <w:rFonts w:hint="cs"/>
        </w:rPr>
        <w:t xml:space="preserve">8 </w:t>
      </w:r>
      <w:r w:rsidRPr="00E0629B">
        <w:rPr>
          <w:rFonts w:hint="cs"/>
          <w:cs/>
        </w:rPr>
        <w:t xml:space="preserve">กุมภาพันธ์ </w:t>
      </w:r>
      <w:r w:rsidRPr="00E0629B">
        <w:rPr>
          <w:rFonts w:hint="cs"/>
        </w:rPr>
        <w:t xml:space="preserve">2568 4 </w:t>
      </w:r>
      <w:r w:rsidRPr="00E0629B">
        <w:rPr>
          <w:rFonts w:hint="cs"/>
          <w:cs/>
        </w:rPr>
        <w:t xml:space="preserve">การสอบสัมภาษณ์และตรวจสุขภาพ ในวันที่ </w:t>
      </w:r>
      <w:r w:rsidRPr="00E0629B">
        <w:rPr>
          <w:rFonts w:hint="cs"/>
        </w:rPr>
        <w:t xml:space="preserve">1 </w:t>
      </w:r>
      <w:r w:rsidRPr="00E0629B">
        <w:rPr>
          <w:rFonts w:hint="cs"/>
          <w:cs/>
        </w:rPr>
        <w:t xml:space="preserve">มีนาคม </w:t>
      </w:r>
      <w:r w:rsidRPr="00E0629B">
        <w:rPr>
          <w:rFonts w:hint="cs"/>
        </w:rPr>
        <w:t>2568</w:t>
      </w:r>
    </w:p>
    <w:p w14:paraId="16B3FE48" w14:textId="38DF9273" w:rsidR="00DA0906" w:rsidRPr="00E0629B" w:rsidRDefault="00DA0906" w:rsidP="009B666D">
      <w:pPr>
        <w:spacing w:after="240"/>
        <w:ind w:left="1418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ผู้สมัครต้องลงสนามทดสอบทักษะจริงตามชนิดกีฬาที่เลือก เช่นกรีฑา  วิ่ง กระโดด ขว้างพุ่ง </w:t>
      </w:r>
      <w:r w:rsidRPr="00E0629B">
        <w:rPr>
          <w:rFonts w:hint="cs"/>
        </w:rPr>
        <w:t>,</w:t>
      </w:r>
      <w:r w:rsidRPr="00E0629B">
        <w:rPr>
          <w:rFonts w:hint="cs"/>
          <w:cs/>
        </w:rPr>
        <w:t xml:space="preserve">ฟุตบอล/ฟุตซอล  ทักษะการเลี้ยง ส่ง </w:t>
      </w:r>
      <w:r w:rsidRPr="00E0629B">
        <w:rPr>
          <w:rFonts w:hint="cs"/>
        </w:rPr>
        <w:t>,</w:t>
      </w:r>
      <w:r w:rsidRPr="00E0629B">
        <w:rPr>
          <w:rFonts w:hint="cs"/>
          <w:cs/>
        </w:rPr>
        <w:t xml:space="preserve">บาสเกตบอล  การชู้ต ส่ง รับลูก </w:t>
      </w:r>
      <w:r w:rsidRPr="00E0629B">
        <w:rPr>
          <w:rFonts w:hint="cs"/>
        </w:rPr>
        <w:t>,</w:t>
      </w:r>
      <w:r w:rsidRPr="00E0629B">
        <w:rPr>
          <w:rFonts w:hint="cs"/>
          <w:cs/>
        </w:rPr>
        <w:t xml:space="preserve">แบดมินตัน / เทเบิลเทนนิส / เทนนิส  การตีลูกและควบคุมเกม </w:t>
      </w:r>
      <w:r w:rsidRPr="00E0629B">
        <w:rPr>
          <w:rFonts w:hint="cs"/>
        </w:rPr>
        <w:t>,</w:t>
      </w:r>
      <w:r w:rsidRPr="00E0629B">
        <w:rPr>
          <w:rFonts w:hint="cs"/>
          <w:cs/>
        </w:rPr>
        <w:t xml:space="preserve">เทควันโด / คาราเต้โด / </w:t>
      </w:r>
      <w:r w:rsidRPr="00E0629B">
        <w:rPr>
          <w:rFonts w:hint="cs"/>
        </w:rPr>
        <w:t>,</w:t>
      </w:r>
      <w:r w:rsidRPr="00E0629B">
        <w:rPr>
          <w:rFonts w:hint="cs"/>
          <w:cs/>
        </w:rPr>
        <w:t xml:space="preserve">มวยสากลสมัครเล่น  </w:t>
      </w:r>
      <w:r w:rsidRPr="00E0629B">
        <w:rPr>
          <w:rFonts w:hint="cs"/>
        </w:rPr>
        <w:t>,</w:t>
      </w:r>
      <w:r w:rsidRPr="00E0629B">
        <w:rPr>
          <w:rFonts w:hint="cs"/>
          <w:cs/>
        </w:rPr>
        <w:t xml:space="preserve">การแสดงทักษะการต่อสู้ ยิงปืน  การยิงเป้า </w:t>
      </w:r>
      <w:r w:rsidRPr="00E0629B">
        <w:rPr>
          <w:rFonts w:hint="cs"/>
        </w:rPr>
        <w:t>,</w:t>
      </w:r>
      <w:r w:rsidRPr="00E0629B">
        <w:rPr>
          <w:rFonts w:hint="cs"/>
          <w:cs/>
        </w:rPr>
        <w:t>ว่ายน้ำ  การว่ายตามสระหรือท่าที่กำหนด</w:t>
      </w:r>
      <w:r w:rsidRPr="00E0629B">
        <w:rPr>
          <w:rFonts w:hint="cs"/>
        </w:rPr>
        <w:t xml:space="preserve"> ,E-Sports  </w:t>
      </w:r>
      <w:r w:rsidRPr="00E0629B">
        <w:rPr>
          <w:rFonts w:hint="cs"/>
          <w:cs/>
        </w:rPr>
        <w:t>การแข่งเกมในประเภทที่มหาวิทยาลัยกำหนด</w:t>
      </w:r>
    </w:p>
    <w:p w14:paraId="2D699D1F" w14:textId="77777777" w:rsidR="00DA0906" w:rsidRPr="00E0629B" w:rsidRDefault="00DA0906" w:rsidP="009B666D">
      <w:pPr>
        <w:spacing w:after="240"/>
        <w:ind w:left="1418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ผู้สมัครต้องแสดงความสามารถจริงตามประเภทที่เลือก เช่นการแสดงนาฏศิลป์ไทย  รำไทย การแสดง (จินตลีลา / นักเต้นประกอบเพลง)  การเต้นประกอบเพลง</w:t>
      </w:r>
      <w:r w:rsidRPr="00E0629B">
        <w:rPr>
          <w:rFonts w:hint="cs"/>
        </w:rPr>
        <w:t>,</w:t>
      </w:r>
      <w:r w:rsidRPr="00E0629B">
        <w:rPr>
          <w:rFonts w:hint="cs"/>
          <w:cs/>
        </w:rPr>
        <w:t>นักร้องเพลงสากล / เพลงไทยสากล / เพลงลูกทุ่ง  การร้องเพลงเดี่ยว</w:t>
      </w:r>
      <w:r w:rsidRPr="00E0629B">
        <w:rPr>
          <w:rFonts w:hint="cs"/>
        </w:rPr>
        <w:t>,</w:t>
      </w:r>
      <w:r w:rsidRPr="00E0629B">
        <w:rPr>
          <w:rFonts w:hint="cs"/>
          <w:cs/>
        </w:rPr>
        <w:t>นักดนตรีสากล/ลูกทุ่ง  เล่นเครื่องดนตรี เช่น กีตาร์ เบส กลอง คีย์บอร์ด ดนตรีไทย  เล่นเครื่องดนตรีไทย เช่น ซอ ระนาด ขิม ขลุ่ย ฆ้องวง</w:t>
      </w:r>
      <w:r w:rsidRPr="00E0629B">
        <w:rPr>
          <w:rFonts w:hint="cs"/>
        </w:rPr>
        <w:t xml:space="preserve">, </w:t>
      </w:r>
      <w:r w:rsidRPr="00E0629B">
        <w:rPr>
          <w:rFonts w:hint="cs"/>
          <w:cs/>
        </w:rPr>
        <w:t>ขับร้องประสานเสียง  การร้องร่วมวง</w:t>
      </w:r>
    </w:p>
    <w:p w14:paraId="70062352" w14:textId="77777777" w:rsidR="00DA0906" w:rsidRPr="00E0629B" w:rsidRDefault="00DA0906" w:rsidP="009B666D">
      <w:pPr>
        <w:spacing w:after="240"/>
        <w:ind w:left="1418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ประกาศผลสอบทักษะวันที่</w:t>
      </w:r>
      <w:r w:rsidRPr="00E0629B">
        <w:rPr>
          <w:rFonts w:hint="cs"/>
        </w:rPr>
        <w:t xml:space="preserve"> 20 </w:t>
      </w:r>
      <w:r w:rsidRPr="00E0629B">
        <w:rPr>
          <w:rFonts w:hint="cs"/>
          <w:cs/>
        </w:rPr>
        <w:t xml:space="preserve">กุมภาพันธ์ </w:t>
      </w:r>
      <w:r w:rsidRPr="00E0629B">
        <w:rPr>
          <w:rFonts w:hint="cs"/>
        </w:rPr>
        <w:t xml:space="preserve">2568 </w:t>
      </w:r>
      <w:r w:rsidRPr="00E0629B">
        <w:rPr>
          <w:rFonts w:hint="cs"/>
          <w:cs/>
        </w:rPr>
        <w:t>และประกาศผลคัดเลือกสุดท้ายวันที่</w:t>
      </w:r>
      <w:r w:rsidRPr="00E0629B">
        <w:rPr>
          <w:rFonts w:hint="cs"/>
        </w:rPr>
        <w:t xml:space="preserve"> 25 </w:t>
      </w:r>
      <w:r w:rsidRPr="00E0629B">
        <w:rPr>
          <w:rFonts w:hint="cs"/>
          <w:cs/>
        </w:rPr>
        <w:t xml:space="preserve">มีนาคม </w:t>
      </w:r>
      <w:r w:rsidRPr="00E0629B">
        <w:rPr>
          <w:rFonts w:hint="cs"/>
        </w:rPr>
        <w:t xml:space="preserve">2568 </w:t>
      </w:r>
      <w:r w:rsidRPr="00E0629B">
        <w:rPr>
          <w:rFonts w:hint="cs"/>
          <w:cs/>
        </w:rPr>
        <w:t>ผ่านเว็บไซต์</w:t>
      </w:r>
      <w:r w:rsidRPr="00E0629B">
        <w:rPr>
          <w:rFonts w:hint="cs"/>
        </w:rPr>
        <w:t xml:space="preserve"> </w:t>
      </w:r>
      <w:hyperlink r:id="rId12" w:tgtFrame="_new" w:history="1">
        <w:r w:rsidRPr="009B666D">
          <w:rPr>
            <w:rStyle w:val="Hyperlink"/>
            <w:rFonts w:hint="cs"/>
            <w:color w:val="auto"/>
            <w:u w:val="none"/>
          </w:rPr>
          <w:t>admission.kmutnb.ac.th</w:t>
        </w:r>
      </w:hyperlink>
    </w:p>
    <w:p w14:paraId="78E1EBCA" w14:textId="61278696" w:rsidR="00DA0906" w:rsidRPr="00E0629B" w:rsidRDefault="009B666D" w:rsidP="00CC128C">
      <w:pPr>
        <w:pStyle w:val="Heading3"/>
      </w:pPr>
      <w:r>
        <w:rPr>
          <w:rFonts w:hint="cs"/>
          <w:cs/>
        </w:rPr>
        <w:lastRenderedPageBreak/>
        <w:t xml:space="preserve">1.1.2 </w:t>
      </w:r>
      <w:r w:rsidR="00DA0906" w:rsidRPr="00E0629B">
        <w:rPr>
          <w:rFonts w:hint="cs"/>
          <w:cs/>
        </w:rPr>
        <w:t>คุณสมบัติของผู้สมัคร</w:t>
      </w:r>
    </w:p>
    <w:p w14:paraId="79B10E51" w14:textId="77777777" w:rsidR="00DA0906" w:rsidRPr="00E0629B" w:rsidRDefault="00DA0906" w:rsidP="009B666D">
      <w:pPr>
        <w:spacing w:after="240"/>
        <w:ind w:left="1418" w:firstLine="0"/>
      </w:pPr>
      <w:r w:rsidRPr="00E0629B">
        <w:rPr>
          <w:rFonts w:hint="cs"/>
          <w:b/>
          <w:bCs/>
          <w:cs/>
        </w:rPr>
        <w:t xml:space="preserve">คำตอบ </w:t>
      </w:r>
      <w:r w:rsidRPr="00E0629B">
        <w:rPr>
          <w:rFonts w:hint="cs"/>
          <w:cs/>
        </w:rPr>
        <w:t>รับสมัครเฉพาะผู้ที่กำลังศึกษา หรือสำเร็จการศึกษาในระดับ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มัธยมศึกษาปีที่ </w:t>
      </w:r>
      <w:r w:rsidRPr="00E0629B">
        <w:rPr>
          <w:rFonts w:hint="cs"/>
        </w:rPr>
        <w:t xml:space="preserve">6 </w:t>
      </w:r>
      <w:r w:rsidRPr="00E0629B">
        <w:rPr>
          <w:rFonts w:hint="cs"/>
          <w:cs/>
        </w:rPr>
        <w:t>หรือเทียบเท่า</w:t>
      </w:r>
    </w:p>
    <w:p w14:paraId="0DAF453E" w14:textId="77777777" w:rsidR="00DA0906" w:rsidRPr="00E0629B" w:rsidRDefault="00DA0906" w:rsidP="009B666D">
      <w:pPr>
        <w:spacing w:after="240"/>
        <w:ind w:left="1418" w:firstLine="0"/>
      </w:pPr>
      <w:r w:rsidRPr="00E0629B">
        <w:rPr>
          <w:rFonts w:hint="cs"/>
          <w:b/>
          <w:bCs/>
          <w:cs/>
        </w:rPr>
        <w:t>ตอบ</w:t>
      </w:r>
      <w:r w:rsidRPr="00E0629B">
        <w:rPr>
          <w:rFonts w:hint="cs"/>
          <w:cs/>
        </w:rPr>
        <w:t xml:space="preserve"> สำเร็จการศึกษาระดับ ม.</w:t>
      </w:r>
      <w:r w:rsidRPr="00E0629B">
        <w:rPr>
          <w:rFonts w:hint="cs"/>
        </w:rPr>
        <w:t xml:space="preserve">6 </w:t>
      </w:r>
      <w:r w:rsidRPr="00E0629B">
        <w:rPr>
          <w:rFonts w:hint="cs"/>
          <w:cs/>
        </w:rPr>
        <w:t>หรือเทียบเท่า มีสุขภาพร่างกายแข็งแรง ไม่มีโรคที่เป็นอุปสรรคไม่มีประวัติเสื่อมเสียหรือโทษทางวินัย พร้อมเข้าสอบข้อเขียนตามวันเวลาที่กำหนด</w:t>
      </w:r>
    </w:p>
    <w:p w14:paraId="26F97D80" w14:textId="77777777" w:rsidR="00DA0906" w:rsidRPr="00E0629B" w:rsidRDefault="00DA0906" w:rsidP="009B666D">
      <w:pPr>
        <w:spacing w:after="240"/>
        <w:ind w:left="1418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คณิตศาสตร์ (</w:t>
      </w:r>
      <w:r w:rsidRPr="00E0629B">
        <w:rPr>
          <w:rFonts w:hint="cs"/>
        </w:rPr>
        <w:t xml:space="preserve">150 </w:t>
      </w:r>
      <w:r w:rsidRPr="00E0629B">
        <w:rPr>
          <w:rFonts w:hint="cs"/>
          <w:cs/>
        </w:rPr>
        <w:t>คะแนน) วิทยาศาสตร์ (</w:t>
      </w:r>
      <w:r w:rsidRPr="00E0629B">
        <w:rPr>
          <w:rFonts w:hint="cs"/>
        </w:rPr>
        <w:t xml:space="preserve">150 </w:t>
      </w:r>
      <w:r w:rsidRPr="00E0629B">
        <w:rPr>
          <w:rFonts w:hint="cs"/>
          <w:cs/>
        </w:rPr>
        <w:t>คะแนน) ภาษาอังกฤษ (</w:t>
      </w:r>
      <w:r w:rsidRPr="00E0629B">
        <w:rPr>
          <w:rFonts w:hint="cs"/>
        </w:rPr>
        <w:t xml:space="preserve">100 </w:t>
      </w:r>
      <w:r w:rsidRPr="00E0629B">
        <w:rPr>
          <w:rFonts w:hint="cs"/>
          <w:cs/>
        </w:rPr>
        <w:t>คะแนน)ความรู้พื้นฐานวิชาชีพ (</w:t>
      </w:r>
      <w:r w:rsidRPr="00E0629B">
        <w:rPr>
          <w:rFonts w:hint="cs"/>
        </w:rPr>
        <w:t xml:space="preserve">100 </w:t>
      </w:r>
      <w:r w:rsidRPr="00E0629B">
        <w:rPr>
          <w:rFonts w:hint="cs"/>
          <w:cs/>
        </w:rPr>
        <w:t>คะแนน)</w:t>
      </w:r>
    </w:p>
    <w:p w14:paraId="77C16EEA" w14:textId="77777777" w:rsidR="00DA0906" w:rsidRPr="00E0629B" w:rsidRDefault="00DA0906" w:rsidP="009B666D">
      <w:pPr>
        <w:spacing w:after="240"/>
        <w:ind w:left="1418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สำเร็จการศึกษาระดับ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มัธยมศึกษาปีที่ </w:t>
      </w:r>
      <w:r w:rsidRPr="00E0629B">
        <w:rPr>
          <w:rFonts w:hint="cs"/>
        </w:rPr>
        <w:t>6</w:t>
      </w:r>
      <w:r w:rsidRPr="00E0629B">
        <w:rPr>
          <w:rFonts w:hint="cs"/>
          <w:cs/>
        </w:rPr>
        <w:t xml:space="preserve"> มี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ผลงานการแข่งขันด้านหุ่นยนต์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หรือสิ่งประดิษฐ์ที่มหาวิทยาลัยรับรอง มี</w:t>
      </w:r>
      <w:r w:rsidRPr="00E0629B">
        <w:rPr>
          <w:rFonts w:hint="cs"/>
        </w:rPr>
        <w:t xml:space="preserve"> GPAX </w:t>
      </w:r>
      <w:r w:rsidRPr="00E0629B">
        <w:rPr>
          <w:rFonts w:hint="cs"/>
          <w:cs/>
        </w:rPr>
        <w:t xml:space="preserve">ไม่น้อยกว่า </w:t>
      </w:r>
      <w:r w:rsidRPr="00E0629B">
        <w:rPr>
          <w:rFonts w:hint="cs"/>
        </w:rPr>
        <w:t>2.00 (</w:t>
      </w:r>
      <w:r w:rsidRPr="00E0629B">
        <w:rPr>
          <w:rFonts w:hint="cs"/>
          <w:cs/>
        </w:rPr>
        <w:t xml:space="preserve">บางสาขากำหนด </w:t>
      </w:r>
      <w:r w:rsidRPr="00E0629B">
        <w:rPr>
          <w:rFonts w:hint="cs"/>
        </w:rPr>
        <w:t>2.50)</w:t>
      </w:r>
      <w:r w:rsidRPr="00E0629B">
        <w:rPr>
          <w:rFonts w:hint="cs"/>
          <w:cs/>
        </w:rPr>
        <w:t xml:space="preserve"> ต้องสอบสัมภาษณ์และนำเสนอผลงาน หากสมัครภาควิชาคอมพิวเตอร์ศึกษา ต้องส่ง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ผลตรวจตาบอดสี</w:t>
      </w:r>
    </w:p>
    <w:p w14:paraId="54558503" w14:textId="1AE5E793" w:rsidR="00DA0906" w:rsidRPr="00E0629B" w:rsidRDefault="00DA0906" w:rsidP="009B666D">
      <w:pPr>
        <w:ind w:left="1418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สมัครได้ ต้องสำเร็จการศึกษาระดับ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ประกาศนียบัตรวิชาชีพ (ปวช.)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ในสาขาที่ใกล้เคียง เช่น อิเล็กทรอนิกส์</w:t>
      </w:r>
      <w:r w:rsidRPr="00E0629B">
        <w:rPr>
          <w:rFonts w:hint="cs"/>
        </w:rPr>
        <w:t xml:space="preserve">, </w:t>
      </w:r>
      <w:r w:rsidRPr="00E0629B">
        <w:rPr>
          <w:rFonts w:hint="cs"/>
          <w:cs/>
        </w:rPr>
        <w:t>คอมพิวเตอร์</w:t>
      </w:r>
      <w:r w:rsidRPr="00E0629B">
        <w:rPr>
          <w:rFonts w:hint="cs"/>
        </w:rPr>
        <w:t xml:space="preserve">, </w:t>
      </w:r>
      <w:r w:rsidRPr="00E0629B">
        <w:rPr>
          <w:rFonts w:hint="cs"/>
          <w:cs/>
        </w:rPr>
        <w:t>ไฟฟ้า ต้องมี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ผลงานด้านนวัตกรรม/หุ่นยนต์</w:t>
      </w:r>
      <w:r w:rsidRPr="00E0629B">
        <w:rPr>
          <w:rFonts w:hint="cs"/>
        </w:rPr>
        <w:t xml:space="preserve"> GPAX ≥ 2.50</w:t>
      </w:r>
    </w:p>
    <w:p w14:paraId="568E1D3E" w14:textId="77777777" w:rsidR="00DA0906" w:rsidRPr="00E0629B" w:rsidRDefault="00DA0906" w:rsidP="009B666D">
      <w:pPr>
        <w:spacing w:after="240"/>
        <w:ind w:left="1418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สมัครได้ภายใต้ประเภท “ปริญญาตรีต่อเนื่อง (เทียบโอน </w:t>
      </w:r>
      <w:r w:rsidRPr="00E0629B">
        <w:rPr>
          <w:rFonts w:hint="cs"/>
        </w:rPr>
        <w:t xml:space="preserve">2–3 </w:t>
      </w:r>
      <w:r w:rsidRPr="00E0629B">
        <w:rPr>
          <w:rFonts w:hint="cs"/>
          <w:cs/>
        </w:rPr>
        <w:t>ปี)” ต้องสำเร็จการศึกษาระดับ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ประกาศนียบัตรวิชาชีพชั้นสูง (ปวส.) สาขาที่จบต้อง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ตรงหรือใกล้เคียง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กับเทคโนโลยีคอมพิวเตอร์</w:t>
      </w:r>
      <w:r w:rsidRPr="00E0629B">
        <w:rPr>
          <w:rFonts w:hint="cs"/>
        </w:rPr>
        <w:t xml:space="preserve"> GPAX ≥ 2.00 </w:t>
      </w:r>
      <w:r w:rsidRPr="00E0629B">
        <w:rPr>
          <w:rFonts w:hint="cs"/>
          <w:cs/>
        </w:rPr>
        <w:t>ขึ้นไป มี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ผลงานหุ่นยนต์ที่ยอมรับได้ ต้อง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สอบสัมภาษณ์ + นำเสนอผลงาน</w:t>
      </w:r>
    </w:p>
    <w:p w14:paraId="2B5FAC77" w14:textId="77777777" w:rsidR="00DA0906" w:rsidRPr="00E0629B" w:rsidRDefault="00DA0906" w:rsidP="009B666D">
      <w:pPr>
        <w:spacing w:after="240"/>
        <w:ind w:left="1418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อายุไม่เกิน </w:t>
      </w:r>
      <w:r w:rsidRPr="00E0629B">
        <w:rPr>
          <w:rFonts w:hint="cs"/>
        </w:rPr>
        <w:t xml:space="preserve">25 </w:t>
      </w:r>
      <w:r w:rsidRPr="00E0629B">
        <w:rPr>
          <w:rFonts w:hint="cs"/>
          <w:cs/>
        </w:rPr>
        <w:t xml:space="preserve">ปี (เกิดหลัง </w:t>
      </w:r>
      <w:r w:rsidRPr="00E0629B">
        <w:rPr>
          <w:rFonts w:hint="cs"/>
        </w:rPr>
        <w:t>2542)</w:t>
      </w:r>
      <w:r w:rsidRPr="00E0629B">
        <w:rPr>
          <w:rFonts w:hint="cs"/>
          <w:cs/>
        </w:rPr>
        <w:t xml:space="preserve"> มีผลงานด้านกีฬา หรือ</w:t>
      </w:r>
      <w:proofErr w:type="spellStart"/>
      <w:r w:rsidRPr="00E0629B">
        <w:rPr>
          <w:rFonts w:hint="cs"/>
          <w:cs/>
        </w:rPr>
        <w:t>ศิลป</w:t>
      </w:r>
      <w:proofErr w:type="spellEnd"/>
      <w:r w:rsidRPr="00E0629B">
        <w:rPr>
          <w:rFonts w:hint="cs"/>
          <w:cs/>
        </w:rPr>
        <w:t xml:space="preserve">วัฒนธรรม ภายใน </w:t>
      </w:r>
      <w:r w:rsidRPr="00E0629B">
        <w:rPr>
          <w:rFonts w:hint="cs"/>
        </w:rPr>
        <w:t xml:space="preserve">3 </w:t>
      </w:r>
      <w:r w:rsidRPr="00E0629B">
        <w:rPr>
          <w:rFonts w:hint="cs"/>
          <w:cs/>
        </w:rPr>
        <w:t>ปีล่าสุด (</w:t>
      </w:r>
      <w:r w:rsidRPr="00E0629B">
        <w:rPr>
          <w:rFonts w:hint="cs"/>
        </w:rPr>
        <w:t xml:space="preserve">2565–2567) GPAX </w:t>
      </w:r>
      <w:r w:rsidRPr="00E0629B">
        <w:rPr>
          <w:rFonts w:hint="cs"/>
          <w:cs/>
        </w:rPr>
        <w:t xml:space="preserve">ตามที่คณะกำหนด (ปกติ ≥ </w:t>
      </w:r>
      <w:r w:rsidRPr="00E0629B">
        <w:rPr>
          <w:rFonts w:hint="cs"/>
        </w:rPr>
        <w:t>2.00)</w:t>
      </w:r>
      <w:r w:rsidRPr="00E0629B">
        <w:rPr>
          <w:rFonts w:hint="cs"/>
          <w:cs/>
        </w:rPr>
        <w:t xml:space="preserve"> ต้อง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สอบทักษะเฉพาะด้าน + สัมภาษณ์ + ตรวจสุขภาพ ถ้าสมัครสาขาเทคโนโลยีคอมพิวเตอร์ ต้องแนบ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ผลตรวจตาบอดสี</w:t>
      </w:r>
    </w:p>
    <w:p w14:paraId="6999D59A" w14:textId="77777777" w:rsidR="00DA0906" w:rsidRPr="00E0629B" w:rsidRDefault="00DA0906" w:rsidP="009B666D">
      <w:pPr>
        <w:spacing w:after="240"/>
        <w:ind w:left="1418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สมัครได้ในรอบเดียวกันกับ ม.</w:t>
      </w:r>
      <w:r w:rsidRPr="00E0629B">
        <w:rPr>
          <w:rFonts w:hint="cs"/>
        </w:rPr>
        <w:t>6</w:t>
      </w:r>
      <w:r w:rsidRPr="00E0629B">
        <w:rPr>
          <w:rFonts w:hint="cs"/>
          <w:cs/>
        </w:rPr>
        <w:t xml:space="preserve"> ต้องมีผลงานระดับเดียวกัน เช่น รางวัลอันดับ </w:t>
      </w:r>
      <w:r w:rsidRPr="00E0629B">
        <w:rPr>
          <w:rFonts w:hint="cs"/>
        </w:rPr>
        <w:t xml:space="preserve">1–3 </w:t>
      </w:r>
      <w:r w:rsidRPr="00E0629B">
        <w:rPr>
          <w:rFonts w:hint="cs"/>
          <w:cs/>
        </w:rPr>
        <w:t>จากการแข่งขันกีฬาหรือศิลป์ในระดับเขต/ประเทศ ต้องผ่านการสอบปฏิบัติและสัมภาษณ์</w:t>
      </w:r>
    </w:p>
    <w:p w14:paraId="0DFA8B91" w14:textId="77777777" w:rsidR="00DA0906" w:rsidRPr="00E0629B" w:rsidRDefault="00DA0906" w:rsidP="009B666D">
      <w:pPr>
        <w:spacing w:after="240"/>
        <w:ind w:left="1418" w:firstLine="0"/>
        <w:rPr>
          <w:cs/>
        </w:rPr>
      </w:pPr>
      <w:r w:rsidRPr="00E0629B">
        <w:rPr>
          <w:rFonts w:hint="cs"/>
          <w:b/>
          <w:bCs/>
          <w:cs/>
        </w:rPr>
        <w:t xml:space="preserve">คำตอบ </w:t>
      </w:r>
      <w:r w:rsidRPr="00E0629B">
        <w:rPr>
          <w:rFonts w:hint="cs"/>
          <w:cs/>
        </w:rPr>
        <w:t>สมัครได้ในระดับ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ปริญญาตรีต่อเนื่อง/เทียบโอน ต้องมี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ผลงานด้านกีฬา/ศิลป์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ที่ผ่านเกณฑ์มี</w:t>
      </w:r>
      <w:r w:rsidRPr="00E0629B">
        <w:rPr>
          <w:rFonts w:hint="cs"/>
        </w:rPr>
        <w:t xml:space="preserve"> GPAX ≥ 2.00</w:t>
      </w:r>
      <w:r w:rsidRPr="00E0629B">
        <w:rPr>
          <w:rFonts w:hint="cs"/>
          <w:cs/>
        </w:rPr>
        <w:t xml:space="preserve"> ต้องสอบ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ทักษะเฉพาะด้าน + สัมภาษณ์ + ตรวจสุขภาพ</w:t>
      </w:r>
    </w:p>
    <w:p w14:paraId="215BE54D" w14:textId="351202F9" w:rsidR="00DA0906" w:rsidRPr="00E0629B" w:rsidRDefault="009B666D" w:rsidP="00CC128C">
      <w:pPr>
        <w:pStyle w:val="Heading3"/>
      </w:pPr>
      <w:r>
        <w:rPr>
          <w:rFonts w:hint="cs"/>
          <w:cs/>
        </w:rPr>
        <w:t xml:space="preserve">1.1.3 </w:t>
      </w:r>
      <w:r w:rsidR="00DA0906" w:rsidRPr="00E0629B">
        <w:rPr>
          <w:rFonts w:hint="cs"/>
          <w:cs/>
        </w:rPr>
        <w:t>ใช้จ่ายในการสมัคร</w:t>
      </w:r>
    </w:p>
    <w:p w14:paraId="23B6413D" w14:textId="77777777" w:rsidR="00DA0906" w:rsidRPr="00E0629B" w:rsidRDefault="00DA0906" w:rsidP="009B666D">
      <w:pPr>
        <w:tabs>
          <w:tab w:val="left" w:pos="1276"/>
        </w:tabs>
        <w:spacing w:after="240"/>
        <w:ind w:left="1276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ค่าธรรมเนียมสมัคร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สำหรับทุกโครงการ =</w:t>
      </w:r>
      <w:r w:rsidRPr="00E0629B">
        <w:rPr>
          <w:rFonts w:hint="cs"/>
        </w:rPr>
        <w:t xml:space="preserve"> 300 </w:t>
      </w:r>
      <w:r w:rsidRPr="00E0629B">
        <w:rPr>
          <w:rFonts w:hint="cs"/>
          <w:cs/>
        </w:rPr>
        <w:t>บาท / อันดับ ผู้สมัคร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เลือกได้ </w:t>
      </w:r>
      <w:r w:rsidRPr="00E0629B">
        <w:rPr>
          <w:rFonts w:hint="cs"/>
        </w:rPr>
        <w:t xml:space="preserve">1 </w:t>
      </w:r>
      <w:r w:rsidRPr="00E0629B">
        <w:rPr>
          <w:rFonts w:hint="cs"/>
          <w:cs/>
        </w:rPr>
        <w:t xml:space="preserve">คณะ และ </w:t>
      </w:r>
      <w:r w:rsidRPr="00E0629B">
        <w:rPr>
          <w:rFonts w:hint="cs"/>
        </w:rPr>
        <w:t xml:space="preserve">1 </w:t>
      </w:r>
      <w:r w:rsidRPr="00E0629B">
        <w:rPr>
          <w:rFonts w:hint="cs"/>
          <w:cs/>
        </w:rPr>
        <w:t>อันดับเท่านั้น</w:t>
      </w:r>
    </w:p>
    <w:p w14:paraId="2117D79A" w14:textId="034AE932" w:rsidR="00DA0906" w:rsidRPr="00E0629B" w:rsidRDefault="00DA0906" w:rsidP="009B666D">
      <w:pPr>
        <w:tabs>
          <w:tab w:val="left" w:pos="1276"/>
        </w:tabs>
        <w:spacing w:after="240"/>
        <w:ind w:left="1276" w:firstLine="0"/>
      </w:pPr>
      <w:r w:rsidRPr="00E0629B">
        <w:rPr>
          <w:rFonts w:hint="cs"/>
          <w:b/>
          <w:bCs/>
          <w:cs/>
        </w:rPr>
        <w:lastRenderedPageBreak/>
        <w:t>คำตอบ</w:t>
      </w:r>
      <w:r w:rsidRPr="00E0629B">
        <w:rPr>
          <w:rFonts w:hint="cs"/>
          <w:cs/>
        </w:rPr>
        <w:t xml:space="preserve"> ชำระได้ที่ธนาคารกรุงไทย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ทุกสาขา หรือชำระผ่าน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ช่องทางออนไลน์ของธนาคารกรุงไทย</w:t>
      </w:r>
      <w:r w:rsidRPr="00E0629B">
        <w:rPr>
          <w:rFonts w:hint="cs"/>
        </w:rPr>
        <w:t xml:space="preserve"> (Krung Thai Next / Internet Banking)</w:t>
      </w:r>
      <w:r w:rsidRPr="00E0629B">
        <w:rPr>
          <w:rFonts w:hint="cs"/>
          <w:cs/>
        </w:rPr>
        <w:t>ใช้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ใบ </w:t>
      </w:r>
      <w:r w:rsidRPr="00E0629B">
        <w:rPr>
          <w:rFonts w:hint="cs"/>
        </w:rPr>
        <w:t xml:space="preserve">Pay-in </w:t>
      </w:r>
      <w:r w:rsidRPr="00E0629B">
        <w:rPr>
          <w:rFonts w:hint="cs"/>
          <w:cs/>
        </w:rPr>
        <w:t>ที่พิมพ์จากระบบสมัครออนไลน์ เมื่อชำระเงินแล้ว ต้อง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เก็บหลักฐานการชำระเงินไว้แนบในระบบ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ด้วย</w:t>
      </w:r>
    </w:p>
    <w:p w14:paraId="3E28E324" w14:textId="77777777" w:rsidR="00DA0906" w:rsidRPr="00E0629B" w:rsidRDefault="00DA0906" w:rsidP="009B666D">
      <w:pPr>
        <w:tabs>
          <w:tab w:val="left" w:pos="1276"/>
        </w:tabs>
        <w:spacing w:after="240"/>
        <w:ind w:left="1276" w:firstLine="0"/>
        <w:rPr>
          <w:cs/>
        </w:rPr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</w:t>
      </w:r>
      <w:r w:rsidRPr="00E0629B">
        <w:rPr>
          <w:rFonts w:hint="cs"/>
        </w:rPr>
        <w:t>“</w:t>
      </w:r>
      <w:r w:rsidRPr="00E0629B">
        <w:rPr>
          <w:rFonts w:hint="cs"/>
          <w:cs/>
        </w:rPr>
        <w:t>ค่าสมัครจะไม่คืน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ไม่ว่ากรณีใด ๆ เช่น สมัครซ้ำ</w:t>
      </w:r>
      <w:r w:rsidRPr="00E0629B">
        <w:rPr>
          <w:rFonts w:hint="cs"/>
        </w:rPr>
        <w:t xml:space="preserve">, </w:t>
      </w:r>
      <w:r w:rsidRPr="00E0629B">
        <w:rPr>
          <w:rFonts w:hint="cs"/>
          <w:cs/>
        </w:rPr>
        <w:t>สมัครผิดคณะ</w:t>
      </w:r>
      <w:r w:rsidRPr="00E0629B">
        <w:rPr>
          <w:rFonts w:hint="cs"/>
        </w:rPr>
        <w:t xml:space="preserve">, </w:t>
      </w:r>
      <w:r w:rsidRPr="00E0629B">
        <w:rPr>
          <w:rFonts w:hint="cs"/>
          <w:cs/>
        </w:rPr>
        <w:t>เปลี่ยนใจ หรือชำระเงินไม่ทันเวลา”</w:t>
      </w:r>
    </w:p>
    <w:p w14:paraId="698C3B85" w14:textId="0FD94203" w:rsidR="00DA0906" w:rsidRPr="00E0629B" w:rsidRDefault="009B666D" w:rsidP="00CC128C">
      <w:pPr>
        <w:pStyle w:val="Heading3"/>
      </w:pPr>
      <w:r>
        <w:rPr>
          <w:rFonts w:hint="cs"/>
          <w:cs/>
        </w:rPr>
        <w:t xml:space="preserve">1.1.4 </w:t>
      </w:r>
      <w:r w:rsidR="00DA0906" w:rsidRPr="00E0629B">
        <w:rPr>
          <w:rFonts w:hint="cs"/>
          <w:cs/>
        </w:rPr>
        <w:t>การยืนยัน</w:t>
      </w:r>
      <w:proofErr w:type="spellStart"/>
      <w:r w:rsidR="00DA0906" w:rsidRPr="00E0629B">
        <w:rPr>
          <w:rFonts w:hint="cs"/>
          <w:cs/>
        </w:rPr>
        <w:t>สิทธ์</w:t>
      </w:r>
      <w:proofErr w:type="spellEnd"/>
      <w:r w:rsidR="00DA0906" w:rsidRPr="00E0629B">
        <w:rPr>
          <w:rFonts w:hint="cs"/>
          <w:cs/>
        </w:rPr>
        <w:t>ในแต่ละรอบ</w:t>
      </w:r>
    </w:p>
    <w:p w14:paraId="2C06F68D" w14:textId="77777777" w:rsidR="00DA0906" w:rsidRPr="00E0629B" w:rsidRDefault="00DA0906" w:rsidP="009B666D">
      <w:pPr>
        <w:spacing w:after="240"/>
        <w:ind w:left="1418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ต้องยืนยันสิทธิ์ในระบบ</w:t>
      </w:r>
      <w:r w:rsidRPr="00E0629B">
        <w:rPr>
          <w:rFonts w:hint="cs"/>
        </w:rPr>
        <w:t xml:space="preserve"> TCAS </w:t>
      </w:r>
      <w:r w:rsidRPr="00E0629B">
        <w:rPr>
          <w:rFonts w:hint="cs"/>
          <w:cs/>
        </w:rPr>
        <w:t xml:space="preserve">รอบ </w:t>
      </w:r>
      <w:r w:rsidRPr="00E0629B">
        <w:rPr>
          <w:rFonts w:hint="cs"/>
        </w:rPr>
        <w:t xml:space="preserve">2 </w:t>
      </w:r>
      <w:r w:rsidRPr="00E0629B">
        <w:rPr>
          <w:rFonts w:hint="cs"/>
          <w:cs/>
        </w:rPr>
        <w:t>ผ่าน</w:t>
      </w:r>
      <w:r w:rsidRPr="009B666D">
        <w:rPr>
          <w:rFonts w:hint="cs"/>
          <w:cs/>
        </w:rPr>
        <w:t>เว็บไซต์</w:t>
      </w:r>
      <w:r w:rsidRPr="009B666D">
        <w:rPr>
          <w:rFonts w:hint="cs"/>
        </w:rPr>
        <w:t xml:space="preserve"> </w:t>
      </w:r>
      <w:hyperlink r:id="rId13" w:tgtFrame="_new" w:history="1">
        <w:r w:rsidRPr="009B666D">
          <w:rPr>
            <w:rStyle w:val="Hyperlink"/>
            <w:rFonts w:hint="cs"/>
            <w:color w:val="auto"/>
            <w:u w:val="none"/>
          </w:rPr>
          <w:t>https://student.mytcas.com</w:t>
        </w:r>
      </w:hyperlink>
      <w:r w:rsidRPr="00E0629B">
        <w:rPr>
          <w:rFonts w:hint="cs"/>
          <w:cs/>
        </w:rPr>
        <w:br/>
        <w:t>เป็นระบบกลางของ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ที่ประชุมอธิการบดีแห่งประเทศไทย (</w:t>
      </w:r>
      <w:proofErr w:type="spellStart"/>
      <w:r w:rsidRPr="00E0629B">
        <w:rPr>
          <w:rFonts w:hint="cs"/>
          <w:cs/>
        </w:rPr>
        <w:t>ทป</w:t>
      </w:r>
      <w:proofErr w:type="spellEnd"/>
      <w:r w:rsidRPr="00E0629B">
        <w:rPr>
          <w:rFonts w:hint="cs"/>
          <w:cs/>
        </w:rPr>
        <w:t>อ.)</w:t>
      </w:r>
    </w:p>
    <w:p w14:paraId="6B2038FD" w14:textId="77777777" w:rsidR="00DA0906" w:rsidRPr="00E0629B" w:rsidRDefault="00DA0906" w:rsidP="009B666D">
      <w:pPr>
        <w:spacing w:after="240"/>
        <w:ind w:left="1418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เลขบัตรประชาชน </w:t>
      </w:r>
      <w:r w:rsidRPr="00E0629B">
        <w:rPr>
          <w:rFonts w:hint="cs"/>
        </w:rPr>
        <w:t xml:space="preserve">13 </w:t>
      </w:r>
      <w:r w:rsidRPr="00E0629B">
        <w:rPr>
          <w:rFonts w:hint="cs"/>
          <w:cs/>
        </w:rPr>
        <w:t>หลักรหัสผ่าน (</w:t>
      </w:r>
      <w:r w:rsidRPr="00E0629B">
        <w:rPr>
          <w:rFonts w:hint="cs"/>
        </w:rPr>
        <w:t xml:space="preserve">Password) </w:t>
      </w:r>
      <w:r w:rsidRPr="00E0629B">
        <w:rPr>
          <w:rFonts w:hint="cs"/>
          <w:cs/>
        </w:rPr>
        <w:t xml:space="preserve">ที่ใช้สมัครระบบ </w:t>
      </w:r>
      <w:r w:rsidRPr="00E0629B">
        <w:rPr>
          <w:rFonts w:hint="cs"/>
        </w:rPr>
        <w:t>TCAS</w:t>
      </w:r>
      <w:r w:rsidRPr="00E0629B">
        <w:rPr>
          <w:rFonts w:hint="cs"/>
          <w:cs/>
        </w:rPr>
        <w:t>อันดับ/ชื่อสาขาที่ผ่านการคัดเลือก ความพร้อมในการศึกษา (ต้องตัดสินใจก่อนกดยืนยัน เพราะกดยืนยันแล้วจะกลับคำไม่ได้)</w:t>
      </w:r>
    </w:p>
    <w:p w14:paraId="5C4B6327" w14:textId="77777777" w:rsidR="00DA0906" w:rsidRPr="00E0629B" w:rsidRDefault="00DA0906" w:rsidP="009B666D">
      <w:pPr>
        <w:spacing w:after="240"/>
        <w:ind w:left="1418" w:firstLine="0"/>
      </w:pPr>
      <w:r w:rsidRPr="00E0629B">
        <w:rPr>
          <w:rFonts w:hint="cs"/>
          <w:b/>
          <w:bCs/>
          <w:cs/>
        </w:rPr>
        <w:t xml:space="preserve">คำตอบ </w:t>
      </w:r>
      <w:r w:rsidRPr="00E0629B">
        <w:rPr>
          <w:rFonts w:hint="cs"/>
          <w:cs/>
        </w:rPr>
        <w:t>จะถือว่าสละสิทธิ์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ทันทีโดยไม่สามารถอุทธรณ์ได้ ไม่สามารถเข้าศึกษาต่อได้ในรอบนั้นอีกหากต้องการสมัครใหม่ ต้องรอ </w:t>
      </w:r>
      <w:r w:rsidRPr="00E0629B">
        <w:rPr>
          <w:rFonts w:hint="cs"/>
        </w:rPr>
        <w:t xml:space="preserve">TCAS </w:t>
      </w:r>
      <w:r w:rsidRPr="00E0629B">
        <w:rPr>
          <w:rFonts w:hint="cs"/>
          <w:cs/>
        </w:rPr>
        <w:t>ปีถัดไป</w:t>
      </w:r>
    </w:p>
    <w:p w14:paraId="168D7C4F" w14:textId="77777777" w:rsidR="00DA0906" w:rsidRPr="00E0629B" w:rsidRDefault="00DA0906" w:rsidP="009B666D">
      <w:pPr>
        <w:spacing w:after="240"/>
        <w:ind w:left="1418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โดยทั่วไป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ไม่สามารถสมัครรอบถัดไปในระบบ </w:t>
      </w:r>
      <w:r w:rsidRPr="00E0629B">
        <w:rPr>
          <w:rFonts w:hint="cs"/>
        </w:rPr>
        <w:t xml:space="preserve">TCAS </w:t>
      </w:r>
      <w:r w:rsidRPr="00E0629B">
        <w:rPr>
          <w:rFonts w:hint="cs"/>
          <w:cs/>
        </w:rPr>
        <w:t>ได้อีก ชื่อของผู้ยืนยันสิทธิ์จะถูก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ตัดสิทธิ์จากระบบ </w:t>
      </w:r>
      <w:r w:rsidRPr="00E0629B">
        <w:rPr>
          <w:rFonts w:hint="cs"/>
        </w:rPr>
        <w:t xml:space="preserve">TCAS </w:t>
      </w:r>
      <w:r w:rsidRPr="00E0629B">
        <w:rPr>
          <w:rFonts w:hint="cs"/>
          <w:cs/>
        </w:rPr>
        <w:t xml:space="preserve">อัตโนมัติ ยกเว้นบางโครงการพิเศษที่อยู่นอกระบบ </w:t>
      </w:r>
      <w:r w:rsidRPr="00E0629B">
        <w:rPr>
          <w:rFonts w:hint="cs"/>
        </w:rPr>
        <w:t>TCAS (</w:t>
      </w:r>
      <w:r w:rsidRPr="00E0629B">
        <w:rPr>
          <w:rFonts w:hint="cs"/>
          <w:cs/>
        </w:rPr>
        <w:t xml:space="preserve">เช่น รอบ </w:t>
      </w:r>
      <w:r w:rsidRPr="00E0629B">
        <w:rPr>
          <w:rFonts w:hint="cs"/>
        </w:rPr>
        <w:t xml:space="preserve">Portfolio </w:t>
      </w:r>
      <w:r w:rsidRPr="00E0629B">
        <w:rPr>
          <w:rFonts w:hint="cs"/>
          <w:cs/>
        </w:rPr>
        <w:t>หรือรอบมหาวิทยาลัยจัดเอง)</w:t>
      </w:r>
    </w:p>
    <w:p w14:paraId="2D492E1D" w14:textId="77777777" w:rsidR="00DA0906" w:rsidRPr="00E0629B" w:rsidRDefault="00DA0906" w:rsidP="009B666D">
      <w:pPr>
        <w:spacing w:after="240"/>
        <w:ind w:left="1418" w:firstLine="0"/>
      </w:pPr>
      <w:r w:rsidRPr="00E0629B">
        <w:rPr>
          <w:rFonts w:hint="cs"/>
          <w:b/>
          <w:bCs/>
          <w:cs/>
        </w:rPr>
        <w:t xml:space="preserve">คำตอบ </w:t>
      </w:r>
      <w:r w:rsidRPr="00E0629B">
        <w:rPr>
          <w:rFonts w:hint="cs"/>
          <w:cs/>
        </w:rPr>
        <w:t>รอประกาศวันรายงานตัว / ขึ้นทะเบียนนักศึกษา / ชำระเงินค่าธรรมเนียม ดำเนินการให้เสร็จตามระยะเวลาที่มหาวิทยาลัยกำหนด หากไม่รายงานตัวในระบบของมหาวิทยาลัย =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ถือว่าสละสิทธิ์แม้จะยืนยัน </w:t>
      </w:r>
      <w:r w:rsidRPr="00E0629B">
        <w:rPr>
          <w:rFonts w:hint="cs"/>
        </w:rPr>
        <w:t xml:space="preserve">TCAS </w:t>
      </w:r>
      <w:r w:rsidRPr="00E0629B">
        <w:rPr>
          <w:rFonts w:hint="cs"/>
          <w:cs/>
        </w:rPr>
        <w:t>แล้ว</w:t>
      </w:r>
    </w:p>
    <w:p w14:paraId="7A8C3648" w14:textId="77777777" w:rsidR="00DA0906" w:rsidRPr="00E0629B" w:rsidRDefault="00DA0906" w:rsidP="009B666D">
      <w:pPr>
        <w:spacing w:after="240"/>
        <w:ind w:left="1418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หากยังลังเล อย่าเพิ่งกดยืนยันใน </w:t>
      </w:r>
      <w:r w:rsidRPr="00E0629B">
        <w:rPr>
          <w:rFonts w:hint="cs"/>
        </w:rPr>
        <w:t xml:space="preserve">TCAS </w:t>
      </w:r>
      <w:r w:rsidRPr="00E0629B">
        <w:rPr>
          <w:rFonts w:hint="cs"/>
          <w:cs/>
        </w:rPr>
        <w:t>เพราะ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ไม่สามารถย้อนกลับได้ รอจนมั่นใจแน่ชัดก่อนวันสุดท้าย (</w:t>
      </w:r>
      <w:r w:rsidRPr="00E0629B">
        <w:rPr>
          <w:rFonts w:hint="cs"/>
        </w:rPr>
        <w:t xml:space="preserve">2–3 </w:t>
      </w:r>
      <w:r w:rsidRPr="00E0629B">
        <w:rPr>
          <w:rFonts w:hint="cs"/>
          <w:cs/>
        </w:rPr>
        <w:t xml:space="preserve">พ.ค. </w:t>
      </w:r>
      <w:r w:rsidRPr="00E0629B">
        <w:rPr>
          <w:rFonts w:hint="cs"/>
        </w:rPr>
        <w:t xml:space="preserve">2568) </w:t>
      </w:r>
      <w:r w:rsidRPr="00E0629B">
        <w:rPr>
          <w:rFonts w:hint="cs"/>
          <w:cs/>
        </w:rPr>
        <w:t>แล้วค่อยตัดสินใจ ถ้ายืนยันแล้วแต่ไม่ไปขึ้นทะเบียนเรียน =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เสียสิทธิ์และเสียโอกาสการสมัครในปีถัดไป</w:t>
      </w:r>
    </w:p>
    <w:p w14:paraId="2F5F56DE" w14:textId="77777777" w:rsidR="00DA0906" w:rsidRPr="00E0629B" w:rsidRDefault="00DA0906" w:rsidP="009B666D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คือการที่ผู้สมัครแสดงเจตนา “ขอใช้สิทธิ์เข้าศึกษา” ในคณะที่ตนเองผ่านการคัดเลือกหากไม่ยืนยันสิทธิ์ในช่วงเวลาที่กำหนด =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ถือว่าสละสิทธิ์ทันที หากยืนยันแล้ว =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ชื่อจะถูกตัดออกจากระบบ </w:t>
      </w:r>
      <w:r w:rsidRPr="00E0629B">
        <w:rPr>
          <w:rFonts w:hint="cs"/>
        </w:rPr>
        <w:t xml:space="preserve">TCAS </w:t>
      </w:r>
      <w:r w:rsidRPr="00E0629B">
        <w:rPr>
          <w:rFonts w:hint="cs"/>
          <w:cs/>
        </w:rPr>
        <w:t>รอบถัดไป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ตามเงื่อนไขของ </w:t>
      </w:r>
      <w:proofErr w:type="spellStart"/>
      <w:r w:rsidRPr="00E0629B">
        <w:rPr>
          <w:rFonts w:hint="cs"/>
          <w:cs/>
        </w:rPr>
        <w:t>ทป</w:t>
      </w:r>
      <w:proofErr w:type="spellEnd"/>
      <w:r w:rsidRPr="00E0629B">
        <w:rPr>
          <w:rFonts w:hint="cs"/>
          <w:cs/>
        </w:rPr>
        <w:t>อ. จึงควรตัดสินใจให้แน่ใจก่อนยืนยัน</w:t>
      </w:r>
    </w:p>
    <w:p w14:paraId="5A819DFC" w14:textId="77777777" w:rsidR="00DA0906" w:rsidRPr="00E0629B" w:rsidRDefault="00DA0906" w:rsidP="009B666D">
      <w:pPr>
        <w:spacing w:after="240"/>
        <w:ind w:left="993" w:firstLine="0"/>
      </w:pPr>
      <w:r w:rsidRPr="00E0629B">
        <w:rPr>
          <w:rFonts w:hint="cs"/>
          <w:b/>
          <w:bCs/>
          <w:cs/>
        </w:rPr>
        <w:lastRenderedPageBreak/>
        <w:t>คำตอบ</w:t>
      </w:r>
      <w:r w:rsidRPr="00E0629B">
        <w:rPr>
          <w:rFonts w:hint="cs"/>
          <w:cs/>
        </w:rPr>
        <w:t xml:space="preserve"> ต้องยืนยันสิทธิ์ในระบบ </w:t>
      </w:r>
      <w:r w:rsidRPr="00E0629B">
        <w:rPr>
          <w:rFonts w:hint="cs"/>
        </w:rPr>
        <w:t>TCAS68</w:t>
      </w:r>
      <w:r w:rsidRPr="00E0629B">
        <w:rPr>
          <w:rFonts w:hint="cs"/>
          <w:cs/>
        </w:rPr>
        <w:t xml:space="preserve"> ทาง</w:t>
      </w:r>
      <w:r w:rsidRPr="009B666D">
        <w:rPr>
          <w:rFonts w:hint="cs"/>
          <w:cs/>
        </w:rPr>
        <w:t>เว็บไซต์</w:t>
      </w:r>
      <w:r w:rsidRPr="009B666D">
        <w:rPr>
          <w:rFonts w:hint="cs"/>
        </w:rPr>
        <w:t xml:space="preserve"> </w:t>
      </w:r>
      <w:hyperlink r:id="rId14" w:tgtFrame="_new" w:history="1">
        <w:r w:rsidRPr="009B666D">
          <w:rPr>
            <w:rStyle w:val="Hyperlink"/>
            <w:rFonts w:hint="cs"/>
            <w:color w:val="auto"/>
            <w:u w:val="none"/>
          </w:rPr>
          <w:t>https://student.mytcas.com</w:t>
        </w:r>
      </w:hyperlink>
      <w:r w:rsidRPr="00E0629B">
        <w:rPr>
          <w:rFonts w:hint="cs"/>
          <w:cs/>
        </w:rPr>
        <w:t xml:space="preserve"> ในวันที่</w:t>
      </w:r>
      <w:r w:rsidRPr="00E0629B">
        <w:rPr>
          <w:rFonts w:hint="cs"/>
        </w:rPr>
        <w:t xml:space="preserve"> 5–6 </w:t>
      </w:r>
      <w:r w:rsidRPr="00E0629B">
        <w:rPr>
          <w:rFonts w:hint="cs"/>
          <w:cs/>
        </w:rPr>
        <w:t xml:space="preserve">กุมภาพันธ์ </w:t>
      </w:r>
      <w:r w:rsidRPr="00E0629B">
        <w:rPr>
          <w:rFonts w:hint="cs"/>
        </w:rPr>
        <w:t>2568</w:t>
      </w:r>
      <w:r w:rsidRPr="00E0629B">
        <w:rPr>
          <w:rFonts w:hint="cs"/>
          <w:cs/>
        </w:rPr>
        <w:t xml:space="preserve"> หากไม่ยืนยันในวันดังกล่าว ถือว่าสละสิทธิ์</w:t>
      </w:r>
    </w:p>
    <w:p w14:paraId="630F28E8" w14:textId="77777777" w:rsidR="00DA0906" w:rsidRPr="00E0629B" w:rsidRDefault="00DA0906" w:rsidP="009B666D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ต้องยืนยันสิทธิ์ในระบบ </w:t>
      </w:r>
      <w:r w:rsidRPr="00E0629B">
        <w:rPr>
          <w:rFonts w:hint="cs"/>
        </w:rPr>
        <w:t>TCAS68</w:t>
      </w:r>
      <w:r w:rsidRPr="00E0629B">
        <w:rPr>
          <w:rFonts w:hint="cs"/>
          <w:cs/>
        </w:rPr>
        <w:t xml:space="preserve"> ที่</w:t>
      </w:r>
      <w:r w:rsidRPr="009B666D">
        <w:rPr>
          <w:rFonts w:hint="cs"/>
          <w:cs/>
        </w:rPr>
        <w:t>เว็บไซต์</w:t>
      </w:r>
      <w:r w:rsidRPr="009B666D">
        <w:rPr>
          <w:rFonts w:hint="cs"/>
        </w:rPr>
        <w:t xml:space="preserve"> </w:t>
      </w:r>
      <w:hyperlink r:id="rId15" w:tgtFrame="_new" w:history="1">
        <w:r w:rsidRPr="009B666D">
          <w:rPr>
            <w:rStyle w:val="Hyperlink"/>
            <w:rFonts w:hint="cs"/>
            <w:color w:val="auto"/>
            <w:u w:val="none"/>
          </w:rPr>
          <w:t>https://student.mytcas.com</w:t>
        </w:r>
      </w:hyperlink>
      <w:r w:rsidRPr="00E0629B">
        <w:rPr>
          <w:rFonts w:hint="cs"/>
          <w:cs/>
        </w:rPr>
        <w:t xml:space="preserve"> ในวันที่</w:t>
      </w:r>
      <w:r w:rsidRPr="00E0629B">
        <w:rPr>
          <w:rFonts w:hint="cs"/>
        </w:rPr>
        <w:t xml:space="preserve"> 2–3 </w:t>
      </w:r>
      <w:r w:rsidRPr="00E0629B">
        <w:rPr>
          <w:rFonts w:hint="cs"/>
          <w:cs/>
        </w:rPr>
        <w:t xml:space="preserve">พฤษภาคม </w:t>
      </w:r>
      <w:r w:rsidRPr="00E0629B">
        <w:rPr>
          <w:rFonts w:hint="cs"/>
        </w:rPr>
        <w:t>2568</w:t>
      </w:r>
      <w:r w:rsidRPr="00E0629B">
        <w:rPr>
          <w:rFonts w:hint="cs"/>
          <w:cs/>
        </w:rPr>
        <w:t>หากไม่ยืนยันในวันดังกล่าว จะถือว่าสละสิทธิ์การเข้าศึกษา</w:t>
      </w:r>
    </w:p>
    <w:p w14:paraId="6DEDE32C" w14:textId="77777777" w:rsidR="00DA0906" w:rsidRPr="00E0629B" w:rsidRDefault="00DA0906" w:rsidP="009B666D">
      <w:pPr>
        <w:spacing w:after="240"/>
        <w:ind w:left="993" w:firstLine="0"/>
        <w:rPr>
          <w:cs/>
        </w:rPr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ต้องยืนยันสิทธิ์ผ่านระบบ </w:t>
      </w:r>
      <w:r w:rsidRPr="00E0629B">
        <w:rPr>
          <w:rFonts w:hint="cs"/>
        </w:rPr>
        <w:t>TCAS68</w:t>
      </w:r>
      <w:r w:rsidRPr="00E0629B">
        <w:rPr>
          <w:rFonts w:hint="cs"/>
          <w:cs/>
        </w:rPr>
        <w:t xml:space="preserve"> ที่</w:t>
      </w:r>
      <w:r w:rsidRPr="009B666D">
        <w:rPr>
          <w:rFonts w:hint="cs"/>
          <w:cs/>
        </w:rPr>
        <w:t>เว็บไซต์</w:t>
      </w:r>
      <w:r w:rsidRPr="009B666D">
        <w:rPr>
          <w:rFonts w:hint="cs"/>
        </w:rPr>
        <w:t xml:space="preserve"> </w:t>
      </w:r>
      <w:hyperlink r:id="rId16" w:tgtFrame="_new" w:history="1">
        <w:r w:rsidRPr="009B666D">
          <w:rPr>
            <w:rStyle w:val="Hyperlink"/>
            <w:rFonts w:hint="cs"/>
            <w:color w:val="auto"/>
            <w:u w:val="none"/>
          </w:rPr>
          <w:t>https://student.mytcas.com</w:t>
        </w:r>
      </w:hyperlink>
      <w:r w:rsidRPr="00E0629B">
        <w:rPr>
          <w:rFonts w:hint="cs"/>
          <w:cs/>
        </w:rPr>
        <w:t xml:space="preserve"> ในวันที่</w:t>
      </w:r>
      <w:r w:rsidRPr="00E0629B">
        <w:rPr>
          <w:rFonts w:hint="cs"/>
        </w:rPr>
        <w:t xml:space="preserve"> 2–3 </w:t>
      </w:r>
      <w:r w:rsidRPr="00E0629B">
        <w:rPr>
          <w:rFonts w:hint="cs"/>
          <w:cs/>
        </w:rPr>
        <w:t xml:space="preserve">พฤษภาคม </w:t>
      </w:r>
      <w:r w:rsidRPr="00E0629B">
        <w:rPr>
          <w:rFonts w:hint="cs"/>
        </w:rPr>
        <w:t xml:space="preserve">2568 </w:t>
      </w:r>
      <w:r w:rsidRPr="00E0629B">
        <w:rPr>
          <w:rFonts w:hint="cs"/>
          <w:cs/>
        </w:rPr>
        <w:t>เช่นเดียวกับรอบกีฬา/ศิลป์ การไม่ยืนยันภายในกำหนด = สละสิทธิ์</w:t>
      </w:r>
    </w:p>
    <w:p w14:paraId="12668791" w14:textId="77777777" w:rsidR="00DA0906" w:rsidRPr="00E0629B" w:rsidRDefault="00DA0906" w:rsidP="009B666D">
      <w:pPr>
        <w:pStyle w:val="Heading2"/>
      </w:pPr>
      <w:r w:rsidRPr="00E0629B">
        <w:rPr>
          <w:rFonts w:hint="cs"/>
          <w:cs/>
        </w:rPr>
        <w:t>1.2 หมวดหมู่คำถามทั่วไปของภาควิชาคอมพิวเตอร์ศึกษา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มีดังนี้</w:t>
      </w:r>
    </w:p>
    <w:p w14:paraId="7628EEF2" w14:textId="1308034D" w:rsidR="00DA0906" w:rsidRPr="00E0629B" w:rsidRDefault="00DA0906" w:rsidP="00CC128C">
      <w:pPr>
        <w:pStyle w:val="Heading3"/>
      </w:pPr>
      <w:r w:rsidRPr="00E0629B">
        <w:rPr>
          <w:rFonts w:hint="cs"/>
        </w:rPr>
        <w:t xml:space="preserve">1.2.1 </w:t>
      </w:r>
      <w:r w:rsidRPr="00E0629B">
        <w:rPr>
          <w:rFonts w:hint="cs"/>
          <w:cs/>
        </w:rPr>
        <w:t>ด้านคำถามทั่วไป</w:t>
      </w:r>
    </w:p>
    <w:p w14:paraId="6B801280" w14:textId="77777777" w:rsidR="00DA0906" w:rsidRPr="00E0629B" w:rsidRDefault="00DA0906" w:rsidP="009B666D">
      <w:pPr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Bachelor of Science in Technical Education Program in Computer Technology</w:t>
      </w:r>
    </w:p>
    <w:p w14:paraId="6C8CC73E" w14:textId="77777777" w:rsidR="00DA0906" w:rsidRPr="00E0629B" w:rsidRDefault="00DA0906" w:rsidP="009B666D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ครุศาสตร์อุตสาหกรรมบัณฑิต (เทคโนโลยีคอมพิวเตอร์) / </w:t>
      </w:r>
      <w:r w:rsidRPr="00E0629B">
        <w:rPr>
          <w:rFonts w:hint="cs"/>
        </w:rPr>
        <w:t>Bachelor of Science in Technical Education (Computer Technology)</w:t>
      </w:r>
    </w:p>
    <w:p w14:paraId="03E7516D" w14:textId="77777777" w:rsidR="00EC0E39" w:rsidRPr="00E0629B" w:rsidRDefault="00EC0E39" w:rsidP="009B666D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หลักสูตรเต็ม (</w:t>
      </w:r>
      <w:r w:rsidRPr="00E0629B">
        <w:rPr>
          <w:rFonts w:hint="cs"/>
        </w:rPr>
        <w:t xml:space="preserve">CED) 4 </w:t>
      </w:r>
      <w:r w:rsidRPr="00E0629B">
        <w:rPr>
          <w:rFonts w:hint="cs"/>
          <w:cs/>
        </w:rPr>
        <w:t>ปี ส่วนหลักสูตรเทียบโอน (</w:t>
      </w:r>
      <w:r w:rsidRPr="00E0629B">
        <w:rPr>
          <w:rFonts w:hint="cs"/>
        </w:rPr>
        <w:t xml:space="preserve">TCT) 3 </w:t>
      </w:r>
      <w:r w:rsidRPr="00E0629B">
        <w:rPr>
          <w:rFonts w:hint="cs"/>
          <w:cs/>
        </w:rPr>
        <w:t>ปี</w:t>
      </w:r>
    </w:p>
    <w:p w14:paraId="7A058DA7" w14:textId="77777777" w:rsidR="00EC0E39" w:rsidRPr="00E0629B" w:rsidRDefault="00EC0E39" w:rsidP="009B666D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</w:rPr>
        <w:t xml:space="preserve">CED </w:t>
      </w:r>
      <w:r w:rsidRPr="00E0629B">
        <w:rPr>
          <w:rFonts w:hint="cs"/>
          <w:cs/>
        </w:rPr>
        <w:t xml:space="preserve">ต้องเรียน </w:t>
      </w:r>
      <w:r w:rsidRPr="00E0629B">
        <w:rPr>
          <w:rFonts w:hint="cs"/>
        </w:rPr>
        <w:t xml:space="preserve">132 </w:t>
      </w:r>
      <w:r w:rsidRPr="00E0629B">
        <w:rPr>
          <w:rFonts w:hint="cs"/>
          <w:cs/>
        </w:rPr>
        <w:t xml:space="preserve">หน่วยกิต ส่วน </w:t>
      </w:r>
      <w:r w:rsidRPr="00E0629B">
        <w:rPr>
          <w:rFonts w:hint="cs"/>
        </w:rPr>
        <w:t xml:space="preserve">TCT </w:t>
      </w:r>
      <w:r w:rsidRPr="00E0629B">
        <w:rPr>
          <w:rFonts w:hint="cs"/>
          <w:cs/>
        </w:rPr>
        <w:t xml:space="preserve">ต้องเรียน </w:t>
      </w:r>
      <w:r w:rsidRPr="00E0629B">
        <w:rPr>
          <w:rFonts w:hint="cs"/>
        </w:rPr>
        <w:t xml:space="preserve">97 </w:t>
      </w:r>
      <w:r w:rsidRPr="00E0629B">
        <w:rPr>
          <w:rFonts w:hint="cs"/>
          <w:cs/>
        </w:rPr>
        <w:t>หน่วยกิต</w:t>
      </w:r>
    </w:p>
    <w:p w14:paraId="3CA2E88A" w14:textId="77777777" w:rsidR="00EC0E39" w:rsidRPr="00E0629B" w:rsidRDefault="00EC0E39" w:rsidP="00CC128C">
      <w:pPr>
        <w:pStyle w:val="Heading3"/>
      </w:pPr>
      <w:r w:rsidRPr="00E0629B">
        <w:rPr>
          <w:rFonts w:hint="cs"/>
        </w:rPr>
        <w:t xml:space="preserve">1.2.2 </w:t>
      </w:r>
      <w:r w:rsidRPr="00E0629B">
        <w:rPr>
          <w:rFonts w:hint="cs"/>
          <w:cs/>
        </w:rPr>
        <w:t>ด้านการบริการของภาควิชา</w:t>
      </w:r>
    </w:p>
    <w:p w14:paraId="38917A49" w14:textId="77777777" w:rsidR="00EC0E39" w:rsidRPr="00E0629B" w:rsidRDefault="00EC0E39" w:rsidP="005759E8">
      <w:pPr>
        <w:tabs>
          <w:tab w:val="left" w:pos="1418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ภาควิชามีบริการออกเอกสารฝึกงานและหนังสือส่งตัวไปยังสถานประกอบการ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โดยสามารถติดต่อได้ที่ห้องภาควิชาคอมพิวเตอร์ศึกษา ตึก 52 ชั้น2 </w:t>
      </w:r>
    </w:p>
    <w:p w14:paraId="59159784" w14:textId="77777777" w:rsidR="00EC0E39" w:rsidRPr="00E0629B" w:rsidRDefault="00EC0E39" w:rsidP="005759E8">
      <w:pPr>
        <w:tabs>
          <w:tab w:val="left" w:pos="1418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สามารถยื่นคำร้องผ่านภาควิชาคอมพิวเตอร์ศึกษา เพื่อออกหนังสือรับรองสถานภาพนักศึกษาและใช้ยื่นต่อหน่วยงานที่เกี่ยวข้อง</w:t>
      </w:r>
    </w:p>
    <w:p w14:paraId="6FB3B9DE" w14:textId="77777777" w:rsidR="00EC0E39" w:rsidRPr="00E0629B" w:rsidRDefault="00EC0E39" w:rsidP="005759E8">
      <w:pPr>
        <w:tabs>
          <w:tab w:val="left" w:pos="1418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มี โดยภาควิชาจะประสานกับบริษัท หน่วยงานราชการ และสถานศึกษา เพื่อรองรับนักศึกษาเข้าฝึกงาน</w:t>
      </w:r>
    </w:p>
    <w:p w14:paraId="7A09C67D" w14:textId="77777777" w:rsidR="00EC0E39" w:rsidRPr="00E0629B" w:rsidRDefault="00EC0E39" w:rsidP="005759E8">
      <w:pPr>
        <w:tabs>
          <w:tab w:val="left" w:pos="1418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สามารถติดต่ออาจารย์ที่ปรึกษา หรืออาจารย์ผู้รับผิดชอบการฝึกงานและการปฏิบัติการสอนของภาควิชาคอมพิวเตอร์ศึกษา</w:t>
      </w:r>
    </w:p>
    <w:p w14:paraId="4753D512" w14:textId="77777777" w:rsidR="00EC0E39" w:rsidRPr="00E0629B" w:rsidRDefault="00EC0E39" w:rsidP="00CC128C">
      <w:pPr>
        <w:pStyle w:val="Heading3"/>
      </w:pPr>
      <w:r w:rsidRPr="00E0629B">
        <w:rPr>
          <w:rFonts w:hint="cs"/>
        </w:rPr>
        <w:t xml:space="preserve">1.2.3 </w:t>
      </w:r>
      <w:r w:rsidRPr="00E0629B">
        <w:rPr>
          <w:rFonts w:hint="cs"/>
          <w:cs/>
        </w:rPr>
        <w:t>ด้านบริการนักศึกษา</w:t>
      </w:r>
    </w:p>
    <w:p w14:paraId="35244CCD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มี โดยอาจารย์ที่ปรึกษาช่วยดูแลการเรียน แนะนำการเลือกวิชา และวางแผนการศึกษาให้เหมาะสมกับนักศึกษา</w:t>
      </w:r>
    </w:p>
    <w:p w14:paraId="69525F08" w14:textId="77777777" w:rsidR="00EC0E39" w:rsidRPr="00E0629B" w:rsidRDefault="00EC0E39" w:rsidP="00CC128C">
      <w:pPr>
        <w:spacing w:after="240"/>
        <w:ind w:left="993" w:firstLine="0"/>
        <w:rPr>
          <w:cs/>
        </w:rPr>
      </w:pPr>
      <w:r w:rsidRPr="00E0629B">
        <w:rPr>
          <w:rFonts w:hint="cs"/>
          <w:b/>
          <w:bCs/>
          <w:cs/>
        </w:rPr>
        <w:lastRenderedPageBreak/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มี ทั้งทุนจากมหาวิทยาลัย ทุนสนับสนุนจากองค์กรภายนอกและภายใน</w:t>
      </w:r>
    </w:p>
    <w:p w14:paraId="720AB3CE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มี เช่น การแนะแนวอาชีพ การจัดหาสถานที่ฝึกงาน และการเชื่อมโยงเครือข่ายศิษย์เก่าเพื่อช่วยหางาน</w:t>
      </w:r>
    </w:p>
    <w:p w14:paraId="6BDDB6BE" w14:textId="77777777" w:rsidR="00EC0E39" w:rsidRPr="00E0629B" w:rsidRDefault="00EC0E39" w:rsidP="00CC128C">
      <w:pPr>
        <w:pStyle w:val="Heading3"/>
      </w:pPr>
      <w:r w:rsidRPr="00E0629B">
        <w:rPr>
          <w:rFonts w:hint="cs"/>
        </w:rPr>
        <w:t xml:space="preserve">1.2.4 </w:t>
      </w:r>
      <w:r w:rsidRPr="00E0629B">
        <w:rPr>
          <w:rFonts w:hint="cs"/>
          <w:cs/>
        </w:rPr>
        <w:t>ด้านสังคม</w:t>
      </w:r>
    </w:p>
    <w:p w14:paraId="539481E1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มี กิจกรรม </w:t>
      </w:r>
      <w:r w:rsidRPr="00E0629B">
        <w:rPr>
          <w:rFonts w:hint="cs"/>
        </w:rPr>
        <w:t xml:space="preserve">Open House </w:t>
      </w:r>
      <w:r w:rsidRPr="00E0629B">
        <w:rPr>
          <w:rFonts w:hint="cs"/>
          <w:cs/>
        </w:rPr>
        <w:t>เพื่อประชาสัมพันธ์หลักสูตร แนะนำสาขาวิชา และต้อนรับผู้สนใจศึกษาต่อ</w:t>
      </w:r>
    </w:p>
    <w:p w14:paraId="78D3ED64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มี โดยเน้นการแนะแนวสู่การเป็นครูสอนคอมพิวเตอร์ นักพัฒนาซอฟต์แวร์ นักวิชาการคอมพิวเตอร์ นักวิจัยด้านเทคโนโลยี และผู้ประกอบการดิจิทัล</w:t>
      </w:r>
    </w:p>
    <w:p w14:paraId="53FE0399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มี กิจกรรมรับน้องเพื่อสร้างความสัมพันธ์ ความสามัคคี และการปรับตัวของนักศึกษาใหม่</w:t>
      </w:r>
    </w:p>
    <w:p w14:paraId="0A2D9DED" w14:textId="77777777" w:rsidR="00EC0E39" w:rsidRPr="00E0629B" w:rsidRDefault="00EC0E39" w:rsidP="00EC0E39">
      <w:pPr>
        <w:pStyle w:val="Heading2"/>
        <w:rPr>
          <w:cs/>
        </w:rPr>
      </w:pPr>
      <w:r w:rsidRPr="00E0629B">
        <w:rPr>
          <w:rFonts w:hint="cs"/>
          <w:cs/>
        </w:rPr>
        <w:t>1.3 หมวดหมู่รายวิชาในหลักสูตรของภาควิชาคอมพิวเตอร์ศึกษา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มีดังนี้</w:t>
      </w:r>
    </w:p>
    <w:p w14:paraId="00625DCB" w14:textId="77777777" w:rsidR="00EC0E39" w:rsidRPr="00E0629B" w:rsidRDefault="00EC0E39" w:rsidP="00CC128C">
      <w:pPr>
        <w:pStyle w:val="Heading3"/>
        <w:rPr>
          <w:cs/>
        </w:rPr>
      </w:pPr>
      <w:r w:rsidRPr="00E0629B">
        <w:rPr>
          <w:rFonts w:hint="cs"/>
          <w:cs/>
        </w:rPr>
        <w:t xml:space="preserve">1.3.1 ด้านรายวิชา </w:t>
      </w:r>
    </w:p>
    <w:p w14:paraId="7CE56BCA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1(1-1-2)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ศึกษาองค์ประกอบและการทำงานของคอมพิวเตอร์ การติดตั้งและใช้งานระบบปฏิบัติการ โปรแกรมประยุกต์เพื่อการศึกษา การจัดทำรายงาน คำนวณ นำเสนอ ปรับแต่งภาพ การใช้อินเทอร์เน็ต และจริยธรรมในการใช้คอมพิวเตอร์และระบบสารสนเทศ</w:t>
      </w:r>
    </w:p>
    <w:p w14:paraId="4A932AE6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3(2-2-5)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ศึกษาโครงสร้างและหน้าที่ของส่วนประกอบคอมพิวเตอร์ การปฏิสัมพันธ์ฮาร์ดแวร์–ซอฟต์แวร์ ลักษณะตัวแปลภาษา การแก้ปัญหาด้วยโปรแกรมคอมพิวเตอร์ ขั้นตอนการออกแบบและพัฒนาโปรแกรม การสร้างและเรียกใช้ฟังก์ชัน การประมวลผลแฟ้มข้อมูล และการแก้ไขข้อผิดพลาด</w:t>
      </w:r>
    </w:p>
    <w:p w14:paraId="1EBF0D8D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3(2-2-5)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ศึกษาปรัชญาและแนวคิดการศึกษา ประวัติศาสตร์การจัดการศึกษาในไทยและต่างประเทศ ความเปลี่ยนแปลงของสังคมที่กระทบต่อการศึกษา แนวคิดเศรษฐกิจพอเพียง คุณธรรม จริยธรรม กฎหมายที่เกี่ยวข้อง มาตรฐานวิชาชีพครู และการจัดการศึกษาเพื่อพัฒนาที่ยั่งยืนในศตวรรษที่ </w:t>
      </w:r>
      <w:r w:rsidRPr="00E0629B">
        <w:rPr>
          <w:rFonts w:hint="cs"/>
        </w:rPr>
        <w:t>21</w:t>
      </w:r>
    </w:p>
    <w:p w14:paraId="1EA23F16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3(3-0-6)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ศึกษาจิตวิทยาพื้นฐานและพัฒนาการมนุษย์ ความแตกต่างระหว่างบุคคล บุคลิกภาพ จิตวิทยาการเรียนรู้และการศึกษา การแนะแนวและให้คำปรึกษา การใช้จิตวิทยาเพื่อช่วยเหลือและพัฒนาผู้เรียนให้เต็มตามศักยภาพ</w:t>
      </w:r>
    </w:p>
    <w:p w14:paraId="603DD219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lastRenderedPageBreak/>
        <w:t>คำตอบ</w:t>
      </w:r>
      <w:r w:rsidRPr="00E0629B">
        <w:rPr>
          <w:rFonts w:hint="cs"/>
        </w:rPr>
        <w:t xml:space="preserve"> 3(2-2-5)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ศึกษาทฤษฎีการเรียนรู้และหลักการสอน การจัดการเรียนรู้และสิ่งแวดล้อม กระบวนการสอน การประเมินความก้าวหน้า การจัดการชั้นเรียน และการบูรณาการองค์ความรู้เพื่อพัฒนาผู้เรียนในศตวรรษที่ </w:t>
      </w:r>
      <w:r w:rsidRPr="00E0629B">
        <w:rPr>
          <w:rFonts w:hint="cs"/>
        </w:rPr>
        <w:t>21</w:t>
      </w:r>
    </w:p>
    <w:p w14:paraId="592DEC54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3(2-2-5)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ศึกษาแนวคิดและการพัฒนาเทคโนโลยีสารสนเทศเพื่อการเรียนรู้ การออกแบบและการใช้สื่อดิจิทัล การจัดการข้อมูลสารสนเทศ การเลือกใช้นวัตกรรมเพื่อการสอน และการประเมินผลการใช้งาน</w:t>
      </w:r>
    </w:p>
    <w:p w14:paraId="48D67DC7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3(2-2-5)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ศึกษาหลักการวัดและการประเมินผลการเรียนรู้ เทคนิคการสร้างเครื่องมือประเมิน การใช้สถิติพื้นฐาน การวิเคราะห์คุณภาพข้อสอบ การตีความผลการวัด และการใช้ผลการประเมินเพื่อพัฒนาการสอน</w:t>
      </w:r>
    </w:p>
    <w:p w14:paraId="15B7651A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3(2-2-5)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ศึกษาหลักการ แนวคิด และวิธีการพัฒนาหลักสูตรอาชีวศึกษา การวิเคราะห์ความต้องการ การออกแบบหลักสูตร การจัดทำหน่วยการเรียนรู้ การประเมินและปรับปรุงหลักสูตรให้เหมาะสมกับการประกอบอาชีพ</w:t>
      </w:r>
    </w:p>
    <w:p w14:paraId="08887420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3(2-2-5)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ศึกษาหลักการวิจัยทางการศึกษา เทคนิคการออกแบบนวัตกรรมเพื่อการเรียนรู้ การเก็บและวิเคราะห์ข้อมูล การทดสอบนวัตกรรมในบริบทการสอนจริง และการนำผลวิจัยไปใช้พัฒนาเครื่องมือหรือวิธีการสอนใหม่ ๆ</w:t>
      </w:r>
    </w:p>
    <w:p w14:paraId="17FA45F3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</w:rPr>
        <w:t>3(2-2-5)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ศึกษาทักษะการใช้ภาษาไทยเพื่อการสื่อสารในบริบทการเรียนการสอน การใช้ภาษาเพื่อการนำเสนอ การเขียนเชิงวิชาการ และการประยุกต์ภาษาไทยในวิชาชีพครู</w:t>
      </w:r>
    </w:p>
    <w:p w14:paraId="4AD4AE38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</w:rPr>
        <w:t>3(1-4-4)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การสังเกตและฝึกปฏิบัติการสอนในชั้นเรียน ฝึกทักษะการจัดกิจกรรมการเรียนรู้เบื้องต้น การวางแผนการสอน และการทดลองใช้แผนในสถานการณ์จริง</w:t>
      </w:r>
    </w:p>
    <w:p w14:paraId="422EFFC8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3(0-6-3)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ฝึกจัดการเรียนการสอนจริงในโรงเรียน การวัดและประเมินผลการเรียนรู้ และการปรับปรุงพัฒนาการสอน</w:t>
      </w:r>
    </w:p>
    <w:p w14:paraId="7A77CDA4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6</w:t>
      </w:r>
      <w:r w:rsidRPr="00E0629B">
        <w:rPr>
          <w:rFonts w:hint="cs"/>
          <w:cs/>
        </w:rPr>
        <w:t xml:space="preserve"> หน่วยกิต</w:t>
      </w:r>
      <w:r w:rsidRPr="00E0629B">
        <w:rPr>
          <w:rFonts w:hint="cs"/>
        </w:rPr>
        <w:t xml:space="preserve"> (540 </w:t>
      </w:r>
      <w:r w:rsidRPr="00E0629B">
        <w:rPr>
          <w:rFonts w:hint="cs"/>
          <w:cs/>
        </w:rPr>
        <w:t xml:space="preserve">ชั่วโมง </w:t>
      </w:r>
      <w:r w:rsidRPr="00E0629B">
        <w:rPr>
          <w:rFonts w:hint="cs"/>
        </w:rPr>
        <w:t xml:space="preserve">540 </w:t>
      </w:r>
      <w:r w:rsidRPr="00E0629B">
        <w:rPr>
          <w:rFonts w:hint="cs"/>
          <w:cs/>
        </w:rPr>
        <w:t>ชั่วโมง หรือ ประมาณ</w:t>
      </w:r>
      <w:r w:rsidRPr="00E0629B">
        <w:rPr>
          <w:rFonts w:hint="cs"/>
        </w:rPr>
        <w:t xml:space="preserve">22 </w:t>
      </w:r>
      <w:r w:rsidRPr="00E0629B">
        <w:rPr>
          <w:rFonts w:hint="cs"/>
          <w:cs/>
        </w:rPr>
        <w:t xml:space="preserve">วัน </w:t>
      </w:r>
      <w:r w:rsidRPr="00E0629B">
        <w:rPr>
          <w:rFonts w:hint="cs"/>
        </w:rPr>
        <w:t xml:space="preserve">12 </w:t>
      </w:r>
      <w:r w:rsidRPr="00E0629B">
        <w:rPr>
          <w:rFonts w:hint="cs"/>
          <w:cs/>
        </w:rPr>
        <w:t xml:space="preserve">ชั่วโมง หรือ </w:t>
      </w:r>
      <w:r w:rsidRPr="00E0629B">
        <w:rPr>
          <w:rFonts w:hint="cs"/>
        </w:rPr>
        <w:t xml:space="preserve">3 </w:t>
      </w:r>
      <w:r w:rsidRPr="00E0629B">
        <w:rPr>
          <w:rFonts w:hint="cs"/>
          <w:cs/>
        </w:rPr>
        <w:t xml:space="preserve">สัปดาห์ </w:t>
      </w:r>
      <w:r w:rsidRPr="00E0629B">
        <w:rPr>
          <w:rFonts w:hint="cs"/>
        </w:rPr>
        <w:t xml:space="preserve">1 </w:t>
      </w:r>
      <w:r w:rsidRPr="00E0629B">
        <w:rPr>
          <w:rFonts w:hint="cs"/>
          <w:cs/>
        </w:rPr>
        <w:t xml:space="preserve">วัน </w:t>
      </w:r>
      <w:r w:rsidRPr="00E0629B">
        <w:rPr>
          <w:rFonts w:hint="cs"/>
        </w:rPr>
        <w:t xml:space="preserve">12 </w:t>
      </w:r>
      <w:r w:rsidRPr="00E0629B">
        <w:rPr>
          <w:rFonts w:hint="cs"/>
          <w:cs/>
        </w:rPr>
        <w:t>ชั่วโมง) ปฏิบัติการสอนในโรงเรียน ฝึกประสบการณ์วิชาชีพครูด้านเทคโนโลยีคอมพิวเตอร์ในสถานศึกษา</w:t>
      </w:r>
    </w:p>
    <w:p w14:paraId="0D39F4BD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6 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(540 </w:t>
      </w:r>
      <w:r w:rsidRPr="00E0629B">
        <w:rPr>
          <w:rFonts w:hint="cs"/>
          <w:cs/>
        </w:rPr>
        <w:t>ชั่วโมง หรือ ประมาณ</w:t>
      </w:r>
      <w:r w:rsidRPr="00E0629B">
        <w:rPr>
          <w:rFonts w:hint="cs"/>
        </w:rPr>
        <w:t xml:space="preserve">22 </w:t>
      </w:r>
      <w:r w:rsidRPr="00E0629B">
        <w:rPr>
          <w:rFonts w:hint="cs"/>
          <w:cs/>
        </w:rPr>
        <w:t xml:space="preserve">วัน </w:t>
      </w:r>
      <w:r w:rsidRPr="00E0629B">
        <w:rPr>
          <w:rFonts w:hint="cs"/>
        </w:rPr>
        <w:t xml:space="preserve">12 </w:t>
      </w:r>
      <w:r w:rsidRPr="00E0629B">
        <w:rPr>
          <w:rFonts w:hint="cs"/>
          <w:cs/>
        </w:rPr>
        <w:t xml:space="preserve">ชั่วโมง หรือ </w:t>
      </w:r>
      <w:r w:rsidRPr="00E0629B">
        <w:rPr>
          <w:rFonts w:hint="cs"/>
        </w:rPr>
        <w:t xml:space="preserve">3 </w:t>
      </w:r>
      <w:r w:rsidRPr="00E0629B">
        <w:rPr>
          <w:rFonts w:hint="cs"/>
          <w:cs/>
        </w:rPr>
        <w:t xml:space="preserve">สัปดาห์ </w:t>
      </w:r>
      <w:r w:rsidRPr="00E0629B">
        <w:rPr>
          <w:rFonts w:hint="cs"/>
        </w:rPr>
        <w:t xml:space="preserve">1 </w:t>
      </w:r>
      <w:r w:rsidRPr="00E0629B">
        <w:rPr>
          <w:rFonts w:hint="cs"/>
          <w:cs/>
        </w:rPr>
        <w:t xml:space="preserve">วัน </w:t>
      </w:r>
      <w:r w:rsidRPr="00E0629B">
        <w:rPr>
          <w:rFonts w:hint="cs"/>
        </w:rPr>
        <w:t xml:space="preserve">12 </w:t>
      </w:r>
      <w:r w:rsidRPr="00E0629B">
        <w:rPr>
          <w:rFonts w:hint="cs"/>
          <w:cs/>
        </w:rPr>
        <w:t>ชั่วโมง) ปฏิบัติการสอนเต็มรูปแบบในสถานศึกษา การจัดกิจกรรมการเรียนรู้และการประเมินผล</w:t>
      </w:r>
    </w:p>
    <w:p w14:paraId="1452946D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lastRenderedPageBreak/>
        <w:t>คำตอบ</w:t>
      </w:r>
      <w:r w:rsidRPr="00E0629B">
        <w:rPr>
          <w:rFonts w:hint="cs"/>
        </w:rPr>
        <w:t xml:space="preserve"> 3(2-2-5)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ศึกษาแนวคิดการเขียนโปรแกรมเชิงวัตถุ คลาส </w:t>
      </w:r>
      <w:proofErr w:type="spellStart"/>
      <w:r w:rsidRPr="00E0629B">
        <w:rPr>
          <w:rFonts w:hint="cs"/>
          <w:cs/>
        </w:rPr>
        <w:t>ออบเจ็กต์</w:t>
      </w:r>
      <w:proofErr w:type="spellEnd"/>
      <w:r w:rsidRPr="00E0629B">
        <w:rPr>
          <w:rFonts w:hint="cs"/>
          <w:cs/>
        </w:rPr>
        <w:t xml:space="preserve"> การสืบทอด การห่อหุ้ม และการนำไปประยุกต์ใช้</w:t>
      </w:r>
    </w:p>
    <w:p w14:paraId="7DCB211D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3(3-0-6)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ศึกษาโครงสร้างและองค์ประกอบของระบบคอมพิวเตอร์ หน่วยประมวลผลกลาง หน่วยความจำ และการทำงานของระบบ</w:t>
      </w:r>
    </w:p>
    <w:p w14:paraId="7446E74B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3. </w:t>
      </w:r>
      <w:r w:rsidRPr="00E0629B">
        <w:rPr>
          <w:rFonts w:hint="cs"/>
          <w:cs/>
        </w:rPr>
        <w:t>ศึกษาหลักการทำงานของระบบปฏิบัติการ การจัดการ</w:t>
      </w:r>
      <w:proofErr w:type="spellStart"/>
      <w:r w:rsidRPr="00E0629B">
        <w:rPr>
          <w:rFonts w:hint="cs"/>
          <w:cs/>
        </w:rPr>
        <w:t>โปรเซส</w:t>
      </w:r>
      <w:proofErr w:type="spellEnd"/>
      <w:r w:rsidRPr="00E0629B">
        <w:rPr>
          <w:rFonts w:hint="cs"/>
          <w:cs/>
        </w:rPr>
        <w:t xml:space="preserve"> หน่วยความจำ ระบบไฟล์ และการสื่อสารระหว่าง</w:t>
      </w:r>
      <w:proofErr w:type="spellStart"/>
      <w:r w:rsidRPr="00E0629B">
        <w:rPr>
          <w:rFonts w:hint="cs"/>
          <w:cs/>
        </w:rPr>
        <w:t>โปรเซส</w:t>
      </w:r>
      <w:proofErr w:type="spellEnd"/>
    </w:p>
    <w:p w14:paraId="575493DD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3. </w:t>
      </w:r>
      <w:r w:rsidRPr="00E0629B">
        <w:rPr>
          <w:rFonts w:hint="cs"/>
          <w:cs/>
        </w:rPr>
        <w:t>ศึกษาโครงสร้างข้อมูลเชิงเส้นและไม่เชิงเส้น อัลกอริทึมการค้นหา การจัดเรียง และการวิเคราะห์ความซับซ้อน</w:t>
      </w:r>
    </w:p>
    <w:p w14:paraId="521717E9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1(0-2-1)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การค้นคว้าและการนำเสนอหัวข้อทางคอมพิวเตอร์ การอภิปรายและแลกเปลี่ยนความรู้</w:t>
      </w:r>
    </w:p>
    <w:p w14:paraId="7FC9F5E6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</w:rPr>
        <w:t>3(0-6-3)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การเลือกหัวข้อ ออกแบบและพัฒนาโครงงานด้านคอมพิวเตอร์ รวมถึงการจัดทำรายงานและการนำเสนอผลโครงงาน</w:t>
      </w:r>
    </w:p>
    <w:p w14:paraId="33722D26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 (280 </w:t>
      </w:r>
      <w:r w:rsidRPr="00E0629B">
        <w:rPr>
          <w:rFonts w:hint="cs"/>
          <w:cs/>
        </w:rPr>
        <w:t>ชั่วโมง)หน่วยกิต ฝึกประสบการณ์วิชาชีพในสถานประกอบการ เรียนรู้การทำงานจริง และพัฒนาทักษะการปฏิบัติงานด้านคอมพิวเตอร์</w:t>
      </w:r>
    </w:p>
    <w:p w14:paraId="16F42FFD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3. </w:t>
      </w:r>
      <w:r w:rsidRPr="00E0629B">
        <w:rPr>
          <w:rFonts w:hint="cs"/>
          <w:cs/>
        </w:rPr>
        <w:t>ศึกษาอุปกรณ์อิเล็กทรอนิกส์เบื้องต้น หลักการทำงานของเครื่องมือวัด และการประยุกต์ใช้งานในด้านคอมพิวเตอร์และอุตสาหกรรม</w:t>
      </w:r>
    </w:p>
    <w:p w14:paraId="65D2F150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3. </w:t>
      </w:r>
      <w:r w:rsidRPr="00E0629B">
        <w:rPr>
          <w:rFonts w:hint="cs"/>
          <w:cs/>
        </w:rPr>
        <w:t>ศึกษาหลักการสื่อสารข้อมูล องค์ประกอบเครือข่าย โปรโตคอล และการประยุกต์ใช้งานในระบบคอมพิวเตอร์</w:t>
      </w:r>
    </w:p>
    <w:p w14:paraId="39C5BCFE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3. </w:t>
      </w:r>
      <w:r w:rsidRPr="00E0629B">
        <w:rPr>
          <w:rFonts w:hint="cs"/>
          <w:cs/>
        </w:rPr>
        <w:t xml:space="preserve">ศึกษาหลักการจัดการระบบสารสนเทศในองค์กร บทบาทของ </w:t>
      </w:r>
      <w:r w:rsidRPr="00E0629B">
        <w:rPr>
          <w:rFonts w:hint="cs"/>
        </w:rPr>
        <w:t xml:space="preserve">MIS </w:t>
      </w:r>
      <w:r w:rsidRPr="00E0629B">
        <w:rPr>
          <w:rFonts w:hint="cs"/>
          <w:cs/>
        </w:rPr>
        <w:t>ในการตัดสินใจ และการออกแบบระบบสารสนเทศเพื่อสนับสนุนการจัดการ</w:t>
      </w:r>
    </w:p>
    <w:p w14:paraId="7E961EFE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3(2-2-5)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ศึกษาหลักการพัฒนาเว็บ เทคโนโลยีฝั่งไคลเอน</w:t>
      </w:r>
      <w:proofErr w:type="spellStart"/>
      <w:r w:rsidRPr="00E0629B">
        <w:rPr>
          <w:rFonts w:hint="cs"/>
          <w:cs/>
        </w:rPr>
        <w:t>ต์</w:t>
      </w:r>
      <w:proofErr w:type="spellEnd"/>
      <w:r w:rsidRPr="00E0629B">
        <w:rPr>
          <w:rFonts w:hint="cs"/>
          <w:cs/>
        </w:rPr>
        <w:t>และ</w:t>
      </w:r>
      <w:proofErr w:type="spellStart"/>
      <w:r w:rsidRPr="00E0629B">
        <w:rPr>
          <w:rFonts w:hint="cs"/>
          <w:cs/>
        </w:rPr>
        <w:t>เซิร์ฟเวอร์</w:t>
      </w:r>
      <w:proofErr w:type="spellEnd"/>
      <w:r w:rsidRPr="00E0629B">
        <w:rPr>
          <w:rFonts w:hint="cs"/>
          <w:cs/>
        </w:rPr>
        <w:t xml:space="preserve"> การออกแบบและสร้างเว็บไซต์ที่ตอบสนองต่อผู้ใช้</w:t>
      </w:r>
    </w:p>
    <w:p w14:paraId="6CF588C5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3(2-2-5)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ศึกษาหลักการสร้างและแสดงผลกราฟิกส์คอมพิวเตอร์ การประมวลผลภาพ และการประยุกต์ใช้ในงานด้านมัลติมีเดีย</w:t>
      </w:r>
    </w:p>
    <w:p w14:paraId="13BB45ED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lastRenderedPageBreak/>
        <w:t>คำตอบ</w:t>
      </w:r>
      <w:r w:rsidRPr="00E0629B">
        <w:rPr>
          <w:rFonts w:hint="cs"/>
        </w:rPr>
        <w:t xml:space="preserve"> 3(3-0-6)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ศึกษาเทคนิคการวิเคราะห์ข้อมูล การจัดกลุ่ม การจำแนก การทำนาย และการค้นหาความสัมพันธ์ในข้อมูลขนาดใหญ่</w:t>
      </w:r>
    </w:p>
    <w:p w14:paraId="49BFDE11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3(3-0-6)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ศึกษากระบวนการพัฒนาซอฟต์แวร์ วงจรชีวิตซอฟต์แวร์ การวิเคราะห์ ออกแบบ ทดสอบ และการประกันคุณภาพซอฟต์แวร์</w:t>
      </w:r>
    </w:p>
    <w:p w14:paraId="1C6A249F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3(2-2-5)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ศึกษาหลักการทำงานของระบบฝังตัว อุปกรณ์ </w:t>
      </w:r>
      <w:r w:rsidRPr="00E0629B">
        <w:rPr>
          <w:rFonts w:hint="cs"/>
        </w:rPr>
        <w:t xml:space="preserve">IoT </w:t>
      </w:r>
      <w:r w:rsidRPr="00E0629B">
        <w:rPr>
          <w:rFonts w:hint="cs"/>
          <w:cs/>
        </w:rPr>
        <w:t>การเขียนโปรแกรมไมโครคอนโทรลเลอร์ และการเชื่อมต่อเครือข่าย</w:t>
      </w:r>
    </w:p>
    <w:p w14:paraId="62808771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</w:rPr>
        <w:t>3(3-0-6)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ศึกษาพื้นฐานและเทคนิคของปัญญาประดิษฐ์ เช่น ระบบผู้เชี่ยวชาญ การเรียนรู้ของเครื่อง และการประยุกต์ใช้งาน </w:t>
      </w:r>
      <w:r w:rsidRPr="00E0629B">
        <w:rPr>
          <w:rFonts w:hint="cs"/>
        </w:rPr>
        <w:t>AI</w:t>
      </w:r>
    </w:p>
    <w:p w14:paraId="188CC187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3(2-2-5)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ศึกษาสถาปัตยกรรมของ</w:t>
      </w:r>
      <w:proofErr w:type="spellStart"/>
      <w:r w:rsidRPr="00E0629B">
        <w:rPr>
          <w:rFonts w:hint="cs"/>
          <w:cs/>
        </w:rPr>
        <w:t>ไมโครโปรเซสเซอร์</w:t>
      </w:r>
      <w:proofErr w:type="spellEnd"/>
      <w:r w:rsidRPr="00E0629B">
        <w:rPr>
          <w:rFonts w:hint="cs"/>
          <w:cs/>
        </w:rPr>
        <w:t>และไมโครคอนโทรลเลอร์ การเขียนโปรแกรม การควบคุมอุปกรณ์ต่อพ่วง และการประยุกต์ใช้งานจริง</w:t>
      </w:r>
    </w:p>
    <w:p w14:paraId="6685C009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</w:rPr>
        <w:t>3(2-2-5)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ศึกษาหลักการออกแบบและพัฒนาแอปพลิเคชันสำหรับอุปกรณ์เคลื่อนที่ เครื่องมือและเฟรม</w:t>
      </w:r>
      <w:proofErr w:type="spellStart"/>
      <w:r w:rsidRPr="00E0629B">
        <w:rPr>
          <w:rFonts w:hint="cs"/>
          <w:cs/>
        </w:rPr>
        <w:t>เวิร์ก</w:t>
      </w:r>
      <w:proofErr w:type="spellEnd"/>
      <w:r w:rsidRPr="00E0629B">
        <w:rPr>
          <w:rFonts w:hint="cs"/>
          <w:cs/>
        </w:rPr>
        <w:t>ที่เกี่ยวข้อง การทดสอบและปรับปรุงแอปพลิเคชัน</w:t>
      </w:r>
    </w:p>
    <w:p w14:paraId="33F79F3E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3(3-0-6)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ศึกษาหลักการด้านความมั่นคงปลอดภัยสารสนเทศ เทคนิคการป้องกันและตรวจจับภัยคุกคาม การเข้ารหัส และการจัดการความเสี่ยงทางไซเบอร์</w:t>
      </w:r>
    </w:p>
    <w:p w14:paraId="42E3FF17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3. </w:t>
      </w:r>
      <w:r w:rsidRPr="00E0629B">
        <w:rPr>
          <w:rFonts w:hint="cs"/>
          <w:cs/>
        </w:rPr>
        <w:t>ศึกษาทักษะภาษาอังกฤษพื้นฐาน การอ่าน การเขียน การฟัง และการพูดในสถานการณ์ทั่วไป</w:t>
      </w:r>
    </w:p>
    <w:p w14:paraId="451F7C85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</w:rPr>
        <w:t xml:space="preserve">3. </w:t>
      </w:r>
      <w:r w:rsidRPr="00E0629B">
        <w:rPr>
          <w:rFonts w:hint="cs"/>
          <w:cs/>
        </w:rPr>
        <w:t>ศึกษาทักษะภาษาอังกฤษในระดับสูงขึ้น การเขียนเชิงวิชาการ การอ่านเชิงวิเคราะห์ การสนทนา และการนำเสนอ</w:t>
      </w:r>
    </w:p>
    <w:p w14:paraId="5C6E4808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3(3-0-6)</w:t>
      </w:r>
      <w:r w:rsidRPr="00E0629B">
        <w:rPr>
          <w:rFonts w:hint="cs"/>
          <w:cs/>
        </w:rPr>
        <w:t xml:space="preserve">หน่วยกิต </w:t>
      </w:r>
      <w:r w:rsidRPr="00E0629B">
        <w:rPr>
          <w:rFonts w:hint="cs"/>
        </w:rPr>
        <w:t xml:space="preserve">. </w:t>
      </w:r>
      <w:r w:rsidRPr="00E0629B">
        <w:rPr>
          <w:rFonts w:hint="cs"/>
          <w:cs/>
        </w:rPr>
        <w:t>ศึกษาทักษะการใช้ภาษาอังกฤษเพื่อการสื่อสารในชีวิตประจำวันและการเรียน</w:t>
      </w:r>
    </w:p>
    <w:p w14:paraId="79A280FC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3(3-0-6)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ศึกษาทักษะภาษาอังกฤษเพื่อการสื่อสารในบริบทวิชาชีพ การเขียน รายงาน และการนำเสนอ</w:t>
      </w:r>
    </w:p>
    <w:p w14:paraId="2081FF00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3(3-0-6)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ศึกษาหลักการดำเนินธุรกิจเบื้องต้น บทบาทของธุรกิจในชีวิตประจำวัน การจัดการทางการเงิน การตลาด และการเป็นผู้ประกอบการ</w:t>
      </w:r>
    </w:p>
    <w:p w14:paraId="69D443D5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3(2-2-5)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ศึกษากระบวนการคิดเชิงออกแบบ การระบุปัญหา การระดมสมอง การสร้างต้นแบบ และการทดสอบเพื่อหาวิธีแก้ไขอย่างสร้างสรรค์</w:t>
      </w:r>
    </w:p>
    <w:p w14:paraId="7814E39B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lastRenderedPageBreak/>
        <w:t>คำตอบ</w:t>
      </w:r>
      <w:r w:rsidRPr="00E0629B">
        <w:rPr>
          <w:rFonts w:hint="cs"/>
        </w:rPr>
        <w:t xml:space="preserve"> 6 (540 </w:t>
      </w:r>
      <w:r w:rsidRPr="00E0629B">
        <w:rPr>
          <w:rFonts w:hint="cs"/>
          <w:cs/>
        </w:rPr>
        <w:t>ชั่วโมง)หน่วยกิต การปฏิบัติการสอนในสถานศึกษา ฝึกประสบการณ์วิชาชีพครูด้านเทคโนโลยีคอมพิวเตอร์</w:t>
      </w:r>
    </w:p>
    <w:p w14:paraId="4D8E3AEB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3. </w:t>
      </w:r>
      <w:r w:rsidRPr="00E0629B">
        <w:rPr>
          <w:rFonts w:hint="cs"/>
          <w:cs/>
        </w:rPr>
        <w:t>ศึกษาการใช้คอมพิวเตอร์เพื่อการเรียนการสอน การสร้างสื่อการเรียนรู้ และการประยุกต์คอมพิวเตอร์เพื่อการศึกษา</w:t>
      </w:r>
    </w:p>
    <w:p w14:paraId="6F65C360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</w:rPr>
        <w:t xml:space="preserve">3. </w:t>
      </w:r>
      <w:r w:rsidRPr="00E0629B">
        <w:rPr>
          <w:rFonts w:hint="cs"/>
          <w:cs/>
        </w:rPr>
        <w:t>ศึกษาหลักการของวงจรดิจิทัล การวิเคราะห์และออกแบบวงจร การประยุกต์ใช้งานในระบบคอมพิวเตอร์</w:t>
      </w:r>
    </w:p>
    <w:p w14:paraId="6ABDC2D6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3. </w:t>
      </w:r>
      <w:r w:rsidRPr="00E0629B">
        <w:rPr>
          <w:rFonts w:hint="cs"/>
          <w:cs/>
        </w:rPr>
        <w:t>ศึกษาคณิตศาสตร์</w:t>
      </w:r>
      <w:proofErr w:type="spellStart"/>
      <w:r w:rsidRPr="00E0629B">
        <w:rPr>
          <w:rFonts w:hint="cs"/>
          <w:cs/>
        </w:rPr>
        <w:t>ดิสค</w:t>
      </w:r>
      <w:proofErr w:type="spellEnd"/>
      <w:r w:rsidRPr="00E0629B">
        <w:rPr>
          <w:rFonts w:hint="cs"/>
          <w:cs/>
        </w:rPr>
        <w:t>รีต เซต ตรรกศาสตร์ กราฟ ทฤษฎีจำนวน และการประยุกต์ในวิทยาการคอมพิวเตอร์</w:t>
      </w:r>
    </w:p>
    <w:p w14:paraId="5AEBF646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. </w:t>
      </w:r>
      <w:r w:rsidRPr="00E0629B">
        <w:rPr>
          <w:rFonts w:hint="cs"/>
          <w:cs/>
        </w:rPr>
        <w:t>ศึกษาคณิตศาสตร์พื้นฐานที่ใช้ในชีวิตประจำวันและการเรียนด้านวิทยาศาสตร์และเทคโนโลยี</w:t>
      </w:r>
    </w:p>
    <w:p w14:paraId="1C383BCB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</w:t>
      </w:r>
      <w:r w:rsidRPr="00E0629B">
        <w:rPr>
          <w:rFonts w:hint="cs"/>
          <w:cs/>
        </w:rPr>
        <w:t>หน่วยกิต</w:t>
      </w:r>
      <w:r w:rsidRPr="00E0629B">
        <w:rPr>
          <w:rFonts w:hint="cs"/>
        </w:rPr>
        <w:t xml:space="preserve">. </w:t>
      </w:r>
      <w:r w:rsidRPr="00E0629B">
        <w:rPr>
          <w:rFonts w:hint="cs"/>
          <w:cs/>
        </w:rPr>
        <w:t>ศึกษากระบวนการคิดเชิงระบบ เทคนิคการวิเคราะห์ปัญหา และการสร้างสรรค์แนวทางแก้ไขใหม่ ๆ</w:t>
      </w:r>
    </w:p>
    <w:p w14:paraId="2FEB5C9D" w14:textId="77777777" w:rsidR="00EC0E39" w:rsidRPr="00E0629B" w:rsidRDefault="00EC0E39" w:rsidP="00CC128C">
      <w:pPr>
        <w:pStyle w:val="Heading3"/>
      </w:pPr>
      <w:r w:rsidRPr="00E0629B">
        <w:rPr>
          <w:rFonts w:hint="cs"/>
          <w:cs/>
        </w:rPr>
        <w:t>1.3.2 ด้านโครงสร้างเนื้อหา</w:t>
      </w:r>
    </w:p>
    <w:p w14:paraId="1FAAD6F7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ได้ สามารถลงวิชาอื่นต่อได้ เนื่องจากรายวิชานี้ไม่ได้ถูกกำหนดเป็นเงื่อนไขบังคับก่อน (</w:t>
      </w:r>
      <w:r w:rsidRPr="00E0629B">
        <w:rPr>
          <w:rFonts w:hint="cs"/>
        </w:rPr>
        <w:t xml:space="preserve">prerequisite) </w:t>
      </w:r>
      <w:r w:rsidRPr="00E0629B">
        <w:rPr>
          <w:rFonts w:hint="cs"/>
          <w:cs/>
        </w:rPr>
        <w:t>ของวิชาอื่น แต่ผู้เรียนต้องกลับมาเรียนใหม่เพื่อจบหลักสูตรซึ่งรายวิชานี้เป็นเป็นวิชาศึกษาทั่วไป (</w:t>
      </w:r>
      <w:r w:rsidRPr="00E0629B">
        <w:rPr>
          <w:rFonts w:hint="cs"/>
        </w:rPr>
        <w:t xml:space="preserve">General Education) </w:t>
      </w:r>
      <w:r w:rsidRPr="00E0629B">
        <w:rPr>
          <w:rFonts w:hint="cs"/>
          <w:cs/>
        </w:rPr>
        <w:t xml:space="preserve">ที่ใช้เสริมทักษะการสื่อสาร </w:t>
      </w:r>
    </w:p>
    <w:p w14:paraId="6E2C2BC1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ไม่ได้ เนื่องจาก </w:t>
      </w:r>
      <w:r w:rsidRPr="00E0629B">
        <w:rPr>
          <w:rFonts w:hint="cs"/>
        </w:rPr>
        <w:t xml:space="preserve">Practical English I </w:t>
      </w:r>
      <w:r w:rsidRPr="00E0629B">
        <w:rPr>
          <w:rFonts w:hint="cs"/>
          <w:cs/>
        </w:rPr>
        <w:t xml:space="preserve">เป็นรายวิชาบังคับก่อนของ </w:t>
      </w:r>
      <w:r w:rsidRPr="00E0629B">
        <w:rPr>
          <w:rFonts w:hint="cs"/>
        </w:rPr>
        <w:t xml:space="preserve">Practical English II </w:t>
      </w:r>
      <w:r w:rsidRPr="00E0629B">
        <w:rPr>
          <w:rFonts w:hint="cs"/>
          <w:cs/>
        </w:rPr>
        <w:t>หากไม่ผ่านจะไม่สามารถลงเรียนวิชาต่อเนื่องได้ ซึ่งหลักสูตรกำหนดเป็นลำดับทักษะภาษาอังกฤษที่ต่อเนื่องกัน</w:t>
      </w:r>
    </w:p>
    <w:p w14:paraId="1FA3AE13" w14:textId="77777777" w:rsidR="00EC0E39" w:rsidRPr="00E0629B" w:rsidRDefault="00EC0E39" w:rsidP="00CC128C">
      <w:pPr>
        <w:spacing w:after="240"/>
        <w:ind w:left="993" w:firstLine="0"/>
        <w:rPr>
          <w:cs/>
        </w:rPr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ไม่ได้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ต้องผ่านวิชานี้ก่อนถึงจะไปสู่รายวิชาฝึกสอนได้ ซึ่งหลักสูตรกำหนดว่าเป็นพื้นฐานการจัดการเรียนการสอน</w:t>
      </w:r>
      <w:r w:rsidRPr="00E0629B">
        <w:rPr>
          <w:rFonts w:hint="cs"/>
        </w:rPr>
        <w:t xml:space="preserve"> </w:t>
      </w:r>
    </w:p>
    <w:p w14:paraId="615E3194" w14:textId="77777777" w:rsidR="00EC0E39" w:rsidRPr="00E0629B" w:rsidRDefault="00EC0E39" w:rsidP="00CC128C">
      <w:pPr>
        <w:spacing w:after="240"/>
        <w:ind w:left="993" w:firstLine="0"/>
        <w:rPr>
          <w:cs/>
        </w:rPr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ไม่ได้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เพราะเป็นวิชาพื้นฐานทางจิตวิทยาที่ใช้ในการฝึกสอน ซึ่งกำหนดเป็นเงื่อนไขก่อนฝึกปฏิบัติการสอน</w:t>
      </w:r>
      <w:r w:rsidRPr="00E0629B">
        <w:rPr>
          <w:rFonts w:hint="cs"/>
        </w:rPr>
        <w:t xml:space="preserve"> </w:t>
      </w:r>
    </w:p>
    <w:p w14:paraId="063AF651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 xml:space="preserve">คำตอบ </w:t>
      </w:r>
      <w:r w:rsidRPr="00E0629B">
        <w:rPr>
          <w:rFonts w:hint="cs"/>
          <w:cs/>
        </w:rPr>
        <w:t>ได้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ไม่มีวิชาต่อเนื่องบังคับโดยตรง แต่ต้องเรียนใหม่เพื่อจบ ซึ่งเป็นวิชาบังคับหมวดครุศาสตร์ ไม่มีรายวิชาต่อยอด</w:t>
      </w:r>
      <w:r w:rsidRPr="00E0629B">
        <w:rPr>
          <w:rFonts w:hint="cs"/>
        </w:rPr>
        <w:t xml:space="preserve"> </w:t>
      </w:r>
    </w:p>
    <w:p w14:paraId="7C6916E0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lastRenderedPageBreak/>
        <w:t>คำตอบ</w:t>
      </w:r>
      <w:r w:rsidRPr="00E0629B">
        <w:rPr>
          <w:rFonts w:hint="cs"/>
          <w:cs/>
        </w:rPr>
        <w:t xml:space="preserve"> ได้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ไม่มีรายวิชาต่อเนื่องโดยตรง แต่ต้องเรียนใหม่เพื่อจบซึ่งเป็นวิชาพื้นฐานด้านเทคโนโลยีการศึกษา</w:t>
      </w:r>
      <w:r w:rsidRPr="00E0629B">
        <w:rPr>
          <w:rFonts w:hint="cs"/>
        </w:rPr>
        <w:t xml:space="preserve"> </w:t>
      </w:r>
    </w:p>
    <w:p w14:paraId="02CB6119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ไม่ได้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เพราะต้องผ่านก่อนเข้าฝึกสอนซึ่งใช้ประเมินผลผู้เรียนในการสอนจริง</w:t>
      </w:r>
      <w:r w:rsidRPr="00E0629B">
        <w:rPr>
          <w:rFonts w:hint="cs"/>
        </w:rPr>
        <w:t xml:space="preserve"> </w:t>
      </w:r>
    </w:p>
    <w:p w14:paraId="47AD5411" w14:textId="77777777" w:rsidR="00EC0E39" w:rsidRPr="00E0629B" w:rsidRDefault="00EC0E39" w:rsidP="00CC128C">
      <w:pPr>
        <w:spacing w:after="240"/>
        <w:ind w:left="993" w:firstLine="0"/>
        <w:rPr>
          <w:cs/>
        </w:rPr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ได้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ไม่มีวิชาต่อเนื่องตรงๆ แต่เป็นวิชาบังคับ ต้องเรียนใหม่ ซึ่งอยู่ในหมวดวิชาครุศาสตร์ แต่ไม่เป็น </w:t>
      </w:r>
      <w:r w:rsidRPr="00E0629B">
        <w:rPr>
          <w:rFonts w:hint="cs"/>
        </w:rPr>
        <w:t xml:space="preserve">prerequisite </w:t>
      </w:r>
      <w:r w:rsidRPr="00E0629B">
        <w:rPr>
          <w:rFonts w:hint="cs"/>
          <w:cs/>
        </w:rPr>
        <w:t>ของวิชาอื่น</w:t>
      </w:r>
    </w:p>
    <w:p w14:paraId="03521E59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ได้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แต่ต้องเรียนใหม่เพื่อให้ครบหน่วยกิต ซึ่งเป็นวิชาหมวดครุศาสตร์ แต่ไม่มีวิชาต่อเนื่อง</w:t>
      </w:r>
      <w:r w:rsidRPr="00E0629B">
        <w:rPr>
          <w:rFonts w:hint="cs"/>
        </w:rPr>
        <w:t xml:space="preserve"> </w:t>
      </w:r>
    </w:p>
    <w:p w14:paraId="61B4FB07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  <w:cs/>
        </w:rPr>
        <w:t>ไม่ได้</w:t>
      </w:r>
      <w:r w:rsidRPr="00E0629B">
        <w:rPr>
          <w:rFonts w:hint="cs"/>
        </w:rPr>
        <w:t xml:space="preserve"> Seminar </w:t>
      </w:r>
      <w:r w:rsidRPr="00E0629B">
        <w:rPr>
          <w:rFonts w:hint="cs"/>
          <w:cs/>
        </w:rPr>
        <w:t>เป็นวิชาบังคับปลายหลักสูตร ซึ่งอยู่ในชั้นปีสุดท้าย ต้องผ่านเพื่อจบ</w:t>
      </w:r>
    </w:p>
    <w:p w14:paraId="21519598" w14:textId="77777777" w:rsidR="00EC0E39" w:rsidRPr="00E0629B" w:rsidRDefault="00EC0E39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</w:t>
      </w:r>
      <w:r w:rsidRPr="00E0629B">
        <w:rPr>
          <w:rFonts w:hint="cs"/>
        </w:rPr>
        <w:t xml:space="preserve"> Internship </w:t>
      </w:r>
      <w:r w:rsidRPr="00E0629B">
        <w:rPr>
          <w:rFonts w:hint="cs"/>
          <w:cs/>
        </w:rPr>
        <w:t xml:space="preserve">ต้องมาก่อน ซึ่งกำหนดให้ผ่าน </w:t>
      </w:r>
      <w:r w:rsidRPr="00E0629B">
        <w:rPr>
          <w:rFonts w:hint="cs"/>
        </w:rPr>
        <w:t xml:space="preserve">Internship </w:t>
      </w:r>
      <w:r w:rsidRPr="00E0629B">
        <w:rPr>
          <w:rFonts w:hint="cs"/>
          <w:cs/>
        </w:rPr>
        <w:t>ก่อนฝึกสอนจริง</w:t>
      </w:r>
      <w:r w:rsidRPr="00E0629B">
        <w:rPr>
          <w:rFonts w:hint="cs"/>
        </w:rPr>
        <w:t xml:space="preserve"> </w:t>
      </w:r>
    </w:p>
    <w:p w14:paraId="6B7A8578" w14:textId="77777777" w:rsidR="00EC0E39" w:rsidRPr="00E0629B" w:rsidRDefault="00EC0E39" w:rsidP="00CC128C">
      <w:pPr>
        <w:tabs>
          <w:tab w:val="left" w:pos="2835"/>
          <w:tab w:val="left" w:pos="2977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</w:t>
      </w:r>
      <w:r w:rsidRPr="00E0629B">
        <w:rPr>
          <w:rFonts w:hint="cs"/>
        </w:rPr>
        <w:t xml:space="preserve"> Teaching Practice I </w:t>
      </w:r>
      <w:r w:rsidRPr="00E0629B">
        <w:rPr>
          <w:rFonts w:hint="cs"/>
          <w:cs/>
        </w:rPr>
        <w:t xml:space="preserve">เป็น </w:t>
      </w:r>
      <w:r w:rsidRPr="00E0629B">
        <w:rPr>
          <w:rFonts w:hint="cs"/>
        </w:rPr>
        <w:t xml:space="preserve">prerequisite </w:t>
      </w:r>
      <w:r w:rsidRPr="00E0629B">
        <w:rPr>
          <w:rFonts w:hint="cs"/>
          <w:cs/>
        </w:rPr>
        <w:t xml:space="preserve">ของ </w:t>
      </w:r>
      <w:r w:rsidRPr="00E0629B">
        <w:rPr>
          <w:rFonts w:hint="cs"/>
        </w:rPr>
        <w:t>Teaching Practice</w:t>
      </w:r>
      <w:r w:rsidRPr="00E0629B">
        <w:rPr>
          <w:rFonts w:hint="cs"/>
          <w:cs/>
        </w:rPr>
        <w:t>ซึ่ง เป็นรายวิชาฝึกสอนต่อเนื่อง</w:t>
      </w:r>
      <w:r w:rsidRPr="00E0629B">
        <w:rPr>
          <w:rFonts w:hint="cs"/>
        </w:rPr>
        <w:t xml:space="preserve"> </w:t>
      </w:r>
    </w:p>
    <w:p w14:paraId="0BC1FA20" w14:textId="77777777" w:rsidR="00EC0E39" w:rsidRPr="00E0629B" w:rsidRDefault="00EC0E39" w:rsidP="00CC128C">
      <w:pPr>
        <w:tabs>
          <w:tab w:val="left" w:pos="2977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เพราะเป็นเงื่อนไขก่อนปฏิบัติการสอนในสถานศึกษาซึ่งตามแผนการเรียนระบุไว้</w:t>
      </w:r>
      <w:r w:rsidRPr="00E0629B">
        <w:rPr>
          <w:rFonts w:hint="cs"/>
        </w:rPr>
        <w:t xml:space="preserve"> </w:t>
      </w:r>
    </w:p>
    <w:p w14:paraId="7A1B5ABF" w14:textId="77777777" w:rsidR="00EC0E39" w:rsidRPr="00E0629B" w:rsidRDefault="00EC0E39" w:rsidP="00CC128C">
      <w:pPr>
        <w:tabs>
          <w:tab w:val="left" w:pos="2977"/>
        </w:tabs>
        <w:spacing w:after="240"/>
        <w:ind w:left="993" w:firstLine="0"/>
        <w:rPr>
          <w:cs/>
        </w:rPr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ต้องผ่าน </w:t>
      </w:r>
      <w:r w:rsidRPr="00E0629B">
        <w:rPr>
          <w:rFonts w:hint="cs"/>
        </w:rPr>
        <w:t xml:space="preserve">I </w:t>
      </w:r>
      <w:r w:rsidRPr="00E0629B">
        <w:rPr>
          <w:rFonts w:hint="cs"/>
          <w:cs/>
        </w:rPr>
        <w:t>ก่อนซึ่งเป็นรายวิชาต่อเนื่อง</w:t>
      </w:r>
    </w:p>
    <w:p w14:paraId="78020253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เป็นรายวิชาบังคับปลายหลักสูตรซึ่งต้องทำโครงงานจบ</w:t>
      </w:r>
      <w:r w:rsidRPr="00E0629B">
        <w:rPr>
          <w:rFonts w:hint="cs"/>
        </w:rPr>
        <w:t xml:space="preserve"> </w:t>
      </w:r>
    </w:p>
    <w:p w14:paraId="624FB9CC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เป็นพื้นฐานเขียนโปรแกรมซึ่ง</w:t>
      </w:r>
      <w:r w:rsidRPr="00E0629B">
        <w:rPr>
          <w:rFonts w:hint="cs"/>
        </w:rPr>
        <w:t xml:space="preserve">OOP </w:t>
      </w:r>
      <w:r w:rsidRPr="00E0629B">
        <w:rPr>
          <w:rFonts w:hint="cs"/>
          <w:cs/>
        </w:rPr>
        <w:t xml:space="preserve">และ </w:t>
      </w:r>
      <w:r w:rsidRPr="00E0629B">
        <w:rPr>
          <w:rFonts w:hint="cs"/>
        </w:rPr>
        <w:t xml:space="preserve">Data Structure </w:t>
      </w:r>
      <w:r w:rsidRPr="00E0629B">
        <w:rPr>
          <w:rFonts w:hint="cs"/>
          <w:cs/>
        </w:rPr>
        <w:t>ต้องต่อจากวิชานี้</w:t>
      </w:r>
      <w:r w:rsidRPr="00E0629B">
        <w:rPr>
          <w:rFonts w:hint="cs"/>
        </w:rPr>
        <w:t xml:space="preserve"> </w:t>
      </w:r>
    </w:p>
    <w:p w14:paraId="362A6841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</w:t>
      </w:r>
      <w:r w:rsidRPr="00E0629B">
        <w:rPr>
          <w:rFonts w:hint="cs"/>
        </w:rPr>
        <w:t xml:space="preserve"> OOP </w:t>
      </w:r>
      <w:r w:rsidRPr="00E0629B">
        <w:rPr>
          <w:rFonts w:hint="cs"/>
          <w:cs/>
        </w:rPr>
        <w:t xml:space="preserve">เป็นพื้นฐานของสายพัฒนาโปรแกรมซึ่งระบุชัดว่า </w:t>
      </w:r>
      <w:r w:rsidRPr="00E0629B">
        <w:rPr>
          <w:rFonts w:hint="cs"/>
        </w:rPr>
        <w:t xml:space="preserve">OOP </w:t>
      </w:r>
      <w:r w:rsidRPr="00E0629B">
        <w:rPr>
          <w:rFonts w:hint="cs"/>
          <w:cs/>
        </w:rPr>
        <w:t xml:space="preserve">เป็น </w:t>
      </w:r>
      <w:r w:rsidRPr="00E0629B">
        <w:rPr>
          <w:rFonts w:hint="cs"/>
        </w:rPr>
        <w:t xml:space="preserve">prerequisite </w:t>
      </w:r>
    </w:p>
    <w:p w14:paraId="7BCE2F2B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ซึ่ง</w:t>
      </w:r>
      <w:r w:rsidRPr="00E0629B">
        <w:rPr>
          <w:rFonts w:hint="cs"/>
        </w:rPr>
        <w:t xml:space="preserve">Computer Systems Organization </w:t>
      </w:r>
      <w:r w:rsidRPr="00E0629B">
        <w:rPr>
          <w:rFonts w:hint="cs"/>
          <w:cs/>
        </w:rPr>
        <w:t xml:space="preserve">เป็น วิชาบังคับโอยตรง </w:t>
      </w:r>
      <w:r w:rsidRPr="00E0629B">
        <w:rPr>
          <w:rFonts w:hint="cs"/>
        </w:rPr>
        <w:t xml:space="preserve">(prerequisite) </w:t>
      </w:r>
      <w:r w:rsidRPr="00E0629B">
        <w:rPr>
          <w:rFonts w:hint="cs"/>
          <w:cs/>
        </w:rPr>
        <w:t>โดยตรง</w:t>
      </w:r>
      <w:r w:rsidRPr="00E0629B">
        <w:rPr>
          <w:rFonts w:hint="cs"/>
        </w:rPr>
        <w:t xml:space="preserve"> </w:t>
      </w:r>
    </w:p>
    <w:p w14:paraId="08F5855B" w14:textId="77777777" w:rsidR="00DF15A1" w:rsidRPr="00E0629B" w:rsidRDefault="00DF15A1" w:rsidP="00CC128C">
      <w:pPr>
        <w:tabs>
          <w:tab w:val="left" w:pos="3261"/>
        </w:tabs>
        <w:spacing w:after="240"/>
        <w:ind w:left="993" w:firstLine="0"/>
        <w:rPr>
          <w:cs/>
        </w:rPr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ซึ่ง</w:t>
      </w:r>
      <w:r w:rsidRPr="00E0629B">
        <w:rPr>
          <w:rFonts w:hint="cs"/>
        </w:rPr>
        <w:t xml:space="preserve"> Digital Circuits </w:t>
      </w:r>
      <w:r w:rsidRPr="00E0629B">
        <w:rPr>
          <w:rFonts w:hint="cs"/>
          <w:cs/>
        </w:rPr>
        <w:t xml:space="preserve">ต้องอาศัย </w:t>
      </w:r>
      <w:r w:rsidRPr="00E0629B">
        <w:rPr>
          <w:rFonts w:hint="cs"/>
        </w:rPr>
        <w:t xml:space="preserve">Electronic Device </w:t>
      </w:r>
      <w:r w:rsidRPr="00E0629B">
        <w:rPr>
          <w:rFonts w:hint="cs"/>
          <w:cs/>
        </w:rPr>
        <w:t>ก่อน</w:t>
      </w:r>
    </w:p>
    <w:p w14:paraId="24FE2C2C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</w:t>
      </w:r>
      <w:r w:rsidRPr="00E0629B">
        <w:rPr>
          <w:rFonts w:hint="cs"/>
        </w:rPr>
        <w:t xml:space="preserve"> Data Structure </w:t>
      </w:r>
      <w:r w:rsidRPr="00E0629B">
        <w:rPr>
          <w:rFonts w:hint="cs"/>
          <w:cs/>
        </w:rPr>
        <w:t xml:space="preserve">เป็นพื้นฐาน ซึ่งทุกวิชาเหล่านี้ต้องการความรู้ </w:t>
      </w:r>
      <w:r w:rsidRPr="00E0629B">
        <w:rPr>
          <w:rFonts w:hint="cs"/>
        </w:rPr>
        <w:t xml:space="preserve">Data Structure </w:t>
      </w:r>
    </w:p>
    <w:p w14:paraId="094CBE59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ซึ่ง</w:t>
      </w:r>
      <w:r w:rsidRPr="00E0629B">
        <w:rPr>
          <w:rFonts w:hint="cs"/>
        </w:rPr>
        <w:t xml:space="preserve">Microprocessor </w:t>
      </w:r>
      <w:r w:rsidRPr="00E0629B">
        <w:rPr>
          <w:rFonts w:hint="cs"/>
          <w:cs/>
        </w:rPr>
        <w:t xml:space="preserve">เป็น วิชาบังคับ </w:t>
      </w:r>
      <w:r w:rsidRPr="00E0629B">
        <w:rPr>
          <w:rFonts w:hint="cs"/>
        </w:rPr>
        <w:t xml:space="preserve">(prerequisite) </w:t>
      </w:r>
    </w:p>
    <w:p w14:paraId="04561FCA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ซึ่ง</w:t>
      </w:r>
      <w:r w:rsidRPr="00E0629B">
        <w:rPr>
          <w:rFonts w:hint="cs"/>
        </w:rPr>
        <w:t xml:space="preserve">MIS </w:t>
      </w:r>
      <w:r w:rsidRPr="00E0629B">
        <w:rPr>
          <w:rFonts w:hint="cs"/>
          <w:cs/>
        </w:rPr>
        <w:t xml:space="preserve">ต้องมีฐาน </w:t>
      </w:r>
      <w:r w:rsidRPr="00E0629B">
        <w:rPr>
          <w:rFonts w:hint="cs"/>
        </w:rPr>
        <w:t xml:space="preserve">Database </w:t>
      </w:r>
      <w:r w:rsidRPr="00E0629B">
        <w:rPr>
          <w:rFonts w:hint="cs"/>
          <w:cs/>
        </w:rPr>
        <w:t>ก่อน</w:t>
      </w:r>
      <w:r w:rsidRPr="00E0629B">
        <w:rPr>
          <w:rFonts w:hint="cs"/>
        </w:rPr>
        <w:t xml:space="preserve"> </w:t>
      </w:r>
    </w:p>
    <w:p w14:paraId="0D7E687D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ได้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แต่เสียพื้นฐานที่ควรมี และต้องเรียนใหม่เพื่อจบซึ่ง: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ไม่ได้กำหนด </w:t>
      </w:r>
      <w:r w:rsidRPr="00E0629B">
        <w:rPr>
          <w:rFonts w:hint="cs"/>
        </w:rPr>
        <w:t xml:space="preserve">prerequisite </w:t>
      </w:r>
      <w:r w:rsidRPr="00E0629B">
        <w:rPr>
          <w:rFonts w:hint="cs"/>
          <w:cs/>
        </w:rPr>
        <w:t>โดยตรง</w:t>
      </w:r>
      <w:r w:rsidRPr="00E0629B">
        <w:rPr>
          <w:rFonts w:hint="cs"/>
        </w:rPr>
        <w:t xml:space="preserve"> </w:t>
      </w:r>
    </w:p>
    <w:p w14:paraId="7DEED909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lastRenderedPageBreak/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ซึ่ง</w:t>
      </w:r>
      <w:r w:rsidRPr="00E0629B">
        <w:rPr>
          <w:rFonts w:hint="cs"/>
        </w:rPr>
        <w:t xml:space="preserve">Software Eng. </w:t>
      </w:r>
      <w:r w:rsidRPr="00E0629B">
        <w:rPr>
          <w:rFonts w:hint="cs"/>
          <w:cs/>
        </w:rPr>
        <w:t xml:space="preserve">เป็น วิชาบังคับ </w:t>
      </w:r>
      <w:r w:rsidRPr="00E0629B">
        <w:rPr>
          <w:rFonts w:hint="cs"/>
        </w:rPr>
        <w:t xml:space="preserve">(prerequisite) </w:t>
      </w:r>
      <w:r w:rsidRPr="00E0629B">
        <w:rPr>
          <w:rFonts w:hint="cs"/>
          <w:cs/>
        </w:rPr>
        <w:t>ของโครงงาน</w:t>
      </w:r>
      <w:r w:rsidRPr="00E0629B">
        <w:rPr>
          <w:rFonts w:hint="cs"/>
        </w:rPr>
        <w:t xml:space="preserve"> </w:t>
      </w:r>
    </w:p>
    <w:p w14:paraId="71BA2305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  <w:cs/>
        </w:rPr>
        <w:t>ไม่ได้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เป็นวิชาเอกบังคับ ซึ่งต้องผ่าน </w:t>
      </w:r>
      <w:r w:rsidRPr="00E0629B">
        <w:rPr>
          <w:rFonts w:hint="cs"/>
        </w:rPr>
        <w:t xml:space="preserve">AI </w:t>
      </w:r>
      <w:r w:rsidRPr="00E0629B">
        <w:rPr>
          <w:rFonts w:hint="cs"/>
          <w:cs/>
        </w:rPr>
        <w:t>เพื่อจบหลักสูตร</w:t>
      </w:r>
      <w:r w:rsidRPr="00E0629B">
        <w:rPr>
          <w:rFonts w:hint="cs"/>
        </w:rPr>
        <w:t xml:space="preserve"> </w:t>
      </w:r>
    </w:p>
    <w:p w14:paraId="38003ECA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เป็นวิชาเอกบังคับ ซึ่งต้องเรียนใหม่เพื่อจบ</w:t>
      </w:r>
      <w:r w:rsidRPr="00E0629B">
        <w:rPr>
          <w:rFonts w:hint="cs"/>
        </w:rPr>
        <w:t xml:space="preserve"> </w:t>
      </w:r>
    </w:p>
    <w:p w14:paraId="6F0A03AF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เป็นวิชาเอกบังคับ ซึ่งอยู่ในแผนหลักสูตร</w:t>
      </w:r>
      <w:r w:rsidRPr="00E0629B">
        <w:rPr>
          <w:rFonts w:hint="cs"/>
        </w:rPr>
        <w:t xml:space="preserve"> </w:t>
      </w:r>
    </w:p>
    <w:p w14:paraId="476F7F5E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เป็นวิชาเอกบังคับ ซึ่งอยู่ในแผนบังคับ</w:t>
      </w:r>
      <w:r w:rsidRPr="00E0629B">
        <w:rPr>
          <w:rFonts w:hint="cs"/>
        </w:rPr>
        <w:t xml:space="preserve"> </w:t>
      </w:r>
    </w:p>
    <w:p w14:paraId="66BB0EB5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ได้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แต่ต้องเรียนใหม่เพื่อจบ</w:t>
      </w:r>
    </w:p>
    <w:p w14:paraId="25A8568C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</w:t>
      </w:r>
      <w:r w:rsidRPr="00E0629B">
        <w:rPr>
          <w:rFonts w:hint="cs"/>
        </w:rPr>
        <w:t xml:space="preserve"> OS </w:t>
      </w:r>
      <w:r w:rsidRPr="00E0629B">
        <w:rPr>
          <w:rFonts w:hint="cs"/>
          <w:cs/>
        </w:rPr>
        <w:t>เป็น วิชาบังคับิ</w:t>
      </w:r>
      <w:r w:rsidRPr="00E0629B">
        <w:rPr>
          <w:rFonts w:hint="cs"/>
        </w:rPr>
        <w:t>(prerequisite)</w:t>
      </w:r>
      <w:r w:rsidRPr="00E0629B">
        <w:rPr>
          <w:rFonts w:hint="cs"/>
          <w:cs/>
        </w:rPr>
        <w:t xml:space="preserve"> ซึ่ง</w:t>
      </w:r>
      <w:r w:rsidRPr="00E0629B">
        <w:rPr>
          <w:rFonts w:hint="cs"/>
        </w:rPr>
        <w:t xml:space="preserve">Computer Networks </w:t>
      </w:r>
      <w:r w:rsidRPr="00E0629B">
        <w:rPr>
          <w:rFonts w:hint="cs"/>
          <w:cs/>
        </w:rPr>
        <w:t xml:space="preserve">ต้องอาศัยพื้นฐาน </w:t>
      </w:r>
      <w:r w:rsidRPr="00E0629B">
        <w:rPr>
          <w:rFonts w:hint="cs"/>
        </w:rPr>
        <w:t xml:space="preserve">OS </w:t>
      </w:r>
    </w:p>
    <w:p w14:paraId="1F9C9808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ซึ่ง</w:t>
      </w:r>
      <w:r w:rsidRPr="00E0629B">
        <w:rPr>
          <w:rFonts w:hint="cs"/>
        </w:rPr>
        <w:t xml:space="preserve">Data Structure </w:t>
      </w:r>
      <w:r w:rsidRPr="00E0629B">
        <w:rPr>
          <w:rFonts w:hint="cs"/>
          <w:cs/>
        </w:rPr>
        <w:t xml:space="preserve">ต้องการหลักการของ </w:t>
      </w:r>
      <w:r w:rsidRPr="00E0629B">
        <w:rPr>
          <w:rFonts w:hint="cs"/>
        </w:rPr>
        <w:t xml:space="preserve">Discrete Math </w:t>
      </w:r>
    </w:p>
    <w:p w14:paraId="515107FE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ได้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ไม่มี วิชาบังคับ </w:t>
      </w:r>
      <w:r w:rsidRPr="00E0629B">
        <w:rPr>
          <w:rFonts w:hint="cs"/>
        </w:rPr>
        <w:t>(prerequisite)</w:t>
      </w:r>
      <w:r w:rsidRPr="00E0629B">
        <w:rPr>
          <w:rFonts w:hint="cs"/>
          <w:cs/>
        </w:rPr>
        <w:t>ต่อเนื่อง แต่ต้องเรียนใหม่เพื่อจบ ซึ่งเป็นวิชาบังคับทั่วไป</w:t>
      </w:r>
      <w:r w:rsidRPr="00E0629B">
        <w:rPr>
          <w:rFonts w:hint="cs"/>
        </w:rPr>
        <w:t xml:space="preserve"> </w:t>
      </w:r>
    </w:p>
    <w:p w14:paraId="361722D4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ได้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แต่ต้องเรียนใหม่เพื่อครบหน่วยกิต ซึ่ง:</w:t>
      </w:r>
      <w:proofErr w:type="spellStart"/>
      <w:r w:rsidRPr="00E0629B">
        <w:rPr>
          <w:rFonts w:hint="cs"/>
          <w:cs/>
        </w:rPr>
        <w:t>ม่</w:t>
      </w:r>
      <w:proofErr w:type="spellEnd"/>
      <w:r w:rsidRPr="00E0629B">
        <w:rPr>
          <w:rFonts w:hint="cs"/>
          <w:cs/>
        </w:rPr>
        <w:t>มีรายวิชาต่อยอดโดยตรง</w:t>
      </w:r>
      <w:r w:rsidRPr="00E0629B">
        <w:rPr>
          <w:rFonts w:hint="cs"/>
        </w:rPr>
        <w:t xml:space="preserve"> </w:t>
      </w:r>
    </w:p>
    <w:p w14:paraId="3B4F614C" w14:textId="27CA832F" w:rsidR="00DF15A1" w:rsidRPr="00E0629B" w:rsidRDefault="00DF15A1" w:rsidP="00CC128C">
      <w:pPr>
        <w:pStyle w:val="Heading3"/>
      </w:pPr>
      <w:r w:rsidRPr="00E0629B">
        <w:rPr>
          <w:rFonts w:hint="cs"/>
          <w:cs/>
        </w:rPr>
        <w:t>1.3.</w:t>
      </w:r>
      <w:r w:rsidR="005759E8">
        <w:rPr>
          <w:rFonts w:hint="cs"/>
          <w:cs/>
        </w:rPr>
        <w:t>3</w:t>
      </w:r>
      <w:r w:rsidRPr="00E0629B">
        <w:rPr>
          <w:rFonts w:hint="cs"/>
          <w:cs/>
        </w:rPr>
        <w:t xml:space="preserve"> ด้านจำนวนหน่วยกิตที่ต้องเรียนต่อเทอม</w:t>
      </w:r>
    </w:p>
    <w:p w14:paraId="42CBC6B4" w14:textId="77777777" w:rsidR="00DF15A1" w:rsidRPr="00E0629B" w:rsidRDefault="00DF15A1" w:rsidP="00CC128C">
      <w:pPr>
        <w:spacing w:after="240"/>
        <w:ind w:left="426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21 </w:t>
      </w:r>
      <w:r w:rsidRPr="00E0629B">
        <w:rPr>
          <w:rFonts w:hint="cs"/>
          <w:cs/>
        </w:rPr>
        <w:t>หน่วยกิต</w:t>
      </w:r>
    </w:p>
    <w:p w14:paraId="033F9836" w14:textId="77777777" w:rsidR="00DF15A1" w:rsidRPr="00E0629B" w:rsidRDefault="00DF15A1" w:rsidP="00CC128C">
      <w:pPr>
        <w:spacing w:after="240"/>
        <w:ind w:left="426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</w:rPr>
        <w:t xml:space="preserve">21 </w:t>
      </w:r>
      <w:r w:rsidRPr="00E0629B">
        <w:rPr>
          <w:rFonts w:hint="cs"/>
          <w:cs/>
        </w:rPr>
        <w:t>หน่วยกิต</w:t>
      </w:r>
    </w:p>
    <w:p w14:paraId="67B1249A" w14:textId="77777777" w:rsidR="00DF15A1" w:rsidRPr="00E0629B" w:rsidRDefault="00DF15A1" w:rsidP="00CC128C">
      <w:pPr>
        <w:spacing w:after="240"/>
        <w:ind w:left="426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</w:rPr>
        <w:t xml:space="preserve">22 </w:t>
      </w:r>
      <w:r w:rsidRPr="00E0629B">
        <w:rPr>
          <w:rFonts w:hint="cs"/>
          <w:cs/>
        </w:rPr>
        <w:t>หน่วยกิต</w:t>
      </w:r>
    </w:p>
    <w:p w14:paraId="0DFA30FD" w14:textId="77777777" w:rsidR="00DF15A1" w:rsidRPr="00E0629B" w:rsidRDefault="00DF15A1" w:rsidP="00CC128C">
      <w:pPr>
        <w:spacing w:after="240"/>
        <w:ind w:left="426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21 </w:t>
      </w:r>
      <w:r w:rsidRPr="00E0629B">
        <w:rPr>
          <w:rFonts w:hint="cs"/>
          <w:cs/>
        </w:rPr>
        <w:t>หน่วยกิต</w:t>
      </w:r>
    </w:p>
    <w:p w14:paraId="63E43634" w14:textId="77777777" w:rsidR="00DF15A1" w:rsidRPr="00E0629B" w:rsidRDefault="00DF15A1" w:rsidP="00CC128C">
      <w:pPr>
        <w:spacing w:after="240"/>
        <w:ind w:left="426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6 </w:t>
      </w:r>
      <w:r w:rsidRPr="00E0629B">
        <w:rPr>
          <w:rFonts w:hint="cs"/>
          <w:cs/>
        </w:rPr>
        <w:t xml:space="preserve">หน่วยกิต (ปฏิบัติการสอนในสถานศึกษา </w:t>
      </w:r>
      <w:r w:rsidRPr="00E0629B">
        <w:rPr>
          <w:rFonts w:hint="cs"/>
        </w:rPr>
        <w:t>1)</w:t>
      </w:r>
    </w:p>
    <w:p w14:paraId="5C0B6BD5" w14:textId="77777777" w:rsidR="00DF15A1" w:rsidRPr="00E0629B" w:rsidRDefault="00DF15A1" w:rsidP="00CC128C">
      <w:pPr>
        <w:spacing w:after="240"/>
        <w:ind w:left="426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</w:rPr>
        <w:t xml:space="preserve">6 </w:t>
      </w:r>
      <w:r w:rsidRPr="00E0629B">
        <w:rPr>
          <w:rFonts w:hint="cs"/>
          <w:cs/>
        </w:rPr>
        <w:t xml:space="preserve">หน่วยกิต (ปฏิบัติการสอนในสถานศึกษา </w:t>
      </w:r>
      <w:r w:rsidRPr="00E0629B">
        <w:rPr>
          <w:rFonts w:hint="cs"/>
        </w:rPr>
        <w:t>2)</w:t>
      </w:r>
    </w:p>
    <w:p w14:paraId="7AE93598" w14:textId="77777777" w:rsidR="00DF15A1" w:rsidRPr="00E0629B" w:rsidRDefault="00DF15A1" w:rsidP="00CC128C">
      <w:pPr>
        <w:spacing w:after="240"/>
        <w:ind w:left="426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19 </w:t>
      </w:r>
      <w:r w:rsidRPr="00E0629B">
        <w:rPr>
          <w:rFonts w:hint="cs"/>
          <w:cs/>
        </w:rPr>
        <w:t>หน่วยกิต</w:t>
      </w:r>
    </w:p>
    <w:p w14:paraId="7D5A47E4" w14:textId="77777777" w:rsidR="00DF15A1" w:rsidRPr="00E0629B" w:rsidRDefault="00DF15A1" w:rsidP="00CC128C">
      <w:pPr>
        <w:spacing w:after="240"/>
        <w:ind w:left="426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</w:rPr>
        <w:t xml:space="preserve">21 </w:t>
      </w:r>
      <w:r w:rsidRPr="00E0629B">
        <w:rPr>
          <w:rFonts w:hint="cs"/>
          <w:cs/>
        </w:rPr>
        <w:t>หน่วยกิต</w:t>
      </w:r>
    </w:p>
    <w:p w14:paraId="521A1B1F" w14:textId="77777777" w:rsidR="00DF15A1" w:rsidRPr="00E0629B" w:rsidRDefault="00DF15A1" w:rsidP="00CC128C">
      <w:pPr>
        <w:spacing w:after="240"/>
        <w:ind w:left="426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21 </w:t>
      </w:r>
      <w:r w:rsidRPr="00E0629B">
        <w:rPr>
          <w:rFonts w:hint="cs"/>
          <w:cs/>
        </w:rPr>
        <w:t>หน่วยกิต</w:t>
      </w:r>
    </w:p>
    <w:p w14:paraId="3B08965F" w14:textId="77777777" w:rsidR="00DF15A1" w:rsidRPr="00E0629B" w:rsidRDefault="00DF15A1" w:rsidP="00CC128C">
      <w:pPr>
        <w:spacing w:after="240"/>
        <w:ind w:left="426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</w:rPr>
        <w:t xml:space="preserve">21 </w:t>
      </w:r>
      <w:r w:rsidRPr="00E0629B">
        <w:rPr>
          <w:rFonts w:hint="cs"/>
          <w:cs/>
        </w:rPr>
        <w:t>หน่วยกิต</w:t>
      </w:r>
    </w:p>
    <w:p w14:paraId="293650E3" w14:textId="77777777" w:rsidR="00DF15A1" w:rsidRPr="00E0629B" w:rsidRDefault="00DF15A1" w:rsidP="00CC128C">
      <w:pPr>
        <w:spacing w:after="240"/>
        <w:ind w:left="426"/>
      </w:pPr>
      <w:r w:rsidRPr="00E0629B">
        <w:rPr>
          <w:rFonts w:hint="cs"/>
          <w:b/>
          <w:bCs/>
          <w:cs/>
        </w:rPr>
        <w:lastRenderedPageBreak/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</w:rPr>
        <w:t xml:space="preserve">21 </w:t>
      </w:r>
      <w:r w:rsidRPr="00E0629B">
        <w:rPr>
          <w:rFonts w:hint="cs"/>
          <w:cs/>
        </w:rPr>
        <w:t>หน่วยกิต</w:t>
      </w:r>
    </w:p>
    <w:p w14:paraId="02A8B5EE" w14:textId="77777777" w:rsidR="00DF15A1" w:rsidRPr="00E0629B" w:rsidRDefault="00DF15A1" w:rsidP="00CC128C">
      <w:pPr>
        <w:spacing w:after="240"/>
        <w:ind w:left="426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4 </w:t>
      </w:r>
      <w:r w:rsidRPr="00E0629B">
        <w:rPr>
          <w:rFonts w:hint="cs"/>
          <w:cs/>
        </w:rPr>
        <w:t xml:space="preserve">หน่วยกิต (ปฏิบัติการสอนในสถานศึกษา </w:t>
      </w:r>
      <w:r w:rsidRPr="00E0629B">
        <w:rPr>
          <w:rFonts w:hint="cs"/>
        </w:rPr>
        <w:t>1)</w:t>
      </w:r>
    </w:p>
    <w:p w14:paraId="09ABFF2E" w14:textId="77777777" w:rsidR="00DF15A1" w:rsidRPr="00E0629B" w:rsidRDefault="00DF15A1" w:rsidP="00CC128C">
      <w:pPr>
        <w:spacing w:after="240"/>
        <w:ind w:left="426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3 </w:t>
      </w:r>
      <w:r w:rsidRPr="00E0629B">
        <w:rPr>
          <w:rFonts w:hint="cs"/>
          <w:cs/>
        </w:rPr>
        <w:t xml:space="preserve">หน่วยกิต (ปฏิบัติการสอนในสถานศึกษา </w:t>
      </w:r>
      <w:r w:rsidRPr="00E0629B">
        <w:rPr>
          <w:rFonts w:hint="cs"/>
        </w:rPr>
        <w:t>2)</w:t>
      </w:r>
    </w:p>
    <w:p w14:paraId="68FDFD6A" w14:textId="619AF875" w:rsidR="00DF15A1" w:rsidRPr="00E0629B" w:rsidRDefault="00DF15A1" w:rsidP="00CC128C">
      <w:pPr>
        <w:pStyle w:val="Heading3"/>
      </w:pPr>
      <w:r w:rsidRPr="00E0629B">
        <w:rPr>
          <w:rFonts w:hint="cs"/>
          <w:cs/>
        </w:rPr>
        <w:t>1.3.</w:t>
      </w:r>
      <w:r w:rsidR="005759E8">
        <w:rPr>
          <w:rFonts w:hint="cs"/>
          <w:cs/>
        </w:rPr>
        <w:t>4</w:t>
      </w:r>
      <w:r w:rsidRPr="00E0629B">
        <w:rPr>
          <w:rFonts w:hint="cs"/>
          <w:cs/>
        </w:rPr>
        <w:t xml:space="preserve"> ด้านแนะนำสายอาชีพหลังจากจบการศึกษา</w:t>
      </w:r>
    </w:p>
    <w:p w14:paraId="22589A9E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ได้ สามารถเป็น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ครูสอนคอมพิวเตอร์ในสถานศึกษา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ระดับมัธยมศึกษา อาชีวศึกษา และอุดมศึกษา</w:t>
      </w:r>
    </w:p>
    <w:p w14:paraId="747896D2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ได้ สามารถเป็น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นักวิชาการคอมพิวเตอร์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หรือ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นักวิชาการด้านการศึกษา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ในหน่วยงานราชการหรือเอกชน</w:t>
      </w:r>
    </w:p>
    <w:p w14:paraId="003BEF93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ได้ สามารถเป็น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นักพัฒนาซอฟต์แวร์ (</w:t>
      </w:r>
      <w:r w:rsidRPr="00E0629B">
        <w:rPr>
          <w:rFonts w:hint="cs"/>
        </w:rPr>
        <w:t xml:space="preserve">Software Developer) </w:t>
      </w:r>
      <w:r w:rsidRPr="00E0629B">
        <w:rPr>
          <w:rFonts w:hint="cs"/>
          <w:cs/>
        </w:rPr>
        <w:t>และ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วิศวกรซอฟต์แวร์ (</w:t>
      </w:r>
      <w:r w:rsidRPr="00E0629B">
        <w:rPr>
          <w:rFonts w:hint="cs"/>
        </w:rPr>
        <w:t>Software Engineer)</w:t>
      </w:r>
    </w:p>
    <w:p w14:paraId="24C7EF3D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ได้ สามารถเป็น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นักวิจัยด้านเทคโนโลยีการศึกษา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และ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นักวิจัยด้านคอมพิวเตอร์และดิจิทัล</w:t>
      </w:r>
    </w:p>
    <w:p w14:paraId="6B5A43A0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ได้ สามารถเป็น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ผู้ประกอบการด้านดิจิทัล (</w:t>
      </w:r>
      <w:r w:rsidRPr="00E0629B">
        <w:rPr>
          <w:rFonts w:hint="cs"/>
        </w:rPr>
        <w:t xml:space="preserve">Digital Entrepreneur) </w:t>
      </w:r>
      <w:r w:rsidRPr="00E0629B">
        <w:rPr>
          <w:rFonts w:hint="cs"/>
          <w:cs/>
        </w:rPr>
        <w:t>หรือทำงานในธุรกิจดิจิทัลต่าง ๆ</w:t>
      </w:r>
    </w:p>
    <w:p w14:paraId="53AB24D2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ได้ สามารถทำงานเป็น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เจ้าหน้าที่ระบบเครือข่าย (</w:t>
      </w:r>
      <w:r w:rsidRPr="00E0629B">
        <w:rPr>
          <w:rFonts w:hint="cs"/>
        </w:rPr>
        <w:t xml:space="preserve">Network Administrator), </w:t>
      </w:r>
      <w:r w:rsidRPr="00E0629B">
        <w:rPr>
          <w:rFonts w:hint="cs"/>
          <w:cs/>
        </w:rPr>
        <w:t>ผู้เชี่ยวชาญด้านฐานข้อมูล (</w:t>
      </w:r>
      <w:r w:rsidRPr="00E0629B">
        <w:rPr>
          <w:rFonts w:hint="cs"/>
        </w:rPr>
        <w:t xml:space="preserve">Database Specialist), </w:t>
      </w:r>
      <w:r w:rsidRPr="00E0629B">
        <w:rPr>
          <w:rFonts w:hint="cs"/>
          <w:cs/>
        </w:rPr>
        <w:t>นักวิเคราะห์ระบบ (</w:t>
      </w:r>
      <w:r w:rsidRPr="00E0629B">
        <w:rPr>
          <w:rFonts w:hint="cs"/>
        </w:rPr>
        <w:t xml:space="preserve">System Analyst), </w:t>
      </w:r>
      <w:r w:rsidRPr="00E0629B">
        <w:rPr>
          <w:rFonts w:hint="cs"/>
          <w:cs/>
        </w:rPr>
        <w:t>และ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ผู้ดูแลความปลอดภัยไซเบอร์ (</w:t>
      </w:r>
      <w:r w:rsidRPr="00E0629B">
        <w:rPr>
          <w:rFonts w:hint="cs"/>
        </w:rPr>
        <w:t>Cybersecurity Specialist)</w:t>
      </w:r>
    </w:p>
    <w:p w14:paraId="7FD34B46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  <w:cs/>
        </w:rPr>
        <w:t>ได้ สามารถเป็น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เจ้าหน้าที่สนับสนุนด้านเทคโนโลยีการศึกษา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และ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ผู้จัดการโครงการด้านการเรียนรู้ดิจิทัล</w:t>
      </w:r>
    </w:p>
    <w:p w14:paraId="41F8DABB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ได้ สามารถทำงานในตำแหน่ง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นักออกแบบและพัฒนาระบบคอมพิวเตอร์ (</w:t>
      </w:r>
      <w:r w:rsidRPr="00E0629B">
        <w:rPr>
          <w:rFonts w:hint="cs"/>
        </w:rPr>
        <w:t xml:space="preserve">System Designer/Developer) </w:t>
      </w:r>
      <w:r w:rsidRPr="00E0629B">
        <w:rPr>
          <w:rFonts w:hint="cs"/>
          <w:cs/>
        </w:rPr>
        <w:t xml:space="preserve">เพื่อวิเคราะห์และออกแบบระบบงานด้าน </w:t>
      </w:r>
      <w:r w:rsidRPr="00E0629B">
        <w:rPr>
          <w:rFonts w:hint="cs"/>
        </w:rPr>
        <w:t>IT</w:t>
      </w:r>
    </w:p>
    <w:p w14:paraId="0B792052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ได้ สามารถทำงานเป็น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นักวิเคราะห์ข้อมูล (</w:t>
      </w:r>
      <w:r w:rsidRPr="00E0629B">
        <w:rPr>
          <w:rFonts w:hint="cs"/>
        </w:rPr>
        <w:t xml:space="preserve">Data Analyst) </w:t>
      </w:r>
      <w:r w:rsidRPr="00E0629B">
        <w:rPr>
          <w:rFonts w:hint="cs"/>
          <w:cs/>
        </w:rPr>
        <w:t>หรือ</w:t>
      </w:r>
      <w:r w:rsidRPr="00E0629B">
        <w:rPr>
          <w:rFonts w:hint="cs"/>
        </w:rPr>
        <w:t xml:space="preserve"> Data Scientist </w:t>
      </w:r>
      <w:r w:rsidRPr="00E0629B">
        <w:rPr>
          <w:rFonts w:hint="cs"/>
          <w:cs/>
        </w:rPr>
        <w:t>ใช้เทคนิคเหมืองข้อมูลและปัญญาประดิษฐ์ในการวิเคราะห์เชิงลึก</w:t>
      </w:r>
    </w:p>
    <w:p w14:paraId="5C4DDC3C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ได้ สามารถทำงานเป็น</w:t>
      </w:r>
      <w:r w:rsidRPr="00E0629B">
        <w:rPr>
          <w:rFonts w:hint="cs"/>
        </w:rPr>
        <w:t xml:space="preserve"> Web Developer </w:t>
      </w:r>
      <w:r w:rsidRPr="00E0629B">
        <w:rPr>
          <w:rFonts w:hint="cs"/>
          <w:cs/>
        </w:rPr>
        <w:t>หรือ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นักออกแบบเว็บไซต์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พัฒนาเว็บแอปพลิเคชันและระบบออนไลน์</w:t>
      </w:r>
    </w:p>
    <w:p w14:paraId="39E8E9D2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lastRenderedPageBreak/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ได้ สามารถทำงานเป็น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ผู้ดูแลระบบคอมพิวเตอร์ (</w:t>
      </w:r>
      <w:r w:rsidRPr="00E0629B">
        <w:rPr>
          <w:rFonts w:hint="cs"/>
        </w:rPr>
        <w:t xml:space="preserve">System Administrator) </w:t>
      </w:r>
      <w:r w:rsidRPr="00E0629B">
        <w:rPr>
          <w:rFonts w:hint="cs"/>
          <w:cs/>
        </w:rPr>
        <w:t>และ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เจ้าหน้าที่ </w:t>
      </w:r>
      <w:r w:rsidRPr="00E0629B">
        <w:rPr>
          <w:rFonts w:hint="cs"/>
        </w:rPr>
        <w:t xml:space="preserve">IT Support </w:t>
      </w:r>
      <w:r w:rsidRPr="00E0629B">
        <w:rPr>
          <w:rFonts w:hint="cs"/>
          <w:cs/>
        </w:rPr>
        <w:t>ดูแลการทำงานของระบบสารสนเทศในองค์กร</w:t>
      </w:r>
    </w:p>
    <w:p w14:paraId="2AC0AC51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ได้ สามารถเป็น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นักออกแบบกราฟิก (</w:t>
      </w:r>
      <w:r w:rsidRPr="00E0629B">
        <w:rPr>
          <w:rFonts w:hint="cs"/>
        </w:rPr>
        <w:t xml:space="preserve">Graphic Designer), </w:t>
      </w:r>
      <w:r w:rsidRPr="00E0629B">
        <w:rPr>
          <w:rFonts w:hint="cs"/>
          <w:cs/>
        </w:rPr>
        <w:t>นักออกแบบมัลติมีเดีย (</w:t>
      </w:r>
      <w:r w:rsidRPr="00E0629B">
        <w:rPr>
          <w:rFonts w:hint="cs"/>
        </w:rPr>
        <w:t xml:space="preserve">Multimedia Designer) </w:t>
      </w:r>
      <w:r w:rsidRPr="00E0629B">
        <w:rPr>
          <w:rFonts w:hint="cs"/>
          <w:cs/>
        </w:rPr>
        <w:t>และ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นักสร้างสื่อการเรียนรู้ดิจิทัล</w:t>
      </w:r>
    </w:p>
    <w:p w14:paraId="61058530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ได้ สามารถเป็น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วิศวกรระบบฝังตัว (</w:t>
      </w:r>
      <w:r w:rsidRPr="00E0629B">
        <w:rPr>
          <w:rFonts w:hint="cs"/>
        </w:rPr>
        <w:t xml:space="preserve">Embedded System Engineer) </w:t>
      </w:r>
      <w:r w:rsidRPr="00E0629B">
        <w:rPr>
          <w:rFonts w:hint="cs"/>
          <w:cs/>
        </w:rPr>
        <w:t>และ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ผู้พัฒนา </w:t>
      </w:r>
      <w:r w:rsidRPr="00E0629B">
        <w:rPr>
          <w:rFonts w:hint="cs"/>
        </w:rPr>
        <w:t>IoT Applications</w:t>
      </w:r>
    </w:p>
    <w:p w14:paraId="2CFB6F55" w14:textId="77777777" w:rsidR="00DF15A1" w:rsidRPr="00E0629B" w:rsidRDefault="00DF15A1" w:rsidP="00CC128C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ได้ หลักสูตรส่งเสริมให้เป็น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ผู้ประกอบการด้านดิจิทัล (</w:t>
      </w:r>
      <w:r w:rsidRPr="00E0629B">
        <w:rPr>
          <w:rFonts w:hint="cs"/>
        </w:rPr>
        <w:t xml:space="preserve">Digital Entrepreneur) </w:t>
      </w:r>
      <w:r w:rsidRPr="00E0629B">
        <w:rPr>
          <w:rFonts w:hint="cs"/>
          <w:cs/>
        </w:rPr>
        <w:t xml:space="preserve">สร้างธุรกิจ </w:t>
      </w:r>
      <w:r w:rsidRPr="00E0629B">
        <w:rPr>
          <w:rFonts w:hint="cs"/>
        </w:rPr>
        <w:t xml:space="preserve">Startup </w:t>
      </w:r>
      <w:r w:rsidRPr="00E0629B">
        <w:rPr>
          <w:rFonts w:hint="cs"/>
          <w:cs/>
        </w:rPr>
        <w:t xml:space="preserve">หรือโซลูชันนวัตกรรมทาง </w:t>
      </w:r>
      <w:r w:rsidRPr="00E0629B">
        <w:rPr>
          <w:rFonts w:hint="cs"/>
        </w:rPr>
        <w:t>IT</w:t>
      </w:r>
    </w:p>
    <w:p w14:paraId="62843BEA" w14:textId="10623ADF" w:rsidR="00DF15A1" w:rsidRPr="00E0629B" w:rsidRDefault="00DF15A1" w:rsidP="00CC128C">
      <w:pPr>
        <w:pStyle w:val="Heading3"/>
      </w:pPr>
      <w:r w:rsidRPr="00E0629B">
        <w:rPr>
          <w:rFonts w:hint="cs"/>
          <w:cs/>
        </w:rPr>
        <w:t>1.3.</w:t>
      </w:r>
      <w:r w:rsidR="005759E8">
        <w:rPr>
          <w:rFonts w:hint="cs"/>
          <w:cs/>
        </w:rPr>
        <w:t>5</w:t>
      </w:r>
      <w:r w:rsidRPr="00E0629B">
        <w:rPr>
          <w:rFonts w:hint="cs"/>
          <w:cs/>
        </w:rPr>
        <w:t xml:space="preserve"> ด้านการติดต่อกับภาควิชาด้านการติดต่อกับภาควิชา</w:t>
      </w:r>
    </w:p>
    <w:p w14:paraId="60EC00E0" w14:textId="77777777" w:rsidR="00DF15A1" w:rsidRPr="00E0629B" w:rsidRDefault="00DF15A1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อาคาร </w:t>
      </w:r>
      <w:r w:rsidRPr="00E0629B">
        <w:rPr>
          <w:rFonts w:hint="cs"/>
        </w:rPr>
        <w:t xml:space="preserve">52 </w:t>
      </w:r>
      <w:r w:rsidRPr="00E0629B">
        <w:rPr>
          <w:rFonts w:hint="cs"/>
          <w:cs/>
        </w:rPr>
        <w:t xml:space="preserve">ชั้น 2 และอาคาร </w:t>
      </w:r>
      <w:r w:rsidRPr="00E0629B">
        <w:rPr>
          <w:rFonts w:hint="cs"/>
        </w:rPr>
        <w:t xml:space="preserve">44 </w:t>
      </w:r>
      <w:r w:rsidRPr="00E0629B">
        <w:rPr>
          <w:rFonts w:hint="cs"/>
          <w:cs/>
        </w:rPr>
        <w:t xml:space="preserve">ชั้น 7 คณะครุศาสตร์อุตสาหกรรม </w:t>
      </w:r>
      <w:proofErr w:type="spellStart"/>
      <w:r w:rsidRPr="00E0629B">
        <w:rPr>
          <w:rFonts w:hint="cs"/>
          <w:cs/>
        </w:rPr>
        <w:t>มจพ</w:t>
      </w:r>
      <w:proofErr w:type="spellEnd"/>
      <w:r w:rsidRPr="00E0629B">
        <w:rPr>
          <w:rFonts w:hint="cs"/>
          <w:cs/>
        </w:rPr>
        <w:t xml:space="preserve">. เลขที่ </w:t>
      </w:r>
      <w:r w:rsidRPr="00E0629B">
        <w:rPr>
          <w:rFonts w:hint="cs"/>
        </w:rPr>
        <w:t xml:space="preserve">1518 </w:t>
      </w:r>
      <w:r w:rsidRPr="00E0629B">
        <w:rPr>
          <w:rFonts w:hint="cs"/>
          <w:cs/>
        </w:rPr>
        <w:t xml:space="preserve">ถนนประชาราษฎร์ </w:t>
      </w:r>
      <w:r w:rsidRPr="00E0629B">
        <w:rPr>
          <w:rFonts w:hint="cs"/>
        </w:rPr>
        <w:t xml:space="preserve">1 </w:t>
      </w:r>
      <w:r w:rsidRPr="00E0629B">
        <w:rPr>
          <w:rFonts w:hint="cs"/>
          <w:cs/>
        </w:rPr>
        <w:t xml:space="preserve">แขวงวงศ์สว่าง เขตบางซื่อ กรุงเทพฯ </w:t>
      </w:r>
      <w:r w:rsidRPr="00E0629B">
        <w:rPr>
          <w:rFonts w:hint="cs"/>
        </w:rPr>
        <w:t>10800</w:t>
      </w:r>
    </w:p>
    <w:p w14:paraId="09BED160" w14:textId="77777777" w:rsidR="00DF15A1" w:rsidRPr="00E0629B" w:rsidRDefault="00DF15A1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โทรศัพท์ +</w:t>
      </w:r>
      <w:r w:rsidRPr="00E0629B">
        <w:rPr>
          <w:rFonts w:hint="cs"/>
        </w:rPr>
        <w:t xml:space="preserve">66 2-587-6079 </w:t>
      </w:r>
      <w:r w:rsidRPr="00E0629B">
        <w:rPr>
          <w:rFonts w:hint="cs"/>
          <w:cs/>
        </w:rPr>
        <w:t>หรือ +</w:t>
      </w:r>
      <w:r w:rsidRPr="00E0629B">
        <w:rPr>
          <w:rFonts w:hint="cs"/>
        </w:rPr>
        <w:t xml:space="preserve">66 2-555-2000 </w:t>
      </w:r>
      <w:r w:rsidRPr="00E0629B">
        <w:rPr>
          <w:rFonts w:hint="cs"/>
          <w:cs/>
        </w:rPr>
        <w:t xml:space="preserve">ต่อ </w:t>
      </w:r>
      <w:r w:rsidRPr="00E0629B">
        <w:rPr>
          <w:rFonts w:hint="cs"/>
        </w:rPr>
        <w:t>3273</w:t>
      </w:r>
    </w:p>
    <w:p w14:paraId="465118A3" w14:textId="77777777" w:rsidR="00DF15A1" w:rsidRPr="00E0629B" w:rsidRDefault="00DF15A1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มี เบอร์แฟกซ์ +</w:t>
      </w:r>
      <w:r w:rsidRPr="00E0629B">
        <w:rPr>
          <w:rFonts w:hint="cs"/>
        </w:rPr>
        <w:t>66 2-587-6287</w:t>
      </w:r>
    </w:p>
    <w:p w14:paraId="2E7ECEAD" w14:textId="77777777" w:rsidR="00DF15A1" w:rsidRPr="00E0629B" w:rsidRDefault="00DF15A1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hyperlink r:id="rId17" w:history="1">
        <w:r w:rsidRPr="00E0629B">
          <w:rPr>
            <w:rStyle w:val="Hyperlink"/>
            <w:rFonts w:hint="cs"/>
            <w:color w:val="auto"/>
          </w:rPr>
          <w:t>ced@fte.kmutnb.ac.th</w:t>
        </w:r>
      </w:hyperlink>
    </w:p>
    <w:p w14:paraId="62EB8FB4" w14:textId="77777777" w:rsidR="00DF15A1" w:rsidRPr="00E0629B" w:rsidRDefault="00DF15A1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มี เพจชื่อ “</w:t>
      </w:r>
      <w:r w:rsidRPr="00E0629B">
        <w:rPr>
          <w:rFonts w:hint="cs"/>
        </w:rPr>
        <w:t>Computer Education”</w:t>
      </w:r>
    </w:p>
    <w:p w14:paraId="4D39E216" w14:textId="7A4BE855" w:rsidR="00DF15A1" w:rsidRPr="00E0629B" w:rsidRDefault="00DF15A1" w:rsidP="00CC128C">
      <w:pPr>
        <w:pStyle w:val="Heading3"/>
      </w:pPr>
      <w:r w:rsidRPr="00E0629B">
        <w:rPr>
          <w:rFonts w:hint="cs"/>
        </w:rPr>
        <w:t>13.</w:t>
      </w:r>
      <w:r w:rsidR="005759E8">
        <w:t>6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หมวดหมู่การฝึกประสบการณ์และการปฏิบัติการสอน</w:t>
      </w:r>
    </w:p>
    <w:p w14:paraId="3EEBFA4D" w14:textId="77777777" w:rsidR="00DF15A1" w:rsidRPr="00E0629B" w:rsidRDefault="00DF15A1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นักศึกษา</w:t>
      </w:r>
      <w:r w:rsidRPr="00E0629B">
        <w:rPr>
          <w:rFonts w:hint="cs"/>
        </w:rPr>
        <w:t xml:space="preserve"> CED </w:t>
      </w:r>
      <w:r w:rsidRPr="00E0629B">
        <w:rPr>
          <w:rFonts w:hint="cs"/>
          <w:cs/>
        </w:rPr>
        <w:t xml:space="preserve">ฝึกสหกิจศึกษาในปีที่ </w:t>
      </w:r>
      <w:r w:rsidRPr="00E0629B">
        <w:rPr>
          <w:rFonts w:hint="cs"/>
        </w:rPr>
        <w:t xml:space="preserve">4 </w:t>
      </w:r>
      <w:r w:rsidRPr="00E0629B">
        <w:rPr>
          <w:rFonts w:hint="cs"/>
          <w:cs/>
        </w:rPr>
        <w:t>ภาคฤดูร้อน</w:t>
      </w:r>
      <w:r w:rsidRPr="00E0629B">
        <w:rPr>
          <w:rFonts w:hint="cs"/>
        </w:rPr>
        <w:t xml:space="preserve"> (280 </w:t>
      </w:r>
      <w:r w:rsidRPr="00E0629B">
        <w:rPr>
          <w:rFonts w:hint="cs"/>
          <w:cs/>
        </w:rPr>
        <w:t xml:space="preserve">ชั่วโมง หรือ </w:t>
      </w:r>
      <w:r w:rsidRPr="00E0629B">
        <w:rPr>
          <w:rFonts w:hint="cs"/>
        </w:rPr>
        <w:t xml:space="preserve">11 </w:t>
      </w:r>
      <w:r w:rsidRPr="00E0629B">
        <w:rPr>
          <w:rFonts w:hint="cs"/>
          <w:cs/>
        </w:rPr>
        <w:t xml:space="preserve">วัน </w:t>
      </w:r>
      <w:r w:rsidRPr="00E0629B">
        <w:rPr>
          <w:rFonts w:hint="cs"/>
        </w:rPr>
        <w:t xml:space="preserve">16 </w:t>
      </w:r>
      <w:r w:rsidRPr="00E0629B">
        <w:rPr>
          <w:rFonts w:hint="cs"/>
          <w:cs/>
        </w:rPr>
        <w:t xml:space="preserve">ชั่วโมง หรือ </w:t>
      </w:r>
      <w:r w:rsidRPr="00E0629B">
        <w:rPr>
          <w:rFonts w:hint="cs"/>
        </w:rPr>
        <w:t xml:space="preserve">1 </w:t>
      </w:r>
      <w:r w:rsidRPr="00E0629B">
        <w:rPr>
          <w:rFonts w:hint="cs"/>
          <w:cs/>
        </w:rPr>
        <w:t xml:space="preserve">สัปดาห์ </w:t>
      </w:r>
      <w:r w:rsidRPr="00E0629B">
        <w:rPr>
          <w:rFonts w:hint="cs"/>
        </w:rPr>
        <w:t xml:space="preserve">4 </w:t>
      </w:r>
      <w:r w:rsidRPr="00E0629B">
        <w:rPr>
          <w:rFonts w:hint="cs"/>
          <w:cs/>
        </w:rPr>
        <w:t xml:space="preserve">วัน </w:t>
      </w:r>
      <w:r w:rsidRPr="00E0629B">
        <w:rPr>
          <w:rFonts w:hint="cs"/>
        </w:rPr>
        <w:t xml:space="preserve">16 </w:t>
      </w:r>
      <w:r w:rsidRPr="00E0629B">
        <w:rPr>
          <w:rFonts w:hint="cs"/>
          <w:cs/>
        </w:rPr>
        <w:t>ชั่วโมง)</w:t>
      </w:r>
    </w:p>
    <w:p w14:paraId="3C7ABCC1" w14:textId="77777777" w:rsidR="00DF15A1" w:rsidRPr="00E0629B" w:rsidRDefault="00DF15A1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นักศึกษา</w:t>
      </w:r>
      <w:r w:rsidRPr="00E0629B">
        <w:rPr>
          <w:rFonts w:hint="cs"/>
        </w:rPr>
        <w:t xml:space="preserve"> TCT </w:t>
      </w:r>
      <w:r w:rsidRPr="00E0629B">
        <w:rPr>
          <w:rFonts w:hint="cs"/>
          <w:cs/>
        </w:rPr>
        <w:t xml:space="preserve">ฝึกงานในปีที่ </w:t>
      </w:r>
      <w:r w:rsidRPr="00E0629B">
        <w:rPr>
          <w:rFonts w:hint="cs"/>
        </w:rPr>
        <w:t xml:space="preserve">3 </w:t>
      </w:r>
      <w:r w:rsidRPr="00E0629B">
        <w:rPr>
          <w:rFonts w:hint="cs"/>
          <w:cs/>
        </w:rPr>
        <w:t>ภาคฤดูร้อน</w:t>
      </w:r>
      <w:r w:rsidRPr="00E0629B">
        <w:rPr>
          <w:rFonts w:hint="cs"/>
        </w:rPr>
        <w:t xml:space="preserve"> (280 </w:t>
      </w:r>
      <w:r w:rsidRPr="00E0629B">
        <w:rPr>
          <w:rFonts w:hint="cs"/>
          <w:cs/>
        </w:rPr>
        <w:t>ชั่วโมง)</w:t>
      </w:r>
    </w:p>
    <w:p w14:paraId="06187FEA" w14:textId="77777777" w:rsidR="00DF15A1" w:rsidRPr="00E0629B" w:rsidRDefault="00DF15A1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ได้ นักศึกษาสามารถฝึกงานหรือฝึกสหกิจศึกษาใน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สถานประกอบการหรือบริษัทเอกชนด้านคอมพิวเตอร์และดิจิทัล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ตามความเหมาะสมของหลักสูตร</w:t>
      </w:r>
    </w:p>
    <w:p w14:paraId="3978D22A" w14:textId="77777777" w:rsidR="00DF15A1" w:rsidRPr="00E0629B" w:rsidRDefault="00DF15A1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มี โดยการประเมินจาก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สถานประกอบการที่นักศึกษาฝึกงาน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และ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อาจารย์นิเทศจากมหาวิทยาลัย</w:t>
      </w:r>
    </w:p>
    <w:p w14:paraId="087151EE" w14:textId="77777777" w:rsidR="00DF15A1" w:rsidRPr="00E0629B" w:rsidRDefault="00DF15A1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lastRenderedPageBreak/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  <w:cs/>
        </w:rPr>
        <w:t>ได้ แต่ต้องเป็นสถานประกอบการที่สอดคล้องกับสาขาคอมพิวเตอร์และได้รับความเห็นชอบจากภาควิชา</w:t>
      </w:r>
    </w:p>
    <w:p w14:paraId="3B7C7661" w14:textId="77777777" w:rsidR="00DF15A1" w:rsidRPr="00E0629B" w:rsidRDefault="00DF15A1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ต้องฝึกสอน</w:t>
      </w:r>
      <w:r w:rsidRPr="00E0629B">
        <w:rPr>
          <w:rFonts w:hint="cs"/>
        </w:rPr>
        <w:t xml:space="preserve"> 2 </w:t>
      </w:r>
      <w:r w:rsidRPr="00E0629B">
        <w:rPr>
          <w:rFonts w:hint="cs"/>
          <w:cs/>
        </w:rPr>
        <w:t>ครั้ง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คือ ปฏิบัติการสอนในสถานศึกษา </w:t>
      </w:r>
      <w:r w:rsidRPr="00E0629B">
        <w:rPr>
          <w:rFonts w:hint="cs"/>
        </w:rPr>
        <w:t xml:space="preserve">1 (6 </w:t>
      </w:r>
      <w:r w:rsidRPr="00E0629B">
        <w:rPr>
          <w:rFonts w:hint="cs"/>
          <w:cs/>
        </w:rPr>
        <w:t xml:space="preserve">หน่วยกิต) และปฏิบัติการสอนในสถานศึกษา </w:t>
      </w:r>
      <w:r w:rsidRPr="00E0629B">
        <w:rPr>
          <w:rFonts w:hint="cs"/>
        </w:rPr>
        <w:t xml:space="preserve">2 (6 </w:t>
      </w:r>
      <w:r w:rsidRPr="00E0629B">
        <w:rPr>
          <w:rFonts w:hint="cs"/>
          <w:cs/>
        </w:rPr>
        <w:t>หน่วยกิต)</w:t>
      </w:r>
    </w:p>
    <w:p w14:paraId="2F671F68" w14:textId="77777777" w:rsidR="00DF15A1" w:rsidRPr="00E0629B" w:rsidRDefault="00DF15A1" w:rsidP="00702FE2">
      <w:pPr>
        <w:spacing w:after="240"/>
        <w:ind w:left="993" w:firstLine="0"/>
        <w:rPr>
          <w:cs/>
        </w:rPr>
      </w:pPr>
      <w:r w:rsidRPr="00E0629B">
        <w:rPr>
          <w:rFonts w:hint="cs"/>
          <w:b/>
          <w:bCs/>
          <w:cs/>
        </w:rPr>
        <w:t xml:space="preserve">คำตอบ </w:t>
      </w:r>
      <w:r w:rsidRPr="00E0629B">
        <w:rPr>
          <w:rFonts w:hint="cs"/>
          <w:cs/>
        </w:rPr>
        <w:t>นักศึกษาภาควิชาคอมพิวเตอร์ต้องฝึกสอน 540 ชั่วโมง หรือ 22 วัน 12 ชั่วโมง หรือ 3 สัปดาห์ 1 วัน 12 ชั่วโมง</w:t>
      </w:r>
    </w:p>
    <w:p w14:paraId="02929548" w14:textId="77777777" w:rsidR="00DF15A1" w:rsidRPr="00E0629B" w:rsidRDefault="00DF15A1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  <w:cs/>
        </w:rPr>
        <w:t>มีทั้ง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อาจารย์นิเทศจากมหาวิทยาลัย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และ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อาจารย์พี่เลี้ยงในโรงเรียน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คอยนิเทศ ติดตาม และประเมินผลการฝึกสอน</w:t>
      </w:r>
    </w:p>
    <w:p w14:paraId="669AC307" w14:textId="77777777" w:rsidR="00DF15A1" w:rsidRPr="00E0629B" w:rsidRDefault="00DF15A1" w:rsidP="00702FE2">
      <w:pPr>
        <w:spacing w:after="240"/>
        <w:ind w:left="993" w:firstLine="0"/>
        <w:rPr>
          <w:cs/>
        </w:rPr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ฝึกสอนใน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สถานศึกษาระดับมัธยมศึกษาและอาชีวศึกษา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ที่เกี่ยวข้องกับการเรียนการสอนด้านคอมพิวเตอร์และเทคโนโลยี</w:t>
      </w:r>
    </w:p>
    <w:p w14:paraId="2FEADDB2" w14:textId="3A5AFECE" w:rsidR="00EC0E39" w:rsidRPr="00E0629B" w:rsidRDefault="00DF15A1" w:rsidP="005759E8">
      <w:pPr>
        <w:pStyle w:val="Heading1"/>
      </w:pPr>
      <w:r w:rsidRPr="00E0629B">
        <w:rPr>
          <w:rFonts w:hint="cs"/>
        </w:rPr>
        <w:t>2.</w:t>
      </w:r>
      <w:r w:rsidRPr="00E0629B">
        <w:rPr>
          <w:rFonts w:hint="cs"/>
          <w:cs/>
        </w:rPr>
        <w:t>ภาควิชาครุศาสตร์โยธา</w:t>
      </w:r>
    </w:p>
    <w:p w14:paraId="6B1F5DCE" w14:textId="77777777" w:rsidR="00DF15A1" w:rsidRPr="00E0629B" w:rsidRDefault="00DF15A1" w:rsidP="00DF15A1">
      <w:pPr>
        <w:pStyle w:val="Heading2"/>
      </w:pPr>
      <w:r w:rsidRPr="00E0629B">
        <w:rPr>
          <w:rFonts w:hint="cs"/>
          <w:cs/>
        </w:rPr>
        <w:t>2.1 หมวดหมู่การสมัครเข้าเรียนในภาคครุศาสตร์ มีดังนี้</w:t>
      </w:r>
    </w:p>
    <w:p w14:paraId="2D353F4F" w14:textId="77777777" w:rsidR="00DF15A1" w:rsidRPr="00E0629B" w:rsidRDefault="00DF15A1" w:rsidP="00CC128C">
      <w:pPr>
        <w:pStyle w:val="Heading3"/>
      </w:pPr>
      <w:r w:rsidRPr="00E0629B">
        <w:rPr>
          <w:rFonts w:hint="cs"/>
          <w:cs/>
        </w:rPr>
        <w:t>2.1.1 ด้านการเปิดรับสมัคร</w:t>
      </w:r>
    </w:p>
    <w:p w14:paraId="3B2413B6" w14:textId="77777777" w:rsidR="00DF15A1" w:rsidRPr="00E0629B" w:rsidRDefault="00DF15A1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ภาควิชาครุศาสตร์โยธา เปิดรับสมัครในรอบ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โครงการรับตรง (สอบข้อเขียน)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เท่านั้น</w:t>
      </w:r>
    </w:p>
    <w:p w14:paraId="5A3F187C" w14:textId="77777777" w:rsidR="00DF15A1" w:rsidRPr="00E0629B" w:rsidRDefault="00DF15A1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เปิดรับสมัครวันที่</w:t>
      </w:r>
      <w:r w:rsidRPr="00E0629B">
        <w:rPr>
          <w:rFonts w:hint="cs"/>
        </w:rPr>
        <w:t xml:space="preserve"> 1 </w:t>
      </w:r>
      <w:r w:rsidRPr="00E0629B">
        <w:rPr>
          <w:rFonts w:hint="cs"/>
          <w:cs/>
        </w:rPr>
        <w:t xml:space="preserve">ธันวาคม </w:t>
      </w:r>
      <w:r w:rsidRPr="00E0629B">
        <w:rPr>
          <w:rFonts w:hint="cs"/>
        </w:rPr>
        <w:t xml:space="preserve">2567 – 28 </w:t>
      </w:r>
      <w:r w:rsidRPr="00E0629B">
        <w:rPr>
          <w:rFonts w:hint="cs"/>
          <w:cs/>
        </w:rPr>
        <w:t xml:space="preserve">กุมภาพันธ์ </w:t>
      </w:r>
      <w:r w:rsidRPr="00E0629B">
        <w:rPr>
          <w:rFonts w:hint="cs"/>
        </w:rPr>
        <w:t xml:space="preserve">2568 </w:t>
      </w:r>
      <w:r w:rsidRPr="00E0629B">
        <w:rPr>
          <w:rFonts w:hint="cs"/>
          <w:cs/>
        </w:rPr>
        <w:t>ผ่านเว็บไซต์</w:t>
      </w:r>
      <w:r w:rsidRPr="00E0629B">
        <w:rPr>
          <w:rFonts w:hint="cs"/>
        </w:rPr>
        <w:t xml:space="preserve"> </w:t>
      </w:r>
      <w:hyperlink r:id="rId18" w:tgtFrame="_new" w:history="1">
        <w:r w:rsidRPr="00E0629B">
          <w:rPr>
            <w:rStyle w:val="Hyperlink"/>
            <w:rFonts w:hint="cs"/>
            <w:color w:val="auto"/>
          </w:rPr>
          <w:t>https://admission.kmutnb.ac.th</w:t>
        </w:r>
      </w:hyperlink>
    </w:p>
    <w:p w14:paraId="57F59618" w14:textId="77777777" w:rsidR="00DF15A1" w:rsidRPr="00E0629B" w:rsidRDefault="00DF15A1" w:rsidP="00702FE2">
      <w:pPr>
        <w:spacing w:after="240"/>
        <w:ind w:left="851" w:firstLine="0"/>
      </w:pPr>
      <w:r w:rsidRPr="00E0629B">
        <w:rPr>
          <w:rFonts w:hint="cs"/>
          <w:cs/>
        </w:rPr>
        <w:t>คำตอบ: อันดับแรก =</w:t>
      </w:r>
      <w:r w:rsidRPr="00E0629B">
        <w:rPr>
          <w:rFonts w:hint="cs"/>
        </w:rPr>
        <w:t xml:space="preserve"> 400 </w:t>
      </w:r>
      <w:r w:rsidRPr="00E0629B">
        <w:rPr>
          <w:rFonts w:hint="cs"/>
          <w:cs/>
        </w:rPr>
        <w:t>บาท อันดับถัดไป =</w:t>
      </w:r>
      <w:r w:rsidRPr="00E0629B">
        <w:rPr>
          <w:rFonts w:hint="cs"/>
        </w:rPr>
        <w:t xml:space="preserve"> 100 </w:t>
      </w:r>
      <w:r w:rsidRPr="00E0629B">
        <w:rPr>
          <w:rFonts w:hint="cs"/>
          <w:cs/>
        </w:rPr>
        <w:t>บาทต่ออันดับ ค่าสมัคร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ไม่สามารถขอคืนได้ทุกกรณี</w:t>
      </w:r>
    </w:p>
    <w:p w14:paraId="250CDCB8" w14:textId="77777777" w:rsidR="00DF15A1" w:rsidRPr="00E0629B" w:rsidRDefault="00DF15A1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วันสอบ:</w:t>
      </w:r>
      <w:r w:rsidRPr="00E0629B">
        <w:rPr>
          <w:rFonts w:hint="cs"/>
        </w:rPr>
        <w:t xml:space="preserve"> 22 </w:t>
      </w:r>
      <w:r w:rsidRPr="00E0629B">
        <w:rPr>
          <w:rFonts w:hint="cs"/>
          <w:cs/>
        </w:rPr>
        <w:t xml:space="preserve">มีนาคม </w:t>
      </w:r>
      <w:r w:rsidRPr="00E0629B">
        <w:rPr>
          <w:rFonts w:hint="cs"/>
        </w:rPr>
        <w:t>2568</w:t>
      </w:r>
    </w:p>
    <w:p w14:paraId="6CBC9479" w14:textId="77777777" w:rsidR="00DF15A1" w:rsidRPr="00E0629B" w:rsidRDefault="00DF15A1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>:รายวิชา: ภาคเช้า (</w:t>
      </w:r>
      <w:r w:rsidRPr="00E0629B">
        <w:rPr>
          <w:rFonts w:hint="cs"/>
        </w:rPr>
        <w:t xml:space="preserve">08.30 – 11.30 </w:t>
      </w:r>
      <w:r w:rsidRPr="00E0629B">
        <w:rPr>
          <w:rFonts w:hint="cs"/>
          <w:cs/>
        </w:rPr>
        <w:t>น.)</w:t>
      </w:r>
      <w:r w:rsidRPr="00E0629B">
        <w:rPr>
          <w:rFonts w:hint="cs"/>
        </w:rPr>
        <w:t xml:space="preserve">  </w:t>
      </w:r>
      <w:r w:rsidRPr="00E0629B">
        <w:rPr>
          <w:rFonts w:hint="cs"/>
          <w:cs/>
        </w:rPr>
        <w:t>คณิตศาสตร์ประยุกต์</w:t>
      </w:r>
      <w:r w:rsidRPr="00E0629B">
        <w:rPr>
          <w:rFonts w:hint="cs"/>
        </w:rPr>
        <w:t xml:space="preserve">, </w:t>
      </w:r>
      <w:r w:rsidRPr="00E0629B">
        <w:rPr>
          <w:rFonts w:hint="cs"/>
          <w:cs/>
        </w:rPr>
        <w:t>ฟิสิกส์ประยุกต์</w:t>
      </w:r>
      <w:r w:rsidRPr="00E0629B">
        <w:rPr>
          <w:rFonts w:hint="cs"/>
        </w:rPr>
        <w:t xml:space="preserve">, </w:t>
      </w:r>
      <w:r w:rsidRPr="00E0629B">
        <w:rPr>
          <w:rFonts w:hint="cs"/>
          <w:cs/>
        </w:rPr>
        <w:t>ทฤษฎีช่าง และภาคบ่าย (</w:t>
      </w:r>
      <w:r w:rsidRPr="00E0629B">
        <w:rPr>
          <w:rFonts w:hint="cs"/>
        </w:rPr>
        <w:t xml:space="preserve">13.00 – 16.00 </w:t>
      </w:r>
      <w:r w:rsidRPr="00E0629B">
        <w:rPr>
          <w:rFonts w:hint="cs"/>
          <w:cs/>
        </w:rPr>
        <w:t>น.)</w:t>
      </w:r>
      <w:r w:rsidRPr="00E0629B">
        <w:rPr>
          <w:rFonts w:hint="cs"/>
        </w:rPr>
        <w:t xml:space="preserve">  </w:t>
      </w:r>
      <w:r w:rsidRPr="00E0629B">
        <w:rPr>
          <w:rFonts w:hint="cs"/>
          <w:cs/>
        </w:rPr>
        <w:t>เขียนแบบและวัสดุช่าง รวมคะแนนสอบทั้งหมด</w:t>
      </w:r>
      <w:r w:rsidRPr="00E0629B">
        <w:rPr>
          <w:rFonts w:hint="cs"/>
        </w:rPr>
        <w:t xml:space="preserve"> 200 </w:t>
      </w:r>
      <w:r w:rsidRPr="00E0629B">
        <w:rPr>
          <w:rFonts w:hint="cs"/>
          <w:cs/>
        </w:rPr>
        <w:t>คะแนน</w:t>
      </w:r>
    </w:p>
    <w:p w14:paraId="2A353AC8" w14:textId="77777777" w:rsidR="00DF15A1" w:rsidRPr="00E0629B" w:rsidRDefault="00DF15A1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จัดสอบที่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มหาวิทยาลัยเทคโนโลยีพระจอมเกล้าพระนครเหนือ วิทยาเขตบางซื่อ กรุงเทพมหานคร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โดยห้องสอบจะประกาศวันที่</w:t>
      </w:r>
      <w:r w:rsidRPr="00E0629B">
        <w:rPr>
          <w:rFonts w:hint="cs"/>
        </w:rPr>
        <w:t xml:space="preserve"> 11 </w:t>
      </w:r>
      <w:r w:rsidRPr="00E0629B">
        <w:rPr>
          <w:rFonts w:hint="cs"/>
          <w:cs/>
        </w:rPr>
        <w:t xml:space="preserve">มีนาคม </w:t>
      </w:r>
      <w:r w:rsidRPr="00E0629B">
        <w:rPr>
          <w:rFonts w:hint="cs"/>
        </w:rPr>
        <w:t xml:space="preserve">2568 </w:t>
      </w:r>
      <w:r w:rsidRPr="00E0629B">
        <w:rPr>
          <w:rFonts w:hint="cs"/>
          <w:cs/>
        </w:rPr>
        <w:t>ที่</w:t>
      </w:r>
      <w:r w:rsidRPr="00E0629B">
        <w:rPr>
          <w:rFonts w:hint="cs"/>
        </w:rPr>
        <w:t xml:space="preserve"> </w:t>
      </w:r>
      <w:hyperlink r:id="rId19" w:tgtFrame="_new" w:history="1">
        <w:r w:rsidRPr="00E0629B">
          <w:rPr>
            <w:rStyle w:val="Hyperlink"/>
            <w:rFonts w:hint="cs"/>
            <w:color w:val="auto"/>
          </w:rPr>
          <w:t>https://admission.kmutnb.ac.th</w:t>
        </w:r>
      </w:hyperlink>
    </w:p>
    <w:p w14:paraId="2F0DB9BE" w14:textId="77777777" w:rsidR="00DF15A1" w:rsidRPr="00E0629B" w:rsidRDefault="00DF15A1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lastRenderedPageBreak/>
        <w:t>คำตอบ</w:t>
      </w:r>
      <w:r w:rsidRPr="00E0629B">
        <w:rPr>
          <w:rFonts w:hint="cs"/>
          <w:cs/>
        </w:rPr>
        <w:t xml:space="preserve"> บัตรประจำตัวประชาชน หรือบัตรนักเรียนที่มีรูปถ่ายและเลขบัตรประชาชน และหลักฐานการสมัครสอบที่พิมพ์จากระบบออนไลน์</w:t>
      </w:r>
    </w:p>
    <w:p w14:paraId="60BC5602" w14:textId="77777777" w:rsidR="00DF15A1" w:rsidRPr="00E0629B" w:rsidRDefault="00DF15A1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จะไม่สามารถเข้าสอบได้ และถือว่า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สละสิทธิ์การสมัคร</w:t>
      </w:r>
    </w:p>
    <w:p w14:paraId="7C5581D1" w14:textId="77777777" w:rsidR="00D24ECA" w:rsidRPr="00E0629B" w:rsidRDefault="00D24ECA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ผลสอบข้อเขียน:</w:t>
      </w:r>
      <w:r w:rsidRPr="00E0629B">
        <w:rPr>
          <w:rFonts w:hint="cs"/>
        </w:rPr>
        <w:t xml:space="preserve"> 28 </w:t>
      </w:r>
      <w:r w:rsidRPr="00E0629B">
        <w:rPr>
          <w:rFonts w:hint="cs"/>
          <w:cs/>
        </w:rPr>
        <w:t xml:space="preserve">มีนาคม </w:t>
      </w:r>
      <w:r w:rsidRPr="00E0629B">
        <w:rPr>
          <w:rFonts w:hint="cs"/>
        </w:rPr>
        <w:t>2568</w:t>
      </w:r>
      <w:r w:rsidRPr="00E0629B">
        <w:rPr>
          <w:rFonts w:hint="cs"/>
          <w:cs/>
        </w:rPr>
        <w:t xml:space="preserve"> ตรวจสอบผลได้ที่</w:t>
      </w:r>
      <w:r w:rsidRPr="00E0629B">
        <w:rPr>
          <w:rFonts w:hint="cs"/>
        </w:rPr>
        <w:t xml:space="preserve"> </w:t>
      </w:r>
      <w:hyperlink r:id="rId20" w:tgtFrame="_new" w:history="1">
        <w:r w:rsidRPr="00E0629B">
          <w:rPr>
            <w:rStyle w:val="Hyperlink"/>
            <w:rFonts w:hint="cs"/>
            <w:color w:val="auto"/>
          </w:rPr>
          <w:t>https://result.kmutnb.ac.th</w:t>
        </w:r>
      </w:hyperlink>
    </w:p>
    <w:p w14:paraId="6664C5FF" w14:textId="77777777" w:rsidR="00D24ECA" w:rsidRPr="00E0629B" w:rsidRDefault="00D24ECA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ผลคัดเลือกสุดท้าย:</w:t>
      </w:r>
      <w:r w:rsidRPr="00E0629B">
        <w:rPr>
          <w:rFonts w:hint="cs"/>
        </w:rPr>
        <w:t xml:space="preserve"> 10 </w:t>
      </w:r>
      <w:r w:rsidRPr="00E0629B">
        <w:rPr>
          <w:rFonts w:hint="cs"/>
          <w:cs/>
        </w:rPr>
        <w:t xml:space="preserve">เมษายน </w:t>
      </w:r>
      <w:r w:rsidRPr="00E0629B">
        <w:rPr>
          <w:rFonts w:hint="cs"/>
        </w:rPr>
        <w:t xml:space="preserve">2568 </w:t>
      </w:r>
      <w:r w:rsidRPr="00E0629B">
        <w:rPr>
          <w:rFonts w:hint="cs"/>
          <w:cs/>
        </w:rPr>
        <w:t>ตรวจสอบผลได้ที่</w:t>
      </w:r>
      <w:r w:rsidRPr="00E0629B">
        <w:rPr>
          <w:rFonts w:hint="cs"/>
        </w:rPr>
        <w:t xml:space="preserve"> </w:t>
      </w:r>
      <w:hyperlink r:id="rId21" w:tgtFrame="_new" w:history="1">
        <w:r w:rsidRPr="00E0629B">
          <w:rPr>
            <w:rStyle w:val="Hyperlink"/>
            <w:rFonts w:hint="cs"/>
            <w:color w:val="auto"/>
          </w:rPr>
          <w:t>https://result.kmutnb.ac.th</w:t>
        </w:r>
      </w:hyperlink>
    </w:p>
    <w:p w14:paraId="2FC9461D" w14:textId="77777777" w:rsidR="00D24ECA" w:rsidRPr="00E0629B" w:rsidRDefault="00D24ECA" w:rsidP="00CC128C">
      <w:pPr>
        <w:pStyle w:val="Heading3"/>
      </w:pPr>
      <w:r w:rsidRPr="00E0629B">
        <w:rPr>
          <w:rFonts w:hint="cs"/>
        </w:rPr>
        <w:t xml:space="preserve">2.1.2 </w:t>
      </w:r>
      <w:r w:rsidRPr="00E0629B">
        <w:rPr>
          <w:rFonts w:hint="cs"/>
          <w:cs/>
        </w:rPr>
        <w:t>คุณสมบัติของผู้สมัคร</w:t>
      </w:r>
    </w:p>
    <w:p w14:paraId="2082EF3F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ต้องกำลังศึกษา หรือสำเร็จการศึกษาในระดับ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มัธยมศึกษาปีที่ </w:t>
      </w:r>
      <w:r w:rsidRPr="00E0629B">
        <w:rPr>
          <w:rFonts w:hint="cs"/>
        </w:rPr>
        <w:t>6 (</w:t>
      </w:r>
      <w:r w:rsidRPr="00E0629B">
        <w:rPr>
          <w:rFonts w:hint="cs"/>
          <w:cs/>
        </w:rPr>
        <w:t>ม.</w:t>
      </w:r>
      <w:r w:rsidRPr="00E0629B">
        <w:rPr>
          <w:rFonts w:hint="cs"/>
        </w:rPr>
        <w:t xml:space="preserve">6) </w:t>
      </w:r>
      <w:r w:rsidRPr="00E0629B">
        <w:rPr>
          <w:rFonts w:hint="cs"/>
          <w:cs/>
        </w:rPr>
        <w:t>หรือเทียบเท่า</w:t>
      </w:r>
    </w:p>
    <w:p w14:paraId="4D93F2D0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มีสุขภาพแข็งแรง ไม่มีโรคที่เป็นอุปสรรคต่อการศึกษา ไม่มีประวัติเสื่อมเสียทางวินัยหรือเคยต้องโทษทางอาญา ไม่ได้ศึกษาอยู่ในสถาบันการศึกษาอื่นในเวลาเดียวกัน</w:t>
      </w:r>
    </w:p>
    <w:p w14:paraId="701CB4E3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ไม่ต้องสอบสัมภาษณ์ ใช้ผลคะแนนสอบข้อเขียนทั้งหมดในการคัดเลือก</w:t>
      </w:r>
    </w:p>
    <w:p w14:paraId="314E0C0F" w14:textId="77777777" w:rsidR="00D24ECA" w:rsidRPr="00E0629B" w:rsidRDefault="00D24ECA" w:rsidP="00CC128C">
      <w:pPr>
        <w:pStyle w:val="Heading3"/>
      </w:pPr>
      <w:r w:rsidRPr="00E0629B">
        <w:rPr>
          <w:rFonts w:hint="cs"/>
        </w:rPr>
        <w:t xml:space="preserve">2.1.3 </w:t>
      </w:r>
      <w:r w:rsidRPr="00E0629B">
        <w:rPr>
          <w:rFonts w:hint="cs"/>
          <w:cs/>
        </w:rPr>
        <w:t>เกณฑ์การคัดเลือก</w:t>
      </w:r>
    </w:p>
    <w:p w14:paraId="46499264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ใช้คะแนนสอบข้อเขียนทั้งหมดเป็นเกณฑ์หลักในการคัดเลือก โดยไม่มีการสอบสัมภาษณ์</w:t>
      </w:r>
    </w:p>
    <w:p w14:paraId="59047BBD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คะแนนรวมทั้งหมด</w:t>
      </w:r>
      <w:r w:rsidRPr="00E0629B">
        <w:rPr>
          <w:rFonts w:hint="cs"/>
        </w:rPr>
        <w:t xml:space="preserve"> 200 </w:t>
      </w:r>
      <w:r w:rsidRPr="00E0629B">
        <w:rPr>
          <w:rFonts w:hint="cs"/>
          <w:cs/>
        </w:rPr>
        <w:t>คะแนน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จาก </w:t>
      </w:r>
      <w:r w:rsidRPr="00E0629B">
        <w:rPr>
          <w:rFonts w:hint="cs"/>
        </w:rPr>
        <w:t xml:space="preserve">4 </w:t>
      </w:r>
      <w:r w:rsidRPr="00E0629B">
        <w:rPr>
          <w:rFonts w:hint="cs"/>
          <w:cs/>
        </w:rPr>
        <w:t>วิชา ได้แก่ คณิตศาสตร์ประยุกต์</w:t>
      </w:r>
      <w:r w:rsidRPr="00E0629B">
        <w:rPr>
          <w:rFonts w:hint="cs"/>
        </w:rPr>
        <w:t xml:space="preserve">, </w:t>
      </w:r>
      <w:r w:rsidRPr="00E0629B">
        <w:rPr>
          <w:rFonts w:hint="cs"/>
          <w:cs/>
        </w:rPr>
        <w:t>ฟิสิกส์ประยุกต์</w:t>
      </w:r>
      <w:r w:rsidRPr="00E0629B">
        <w:rPr>
          <w:rFonts w:hint="cs"/>
        </w:rPr>
        <w:t xml:space="preserve">, </w:t>
      </w:r>
      <w:r w:rsidRPr="00E0629B">
        <w:rPr>
          <w:rFonts w:hint="cs"/>
          <w:cs/>
        </w:rPr>
        <w:t>ทฤษฎีช่าง</w:t>
      </w:r>
      <w:r w:rsidRPr="00E0629B">
        <w:rPr>
          <w:rFonts w:hint="cs"/>
        </w:rPr>
        <w:t xml:space="preserve">, </w:t>
      </w:r>
      <w:r w:rsidRPr="00E0629B">
        <w:rPr>
          <w:rFonts w:hint="cs"/>
          <w:cs/>
        </w:rPr>
        <w:t>เขียนแบบและวัสดุช่าง</w:t>
      </w:r>
    </w:p>
    <w:p w14:paraId="3A79272A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ไม่มีการกำหนดคะแนนขั้นต่ำรายวิชา ใช้คะแนนรวมเป็นเกณฑ์พิจารณาหลัก</w:t>
      </w:r>
    </w:p>
    <w:p w14:paraId="51EF29FD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ประกาศผลวันที่</w:t>
      </w:r>
      <w:r w:rsidRPr="00E0629B">
        <w:rPr>
          <w:rFonts w:hint="cs"/>
        </w:rPr>
        <w:t xml:space="preserve"> 10 </w:t>
      </w:r>
      <w:r w:rsidRPr="00E0629B">
        <w:rPr>
          <w:rFonts w:hint="cs"/>
          <w:cs/>
        </w:rPr>
        <w:t xml:space="preserve">เมษายน </w:t>
      </w:r>
      <w:r w:rsidRPr="00E0629B">
        <w:rPr>
          <w:rFonts w:hint="cs"/>
        </w:rPr>
        <w:t>2568</w:t>
      </w:r>
    </w:p>
    <w:p w14:paraId="412B6A27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  <w:cs/>
        </w:rPr>
        <w:t xml:space="preserve">ต้องยืนยันสิทธิ์ผ่านระบบ </w:t>
      </w:r>
      <w:r w:rsidRPr="00E0629B">
        <w:rPr>
          <w:rFonts w:hint="cs"/>
        </w:rPr>
        <w:t xml:space="preserve">TCAS68 </w:t>
      </w:r>
      <w:r w:rsidRPr="00E0629B">
        <w:rPr>
          <w:rFonts w:hint="cs"/>
          <w:cs/>
        </w:rPr>
        <w:t xml:space="preserve">วันที่ </w:t>
      </w:r>
      <w:r w:rsidRPr="00E0629B">
        <w:rPr>
          <w:rFonts w:hint="cs"/>
        </w:rPr>
        <w:t xml:space="preserve">2–3 </w:t>
      </w:r>
      <w:r w:rsidRPr="00E0629B">
        <w:rPr>
          <w:rFonts w:hint="cs"/>
          <w:cs/>
        </w:rPr>
        <w:t xml:space="preserve">พฤษภาคม </w:t>
      </w:r>
      <w:r w:rsidRPr="00E0629B">
        <w:rPr>
          <w:rFonts w:hint="cs"/>
        </w:rPr>
        <w:t xml:space="preserve">2568 </w:t>
      </w:r>
      <w:r w:rsidRPr="00E0629B">
        <w:rPr>
          <w:rFonts w:hint="cs"/>
          <w:cs/>
        </w:rPr>
        <w:t>หากไม่ยืนยันสิทธิ์ตามกำหนดจะถือว่าสละสิทธิ์</w:t>
      </w:r>
    </w:p>
    <w:p w14:paraId="793E99C8" w14:textId="2B174C4D" w:rsidR="00DF15A1" w:rsidRPr="00E0629B" w:rsidRDefault="00D24ECA" w:rsidP="00702FE2">
      <w:pPr>
        <w:spacing w:after="240"/>
        <w:ind w:left="1843" w:hanging="1417"/>
        <w:rPr>
          <w:cs/>
        </w:rPr>
      </w:pPr>
      <w:r w:rsidRPr="00E0629B">
        <w:rPr>
          <w:rFonts w:hint="cs"/>
        </w:rPr>
        <w:t xml:space="preserve">2.1.4 </w:t>
      </w:r>
      <w:r w:rsidRPr="00E0629B">
        <w:rPr>
          <w:rFonts w:hint="cs"/>
          <w:cs/>
        </w:rPr>
        <w:t>การยืนยัน</w:t>
      </w:r>
      <w:proofErr w:type="spellStart"/>
      <w:r w:rsidRPr="00E0629B">
        <w:rPr>
          <w:rFonts w:hint="cs"/>
          <w:cs/>
        </w:rPr>
        <w:t>สิทธ์</w:t>
      </w:r>
      <w:proofErr w:type="spellEnd"/>
      <w:r w:rsidRPr="00E0629B">
        <w:rPr>
          <w:rFonts w:hint="cs"/>
          <w:cs/>
        </w:rPr>
        <w:t>ในแต่ละรอบ</w:t>
      </w:r>
    </w:p>
    <w:p w14:paraId="487A917A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>:ต้องยืนยันสิทธิ์ในระบบ</w:t>
      </w:r>
      <w:r w:rsidRPr="00E0629B">
        <w:rPr>
          <w:rFonts w:hint="cs"/>
        </w:rPr>
        <w:t xml:space="preserve"> TCAS </w:t>
      </w:r>
      <w:r w:rsidRPr="00E0629B">
        <w:rPr>
          <w:rFonts w:hint="cs"/>
          <w:cs/>
        </w:rPr>
        <w:t xml:space="preserve">รอบ </w:t>
      </w:r>
      <w:r w:rsidRPr="00E0629B">
        <w:rPr>
          <w:rFonts w:hint="cs"/>
        </w:rPr>
        <w:t xml:space="preserve">2 </w:t>
      </w:r>
      <w:r w:rsidRPr="00E0629B">
        <w:rPr>
          <w:rFonts w:hint="cs"/>
          <w:cs/>
        </w:rPr>
        <w:t>ผ่าน</w:t>
      </w:r>
      <w:r w:rsidRPr="00702FE2">
        <w:rPr>
          <w:rFonts w:hint="cs"/>
          <w:cs/>
        </w:rPr>
        <w:t>เว็บไซต์</w:t>
      </w:r>
      <w:r w:rsidRPr="00702FE2">
        <w:rPr>
          <w:rFonts w:hint="cs"/>
        </w:rPr>
        <w:t xml:space="preserve"> </w:t>
      </w:r>
      <w:hyperlink r:id="rId22" w:tgtFrame="_new" w:history="1">
        <w:r w:rsidRPr="00702FE2">
          <w:rPr>
            <w:rStyle w:val="Hyperlink"/>
            <w:rFonts w:hint="cs"/>
            <w:color w:val="auto"/>
            <w:u w:val="none"/>
          </w:rPr>
          <w:t>https://student.mytcas.com</w:t>
        </w:r>
      </w:hyperlink>
      <w:r w:rsidRPr="00E0629B">
        <w:rPr>
          <w:rFonts w:hint="cs"/>
          <w:cs/>
        </w:rPr>
        <w:t>เป็นระบบกลางของ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ที่ประชุมอธิการบดีแห่งประเทศไทย (</w:t>
      </w:r>
      <w:proofErr w:type="spellStart"/>
      <w:r w:rsidRPr="00E0629B">
        <w:rPr>
          <w:rFonts w:hint="cs"/>
          <w:cs/>
        </w:rPr>
        <w:t>ทป</w:t>
      </w:r>
      <w:proofErr w:type="spellEnd"/>
      <w:r w:rsidRPr="00E0629B">
        <w:rPr>
          <w:rFonts w:hint="cs"/>
          <w:cs/>
        </w:rPr>
        <w:t>อ.)</w:t>
      </w:r>
    </w:p>
    <w:p w14:paraId="2D6F251F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เลขบัตรประชาชน </w:t>
      </w:r>
      <w:r w:rsidRPr="00E0629B">
        <w:rPr>
          <w:rFonts w:hint="cs"/>
        </w:rPr>
        <w:t xml:space="preserve">13 </w:t>
      </w:r>
      <w:r w:rsidRPr="00E0629B">
        <w:rPr>
          <w:rFonts w:hint="cs"/>
          <w:cs/>
        </w:rPr>
        <w:t>หลักรหัสผ่าน (</w:t>
      </w:r>
      <w:r w:rsidRPr="00E0629B">
        <w:rPr>
          <w:rFonts w:hint="cs"/>
        </w:rPr>
        <w:t xml:space="preserve">Password) </w:t>
      </w:r>
      <w:r w:rsidRPr="00E0629B">
        <w:rPr>
          <w:rFonts w:hint="cs"/>
          <w:cs/>
        </w:rPr>
        <w:t xml:space="preserve">ที่ใช้สมัครระบบ </w:t>
      </w:r>
      <w:r w:rsidRPr="00E0629B">
        <w:rPr>
          <w:rFonts w:hint="cs"/>
        </w:rPr>
        <w:t>TCAS</w:t>
      </w:r>
      <w:r w:rsidRPr="00E0629B">
        <w:rPr>
          <w:rFonts w:hint="cs"/>
          <w:cs/>
        </w:rPr>
        <w:t>อันดับ/ชื่อสาขาที่ผ่านการคัดเลือก ความพร้อมในการศึกษา (ต้องตัดสินใจก่อนกดยืนยัน เพราะกดยืนยันแล้วจะกลับคำไม่ได้)</w:t>
      </w:r>
    </w:p>
    <w:p w14:paraId="03B33E74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lastRenderedPageBreak/>
        <w:t>คำตอบ</w:t>
      </w:r>
      <w:r w:rsidRPr="00E0629B">
        <w:rPr>
          <w:rFonts w:hint="cs"/>
          <w:cs/>
        </w:rPr>
        <w:t xml:space="preserve"> จะถือว่าสละสิทธิ์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ทันทีโดยไม่สามารถอุทธรณ์ได้ ไม่สามารถเข้าศึกษาต่อได้ในรอบนั้นอีกหากต้องการสมัครใหม่ ต้องรอ </w:t>
      </w:r>
      <w:r w:rsidRPr="00E0629B">
        <w:rPr>
          <w:rFonts w:hint="cs"/>
        </w:rPr>
        <w:t xml:space="preserve">TCAS </w:t>
      </w:r>
      <w:r w:rsidRPr="00E0629B">
        <w:rPr>
          <w:rFonts w:hint="cs"/>
          <w:cs/>
        </w:rPr>
        <w:t>ปีถัดไป</w:t>
      </w:r>
    </w:p>
    <w:p w14:paraId="1A432FFE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โดยทั่วไป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ไม่สามารถสมัครรอบถัดไปในระบบ </w:t>
      </w:r>
      <w:r w:rsidRPr="00E0629B">
        <w:rPr>
          <w:rFonts w:hint="cs"/>
        </w:rPr>
        <w:t xml:space="preserve">TCAS </w:t>
      </w:r>
      <w:r w:rsidRPr="00E0629B">
        <w:rPr>
          <w:rFonts w:hint="cs"/>
          <w:cs/>
        </w:rPr>
        <w:t>ได้อีก ชื่อของผู้ยืนยันสิทธิ์จะถูก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ตัดสิทธิ์จากระบบ </w:t>
      </w:r>
      <w:r w:rsidRPr="00E0629B">
        <w:rPr>
          <w:rFonts w:hint="cs"/>
        </w:rPr>
        <w:t xml:space="preserve">TCAS </w:t>
      </w:r>
      <w:r w:rsidRPr="00E0629B">
        <w:rPr>
          <w:rFonts w:hint="cs"/>
          <w:cs/>
        </w:rPr>
        <w:t xml:space="preserve">อัตโนมัติ ยกเว้นบางโครงการพิเศษที่อยู่นอกระบบ </w:t>
      </w:r>
      <w:r w:rsidRPr="00E0629B">
        <w:rPr>
          <w:rFonts w:hint="cs"/>
        </w:rPr>
        <w:t>TCAS (</w:t>
      </w:r>
      <w:r w:rsidRPr="00E0629B">
        <w:rPr>
          <w:rFonts w:hint="cs"/>
          <w:cs/>
        </w:rPr>
        <w:t xml:space="preserve">เช่น รอบ </w:t>
      </w:r>
      <w:r w:rsidRPr="00E0629B">
        <w:rPr>
          <w:rFonts w:hint="cs"/>
        </w:rPr>
        <w:t xml:space="preserve">Portfolio </w:t>
      </w:r>
      <w:r w:rsidRPr="00E0629B">
        <w:rPr>
          <w:rFonts w:hint="cs"/>
          <w:cs/>
        </w:rPr>
        <w:t>หรือรอบมหาวิทยาลัยจัดเอง)</w:t>
      </w:r>
    </w:p>
    <w:p w14:paraId="37906C98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รอประกาศวันรายงานตัว / ขึ้นทะเบียนนักศึกษา / ชำระเงินค่าธรรมเนียม ดำเนินการให้เสร็จตามระยะเวลาที่มหาวิทยาลัยกำหนด หากไม่รายงานตัวในระบบของมหาวิทยาลัย =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ถือว่าสละสิทธิ์แม้จะยืนยัน </w:t>
      </w:r>
      <w:r w:rsidRPr="00E0629B">
        <w:rPr>
          <w:rFonts w:hint="cs"/>
        </w:rPr>
        <w:t xml:space="preserve">TCAS </w:t>
      </w:r>
      <w:r w:rsidRPr="00E0629B">
        <w:rPr>
          <w:rFonts w:hint="cs"/>
          <w:cs/>
        </w:rPr>
        <w:t>แล้ว</w:t>
      </w:r>
    </w:p>
    <w:p w14:paraId="3BAF6E3D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หากยังลังเล อย่าเพิ่งกดยืนยันใน </w:t>
      </w:r>
      <w:r w:rsidRPr="00E0629B">
        <w:rPr>
          <w:rFonts w:hint="cs"/>
        </w:rPr>
        <w:t xml:space="preserve">TCAS </w:t>
      </w:r>
      <w:r w:rsidRPr="00E0629B">
        <w:rPr>
          <w:rFonts w:hint="cs"/>
          <w:cs/>
        </w:rPr>
        <w:t>เพราะ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ไม่สามารถย้อนกลับได้ รอจนมั่นใจแน่ชัดก่อนวันสุดท้าย (</w:t>
      </w:r>
      <w:r w:rsidRPr="00E0629B">
        <w:rPr>
          <w:rFonts w:hint="cs"/>
        </w:rPr>
        <w:t xml:space="preserve">2–3 </w:t>
      </w:r>
      <w:r w:rsidRPr="00E0629B">
        <w:rPr>
          <w:rFonts w:hint="cs"/>
          <w:cs/>
        </w:rPr>
        <w:t xml:space="preserve">พ.ค. </w:t>
      </w:r>
      <w:r w:rsidRPr="00E0629B">
        <w:rPr>
          <w:rFonts w:hint="cs"/>
        </w:rPr>
        <w:t xml:space="preserve">2568) </w:t>
      </w:r>
      <w:r w:rsidRPr="00E0629B">
        <w:rPr>
          <w:rFonts w:hint="cs"/>
          <w:cs/>
        </w:rPr>
        <w:t>แล้วค่อยตัดสินใจ ถ้ายืนยันแล้วแต่ไม่ไปขึ้นทะเบียนเรียน =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เสียสิทธิ์และเสียโอกาสการสมัครในปีถัดไป</w:t>
      </w:r>
    </w:p>
    <w:p w14:paraId="00AB6007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คือการที่ผู้สมัครแสดงเจตนา “ขอใช้สิทธิ์เข้าศึกษา” ในคณะที่ตนเองผ่านการคัดเลือกหากไม่ยืนยันสิทธิ์ในช่วงเวลาที่กำหนด =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ถือว่าสละสิทธิ์ทันที หากยืนยันแล้ว =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ชื่อจะถูกตัดออกจากระบบ </w:t>
      </w:r>
      <w:r w:rsidRPr="00E0629B">
        <w:rPr>
          <w:rFonts w:hint="cs"/>
        </w:rPr>
        <w:t xml:space="preserve">TCAS </w:t>
      </w:r>
      <w:r w:rsidRPr="00E0629B">
        <w:rPr>
          <w:rFonts w:hint="cs"/>
          <w:cs/>
        </w:rPr>
        <w:t>รอบถัดไป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ตามเงื่อนไขของ </w:t>
      </w:r>
      <w:proofErr w:type="spellStart"/>
      <w:r w:rsidRPr="00E0629B">
        <w:rPr>
          <w:rFonts w:hint="cs"/>
          <w:cs/>
        </w:rPr>
        <w:t>ทป</w:t>
      </w:r>
      <w:proofErr w:type="spellEnd"/>
      <w:r w:rsidRPr="00E0629B">
        <w:rPr>
          <w:rFonts w:hint="cs"/>
          <w:cs/>
        </w:rPr>
        <w:t>อ. จึงควรตัดสินใจให้แน่ใจก่อนยืนยัน</w:t>
      </w:r>
    </w:p>
    <w:p w14:paraId="69F1B463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ผู้ผ่านการคัดเลือกต้องยืนยันสิทธิ์ผ่านระบบ</w:t>
      </w:r>
      <w:r w:rsidRPr="00E0629B">
        <w:rPr>
          <w:rFonts w:hint="cs"/>
        </w:rPr>
        <w:t xml:space="preserve"> TCAS68 </w:t>
      </w:r>
      <w:r w:rsidRPr="00E0629B">
        <w:rPr>
          <w:rFonts w:hint="cs"/>
          <w:cs/>
        </w:rPr>
        <w:t>ของทปอ. ที่เว็บไซต์</w:t>
      </w:r>
      <w:r w:rsidRPr="00E0629B">
        <w:rPr>
          <w:rFonts w:hint="cs"/>
        </w:rPr>
        <w:t xml:space="preserve"> </w:t>
      </w:r>
      <w:hyperlink r:id="rId23" w:tgtFrame="_new" w:history="1">
        <w:r w:rsidRPr="00E0629B">
          <w:rPr>
            <w:rStyle w:val="Hyperlink"/>
            <w:rFonts w:hint="cs"/>
            <w:color w:val="auto"/>
          </w:rPr>
          <w:t>https://student.mytcas.com</w:t>
        </w:r>
      </w:hyperlink>
    </w:p>
    <w:p w14:paraId="342F80E0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วันที่</w:t>
      </w:r>
      <w:r w:rsidRPr="00E0629B">
        <w:rPr>
          <w:rFonts w:hint="cs"/>
        </w:rPr>
        <w:t xml:space="preserve"> 2 – 3 </w:t>
      </w:r>
      <w:r w:rsidRPr="00E0629B">
        <w:rPr>
          <w:rFonts w:hint="cs"/>
          <w:cs/>
        </w:rPr>
        <w:t xml:space="preserve">พฤษภาคม </w:t>
      </w:r>
      <w:r w:rsidRPr="00E0629B">
        <w:rPr>
          <w:rFonts w:hint="cs"/>
        </w:rPr>
        <w:t xml:space="preserve">2568 </w:t>
      </w:r>
      <w:r w:rsidRPr="00E0629B">
        <w:rPr>
          <w:rFonts w:hint="cs"/>
          <w:cs/>
        </w:rPr>
        <w:t>เท่านั้น หากไม่ยืนยันสิทธิ์ภายในกำหนด จะถือว่าสละสิทธิ์ทันที</w:t>
      </w:r>
    </w:p>
    <w:p w14:paraId="753FA728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จะถือว่าสละสิทธิ์การเข้าศึกษาในภาควิชาครุศาสตร์โยธา และไม่สามารถเข้าศึกษาในปีการศึกษา </w:t>
      </w:r>
      <w:r w:rsidRPr="00E0629B">
        <w:rPr>
          <w:rFonts w:hint="cs"/>
        </w:rPr>
        <w:t xml:space="preserve">2568 </w:t>
      </w:r>
      <w:r w:rsidRPr="00E0629B">
        <w:rPr>
          <w:rFonts w:hint="cs"/>
          <w:cs/>
        </w:rPr>
        <w:t>ได้</w:t>
      </w:r>
    </w:p>
    <w:p w14:paraId="4A7824B3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ไม่สามารถสมัครรอบถัดไปของ </w:t>
      </w:r>
      <w:r w:rsidRPr="00E0629B">
        <w:rPr>
          <w:rFonts w:hint="cs"/>
        </w:rPr>
        <w:t xml:space="preserve">TCAS68 </w:t>
      </w:r>
      <w:r w:rsidRPr="00E0629B">
        <w:rPr>
          <w:rFonts w:hint="cs"/>
          <w:cs/>
        </w:rPr>
        <w:t xml:space="preserve">ได้ เพราะระบบจะตัดสิทธิ์โดยอัตโนมัติ (ยกเว้นโครงการพิเศษนอกระบบ </w:t>
      </w:r>
      <w:r w:rsidRPr="00E0629B">
        <w:rPr>
          <w:rFonts w:hint="cs"/>
        </w:rPr>
        <w:t xml:space="preserve">TCAS </w:t>
      </w:r>
      <w:r w:rsidRPr="00E0629B">
        <w:rPr>
          <w:rFonts w:hint="cs"/>
          <w:cs/>
        </w:rPr>
        <w:t>ที่มหาวิทยาลัยจัดเอง)</w:t>
      </w:r>
    </w:p>
    <w:p w14:paraId="0B3B2944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1.รอประกาศรายชื่อผู้ยืนยันสิทธิ์ที่มีสิทธิ์เข้าศึกษา 2.รายงานตัวและขึ้นทะเบียนนักศึกษาใหม่ในวันที่มหาวิทยาลัยกำหนด 3.ชำระเงินค่าเล่าเรียนและค่าธรรมเนียมต่าง ๆ หากไม่ดำเนินการตามกำหนดจะถือว่าสละสิทธิ์</w:t>
      </w:r>
    </w:p>
    <w:p w14:paraId="5DA8DDAA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ไม่สามารถถอนหรือแก้ไขได้ เมื่อกดยืนยันสิทธิ์แล้วจะถือว่าสละสิทธิ์รอบอื่นทันที</w:t>
      </w:r>
    </w:p>
    <w:p w14:paraId="0B8EF3DD" w14:textId="77777777" w:rsidR="00D24ECA" w:rsidRPr="00E0629B" w:rsidRDefault="00D24ECA" w:rsidP="00D24ECA">
      <w:pPr>
        <w:pStyle w:val="Heading2"/>
      </w:pPr>
      <w:r w:rsidRPr="00E0629B">
        <w:rPr>
          <w:rFonts w:hint="cs"/>
          <w:cs/>
        </w:rPr>
        <w:lastRenderedPageBreak/>
        <w:t>2.2 หมวดหมู่คำถามทั่วไปของภาควิชาครุศาสตร์เครื่องกล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มีดังนี้</w:t>
      </w:r>
    </w:p>
    <w:p w14:paraId="2BED6146" w14:textId="77777777" w:rsidR="00D24ECA" w:rsidRPr="00E0629B" w:rsidRDefault="00D24ECA" w:rsidP="00CC128C">
      <w:pPr>
        <w:pStyle w:val="Heading3"/>
      </w:pPr>
      <w:r w:rsidRPr="00E0629B">
        <w:rPr>
          <w:rFonts w:hint="cs"/>
        </w:rPr>
        <w:t xml:space="preserve">2.2.1 </w:t>
      </w:r>
      <w:r w:rsidRPr="00E0629B">
        <w:rPr>
          <w:rFonts w:hint="cs"/>
          <w:cs/>
        </w:rPr>
        <w:t>ด้านคำถามทั่วไป</w:t>
      </w:r>
    </w:p>
    <w:p w14:paraId="2C6280C4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Bachelor of Engineering Program in Civil Engineering and Education</w:t>
      </w:r>
    </w:p>
    <w:p w14:paraId="2C2257B1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วิศวกรรม</w:t>
      </w:r>
      <w:proofErr w:type="spellStart"/>
      <w:r w:rsidRPr="00E0629B">
        <w:rPr>
          <w:rFonts w:hint="cs"/>
          <w:cs/>
        </w:rPr>
        <w:t>ศา</w:t>
      </w:r>
      <w:proofErr w:type="spellEnd"/>
      <w:r w:rsidRPr="00E0629B">
        <w:rPr>
          <w:rFonts w:hint="cs"/>
          <w:cs/>
        </w:rPr>
        <w:t xml:space="preserve">สตรบัณฑิต (วิศวกรรมโยธาและการศึกษา) / </w:t>
      </w:r>
      <w:r w:rsidRPr="00E0629B">
        <w:rPr>
          <w:rFonts w:hint="cs"/>
        </w:rPr>
        <w:t>Bachelor of Engineering (Civil Engineering and Education)</w:t>
      </w:r>
    </w:p>
    <w:p w14:paraId="38B25AC5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  <w:cs/>
        </w:rPr>
        <w:t xml:space="preserve">หลักสูตรระดับปริญญาตรี </w:t>
      </w:r>
      <w:r w:rsidRPr="00E0629B">
        <w:rPr>
          <w:rFonts w:hint="cs"/>
        </w:rPr>
        <w:t xml:space="preserve">5 </w:t>
      </w:r>
      <w:r w:rsidRPr="00E0629B">
        <w:rPr>
          <w:rFonts w:hint="cs"/>
          <w:cs/>
        </w:rPr>
        <w:t>ปี</w:t>
      </w:r>
    </w:p>
    <w:p w14:paraId="13BA77DF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รวมทั้งสิ้น </w:t>
      </w:r>
      <w:r w:rsidRPr="00E0629B">
        <w:rPr>
          <w:rFonts w:hint="cs"/>
        </w:rPr>
        <w:t xml:space="preserve">185 </w:t>
      </w:r>
      <w:r w:rsidRPr="00E0629B">
        <w:rPr>
          <w:rFonts w:hint="cs"/>
          <w:cs/>
        </w:rPr>
        <w:t>หน่วยกิต</w:t>
      </w:r>
    </w:p>
    <w:p w14:paraId="3DE648D4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ได้ เนื่องจากหลักสูตรได้รับการรับรองจากสภาวิศวกร ผู้สำเร็จการศึกษาสามารถสมัครสอบเพื่อขึ้นทะเบียนใบ กว. สาขาวิศวกรรมโยธา</w:t>
      </w:r>
    </w:p>
    <w:p w14:paraId="3EDCC7CC" w14:textId="77777777" w:rsidR="00D24ECA" w:rsidRPr="00E0629B" w:rsidRDefault="00D24ECA" w:rsidP="00CC128C">
      <w:pPr>
        <w:pStyle w:val="Heading3"/>
      </w:pPr>
      <w:r w:rsidRPr="00E0629B">
        <w:rPr>
          <w:rFonts w:hint="cs"/>
          <w:cs/>
        </w:rPr>
        <w:t>2.2.2 ด้านการบริการของภาควิชา</w:t>
      </w:r>
    </w:p>
    <w:p w14:paraId="70B65AF8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สามารถติดต่อผ่านอาจารย์ผู้รับผิดชอบการฝึกงานหรือฝึกสอนของหลักสูตร หรือที่ภาควิชาครุศาสตร์โยธา</w:t>
      </w:r>
    </w:p>
    <w:p w14:paraId="49CCFBB8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มี โดยภาควิชามีความร่วมมือกับบริษัทเอกชน หน่วยงานรัฐ และสถานศึกษา เช่น บริษัทมิยากาว่าโก</w:t>
      </w:r>
      <w:proofErr w:type="spellStart"/>
      <w:r w:rsidRPr="00E0629B">
        <w:rPr>
          <w:rFonts w:hint="cs"/>
          <w:cs/>
        </w:rPr>
        <w:t>กิ</w:t>
      </w:r>
      <w:proofErr w:type="spellEnd"/>
      <w:r w:rsidRPr="00E0629B">
        <w:rPr>
          <w:rFonts w:hint="cs"/>
          <w:cs/>
        </w:rPr>
        <w:t xml:space="preserve"> ประเทศญี่ปุ่น วิทยาลัยเทคนิคสัตหีบ และบริษัท </w:t>
      </w:r>
      <w:r w:rsidRPr="00E0629B">
        <w:rPr>
          <w:rFonts w:hint="cs"/>
        </w:rPr>
        <w:t>NL Development</w:t>
      </w:r>
    </w:p>
    <w:p w14:paraId="3A857BA4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ควรติดต่ออาจารย์ที่ปรึกษาหรืออาจารย์ผู้รับผิดชอบการฝึกงานและฝึกสอนของภาควิชาครุศาสตร์โยธาโดยตรง</w:t>
      </w:r>
    </w:p>
    <w:p w14:paraId="05C3EF77" w14:textId="77777777" w:rsidR="00D24ECA" w:rsidRPr="00E0629B" w:rsidRDefault="00D24ECA" w:rsidP="00CC128C">
      <w:pPr>
        <w:pStyle w:val="Heading3"/>
      </w:pPr>
      <w:r w:rsidRPr="00E0629B">
        <w:rPr>
          <w:rFonts w:hint="cs"/>
          <w:cs/>
        </w:rPr>
        <w:t>2.2.3 ด้านบริการนักศึกษา</w:t>
      </w:r>
    </w:p>
    <w:p w14:paraId="7054192D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มี โดยนักศึกษาจะได้รับคำแนะนำจากอาจารย์ที่ปรึกษา และมีระบบประเมินผลการเรียนรู้ผ่านแฟ้มสะสมงาน</w:t>
      </w:r>
    </w:p>
    <w:p w14:paraId="219C73D9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มี เช่น ทุนเรียนดี ทุนวิจัย และทุนความร่วมมือกับหน่วยงานภายนอก</w:t>
      </w:r>
    </w:p>
    <w:p w14:paraId="7D939E5A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ได้รับการแนะแนวอาชีพ พร้อมส่งเสริมทักษะวิชาชีพครูควบคู่กับวิศวกรรม เพื่อเพิ่มโอกาสในการประกอบอาชีพ</w:t>
      </w:r>
    </w:p>
    <w:p w14:paraId="18A4DF86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มี เช่น ห้องปฏิบัติการด้านวิศวกรรมโยธา และอุปกรณ์การสอนสมัยใหม่ครบครัน</w:t>
      </w:r>
    </w:p>
    <w:p w14:paraId="35830F11" w14:textId="77777777" w:rsidR="00D24ECA" w:rsidRPr="00E0629B" w:rsidRDefault="00D24ECA" w:rsidP="00CC128C">
      <w:pPr>
        <w:pStyle w:val="Heading3"/>
      </w:pPr>
      <w:r w:rsidRPr="00E0629B">
        <w:rPr>
          <w:rFonts w:hint="cs"/>
          <w:cs/>
        </w:rPr>
        <w:lastRenderedPageBreak/>
        <w:t>2.2.4 ด้านสังคม</w:t>
      </w:r>
    </w:p>
    <w:p w14:paraId="10469093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มี เช่น การประชาสัมพันธ์หลักสูตรในงาน </w:t>
      </w:r>
      <w:r w:rsidRPr="00E0629B">
        <w:rPr>
          <w:rFonts w:hint="cs"/>
        </w:rPr>
        <w:t xml:space="preserve">Open House </w:t>
      </w:r>
      <w:r w:rsidRPr="00E0629B">
        <w:rPr>
          <w:rFonts w:hint="cs"/>
          <w:cs/>
        </w:rPr>
        <w:t>ของคณะ และการแนะแนวอาชีพโดยรุ่นพี่และอาจารย์</w:t>
      </w:r>
    </w:p>
    <w:p w14:paraId="70E92480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มี โดยเน้นแนวทางอาชีพทั้งด้านวิศวกรโยธา และครูสอนวิชาช่าง</w:t>
      </w:r>
    </w:p>
    <w:p w14:paraId="62025189" w14:textId="49BC069D" w:rsidR="005759E8" w:rsidRPr="00E0629B" w:rsidRDefault="00D24ECA" w:rsidP="005759E8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มี เช่น กิจกรรมปฐมนิเทศ รับน้อง กิจกรรมสัมพันธ์ภาควิชา รวมถึงกิจกรรมเสริมหลักสูตรในรายวิชาศึกษาทั่วไป</w:t>
      </w:r>
    </w:p>
    <w:p w14:paraId="220217B5" w14:textId="77777777" w:rsidR="00D24ECA" w:rsidRPr="00E0629B" w:rsidRDefault="00D24ECA" w:rsidP="00702FE2">
      <w:pPr>
        <w:pStyle w:val="Heading3"/>
        <w:ind w:left="1418" w:hanging="992"/>
      </w:pPr>
      <w:r w:rsidRPr="00E0629B">
        <w:rPr>
          <w:rFonts w:hint="cs"/>
          <w:cs/>
        </w:rPr>
        <w:t xml:space="preserve">2.1.5 ด้านรายวิชา </w:t>
      </w:r>
    </w:p>
    <w:p w14:paraId="41E40916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การเรียนรู้ด้านการเป็นผู้ประกอบการเชิงนวัตกรรม การสร้างแนวคิดธุรกิจ การคิดเชิงสร้างสรรค์ และการพัฒนาทักษะที่เกี่ยวข้องกับการประกอบธุรกิจนวัตกรรม</w:t>
      </w:r>
    </w:p>
    <w:p w14:paraId="796524AB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ความรู้พื้นฐานเกี่ยวกับการถ่ายภาพ เทคนิคการใช้กล้อง องค์ประกอบภาพ แสง เงา และการประยุกต์ใช้การถ่ายภาพในงานวิชาชีพ</w:t>
      </w:r>
    </w:p>
    <w:p w14:paraId="7E59D5C3" w14:textId="77777777" w:rsidR="00D24ECA" w:rsidRPr="00E0629B" w:rsidRDefault="00D24ECA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ชนิด สมบัติ และพฤติกรรมของวัสดุวิศวกรรม เช่น โลหะ เซรา</w:t>
      </w:r>
      <w:proofErr w:type="spellStart"/>
      <w:r w:rsidRPr="00E0629B">
        <w:rPr>
          <w:rFonts w:hint="cs"/>
          <w:cs/>
        </w:rPr>
        <w:t>มิก</w:t>
      </w:r>
      <w:proofErr w:type="spellEnd"/>
      <w:r w:rsidRPr="00E0629B">
        <w:rPr>
          <w:rFonts w:hint="cs"/>
          <w:cs/>
        </w:rPr>
        <w:t xml:space="preserve"> พอลิเมอร์ คอนกรีต และวัสดุผสม ตลอดจนการประยุกต์ใช้งานในงานวิศวกรรมโยธา</w:t>
      </w:r>
    </w:p>
    <w:p w14:paraId="17B27497" w14:textId="564A7BDC" w:rsidR="00D24ECA" w:rsidRPr="00E0629B" w:rsidRDefault="00D24ECA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หลักการและวิธีการสำรวจเส้นทาง การวัด การบันทึกข้อมูล และการนำมาประยุกต์ใช้ในการออกแบบงานทางวิศวกรรม</w:t>
      </w:r>
    </w:p>
    <w:p w14:paraId="6812C010" w14:textId="77777777" w:rsidR="00D24ECA" w:rsidRPr="00E0629B" w:rsidRDefault="00D24ECA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หลักการและวิธีการปรับปรุงคุณภาพดิน เทคนิคการทำให้ดินมีความแข็งแรงและเสถียรภาพมากขึ้น เพื่อนำไปใช้ในงานวิศวกรรมปฐพีและงานก่อสร้าง</w:t>
      </w:r>
    </w:p>
    <w:p w14:paraId="49051423" w14:textId="77777777" w:rsidR="00D24ECA" w:rsidRPr="00E0629B" w:rsidRDefault="00D24ECA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การประยุกต์ใช้หลักการวิจัยดำเนินงาน (</w:t>
      </w:r>
      <w:r w:rsidRPr="00E0629B">
        <w:rPr>
          <w:rFonts w:hint="cs"/>
        </w:rPr>
        <w:t xml:space="preserve">Operations Research) </w:t>
      </w:r>
      <w:r w:rsidRPr="00E0629B">
        <w:rPr>
          <w:rFonts w:hint="cs"/>
          <w:cs/>
        </w:rPr>
        <w:t>เพื่อการวางแผน ควบคุม และบริหารโครงการก่อสร้างอย่างมีประสิทธิภาพ</w:t>
      </w:r>
    </w:p>
    <w:p w14:paraId="6A75F8B6" w14:textId="77777777" w:rsidR="00D24ECA" w:rsidRPr="00E0629B" w:rsidRDefault="00D24ECA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พื้นฐานการใช้คอมพิวเตอร์ การเขียนโปรแกรมเบื้องต้น การวิเคราะห์ปัญหา การออกแบบอัลกอริทึม และการพัฒนาโปรแกรมเพื่อแก้ปัญหางานวิศวกรรมและการศึกษา</w:t>
      </w:r>
    </w:p>
    <w:p w14:paraId="29E775D2" w14:textId="77777777" w:rsidR="00D24ECA" w:rsidRPr="00E0629B" w:rsidRDefault="00D24ECA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สมบัติทางกายภาพและทางกลของวัสดุวิศวกรรม วิธีการทดสอบ และการเลือกใช้วัสดุที่เหมาะสมกับงานวิศวกรรม</w:t>
      </w:r>
    </w:p>
    <w:p w14:paraId="2857A336" w14:textId="77777777" w:rsidR="00D24ECA" w:rsidRPr="00E0629B" w:rsidRDefault="00D24ECA" w:rsidP="00702FE2">
      <w:pPr>
        <w:tabs>
          <w:tab w:val="left" w:pos="2410"/>
        </w:tabs>
        <w:spacing w:after="240"/>
        <w:ind w:left="993" w:firstLine="0"/>
        <w:rPr>
          <w:b/>
          <w:bCs/>
        </w:rPr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แนวคิดและหลักการวิชาชีพครู บทบาทหน้าที่และความรับผิดชอบของครู จรรยาบรรณ และการพัฒนาตนเองในสายวิชาชีพครู</w:t>
      </w:r>
    </w:p>
    <w:p w14:paraId="1A06F444" w14:textId="77777777" w:rsidR="00D24ECA" w:rsidRPr="00E0629B" w:rsidRDefault="00D24ECA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lastRenderedPageBreak/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หลักการและทฤษฎีทางจิตวิทยาที่เกี่ยวข้องกับการเรียนรู้ การพัฒนาผู้เรียน ความแตกต่างระหว่างบุคคล และการประยุกต์ใช้ในงานการสอน</w:t>
      </w:r>
    </w:p>
    <w:p w14:paraId="63400A11" w14:textId="77777777" w:rsidR="00D24ECA" w:rsidRPr="00E0629B" w:rsidRDefault="00D24ECA" w:rsidP="00702FE2">
      <w:pPr>
        <w:tabs>
          <w:tab w:val="left" w:pos="2410"/>
        </w:tabs>
        <w:spacing w:after="240"/>
        <w:ind w:left="993" w:firstLine="0"/>
        <w:rPr>
          <w:b/>
          <w:bCs/>
        </w:rPr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แนวคิดและทฤษฎีจริยธรรม จรรยาบรรณแห่งวิชาชีพ ความซื่อสัตย์สุจริต ความรับผิดชอบของผู้ประกอบวิชาชีพ การแก้ไขผลประโยชน์ทับซ้อน และจริยธรรมในการทำงาน</w:t>
      </w:r>
    </w:p>
    <w:p w14:paraId="4398FC66" w14:textId="409E9CCF" w:rsidR="00D24ECA" w:rsidRPr="00E0629B" w:rsidRDefault="00D24ECA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หลักการ แนวคิด และระเบียบวิธีวิจัยทางการศึกษา จรรยาบรรณนักวิจัย การทำวิจัยเพื่อแก้ปัญหาและพัฒนาผู้เรียน การใช้สถิติและซอฟต์แวร์ในการวิเคราะห์ข้อมูล และการเขียนรายงานวิจัย</w:t>
      </w:r>
    </w:p>
    <w:p w14:paraId="3E102F4B" w14:textId="77777777" w:rsidR="00D24ECA" w:rsidRPr="00E0629B" w:rsidRDefault="00D24ECA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ปรัชญา แนวคิดและทฤษฎีทางการศึกษา การเปลี่ยนแปลงบริบทสังคม ปรัชญาเศรษฐกิจพอเพียง หลักสูตรฐานสมรรถนะ การวิเคราะห์และพัฒนาหลักสูตรอาชีวศึกษา และการประเมินเพื่อนำไปปรับปรุง</w:t>
      </w:r>
    </w:p>
    <w:p w14:paraId="5F456207" w14:textId="77777777" w:rsidR="00D24ECA" w:rsidRPr="00E0629B" w:rsidRDefault="00D24ECA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หลักการออกแบบโครงสร้างไม้และโครงสร้างเหล็ก การคำนวณและการเลือกใช้วัสดุ การเขียนแบบรายละเอียดโครงสร้าง และการประยุกต์ใช้มาตรฐานงานออกแบบ</w:t>
      </w:r>
    </w:p>
    <w:p w14:paraId="0CFB030C" w14:textId="77777777" w:rsidR="00D24ECA" w:rsidRPr="00E0629B" w:rsidRDefault="00D24ECA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องค์ประกอบและการทำงานของคอมพิวเตอร์ การปฏิสัมพันธ์ระหว่างฮาร์ดแวร์และซอฟต์แวร์ การเขียนโปรแกรมเบื้องต้นด้วยภาษาระดับสูง การสร้างและเรียกใช้ฟังก์ชัน การจัดการข้อมูล และการแก้ไขข้อผิดพลาด</w:t>
      </w:r>
    </w:p>
    <w:p w14:paraId="2EA94725" w14:textId="77777777" w:rsidR="00D24ECA" w:rsidRPr="00E0629B" w:rsidRDefault="00D24ECA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จริยธรรมสัมพันธ์ มิติของจริยธรรม ทฤษฎีจริยธรรม จรรยาบรรณของผู้ประกอบการ ความรับผิดชอบต่อองค์กร จรรยาบรรณวิศวกรรม และสิ่งแวดล้อมการทำงาน</w:t>
      </w:r>
    </w:p>
    <w:p w14:paraId="0C766347" w14:textId="77777777" w:rsidR="00D24ECA" w:rsidRPr="00E0629B" w:rsidRDefault="00D24ECA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แนวคิดปรัชญาการศึกษา ปรัชญาเศรษฐกิจพอเพียงในงานการศึกษา การจัดการศึกษาเพื่อความยั่งยืน การวิเคราะห์และจัดทำหลักสูตรอาชีวศึกษา การใช้และการประเมินหลักสูตร</w:t>
      </w:r>
    </w:p>
    <w:p w14:paraId="3420EF14" w14:textId="77777777" w:rsidR="00D24ECA" w:rsidRPr="00E0629B" w:rsidRDefault="00D24ECA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จิตวิทยาพัฒนาการของมนุษย์ ความแตกต่างระหว่างบุคคล การเรียนรู้และการถ่ายโอนความรู้ จิตวิทยาการแนะแนว การให้คำปรึกษา และการใช้จิตวิทยาเพื่อพัฒนาศักยภาพผู้เรียน</w:t>
      </w:r>
    </w:p>
    <w:p w14:paraId="7F221DC4" w14:textId="2D003C6D" w:rsidR="00D24ECA" w:rsidRPr="00E0629B" w:rsidRDefault="00D24ECA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หลักการและแนวคิดเกี่ยวกับหลักสูตรอาชีวศึกษา กระบวนการเรียนการสอนอาชีวศึกษา การจัดทำแผนการเรียนรู้ การบูรณาการความรู้ การประเมินความก้าวหน้าของผู้เรียน และการใช้เทคโนโลยีดิจิทัล</w:t>
      </w:r>
    </w:p>
    <w:p w14:paraId="73C079D2" w14:textId="77777777" w:rsidR="00D24ECA" w:rsidRPr="00E0629B" w:rsidRDefault="00D24ECA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หลักการและระเบียบวิธีวิจัยทางการศึกษา การวิจัยเพื่อแก้ปัญหาและพัฒนาผู้เรียน การออกแบบโครงการวิจัย การเลือกใช้เครื่องมือและสถิติ การใช้ซอฟต์แวร์วิเคราะห์ข้อมูล และการเขียนรายงานวิจัย</w:t>
      </w:r>
    </w:p>
    <w:p w14:paraId="2136F163" w14:textId="77777777" w:rsidR="00D24ECA" w:rsidRPr="00E0629B" w:rsidRDefault="00D24ECA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lastRenderedPageBreak/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หลักการ แนวคิด และแนวปฏิบัติในการวัดและประเมินผลการเรียนรู้ การสร้างเครื่องมือวัดผล การใช้สถิติเบื้องต้น การประเมินผลการเรียนรู้โดยใช้เทคโนโลยีดิจิทัล และการนำผลการประเมินไปใช้พัฒนาผู้เรียน</w:t>
      </w:r>
    </w:p>
    <w:p w14:paraId="12F816BE" w14:textId="77777777" w:rsidR="00D24ECA" w:rsidRPr="00E0629B" w:rsidRDefault="00D24ECA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มาตรฐานการเขียนแบบ การเขียนภาพด้วยมือเปล่า การฉายภาพเรขาคณิต การกำหนดขนาด ภาพสามมิติ ภาพตัด ภาพคลี่ และการเขียนแบบด้วยคอมพิวเตอร์เบื้องต้น</w:t>
      </w:r>
    </w:p>
    <w:p w14:paraId="4C915779" w14:textId="77777777" w:rsidR="00D24ECA" w:rsidRPr="00E0629B" w:rsidRDefault="00D24ECA" w:rsidP="00702FE2">
      <w:pPr>
        <w:tabs>
          <w:tab w:val="left" w:pos="2410"/>
        </w:tabs>
        <w:spacing w:after="240"/>
        <w:ind w:left="993" w:firstLine="0"/>
        <w:rPr>
          <w:b/>
          <w:bCs/>
        </w:rPr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โลหะและโลหะวิทยา โครงสร้างจุลภาคและ</w:t>
      </w:r>
      <w:proofErr w:type="spellStart"/>
      <w:r w:rsidRPr="00E0629B">
        <w:rPr>
          <w:rFonts w:hint="cs"/>
          <w:cs/>
        </w:rPr>
        <w:t>มห</w:t>
      </w:r>
      <w:proofErr w:type="spellEnd"/>
      <w:r w:rsidRPr="00E0629B">
        <w:rPr>
          <w:rFonts w:hint="cs"/>
          <w:cs/>
        </w:rPr>
        <w:t>ภาค การผลิตเหล็กและเหล็กกล้า สมบัติของโลหะและวัสดุที่ไม่ใช่โลหะ เช่น พอลิเมอร์ เซรา</w:t>
      </w:r>
      <w:proofErr w:type="spellStart"/>
      <w:r w:rsidRPr="00E0629B">
        <w:rPr>
          <w:rFonts w:hint="cs"/>
          <w:cs/>
        </w:rPr>
        <w:t>มิก</w:t>
      </w:r>
      <w:proofErr w:type="spellEnd"/>
      <w:r w:rsidRPr="00E0629B">
        <w:rPr>
          <w:rFonts w:hint="cs"/>
          <w:cs/>
        </w:rPr>
        <w:t xml:space="preserve"> วัสดุผสม คอนกรีต </w:t>
      </w:r>
      <w:proofErr w:type="spellStart"/>
      <w:r w:rsidRPr="00E0629B">
        <w:rPr>
          <w:rFonts w:hint="cs"/>
          <w:cs/>
        </w:rPr>
        <w:t>แอสฟัลต์</w:t>
      </w:r>
      <w:proofErr w:type="spellEnd"/>
      <w:r w:rsidRPr="00E0629B">
        <w:rPr>
          <w:rFonts w:hint="cs"/>
          <w:cs/>
        </w:rPr>
        <w:t xml:space="preserve"> และไม้ รวมถึงการทดสอบวัสดุทั้งแบบทำลายและไม่ทำลาย</w:t>
      </w:r>
    </w:p>
    <w:p w14:paraId="2535AE95" w14:textId="77777777" w:rsidR="00D24ECA" w:rsidRPr="00E0629B" w:rsidRDefault="00D24ECA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สมบัติของของไหล ของไหลสถิต พลังงานและโมเมน</w:t>
      </w:r>
      <w:proofErr w:type="spellStart"/>
      <w:r w:rsidRPr="00E0629B">
        <w:rPr>
          <w:rFonts w:hint="cs"/>
          <w:cs/>
        </w:rPr>
        <w:t>ตัม</w:t>
      </w:r>
      <w:proofErr w:type="spellEnd"/>
      <w:r w:rsidRPr="00E0629B">
        <w:rPr>
          <w:rFonts w:hint="cs"/>
          <w:cs/>
        </w:rPr>
        <w:t xml:space="preserve"> การไหลในท่อ การไหลในทางน้ำเปิด การไหลของของไหลจริง การวิเคราะห์มิติและความเหมือน และการวัดอัตราการไหล</w:t>
      </w:r>
    </w:p>
    <w:p w14:paraId="63D5CD57" w14:textId="77777777" w:rsidR="00D24ECA" w:rsidRPr="00E0629B" w:rsidRDefault="00D24ECA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การปฏิบัติการสำรวจจริงในสนาม ฝึกการวางแผนงาน การเก็บข้อมูล การทำระดับตามยาวและตามขวาง การทำเส้นชั้นความสูง การทำวงรอบ และการเขียนแผนที่ภูมิประเทศ</w:t>
      </w:r>
    </w:p>
    <w:p w14:paraId="25291BD2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การออกแบบโครงสร้างไม้และเหล็ก การคำนวณองค์อาคารรับแรงดึง แรงอัด แรงดัด การต่อแบบต่าง ๆ การเขียนแบบรายละเอียด การออกแบบโครงสร้างเหล็กภายใต้แรงลมและแผ่นดินไหว</w:t>
      </w:r>
    </w:p>
    <w:p w14:paraId="2A567D69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หลักการออกแบบโครงสร้างคอนกรีตเสริมเหล็กด้วยวิธีหน่วยแรงใช้งานและวิธีกำลัง การออกแบบคาน แผ่นพื้น บันได เสา ฐานราก และกำแพงกันดิน รวมถึงการออกแบบภายใต้แรงลมและแผ่นดินไหว</w:t>
      </w:r>
    </w:p>
    <w:p w14:paraId="632672DF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หลักการไฟไน</w:t>
      </w:r>
      <w:proofErr w:type="spellStart"/>
      <w:r w:rsidRPr="00E0629B">
        <w:rPr>
          <w:rFonts w:hint="cs"/>
          <w:cs/>
        </w:rPr>
        <w:t>ต์</w:t>
      </w:r>
      <w:proofErr w:type="spellEnd"/>
      <w:r w:rsidRPr="00E0629B">
        <w:rPr>
          <w:rFonts w:hint="cs"/>
          <w:cs/>
        </w:rPr>
        <w:t>เอลิเมน</w:t>
      </w:r>
      <w:proofErr w:type="spellStart"/>
      <w:r w:rsidRPr="00E0629B">
        <w:rPr>
          <w:rFonts w:hint="cs"/>
          <w:cs/>
        </w:rPr>
        <w:t>ต์</w:t>
      </w:r>
      <w:proofErr w:type="spellEnd"/>
      <w:r w:rsidRPr="00E0629B">
        <w:rPr>
          <w:rFonts w:hint="cs"/>
          <w:cs/>
        </w:rPr>
        <w:t xml:space="preserve"> การวิเคราะห์โครงข้อหมุนและโครงข้อแข็ง การหาความเค้นและความเครียด การประยุกต์ใช้วิธีไฟไน</w:t>
      </w:r>
      <w:proofErr w:type="spellStart"/>
      <w:r w:rsidRPr="00E0629B">
        <w:rPr>
          <w:rFonts w:hint="cs"/>
          <w:cs/>
        </w:rPr>
        <w:t>ต์</w:t>
      </w:r>
      <w:proofErr w:type="spellEnd"/>
      <w:r w:rsidRPr="00E0629B">
        <w:rPr>
          <w:rFonts w:hint="cs"/>
          <w:cs/>
        </w:rPr>
        <w:t>เอลิเมน</w:t>
      </w:r>
      <w:proofErr w:type="spellStart"/>
      <w:r w:rsidRPr="00E0629B">
        <w:rPr>
          <w:rFonts w:hint="cs"/>
          <w:cs/>
        </w:rPr>
        <w:t>ต์</w:t>
      </w:r>
      <w:proofErr w:type="spellEnd"/>
      <w:r w:rsidRPr="00E0629B">
        <w:rPr>
          <w:rFonts w:hint="cs"/>
          <w:cs/>
        </w:rPr>
        <w:t>กับคอมพิวเตอร์ และโครงงานวิเคราะห์โครงสร้าง</w:t>
      </w:r>
    </w:p>
    <w:p w14:paraId="0753B377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องค์ประกอบอาคาร ระบบโครงสร้างอาคาร การออกแบบอาคารสูงภายใต้แรงลมและแผ่นดินไหว การออกแบบฐานรากอาคารสูง และการประยุกต์ใช้หลักการทางสถาปัตยกรรมและวิศวกรรมร่วมกัน</w:t>
      </w:r>
    </w:p>
    <w:p w14:paraId="6F496A0F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สมบัติของวัสดุผสมคอนกรีต การออกแบบส่วนผสมคอนกรีต สมบัติของคอนกรีตสดและคอนกรีตแข็งตัว สมบัติของวัสดุก่อสร้างอื่น ๆ เช่น โลหะ ไม้ และยาง รวมถึงการทดสอบสมบัติทางกลของวัสดุ</w:t>
      </w:r>
    </w:p>
    <w:p w14:paraId="544FD0F1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การทดสอบสมบัติของดินในห้องปฏิบัติการ เช่น ขีดจำกัดแอตเทอร์</w:t>
      </w:r>
      <w:proofErr w:type="spellStart"/>
      <w:r w:rsidRPr="00E0629B">
        <w:rPr>
          <w:rFonts w:hint="cs"/>
          <w:cs/>
        </w:rPr>
        <w:t>เบิร์ก</w:t>
      </w:r>
      <w:proofErr w:type="spellEnd"/>
      <w:r w:rsidRPr="00E0629B">
        <w:rPr>
          <w:rFonts w:hint="cs"/>
          <w:cs/>
        </w:rPr>
        <w:t xml:space="preserve"> ความถ่วงจำเพาะ การวิเคราะห์ขนาดเม็ดดิน ความซึมน้ำ กำลังรับแรงเฉือน การบดอัดดิน การทดสอบความหนาแน่นในสนาม และการรายงานผลการทดลอง</w:t>
      </w:r>
    </w:p>
    <w:p w14:paraId="7D2CB602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lastRenderedPageBreak/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วิธีการปรับปรุงคุณภาพดิน เช่น การบดอัดดิน การระบายน้ำแนวดิ่ง การอัดน้ำปูน เสาเข็มขนาดเล็ก สมอดิน การเสริมโครงสร้างดิน การใช้สารผสมเพิ่ม และการระบายน้ำออกจากดิน</w:t>
      </w:r>
    </w:p>
    <w:p w14:paraId="44156EA6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พื้นฐานการขนส่งและการออกแบบระบบคมนาคม การออกแบบทางหลวง การจราจรเบื้องต้น การออกแบบเรขาคณิตถนน ผิวทางลาดยางและคอนกรีต การระบายน้ำ การก่อสร้างและบำรุงรักษาทาง</w:t>
      </w:r>
    </w:p>
    <w:p w14:paraId="602C7B32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เทคนิคการออกแบบผิวทาง การประเมินและบำรุงรักษาถนน การจำแนกความเสียหายของผิวทาง การรี</w:t>
      </w:r>
      <w:proofErr w:type="spellStart"/>
      <w:r w:rsidRPr="00E0629B">
        <w:rPr>
          <w:rFonts w:hint="cs"/>
          <w:cs/>
        </w:rPr>
        <w:t>ไซเคิล</w:t>
      </w:r>
      <w:proofErr w:type="spellEnd"/>
      <w:r w:rsidRPr="00E0629B">
        <w:rPr>
          <w:rFonts w:hint="cs"/>
          <w:cs/>
        </w:rPr>
        <w:t>วัสดุ การทำผิวใหม่ และการจัดการผิวทางถนน</w:t>
      </w:r>
    </w:p>
    <w:p w14:paraId="2DCEF61B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  <w:rPr>
          <w:b/>
          <w:bCs/>
        </w:rPr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ทฤษฎีและขั้นตอนการวางแผนขนส่ง การวิเคราะห์และออกแบบการวางแผนขนส่งในเขตเมืองและนอกเมือง แบบจำลองทางคณิตศาสตร์ บทบาทของการใช้ที่ดิน และผลกระทบต่อชุมชนและสิ่งแวดล้อม</w:t>
      </w:r>
    </w:p>
    <w:p w14:paraId="3A0B9916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การไหลในทางน้ำเปิด ระบบท่อและเครือข่าย การกระแทกของน้ำ การเคลื่อนที่ของตะกอน เขื่อน อาคารควบคุมน้ำ เครื่องสูบน้ำ กังหันน้ำ แบบจำลองทางชลศาสตร์ และการระบายน้ำ</w:t>
      </w:r>
    </w:p>
    <w:p w14:paraId="77498414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หลักการของการไหลในทางน้ำเปิด สมการพลังงานและโมเมน</w:t>
      </w:r>
      <w:proofErr w:type="spellStart"/>
      <w:r w:rsidRPr="00E0629B">
        <w:rPr>
          <w:rFonts w:hint="cs"/>
          <w:cs/>
        </w:rPr>
        <w:t>ตัม</w:t>
      </w:r>
      <w:proofErr w:type="spellEnd"/>
      <w:r w:rsidRPr="00E0629B">
        <w:rPr>
          <w:rFonts w:hint="cs"/>
          <w:cs/>
        </w:rPr>
        <w:t xml:space="preserve"> การไหลแบบวิกฤต สม่ำเสมอ ไม่สม่ำเสมอ และคงตัว การคำนวณการไหล การจำลองการไหล และการออกแบบโครงสร้างควบคุมน้ำ</w:t>
      </w:r>
    </w:p>
    <w:p w14:paraId="4962BBEC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หลักการและชนิดของงานชลประทาน ส่วนประกอบอาคารชลประทาน ความสัมพันธ์ระหว่างดิน น้ำ และพืช ความต้องการน้ำของพืช ระบบการส่งและระบายน้ำ และการบำรุงรักษาอาคารชลประทาน</w:t>
      </w:r>
    </w:p>
    <w:p w14:paraId="60280E47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 xml:space="preserve">คำตอบ </w:t>
      </w:r>
      <w:r w:rsidRPr="00E0629B">
        <w:rPr>
          <w:rFonts w:hint="cs"/>
          <w:cs/>
        </w:rPr>
        <w:t>การใช้โปรแกรมคอมพิวเตอร์ในการวิเคราะห์ทางด้านอุทกวิทยา ชลศาสตร์ และการจัดการแหล่งน้ำ การจำลองและการเพิ่มประสิทธิภาพระบบแหล่งน้ำ และการประยุกต์ใช้ในการออกแบบงานวิศวกรรมน้ำ</w:t>
      </w:r>
    </w:p>
    <w:p w14:paraId="6F6F70D2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ระบบและกระบวนการก่อสร้างเบื้องต้น การจัดการองค์กรก่อสร้าง การวางแผนงานและโครงการ การใช้ </w:t>
      </w:r>
      <w:r w:rsidRPr="00E0629B">
        <w:rPr>
          <w:rFonts w:hint="cs"/>
        </w:rPr>
        <w:t xml:space="preserve">PERT </w:t>
      </w:r>
      <w:r w:rsidRPr="00E0629B">
        <w:rPr>
          <w:rFonts w:hint="cs"/>
          <w:cs/>
        </w:rPr>
        <w:t xml:space="preserve">และ </w:t>
      </w:r>
      <w:r w:rsidRPr="00E0629B">
        <w:rPr>
          <w:rFonts w:hint="cs"/>
        </w:rPr>
        <w:t xml:space="preserve">CPM </w:t>
      </w:r>
      <w:r w:rsidRPr="00E0629B">
        <w:rPr>
          <w:rFonts w:hint="cs"/>
          <w:cs/>
        </w:rPr>
        <w:t>การจัดการทรัพยากร การควบคุมความปลอดภัย คุณภาพงาน และการจัดการขยะจากการก่อสร้าง</w:t>
      </w:r>
    </w:p>
    <w:p w14:paraId="729E2DBD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แนวคิดเศรษฐศาสตร์วิศวกรรม มูลค่าของเงินตามเวลา การวิเคราะห์มูลค่าและการตัดสินใจ อัตราตอบแทน ต้นทุนตลอดอายุโครงการ การวิเคราะห์จุดคุ้มทุน ความเสี่ยงจากเงินเฟ้อและค่าเสื่อมราคา การประเมินทางเศรษฐศาสตร์ และการประยุกต์ใช้ในโครงการก่อสร้าง</w:t>
      </w:r>
    </w:p>
    <w:p w14:paraId="319910D1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การวางกลยุทธ์ในการประมาณราคาและควบคุมต้นทุน การจัดทำเอกสารประมูลงาน การเขียนข้อกำหนดและสัญญา การประมาณราคาค่าวัสดุ ค่าแรง เครื่องจักร และการใช้เทคนิคการวิเคราะห์ต้นทุน</w:t>
      </w:r>
    </w:p>
    <w:p w14:paraId="659A1928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lastRenderedPageBreak/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การพัฒนาเทคโนโลยีการก่อสร้าง เทคนิคเฉพาะในการบริหารงานก่อสร้าง การเลือกวัสดุ การจัดการงานฐานราก งานโครงสร้างเหล็ก ไม้ และคอนกรีต ระบบน้ำ อากาศ และพลังงาน</w:t>
      </w:r>
    </w:p>
    <w:p w14:paraId="63174CED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สารและการวัด อะตอม โมเลกุล พันธะเคมี ตารางธาตุ แก๊ส ของเหลว ของแข็ง สารละลาย อุณหพลศาสตร์เคมี จลนพลศาสตร์ สมดุลเคมี สมดุลไอออน และเคมีไฟฟ้า</w:t>
      </w:r>
    </w:p>
    <w:p w14:paraId="5D975067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การทดลองที่เกี่ยวข้องกับเนื้อหาในรายวิชาเคมีสำหรับวิศวกร เพื่อสนับสนุนทฤษฎีและการประยุกต์ในทางปฏิบัติ</w:t>
      </w:r>
    </w:p>
    <w:p w14:paraId="5CF053A4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ความรู้พื้นฐานทางสถิติ การใช้สถิติเชิงพรรณนา ความน่าจะเป็น การแจกแจง การทดสอบสมมติฐาน การวิเคราะห์ความแปรปรวน การทดสอบไคสแควร์ การวิเคราะห์การถดถอย และการตีความผลทางสถิติ</w:t>
      </w:r>
    </w:p>
    <w:p w14:paraId="154DA70F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ทักษะภาษาอังกฤษเพื่อการทำงาน การสมัครงาน การสัมภาษณ์ การเขียนอีเมล การโทรศัพท์ การประชุม การอธิบายสินค้าและบริการ การเจรจาต่อรอง และการเดินทางเพื่อธุรกิจ</w:t>
      </w:r>
    </w:p>
    <w:p w14:paraId="3DA6972F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พีชคณิตเชิงเส้น คำตอบของสมการเชิงเส้น สมการเชิงอนุพันธ์อันดับหนึ่งและสอง การแปลงฟูเรี</w:t>
      </w:r>
      <w:proofErr w:type="spellStart"/>
      <w:r w:rsidRPr="00E0629B">
        <w:rPr>
          <w:rFonts w:hint="cs"/>
          <w:cs/>
        </w:rPr>
        <w:t>ยร์</w:t>
      </w:r>
      <w:proofErr w:type="spellEnd"/>
      <w:r w:rsidRPr="00E0629B">
        <w:rPr>
          <w:rFonts w:hint="cs"/>
          <w:cs/>
        </w:rPr>
        <w:t>และลาปลาซ แคลคูลัสเวกเตอร์ วิธีเชิงตัวเลขสำหรับการแก้สมการ และการประยุกต์ใช้ในวิศวกรรมโยธา</w:t>
      </w:r>
    </w:p>
    <w:p w14:paraId="7BEC26B0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มาตรฐานการเขียนแบบ การเขียนภาพด้วยมือเปล่า การฉายภาพเรขาคณิต การกำหนดขนาด ภาพสามมิติ ภาพตัด และการเขียนแบบด้วยคอมพิวเตอร์เบื้องต้น</w:t>
      </w:r>
    </w:p>
    <w:p w14:paraId="4DC6A276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การออกแบบองค์อาคารไม้และเหล็ก การคำนวณแรงดึง แรงอัด แรงดัด การเขียนแบบรายละเอียด การออกแบบโครงสร้างภายใต้แรงลมและแผ่นดินไหว และการประยุกต์ใช้มาตรฐานงานออกแบบ</w:t>
      </w:r>
    </w:p>
    <w:p w14:paraId="5E8E6634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หลักการสำรวจเส้นทาง การกำหนดแนวเส้นทาง การออกแบบโค้งราบและโค้งดิ่ง การวางแนวเส้นทาง งานดิน และการสำรวจเพื่อการก่อสร้างถนน</w:t>
      </w:r>
    </w:p>
    <w:p w14:paraId="0045047C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หลักการไฟไน</w:t>
      </w:r>
      <w:proofErr w:type="spellStart"/>
      <w:r w:rsidRPr="00E0629B">
        <w:rPr>
          <w:rFonts w:hint="cs"/>
          <w:cs/>
        </w:rPr>
        <w:t>ต์</w:t>
      </w:r>
      <w:proofErr w:type="spellEnd"/>
      <w:r w:rsidRPr="00E0629B">
        <w:rPr>
          <w:rFonts w:hint="cs"/>
          <w:cs/>
        </w:rPr>
        <w:t>เอลิเมน</w:t>
      </w:r>
      <w:proofErr w:type="spellStart"/>
      <w:r w:rsidRPr="00E0629B">
        <w:rPr>
          <w:rFonts w:hint="cs"/>
          <w:cs/>
        </w:rPr>
        <w:t>ต์</w:t>
      </w:r>
      <w:proofErr w:type="spellEnd"/>
      <w:r w:rsidRPr="00E0629B">
        <w:rPr>
          <w:rFonts w:hint="cs"/>
          <w:cs/>
        </w:rPr>
        <w:t xml:space="preserve"> สมการไฟไน</w:t>
      </w:r>
      <w:proofErr w:type="spellStart"/>
      <w:r w:rsidRPr="00E0629B">
        <w:rPr>
          <w:rFonts w:hint="cs"/>
          <w:cs/>
        </w:rPr>
        <w:t>ต์</w:t>
      </w:r>
      <w:proofErr w:type="spellEnd"/>
      <w:r w:rsidRPr="00E0629B">
        <w:rPr>
          <w:rFonts w:hint="cs"/>
          <w:cs/>
        </w:rPr>
        <w:t>เอลิเมน</w:t>
      </w:r>
      <w:proofErr w:type="spellStart"/>
      <w:r w:rsidRPr="00E0629B">
        <w:rPr>
          <w:rFonts w:hint="cs"/>
          <w:cs/>
        </w:rPr>
        <w:t>ต์</w:t>
      </w:r>
      <w:proofErr w:type="spellEnd"/>
      <w:r w:rsidRPr="00E0629B">
        <w:rPr>
          <w:rFonts w:hint="cs"/>
          <w:cs/>
        </w:rPr>
        <w:t xml:space="preserve"> การวิเคราะห์โครงข้อหมุนและโครงข้อแข็ง ความเค้นและความเครียดในระนาบ การประยุกต์ใช้วิธีไฟไน</w:t>
      </w:r>
      <w:proofErr w:type="spellStart"/>
      <w:r w:rsidRPr="00E0629B">
        <w:rPr>
          <w:rFonts w:hint="cs"/>
          <w:cs/>
        </w:rPr>
        <w:t>ต์</w:t>
      </w:r>
      <w:proofErr w:type="spellEnd"/>
      <w:r w:rsidRPr="00E0629B">
        <w:rPr>
          <w:rFonts w:hint="cs"/>
          <w:cs/>
        </w:rPr>
        <w:t>เอลิเมน</w:t>
      </w:r>
      <w:proofErr w:type="spellStart"/>
      <w:r w:rsidRPr="00E0629B">
        <w:rPr>
          <w:rFonts w:hint="cs"/>
          <w:cs/>
        </w:rPr>
        <w:t>ต์</w:t>
      </w:r>
      <w:proofErr w:type="spellEnd"/>
      <w:r w:rsidRPr="00E0629B">
        <w:rPr>
          <w:rFonts w:hint="cs"/>
          <w:cs/>
        </w:rPr>
        <w:t>ด้วยคอมพิวเตอร์</w:t>
      </w:r>
    </w:p>
    <w:p w14:paraId="1E99DD39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เทคนิคการออกแบบและการก่อสร้างผิวทาง การประเมินและบำรุงรักษาถนน การจำแนกความเสียหายของผิวทาง การรี</w:t>
      </w:r>
      <w:proofErr w:type="spellStart"/>
      <w:r w:rsidRPr="00E0629B">
        <w:rPr>
          <w:rFonts w:hint="cs"/>
          <w:cs/>
        </w:rPr>
        <w:t>ไซเคิล</w:t>
      </w:r>
      <w:proofErr w:type="spellEnd"/>
      <w:r w:rsidRPr="00E0629B">
        <w:rPr>
          <w:rFonts w:hint="cs"/>
          <w:cs/>
        </w:rPr>
        <w:t>วัสดุ การทำผิวใหม่ และการจัดการผิวทาง</w:t>
      </w:r>
    </w:p>
    <w:p w14:paraId="205F49CE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lastRenderedPageBreak/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การกำเนิดและลักษณะของแหล่งน้ำใต้ดิน กฎของ</w:t>
      </w:r>
      <w:proofErr w:type="spellStart"/>
      <w:r w:rsidRPr="00E0629B">
        <w:rPr>
          <w:rFonts w:hint="cs"/>
          <w:cs/>
        </w:rPr>
        <w:t>ดาร์ซี</w:t>
      </w:r>
      <w:proofErr w:type="spellEnd"/>
      <w:r w:rsidRPr="00E0629B">
        <w:rPr>
          <w:rFonts w:hint="cs"/>
          <w:cs/>
        </w:rPr>
        <w:t xml:space="preserve"> การเคลื่อนที่ของน้ำใต้ดิน การทดสอบและสำรวจ การออกแบบและก่อสร้างบ่อน้ำบาดาล ปริมาณน้ำทดแทน คุณภาพน้ำใต้ดิน และการจัดการทรัพยากรน้ำใต้ดิน</w:t>
      </w:r>
    </w:p>
    <w:p w14:paraId="5CCA6131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ประเภทและวิธีการก่อสร้างถนน สะพาน ระบบท่อระบายน้ำ ระบบผลิตและแจกจ่ายน้ำประปา ระบบบำบัดน้ำเสีย และการจัดการโครงสร้างพื้นฐานที่เกี่ยวข้อง</w:t>
      </w:r>
    </w:p>
    <w:p w14:paraId="4340F71C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พีชคณิตเชิงเส้น สมการเชิงอนุพันธ์อันดับหนึ่งและสอง การแปลงฟูเรี</w:t>
      </w:r>
      <w:proofErr w:type="spellStart"/>
      <w:r w:rsidRPr="00E0629B">
        <w:rPr>
          <w:rFonts w:hint="cs"/>
          <w:cs/>
        </w:rPr>
        <w:t>ยร์</w:t>
      </w:r>
      <w:proofErr w:type="spellEnd"/>
      <w:r w:rsidRPr="00E0629B">
        <w:rPr>
          <w:rFonts w:hint="cs"/>
          <w:cs/>
        </w:rPr>
        <w:t>และลาปลาซ แคลคูลัสเวกเตอร์ ระเบียบวิธีเชิงตัวเลข และการประยุกต์ใช้ทางวิศวกรรมโยธา</w:t>
      </w:r>
    </w:p>
    <w:p w14:paraId="1E5B0EEC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การเขียนแบบทางวิศวกรรม มาตรฐานการเขียนแบบ การฉายภาพ การกำหนดขนาด ภาพสามมิติ การใช้ซอฟต์แวร์ช่วยเขียนแบบ</w:t>
      </w:r>
    </w:p>
    <w:p w14:paraId="495236F9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หลักการออกแบบโครงสร้างไม้และเหล็ก การเขียนแบบรายละเอียด การออกแบบองค์อาคารภายใต้แรงดึง แรงอัด แรงบิด และแรงลม รวมถึงการออกแบบโครงสร้างต้านแผ่นดินไหว</w:t>
      </w:r>
    </w:p>
    <w:p w14:paraId="2C529CF1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หลักการสำรวจเส้นทาง การกำหนดแนวและออกแบบเส้นทาง การทำโครงข่ายสำรวจ การวิเคราะห์ข้อมูลการสำรวจ และการประยุกต์ใช้ในงานออกแบบทางวิศวกรรม</w:t>
      </w:r>
    </w:p>
    <w:p w14:paraId="60CC61C9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หลักการของวิธีไฟไน</w:t>
      </w:r>
      <w:proofErr w:type="spellStart"/>
      <w:r w:rsidRPr="00E0629B">
        <w:rPr>
          <w:rFonts w:hint="cs"/>
          <w:cs/>
        </w:rPr>
        <w:t>ต์</w:t>
      </w:r>
      <w:proofErr w:type="spellEnd"/>
      <w:r w:rsidRPr="00E0629B">
        <w:rPr>
          <w:rFonts w:hint="cs"/>
          <w:cs/>
        </w:rPr>
        <w:t>เอลิเมน</w:t>
      </w:r>
      <w:proofErr w:type="spellStart"/>
      <w:r w:rsidRPr="00E0629B">
        <w:rPr>
          <w:rFonts w:hint="cs"/>
          <w:cs/>
        </w:rPr>
        <w:t>ต์</w:t>
      </w:r>
      <w:proofErr w:type="spellEnd"/>
      <w:r w:rsidRPr="00E0629B">
        <w:rPr>
          <w:rFonts w:hint="cs"/>
          <w:cs/>
        </w:rPr>
        <w:t xml:space="preserve"> การสร้างสมการไฟไน</w:t>
      </w:r>
      <w:proofErr w:type="spellStart"/>
      <w:r w:rsidRPr="00E0629B">
        <w:rPr>
          <w:rFonts w:hint="cs"/>
          <w:cs/>
        </w:rPr>
        <w:t>ต์</w:t>
      </w:r>
      <w:proofErr w:type="spellEnd"/>
      <w:r w:rsidRPr="00E0629B">
        <w:rPr>
          <w:rFonts w:hint="cs"/>
          <w:cs/>
        </w:rPr>
        <w:t>เอลิเมน</w:t>
      </w:r>
      <w:proofErr w:type="spellStart"/>
      <w:r w:rsidRPr="00E0629B">
        <w:rPr>
          <w:rFonts w:hint="cs"/>
          <w:cs/>
        </w:rPr>
        <w:t>ต์</w:t>
      </w:r>
      <w:proofErr w:type="spellEnd"/>
      <w:r w:rsidRPr="00E0629B">
        <w:rPr>
          <w:rFonts w:hint="cs"/>
          <w:cs/>
        </w:rPr>
        <w:t xml:space="preserve"> การวิเคราะห์โครงข้อหมุนและโครงข้อแข็ง ความเค้นและความเครียด การใช้คอมพิวเตอร์ช่วยวิเคราะห์โครงสร้าง</w:t>
      </w:r>
    </w:p>
    <w:p w14:paraId="6EE7C2E3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เทคนิคการออกแบบและก่อสร้างผิวทางถนน การประเมินและบำรุงรักษา การจำแนกความเสียหายของผิวทาง การนำวัสดุเก่ามาใช้ใหม่ การทำผิวใหม่ และการจัดการผิวทาง</w:t>
      </w:r>
    </w:p>
    <w:p w14:paraId="566D165A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การกำเนิดและโครงสร้างของน้ำใต้ดิน กฎของ</w:t>
      </w:r>
      <w:proofErr w:type="spellStart"/>
      <w:r w:rsidRPr="00E0629B">
        <w:rPr>
          <w:rFonts w:hint="cs"/>
          <w:cs/>
        </w:rPr>
        <w:t>ดาร์ซี</w:t>
      </w:r>
      <w:proofErr w:type="spellEnd"/>
      <w:r w:rsidRPr="00E0629B">
        <w:rPr>
          <w:rFonts w:hint="cs"/>
          <w:cs/>
        </w:rPr>
        <w:t xml:space="preserve"> สมการการไหล การทดสอบน้ำใต้ดิน การออกแบบและก่อสร้างบ่อน้ำบาดาล การจัดการทรัพยากรน้ำใต้ดิน และการสร้างแบบจำลองทางคณิตศาสตร์</w:t>
      </w:r>
    </w:p>
    <w:p w14:paraId="4AC9490A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ประเภทและวิธีการก่อสร้างระบบสาธารณูปโภค เช่น ถนน สะพาน ระบบระบายน้ำ ระบบประปา ระบบบำบัดน้ำเสีย และองค์ประกอบอื่นที่เกี่ยวข้องกับโครงสร้างพื้นฐาน</w:t>
      </w:r>
    </w:p>
    <w:p w14:paraId="0843F92F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หลักการและความสำคัญของการประกันคุณภาพการศึกษา มาตรฐานและองค์ประกอบของคุณภาพ กระบวนการจัดการและการประเมินคุณภาพ การจัดทำรายงาน และการใช้ผลเพื่อพัฒนาอย่างต่อเนื่อง</w:t>
      </w:r>
    </w:p>
    <w:p w14:paraId="3F10662F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lastRenderedPageBreak/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แนวคิดการเป็นผู้ประกอบการ การริเริ่มธุรกิจ การพัฒนาสินค้าและบริการนวัตกรรม การสร้างโมเดลธุรกิจ การนำเสนอ การจัดการทรัพย์สินทางปัญญา และกฎหมายที่เกี่ยวข้อง</w:t>
      </w:r>
    </w:p>
    <w:p w14:paraId="79CBDB75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ความรู้พื้นฐานทางสถิติ การใช้สถิติเชิงพรรณนา ความน่าจะเป็น การแจกแจง การทดสอบสมมติฐาน การวิเคราะห์ความแปรปรวน การถดถอยเชิงเส้น และการตีความผลทางสถิติ</w:t>
      </w:r>
    </w:p>
    <w:p w14:paraId="5EB0B7DC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การอ่านแบบก่อสร้าง รายการวัสดุ เทคนิคการก่อสร้าง งานฐานราก คาน เสา พื้น โครงหลังคา งานก่อฉาบ ปูกระเบื้อง งานระบบไฟฟ้า สุขาภิบาล และงานสถาปัตยกรรมพื้นฐาน</w:t>
      </w:r>
    </w:p>
    <w:p w14:paraId="2C559E08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การใช้โปรแกรม </w:t>
      </w:r>
      <w:r w:rsidRPr="00E0629B">
        <w:rPr>
          <w:rFonts w:hint="cs"/>
        </w:rPr>
        <w:t xml:space="preserve">BIM </w:t>
      </w:r>
      <w:r w:rsidRPr="00E0629B">
        <w:rPr>
          <w:rFonts w:hint="cs"/>
          <w:cs/>
        </w:rPr>
        <w:t>ในการออกแบบและเขียนแบบ การประมาณราคา การจัดการโครงการ การก่อสร้างงานโครงสร้าง ระบบไฟฟ้า งานสถาปัตยกรรม และระบบประปาสุขาภิบาล</w:t>
      </w:r>
    </w:p>
    <w:p w14:paraId="7EC2A701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 xml:space="preserve">คำตอบ </w:t>
      </w:r>
      <w:r w:rsidRPr="00E0629B">
        <w:rPr>
          <w:rFonts w:hint="cs"/>
          <w:cs/>
        </w:rPr>
        <w:t>การอ่านแบบ รายการก่อสร้าง วัสดุและเทคนิคการก่อสร้าง งานเตรียมพื้นที่ งานฐานราก คาน เสา พื้น โครงหลังคา งานก่อ งานฉาบ งานปูกระเบื้อง ฝ้าเพดาน งานสี งานระบบท่อ งานสุขาภิบาล และระบบไฟฟ้า</w:t>
      </w:r>
    </w:p>
    <w:p w14:paraId="7BC857F0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หลักการออกแบบโครงสร้างไม้และโครงสร้างเหล็ก การคำนวณและการเลือกใช้วัสดุ การเขียนแบบรายละเอียด และการประยุกต์ใช้มาตรฐานงานออกแบบ</w:t>
      </w:r>
    </w:p>
    <w:p w14:paraId="66828684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แนวคิดเกี่ยวกับการเป็นผู้ประกอบการ การริเริ่มธุรกิจ การพัฒนาสินค้าและบริการนวัตกรรม การพัฒนาโมเดลธุรกิจ เทคนิคการนำเสนอ การจัดการทรัพย์สิน</w:t>
      </w:r>
    </w:p>
    <w:p w14:paraId="4CB1A1FC" w14:textId="52501D5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พื้นฐานการใช้คอมพิวเตอร์ การเขียนโปรแกรมเบื้องต้น การวิเคราะห์ปัญหา การออกแบบอัลกอริทึม การสร้างและเรียกใช้ฟังก์ชัน การจัดการข้อมูล และการพัฒนาโปรแกรมสำหรับงานวิศวกรรม</w:t>
      </w:r>
    </w:p>
    <w:p w14:paraId="494B7285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ความรู้พื้นฐานด้านการถ่ายภาพ เทคนิคการใช้กล้อง องค์ประกอบของภาพ แสงและเงา และการประยุกต์ใช้การถ่ายภาพในงานวิชาชีพ</w:t>
      </w:r>
    </w:p>
    <w:p w14:paraId="06229B11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มาตรฐานการเขียนแบบ การฉายภาพเรขาคณิต การกำหนดขนาด ภาพสามมิติ ภาพตัด ภาพคลี่ และการเขียนแบบด้วยคอมพิวเตอร์</w:t>
      </w:r>
    </w:p>
    <w:p w14:paraId="6468C4B6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สมบัติของวัสดุวิศวกรรม เช่น โลหะ พอลิเมอร์ เซรา</w:t>
      </w:r>
      <w:proofErr w:type="spellStart"/>
      <w:r w:rsidRPr="00E0629B">
        <w:rPr>
          <w:rFonts w:hint="cs"/>
          <w:cs/>
        </w:rPr>
        <w:t>มิก</w:t>
      </w:r>
      <w:proofErr w:type="spellEnd"/>
      <w:r w:rsidRPr="00E0629B">
        <w:rPr>
          <w:rFonts w:hint="cs"/>
          <w:cs/>
        </w:rPr>
        <w:t xml:space="preserve"> วัสดุผสม คอนกรีต </w:t>
      </w:r>
      <w:proofErr w:type="spellStart"/>
      <w:r w:rsidRPr="00E0629B">
        <w:rPr>
          <w:rFonts w:hint="cs"/>
          <w:cs/>
        </w:rPr>
        <w:t>แอสฟัลต์</w:t>
      </w:r>
      <w:proofErr w:type="spellEnd"/>
      <w:r w:rsidRPr="00E0629B">
        <w:rPr>
          <w:rFonts w:hint="cs"/>
          <w:cs/>
        </w:rPr>
        <w:t xml:space="preserve"> และไม้ รวมถึงวิธีการทดสอบวัสดุแบบทำลายและไม่ทำลาย</w:t>
      </w:r>
    </w:p>
    <w:p w14:paraId="161FF4D8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การออกแบบองค์อาคารไม้และเหล็กภายใต้แรงดึง แรงอัด แรงบิด แรงลม และแผ่นดินไหว การเขียนแบบรายละเอียดโครงสร้าง และการประยุกต์ใช้มาตรฐานงานออกแบบ</w:t>
      </w:r>
    </w:p>
    <w:p w14:paraId="5E3EB421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lastRenderedPageBreak/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หลักการก่อสร้าง เทคนิคและวิธีการก่อสร้าง การจัดทำบัญชีปริมาณงาน การประมาณราคาค่าวัสดุและค่าแรง การตรวจสอบความถูกต้อง และการใช้โปรแกรมคอมพิวเตอร์ช่วยในการประมาณราคา</w:t>
      </w:r>
    </w:p>
    <w:p w14:paraId="7A7F4C5C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หลักการไฟไน</w:t>
      </w:r>
      <w:proofErr w:type="spellStart"/>
      <w:r w:rsidRPr="00E0629B">
        <w:rPr>
          <w:rFonts w:hint="cs"/>
          <w:cs/>
        </w:rPr>
        <w:t>ต์</w:t>
      </w:r>
      <w:proofErr w:type="spellEnd"/>
      <w:r w:rsidRPr="00E0629B">
        <w:rPr>
          <w:rFonts w:hint="cs"/>
          <w:cs/>
        </w:rPr>
        <w:t>เอลิเมน</w:t>
      </w:r>
      <w:proofErr w:type="spellStart"/>
      <w:r w:rsidRPr="00E0629B">
        <w:rPr>
          <w:rFonts w:hint="cs"/>
          <w:cs/>
        </w:rPr>
        <w:t>ต์</w:t>
      </w:r>
      <w:proofErr w:type="spellEnd"/>
      <w:r w:rsidRPr="00E0629B">
        <w:rPr>
          <w:rFonts w:hint="cs"/>
          <w:cs/>
        </w:rPr>
        <w:t xml:space="preserve"> การสร้างสมการ การวิเคราะห์โครงข้อหมุน โครงข้อแข็ง การวิเคราะห์พลศาสตร์โครงสร้างเบื้องต้น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และการออกแบบอาคารต้านแผ่นดินไหว</w:t>
      </w:r>
    </w:p>
    <w:p w14:paraId="765F6288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วิธีการปรับปรุงคุณภาพดิน เช่น การบดอัด การระบายน้ำ การเสริมความแข็งแรงด้วยสารผสมเพิ่ม สมอดิน เสาเข็มขนาดเล็ก การเสริมโครงสร้างดิน และการประยุกต์ใช้ในงานก่อสร้าง</w:t>
      </w:r>
    </w:p>
    <w:p w14:paraId="45D6A508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แหล่งน้ำและการผลิตน้ำประปา คุณสมบัติและมาตรฐานน้ำ การปรับปรุงคุณภาพน้ำ ระบบขนส่งและจ่ายน้ำ การจัดการและบำบัดน้ำเสีย น้ำทิ้ง และระบบระบายน้ำในเขตเมือง</w:t>
      </w:r>
    </w:p>
    <w:p w14:paraId="3C579F7C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แนวคิดทางเศรษฐศาสตร์วิศวกรรม มูลค่าเงินตามเวลา การวิเคราะห์ต้นทุน ผลตอบแทนและความเสี่ยง การประเมินความคุ้มค่าของโครงการก่อสร้าง และการประยุกต์ใช้การวิเคราะห์ทางเศรษฐศาสตร์</w:t>
      </w:r>
    </w:p>
    <w:p w14:paraId="3DB82B83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แนวคิดและหลักการวิชาชีพครู บทบาทหน้าที่และความรับผิดชอบของครู จรรยาบรรณวิชาชีพ การพัฒนาตนเองในสายวิชาชีพครู และการใช้ภาษาและวัฒนธรรมเพื่อการสอน</w:t>
      </w:r>
    </w:p>
    <w:p w14:paraId="3BCDFB1F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 xml:space="preserve">คำตอบ </w:t>
      </w:r>
      <w:r w:rsidRPr="00E0629B">
        <w:rPr>
          <w:rFonts w:hint="cs"/>
          <w:cs/>
        </w:rPr>
        <w:t>หลักการวัดและประเมินผลการศึกษา การสร้างเครื่องมือวัดผล การใช้สถิติในงานวัดและประเมินผล การวิเคราะห์ผล และการนำผลไปใช้ปรับปรุงการเรียนการสอน</w:t>
      </w:r>
    </w:p>
    <w:p w14:paraId="2C107B0D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หลักการและแนวทางการสอนในสายอาชีวะและเทคนิค การออกแบบแผนการสอน การจัดกระบวนการเรียนรู้ การใช้สื่อและนวัตกรรม และการประเมินผลผู้เรียน</w:t>
      </w:r>
    </w:p>
    <w:p w14:paraId="6B739114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หลักการก่อสร้าง เทคนิควิธีการก่อสร้าง การจัดทำบัญชีปริมาณงาน การประมาณราคาค่าวัสดุและค่าแรง การใช้โปรแกรมคอมพิวเตอร์ช่วยประมาณราคา และการตรวจสอบความถูกต้อง</w:t>
      </w:r>
    </w:p>
    <w:p w14:paraId="6956F0E9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กฎของคูลอม</w:t>
      </w:r>
      <w:proofErr w:type="spellStart"/>
      <w:r w:rsidRPr="00E0629B">
        <w:rPr>
          <w:rFonts w:hint="cs"/>
          <w:cs/>
        </w:rPr>
        <w:t>บ์</w:t>
      </w:r>
      <w:proofErr w:type="spellEnd"/>
      <w:r w:rsidRPr="00E0629B">
        <w:rPr>
          <w:rFonts w:hint="cs"/>
          <w:cs/>
        </w:rPr>
        <w:t xml:space="preserve"> สนามไฟฟ้า ศักย์ไฟฟ้า สนามแม่เหล็ก การเหนี่ยวนำไฟฟ้า วงจรกระแสสลับ คุณสมบัติของคลื่น การสะท้อน หักเห แทรกสอด การเลี้ยวเบน ทัศนศาสตร์ และฟิสิกส์นิวเคลียร์เบื้องต้น</w:t>
      </w:r>
    </w:p>
    <w:p w14:paraId="1EBD938E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การปฏิบัติการสำรวจในสนามจริง การทำระดับตามยาวและขวาง การทำเส้นชั้นความสูง การทำวงรอบเพื่อเก็บรายละเอียด และการเขียนแผนที่ภูมิประเทศ</w:t>
      </w:r>
    </w:p>
    <w:p w14:paraId="026AB7CC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lastRenderedPageBreak/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จิตวิทยาพื้นฐานและจิตวิทยาพัฒนาการของมนุษย์ ความแตกต่างระหว่างบุคคล จิตวิทยาการเรียนรู้และการสอน การวางแผนและออกแบบการเรียนรู้ การแนะแนวและการให้คำปรึกษาเพื่อพัฒนาผู้เรียนให้เต็มศักยภาพ</w:t>
      </w:r>
    </w:p>
    <w:p w14:paraId="30F7CC1A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ความสำคัญของหลักสูตรอาชีวศึกษา การพัฒนาหลักสูตรอาชีวศึกษา ทฤษฎีการเรียนรู้และศาสตร์การสอน การจัดทำแผนการเรียนรู้ การจัดสิ่งแวดล้อมเพื่อการเรียนรู้ การใช้เทคโนโลยีดิจิทัล และการประเมินผลผู้เรียน</w:t>
      </w:r>
    </w:p>
    <w:p w14:paraId="60B50FFD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ความหมายและความสำคัญของนวัตกรรมและเทคโนโลยีดิจิทัลเพื่อการศึกษา หลักการออกแบบและพัฒนาสื่อการสอน การสื่อสารทางการศึกษา การใช้เทคโนโลยีสารสนเทศ และการประเมินผลการใช้สื่อดิจิทัล</w:t>
      </w:r>
    </w:p>
    <w:p w14:paraId="63745240" w14:textId="77777777" w:rsidR="00280A31" w:rsidRPr="00E0629B" w:rsidRDefault="00280A31" w:rsidP="00702FE2">
      <w:pPr>
        <w:tabs>
          <w:tab w:val="left" w:pos="2410"/>
        </w:tabs>
        <w:spacing w:after="240"/>
        <w:ind w:left="993" w:firstLine="0"/>
        <w:rPr>
          <w:cs/>
        </w:rPr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หลักการและวิธีการวัดและประเมินผลการเรียนรู้ การวิเคราะห์วัตถุประสงค์การสอน การสร้างเครื่องมือวัดผล การใช้สถิติในการประเมิน การประเมินโดยใช้เทคโนโลยีดิจิทัล และการนำผลไปพัฒนาผู้เรียน</w:t>
      </w:r>
    </w:p>
    <w:p w14:paraId="0A2DE6C7" w14:textId="77777777" w:rsidR="00280A31" w:rsidRDefault="00280A31" w:rsidP="00702FE2">
      <w:pPr>
        <w:tabs>
          <w:tab w:val="left" w:pos="2410"/>
        </w:tabs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ความหมายและความสำคัญของการประกันคุณภาพการศึกษา มาตรฐานและองค์ประกอบของคุณภาพ ขั้นตอนการดำเนินงานประกันคุณภาพ การจัดทำรายงานการประเมินตนเอง และการใช้ผลประเมินเพื่อพัฒนาคุณภาพการศึกษาอย่างต่อเนื่อง</w:t>
      </w:r>
    </w:p>
    <w:p w14:paraId="44A6651C" w14:textId="3C46231D" w:rsidR="00857EE4" w:rsidRPr="00E0629B" w:rsidRDefault="00857EE4" w:rsidP="00857EE4">
      <w:pPr>
        <w:pStyle w:val="Heading2"/>
      </w:pPr>
      <w:r>
        <w:rPr>
          <w:rFonts w:hint="cs"/>
          <w:cs/>
        </w:rPr>
        <w:t>2.3</w:t>
      </w:r>
      <w:r w:rsidRPr="00DF5402">
        <w:rPr>
          <w:cs/>
        </w:rPr>
        <w:t>หมวดหมู่รายวิชาในหลักสูตรของภาควิชาคอมพิวเตอร์ศึกษา</w:t>
      </w:r>
    </w:p>
    <w:p w14:paraId="6BEDB309" w14:textId="124FC255" w:rsidR="00280A31" w:rsidRPr="00E0629B" w:rsidRDefault="00280A31" w:rsidP="00CC128C">
      <w:pPr>
        <w:pStyle w:val="Heading3"/>
      </w:pPr>
      <w:r w:rsidRPr="00E0629B">
        <w:rPr>
          <w:rFonts w:hint="cs"/>
          <w:cs/>
        </w:rPr>
        <w:t>2.</w:t>
      </w:r>
      <w:r w:rsidR="00857EE4">
        <w:rPr>
          <w:rFonts w:hint="cs"/>
          <w:cs/>
        </w:rPr>
        <w:t>3</w:t>
      </w:r>
      <w:r w:rsidRPr="00E0629B">
        <w:rPr>
          <w:rFonts w:hint="cs"/>
          <w:cs/>
        </w:rPr>
        <w:t>.</w:t>
      </w:r>
      <w:r w:rsidR="00857EE4">
        <w:rPr>
          <w:rFonts w:hint="cs"/>
          <w:cs/>
        </w:rPr>
        <w:t>1</w:t>
      </w:r>
      <w:r w:rsidRPr="00E0629B">
        <w:rPr>
          <w:rFonts w:hint="cs"/>
          <w:cs/>
        </w:rPr>
        <w:t xml:space="preserve"> ด้านโครงสร้างรายวิชา</w:t>
      </w:r>
    </w:p>
    <w:p w14:paraId="11C4D5BA" w14:textId="77777777" w:rsidR="00280A31" w:rsidRPr="00E0629B" w:rsidRDefault="00280A31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ต้องผ่านวิชานี้ก่อนถึงจะไปสู่รายวิชา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กลศาสตร์วัสดุ </w:t>
      </w:r>
      <w:r w:rsidRPr="00E0629B">
        <w:rPr>
          <w:rFonts w:hint="cs"/>
        </w:rPr>
        <w:t xml:space="preserve">1 (Mechanics of Materials I) </w:t>
      </w:r>
      <w:r w:rsidRPr="00E0629B">
        <w:rPr>
          <w:rFonts w:hint="cs"/>
          <w:cs/>
        </w:rPr>
        <w:t>ได้</w:t>
      </w:r>
    </w:p>
    <w:p w14:paraId="2903078F" w14:textId="77777777" w:rsidR="00280A31" w:rsidRPr="00E0629B" w:rsidRDefault="00280A31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ต้องผ่านวิชานี้ก่อนถึงจะไปสู่รายวิชา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การวิเคราะห์โครงสร้าง </w:t>
      </w:r>
      <w:r w:rsidRPr="00E0629B">
        <w:rPr>
          <w:rFonts w:hint="cs"/>
        </w:rPr>
        <w:t xml:space="preserve">1 (Structural Analysis I) </w:t>
      </w:r>
      <w:r w:rsidRPr="00E0629B">
        <w:rPr>
          <w:rFonts w:hint="cs"/>
          <w:cs/>
        </w:rPr>
        <w:t>ได้</w:t>
      </w:r>
    </w:p>
    <w:p w14:paraId="2753CE44" w14:textId="77777777" w:rsidR="00280A31" w:rsidRPr="00E0629B" w:rsidRDefault="00280A31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ต้องผ่านวิชานี้ก่อนถึงจะไปสู่รายวิชา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การวิเคราะห์โครงสร้าง </w:t>
      </w:r>
      <w:r w:rsidRPr="00E0629B">
        <w:rPr>
          <w:rFonts w:hint="cs"/>
        </w:rPr>
        <w:t xml:space="preserve">2 (Structural Analysis II) </w:t>
      </w:r>
      <w:r w:rsidRPr="00E0629B">
        <w:rPr>
          <w:rFonts w:hint="cs"/>
          <w:cs/>
        </w:rPr>
        <w:t>ได้</w:t>
      </w:r>
    </w:p>
    <w:p w14:paraId="56BEEA1C" w14:textId="77777777" w:rsidR="00280A31" w:rsidRPr="00E0629B" w:rsidRDefault="00280A31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ต้องผ่านวิชานี้ก่อนถึงจะไปสู่รายวิชา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การออกแบบคอนกรีตเสริมเหล็ก (</w:t>
      </w:r>
      <w:r w:rsidRPr="00E0629B">
        <w:rPr>
          <w:rFonts w:hint="cs"/>
        </w:rPr>
        <w:t xml:space="preserve">Reinforced Concrete Design) </w:t>
      </w:r>
      <w:r w:rsidRPr="00E0629B">
        <w:rPr>
          <w:rFonts w:hint="cs"/>
          <w:cs/>
        </w:rPr>
        <w:t>ได้</w:t>
      </w:r>
    </w:p>
    <w:p w14:paraId="5BC03C92" w14:textId="77777777" w:rsidR="00280A31" w:rsidRPr="00E0629B" w:rsidRDefault="00280A31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ต้องผ่านวิชานี้ก่อนถึงจะไปสู่รายวิชา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การออกแบบคอนกรีตอัดแรง (</w:t>
      </w:r>
      <w:r w:rsidRPr="00E0629B">
        <w:rPr>
          <w:rFonts w:hint="cs"/>
        </w:rPr>
        <w:t xml:space="preserve">Pre-stressed Concrete Design) </w:t>
      </w:r>
      <w:r w:rsidRPr="00E0629B">
        <w:rPr>
          <w:rFonts w:hint="cs"/>
          <w:cs/>
        </w:rPr>
        <w:t>ได้</w:t>
      </w:r>
    </w:p>
    <w:p w14:paraId="11412947" w14:textId="77777777" w:rsidR="00280A31" w:rsidRPr="00E0629B" w:rsidRDefault="00280A31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ต้องผ่านวิชานี้ก่อนถึงจะไปสู่รายวิชา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การออกแบบโครงสร้างไม้และเหล็ก (</w:t>
      </w:r>
      <w:r w:rsidRPr="00E0629B">
        <w:rPr>
          <w:rFonts w:hint="cs"/>
        </w:rPr>
        <w:t xml:space="preserve">Timber and Steel Structural Design) </w:t>
      </w:r>
      <w:r w:rsidRPr="00E0629B">
        <w:rPr>
          <w:rFonts w:hint="cs"/>
          <w:cs/>
        </w:rPr>
        <w:t>ได้</w:t>
      </w:r>
    </w:p>
    <w:p w14:paraId="12BAD5E4" w14:textId="77777777" w:rsidR="00280A31" w:rsidRPr="00E0629B" w:rsidRDefault="00280A31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lastRenderedPageBreak/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ต้องผ่านวิชานี้ก่อนถึงจะไปสู่รายวิชา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การออกแบบสะพาน (</w:t>
      </w:r>
      <w:r w:rsidRPr="00E0629B">
        <w:rPr>
          <w:rFonts w:hint="cs"/>
        </w:rPr>
        <w:t xml:space="preserve">Bridge Design) </w:t>
      </w:r>
      <w:r w:rsidRPr="00E0629B">
        <w:rPr>
          <w:rFonts w:hint="cs"/>
          <w:cs/>
        </w:rPr>
        <w:t>ได้</w:t>
      </w:r>
    </w:p>
    <w:p w14:paraId="3CAD13EC" w14:textId="77777777" w:rsidR="00280A31" w:rsidRPr="00E0629B" w:rsidRDefault="00280A31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ต้องผ่านวิชานี้ก่อนถึงจะไปสู่รายวิชา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พลศาสตร์โครงสร้างเบื้องต้น (</w:t>
      </w:r>
      <w:r w:rsidRPr="00E0629B">
        <w:rPr>
          <w:rFonts w:hint="cs"/>
        </w:rPr>
        <w:t xml:space="preserve">Introduction to Structural Dynamics) </w:t>
      </w:r>
      <w:r w:rsidRPr="00E0629B">
        <w:rPr>
          <w:rFonts w:hint="cs"/>
          <w:cs/>
        </w:rPr>
        <w:t>ได้</w:t>
      </w:r>
    </w:p>
    <w:p w14:paraId="6F39A443" w14:textId="77777777" w:rsidR="00280A31" w:rsidRPr="00E0629B" w:rsidRDefault="00280A31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ต้องผ่านวิชานี้ก่อนถึงจะไปสู่รายวิชา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การออกแบบอาคารต้านแผ่นดินไหว (</w:t>
      </w:r>
      <w:r w:rsidRPr="00E0629B">
        <w:rPr>
          <w:rFonts w:hint="cs"/>
        </w:rPr>
        <w:t xml:space="preserve">Earthquake Resistant Buildings Design) </w:t>
      </w:r>
      <w:r w:rsidRPr="00E0629B">
        <w:rPr>
          <w:rFonts w:hint="cs"/>
          <w:cs/>
        </w:rPr>
        <w:t>ได้</w:t>
      </w:r>
    </w:p>
    <w:p w14:paraId="320379D2" w14:textId="77777777" w:rsidR="00280A31" w:rsidRPr="00E0629B" w:rsidRDefault="00280A31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ต้องผ่านวิชานี้ก่อนถึงจะไปสู่รายวิชา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วิธีไฟไน</w:t>
      </w:r>
      <w:proofErr w:type="spellStart"/>
      <w:r w:rsidRPr="00E0629B">
        <w:rPr>
          <w:rFonts w:hint="cs"/>
          <w:cs/>
        </w:rPr>
        <w:t>ต์</w:t>
      </w:r>
      <w:proofErr w:type="spellEnd"/>
      <w:r w:rsidRPr="00E0629B">
        <w:rPr>
          <w:rFonts w:hint="cs"/>
          <w:cs/>
        </w:rPr>
        <w:t>เอลิเมน</w:t>
      </w:r>
      <w:proofErr w:type="spellStart"/>
      <w:r w:rsidRPr="00E0629B">
        <w:rPr>
          <w:rFonts w:hint="cs"/>
          <w:cs/>
        </w:rPr>
        <w:t>ต์</w:t>
      </w:r>
      <w:proofErr w:type="spellEnd"/>
      <w:r w:rsidRPr="00E0629B">
        <w:rPr>
          <w:rFonts w:hint="cs"/>
          <w:cs/>
        </w:rPr>
        <w:t>เบื้องต้น (</w:t>
      </w:r>
      <w:r w:rsidRPr="00E0629B">
        <w:rPr>
          <w:rFonts w:hint="cs"/>
        </w:rPr>
        <w:t xml:space="preserve">Introduction to Finite Element Methods) </w:t>
      </w:r>
      <w:r w:rsidRPr="00E0629B">
        <w:rPr>
          <w:rFonts w:hint="cs"/>
          <w:cs/>
        </w:rPr>
        <w:t>ได้</w:t>
      </w:r>
    </w:p>
    <w:p w14:paraId="3FB742BA" w14:textId="77777777" w:rsidR="00280A31" w:rsidRPr="00E0629B" w:rsidRDefault="00280A31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ต้องผ่านวิชานี้ก่อนถึงจะไปสู่รายวิชา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การออกแบบอาคาร (</w:t>
      </w:r>
      <w:r w:rsidRPr="00E0629B">
        <w:rPr>
          <w:rFonts w:hint="cs"/>
        </w:rPr>
        <w:t xml:space="preserve">Building Design) </w:t>
      </w:r>
      <w:r w:rsidRPr="00E0629B">
        <w:rPr>
          <w:rFonts w:hint="cs"/>
          <w:cs/>
        </w:rPr>
        <w:t>ได้</w:t>
      </w:r>
    </w:p>
    <w:p w14:paraId="1DD91EE7" w14:textId="77777777" w:rsidR="00280A31" w:rsidRPr="00E0629B" w:rsidRDefault="00280A31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ต้องผ่านวิชานี้ก่อนถึงจะไปสู่รายวิชา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วัสดุทางวิศวกรรมโยธาและการทดสอบ (</w:t>
      </w:r>
      <w:r w:rsidRPr="00E0629B">
        <w:rPr>
          <w:rFonts w:hint="cs"/>
        </w:rPr>
        <w:t xml:space="preserve">Civil Engineering Materials and Testing) </w:t>
      </w:r>
      <w:r w:rsidRPr="00E0629B">
        <w:rPr>
          <w:rFonts w:hint="cs"/>
          <w:cs/>
        </w:rPr>
        <w:t>ได้</w:t>
      </w:r>
    </w:p>
    <w:p w14:paraId="65BA5C42" w14:textId="77777777" w:rsidR="00280A31" w:rsidRPr="00E0629B" w:rsidRDefault="00280A31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ต้องผ่านวิชานี้ก่อนถึงจะไปสู่รายวิชา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วิศวกรรมฐานราก (</w:t>
      </w:r>
      <w:r w:rsidRPr="00E0629B">
        <w:rPr>
          <w:rFonts w:hint="cs"/>
        </w:rPr>
        <w:t xml:space="preserve">Foundation Engineering) </w:t>
      </w:r>
      <w:r w:rsidRPr="00E0629B">
        <w:rPr>
          <w:rFonts w:hint="cs"/>
          <w:cs/>
        </w:rPr>
        <w:t>ได้</w:t>
      </w:r>
    </w:p>
    <w:p w14:paraId="0E12C63C" w14:textId="77777777" w:rsidR="00280A31" w:rsidRPr="00E0629B" w:rsidRDefault="00280A31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ต้องผ่านวิชานี้ก่อนถึงจะไปสู่รายวิชา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เทคนิคการปรับปรุงคุณภาพดิน (</w:t>
      </w:r>
      <w:r w:rsidRPr="00E0629B">
        <w:rPr>
          <w:rFonts w:hint="cs"/>
        </w:rPr>
        <w:t xml:space="preserve">Ground Improvement Techniques) </w:t>
      </w:r>
      <w:r w:rsidRPr="00E0629B">
        <w:rPr>
          <w:rFonts w:hint="cs"/>
          <w:cs/>
        </w:rPr>
        <w:t>ได้</w:t>
      </w:r>
    </w:p>
    <w:p w14:paraId="3E46CE9F" w14:textId="77777777" w:rsidR="00280A31" w:rsidRPr="00E0629B" w:rsidRDefault="00280A31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ต้องผ่านวิชานี้ก่อนถึงจะไปสู่รายวิชา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ปฏิบัติการปฐพีกลศาสตร์ (</w:t>
      </w:r>
      <w:r w:rsidRPr="00E0629B">
        <w:rPr>
          <w:rFonts w:hint="cs"/>
        </w:rPr>
        <w:t xml:space="preserve">Soil Mechanics Laboratory) </w:t>
      </w:r>
      <w:r w:rsidRPr="00E0629B">
        <w:rPr>
          <w:rFonts w:hint="cs"/>
          <w:cs/>
        </w:rPr>
        <w:t>ได้</w:t>
      </w:r>
    </w:p>
    <w:p w14:paraId="717D4DAF" w14:textId="77777777" w:rsidR="00050578" w:rsidRPr="00E0629B" w:rsidRDefault="00050578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ต้องผ่านวิชานี้ก่อนถึงจะไปสู่รายวิชา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การสำรวจภาคสนาม (</w:t>
      </w:r>
      <w:r w:rsidRPr="00E0629B">
        <w:rPr>
          <w:rFonts w:hint="cs"/>
        </w:rPr>
        <w:t xml:space="preserve">Field Surveying) </w:t>
      </w:r>
      <w:r w:rsidRPr="00E0629B">
        <w:rPr>
          <w:rFonts w:hint="cs"/>
          <w:cs/>
        </w:rPr>
        <w:t>ได้</w:t>
      </w:r>
    </w:p>
    <w:p w14:paraId="6B6A2085" w14:textId="77777777" w:rsidR="00050578" w:rsidRPr="00E0629B" w:rsidRDefault="00050578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ต้องผ่านวิชานี้ก่อนถึงจะไปสู่รายวิชา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ปฏิบัติการกลศาสตร์ของไหล (</w:t>
      </w:r>
      <w:r w:rsidRPr="00E0629B">
        <w:rPr>
          <w:rFonts w:hint="cs"/>
        </w:rPr>
        <w:t xml:space="preserve">Fluid Mechanics Laboratory) </w:t>
      </w:r>
      <w:r w:rsidRPr="00E0629B">
        <w:rPr>
          <w:rFonts w:hint="cs"/>
          <w:cs/>
        </w:rPr>
        <w:t>ได้</w:t>
      </w:r>
    </w:p>
    <w:p w14:paraId="209ABDAF" w14:textId="77777777" w:rsidR="00050578" w:rsidRPr="00E0629B" w:rsidRDefault="00050578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ต้องผ่านวิชานี้ก่อนถึงจะไปสู่รายวิชา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ปฏิบัติการวิศวกรรมการทาง (</w:t>
      </w:r>
      <w:r w:rsidRPr="00E0629B">
        <w:rPr>
          <w:rFonts w:hint="cs"/>
        </w:rPr>
        <w:t xml:space="preserve">Highway Engineering Laboratory) </w:t>
      </w:r>
      <w:r w:rsidRPr="00E0629B">
        <w:rPr>
          <w:rFonts w:hint="cs"/>
          <w:cs/>
        </w:rPr>
        <w:t>ได้</w:t>
      </w:r>
    </w:p>
    <w:p w14:paraId="29E206DF" w14:textId="77777777" w:rsidR="00050578" w:rsidRPr="00E0629B" w:rsidRDefault="00050578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ต้องผ่านวิชานี้ก่อนถึงจะไปสู่รายวิชา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คณิตศาสตร์ประยุกต์สำหรับวิศวกรรมโยธา (</w:t>
      </w:r>
      <w:r w:rsidRPr="00E0629B">
        <w:rPr>
          <w:rFonts w:hint="cs"/>
        </w:rPr>
        <w:t xml:space="preserve">Applied Mathematics for Civil Engineering) </w:t>
      </w:r>
      <w:r w:rsidRPr="00E0629B">
        <w:rPr>
          <w:rFonts w:hint="cs"/>
          <w:cs/>
        </w:rPr>
        <w:t>ได้</w:t>
      </w:r>
    </w:p>
    <w:p w14:paraId="3CD91928" w14:textId="77777777" w:rsidR="00050578" w:rsidRPr="00E0629B" w:rsidRDefault="00050578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ต้องผ่านวิชานี้ก่อนถึงจะไปสู่รายวิชา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กลยุทธ์การประมาณราคาและวิเคราะห์ราคางานก่อสร้าง (</w:t>
      </w:r>
      <w:r w:rsidRPr="00E0629B">
        <w:rPr>
          <w:rFonts w:hint="cs"/>
        </w:rPr>
        <w:t xml:space="preserve">Construction Cost Estimation Strategic and Analysis) </w:t>
      </w:r>
      <w:r w:rsidRPr="00E0629B">
        <w:rPr>
          <w:rFonts w:hint="cs"/>
          <w:cs/>
        </w:rPr>
        <w:t>ได้</w:t>
      </w:r>
    </w:p>
    <w:p w14:paraId="22D207F8" w14:textId="77777777" w:rsidR="00050578" w:rsidRPr="00E0629B" w:rsidRDefault="00050578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lastRenderedPageBreak/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ต้องผ่านวิชานี้ก่อนถึงจะไปสู่รายวิชา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การบริหารการก่อสร้างด้วยโปรแกรมคอมพิวเตอร์ (</w:t>
      </w:r>
      <w:r w:rsidRPr="00E0629B">
        <w:rPr>
          <w:rFonts w:hint="cs"/>
        </w:rPr>
        <w:t xml:space="preserve">Construction Management with Computer Program) </w:t>
      </w:r>
      <w:r w:rsidRPr="00E0629B">
        <w:rPr>
          <w:rFonts w:hint="cs"/>
          <w:cs/>
        </w:rPr>
        <w:t>ได้</w:t>
      </w:r>
    </w:p>
    <w:p w14:paraId="2A49C5D4" w14:textId="77777777" w:rsidR="00050578" w:rsidRPr="00E0629B" w:rsidRDefault="00050578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ต้องผ่านวิชานี้ก่อนถึงจะไปสู่รายวิชา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ฝึกปฏิบัติการสอน </w:t>
      </w:r>
      <w:r w:rsidRPr="00E0629B">
        <w:rPr>
          <w:rFonts w:hint="cs"/>
        </w:rPr>
        <w:t xml:space="preserve">1 (Teaching Practice I) </w:t>
      </w:r>
      <w:r w:rsidRPr="00E0629B">
        <w:rPr>
          <w:rFonts w:hint="cs"/>
          <w:cs/>
        </w:rPr>
        <w:t>ได้</w:t>
      </w:r>
    </w:p>
    <w:p w14:paraId="10A8F8D1" w14:textId="77777777" w:rsidR="00050578" w:rsidRPr="00E0629B" w:rsidRDefault="00050578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ต้องผ่านวิชานี้ก่อนถึงจะไปสู่รายวิชา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ฝึกปฏิบัติการสอน </w:t>
      </w:r>
      <w:r w:rsidRPr="00E0629B">
        <w:rPr>
          <w:rFonts w:hint="cs"/>
        </w:rPr>
        <w:t xml:space="preserve">2 (Teaching Practice II) </w:t>
      </w:r>
      <w:r w:rsidRPr="00E0629B">
        <w:rPr>
          <w:rFonts w:hint="cs"/>
          <w:cs/>
        </w:rPr>
        <w:t>ได้</w:t>
      </w:r>
    </w:p>
    <w:p w14:paraId="0AD6F595" w14:textId="77777777" w:rsidR="00050578" w:rsidRPr="00E0629B" w:rsidRDefault="00050578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  <w:cs/>
        </w:rPr>
        <w:t>ไม่ได้ ต้องผ่านวิชานี้ก่อนถึงจะไปสู่รายวิชา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ปฏิบัติการสอนด้านวิศวกรรมโยธาในสถานศึกษา </w:t>
      </w:r>
      <w:r w:rsidRPr="00E0629B">
        <w:rPr>
          <w:rFonts w:hint="cs"/>
        </w:rPr>
        <w:t xml:space="preserve">2 (Teaching Practice in Civil Engineering in Educational Institute II) </w:t>
      </w:r>
      <w:r w:rsidRPr="00E0629B">
        <w:rPr>
          <w:rFonts w:hint="cs"/>
          <w:cs/>
        </w:rPr>
        <w:t>ได้</w:t>
      </w:r>
    </w:p>
    <w:p w14:paraId="7F1C620D" w14:textId="77777777" w:rsidR="00050578" w:rsidRPr="00E0629B" w:rsidRDefault="00050578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ต้องผ่านวิชานี้ก่อนถึงจะไปสู่รายวิชา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ฝึกสอน (</w:t>
      </w:r>
      <w:r w:rsidRPr="00E0629B">
        <w:rPr>
          <w:rFonts w:hint="cs"/>
        </w:rPr>
        <w:t xml:space="preserve">Teaching Practice) </w:t>
      </w:r>
      <w:r w:rsidRPr="00E0629B">
        <w:rPr>
          <w:rFonts w:hint="cs"/>
          <w:cs/>
        </w:rPr>
        <w:t>ได้</w:t>
      </w:r>
    </w:p>
    <w:p w14:paraId="7A6D6928" w14:textId="77777777" w:rsidR="00050578" w:rsidRPr="00E0629B" w:rsidRDefault="00050578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ต้องผ่านวิชานี้ก่อนถึงจะไปสู่รายวิชา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สหกิจศึกษา </w:t>
      </w:r>
      <w:r w:rsidRPr="00E0629B">
        <w:rPr>
          <w:rFonts w:hint="cs"/>
        </w:rPr>
        <w:t xml:space="preserve">1 (Co-operative Education I) </w:t>
      </w:r>
      <w:r w:rsidRPr="00E0629B">
        <w:rPr>
          <w:rFonts w:hint="cs"/>
          <w:cs/>
        </w:rPr>
        <w:t>ได้</w:t>
      </w:r>
    </w:p>
    <w:p w14:paraId="0C20D080" w14:textId="77777777" w:rsidR="00050578" w:rsidRPr="00E0629B" w:rsidRDefault="00050578" w:rsidP="00702FE2">
      <w:pPr>
        <w:spacing w:after="240"/>
        <w:ind w:left="851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ไม่ได้ ต้องผ่านวิชานี้ก่อนถึงจะไปสู่รายวิชา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สหกิจศึกษา </w:t>
      </w:r>
      <w:r w:rsidRPr="00E0629B">
        <w:rPr>
          <w:rFonts w:hint="cs"/>
        </w:rPr>
        <w:t xml:space="preserve">2 (Co-operative Education II) </w:t>
      </w:r>
      <w:r w:rsidRPr="00E0629B">
        <w:rPr>
          <w:rFonts w:hint="cs"/>
          <w:cs/>
        </w:rPr>
        <w:t>ได้</w:t>
      </w:r>
    </w:p>
    <w:p w14:paraId="63247E2E" w14:textId="23693382" w:rsidR="00050578" w:rsidRPr="00E0629B" w:rsidRDefault="00050578" w:rsidP="00CC128C">
      <w:pPr>
        <w:pStyle w:val="Heading3"/>
      </w:pPr>
      <w:r w:rsidRPr="00E0629B">
        <w:rPr>
          <w:rFonts w:hint="cs"/>
          <w:cs/>
        </w:rPr>
        <w:t>2.</w:t>
      </w:r>
      <w:r w:rsidR="00857EE4">
        <w:rPr>
          <w:rFonts w:hint="cs"/>
          <w:cs/>
        </w:rPr>
        <w:t>3</w:t>
      </w:r>
      <w:r w:rsidRPr="00E0629B">
        <w:rPr>
          <w:rFonts w:hint="cs"/>
          <w:cs/>
        </w:rPr>
        <w:t>.</w:t>
      </w:r>
      <w:r w:rsidR="00857EE4">
        <w:rPr>
          <w:rFonts w:hint="cs"/>
          <w:cs/>
        </w:rPr>
        <w:t>2</w:t>
      </w:r>
      <w:r w:rsidRPr="00E0629B">
        <w:rPr>
          <w:rFonts w:hint="cs"/>
          <w:cs/>
        </w:rPr>
        <w:t xml:space="preserve"> ด้านจำนวนหน่วยกิตที่ต้องเรียนต่อเทอม</w:t>
      </w:r>
    </w:p>
    <w:p w14:paraId="03385BB0" w14:textId="77777777" w:rsidR="00050578" w:rsidRPr="00E0629B" w:rsidRDefault="00050578" w:rsidP="00702FE2">
      <w:pPr>
        <w:spacing w:after="240"/>
        <w:ind w:left="284" w:firstLine="709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ต้องเรียน </w:t>
      </w:r>
      <w:r w:rsidRPr="00E0629B">
        <w:rPr>
          <w:rFonts w:hint="cs"/>
        </w:rPr>
        <w:t xml:space="preserve">18 </w:t>
      </w:r>
      <w:r w:rsidRPr="00E0629B">
        <w:rPr>
          <w:rFonts w:hint="cs"/>
          <w:cs/>
        </w:rPr>
        <w:t>หน่วยกิต</w:t>
      </w:r>
    </w:p>
    <w:p w14:paraId="38F6435C" w14:textId="77777777" w:rsidR="00050578" w:rsidRPr="00E0629B" w:rsidRDefault="00050578" w:rsidP="00702FE2">
      <w:pPr>
        <w:spacing w:after="240"/>
        <w:ind w:left="284" w:firstLine="709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ต้องเรียน </w:t>
      </w:r>
      <w:r w:rsidRPr="00E0629B">
        <w:rPr>
          <w:rFonts w:hint="cs"/>
        </w:rPr>
        <w:t xml:space="preserve">21 </w:t>
      </w:r>
      <w:r w:rsidRPr="00E0629B">
        <w:rPr>
          <w:rFonts w:hint="cs"/>
          <w:cs/>
        </w:rPr>
        <w:t>หน่วยกิต</w:t>
      </w:r>
    </w:p>
    <w:p w14:paraId="5985574B" w14:textId="77777777" w:rsidR="00050578" w:rsidRPr="00E0629B" w:rsidRDefault="00050578" w:rsidP="00702FE2">
      <w:pPr>
        <w:spacing w:after="240"/>
        <w:ind w:left="284" w:firstLine="709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ต้องเรียน </w:t>
      </w:r>
      <w:r w:rsidRPr="00E0629B">
        <w:rPr>
          <w:rFonts w:hint="cs"/>
        </w:rPr>
        <w:t xml:space="preserve">3 </w:t>
      </w:r>
      <w:r w:rsidRPr="00E0629B">
        <w:rPr>
          <w:rFonts w:hint="cs"/>
          <w:cs/>
        </w:rPr>
        <w:t>หน่วยกิต</w:t>
      </w:r>
    </w:p>
    <w:p w14:paraId="7E046EC3" w14:textId="77777777" w:rsidR="00050578" w:rsidRPr="00E0629B" w:rsidRDefault="00050578" w:rsidP="00702FE2">
      <w:pPr>
        <w:spacing w:after="240"/>
        <w:ind w:left="284" w:firstLine="709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ต้องเรียน </w:t>
      </w:r>
      <w:r w:rsidRPr="00E0629B">
        <w:rPr>
          <w:rFonts w:hint="cs"/>
        </w:rPr>
        <w:t xml:space="preserve">22 </w:t>
      </w:r>
      <w:r w:rsidRPr="00E0629B">
        <w:rPr>
          <w:rFonts w:hint="cs"/>
          <w:cs/>
        </w:rPr>
        <w:t>หน่วยกิต</w:t>
      </w:r>
    </w:p>
    <w:p w14:paraId="2D6BAF3C" w14:textId="77777777" w:rsidR="00050578" w:rsidRPr="00E0629B" w:rsidRDefault="00050578" w:rsidP="00702FE2">
      <w:pPr>
        <w:spacing w:after="240"/>
        <w:ind w:left="284" w:firstLine="709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ต้องเรียน </w:t>
      </w:r>
      <w:r w:rsidRPr="00E0629B">
        <w:rPr>
          <w:rFonts w:hint="cs"/>
        </w:rPr>
        <w:t xml:space="preserve">21 </w:t>
      </w:r>
      <w:r w:rsidRPr="00E0629B">
        <w:rPr>
          <w:rFonts w:hint="cs"/>
          <w:cs/>
        </w:rPr>
        <w:t>หน่วยกิต</w:t>
      </w:r>
    </w:p>
    <w:p w14:paraId="5E1E7092" w14:textId="77777777" w:rsidR="00050578" w:rsidRPr="00E0629B" w:rsidRDefault="00050578" w:rsidP="00702FE2">
      <w:pPr>
        <w:spacing w:after="240"/>
        <w:ind w:left="284" w:firstLine="709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ต้องเรียน </w:t>
      </w:r>
      <w:r w:rsidRPr="00E0629B">
        <w:rPr>
          <w:rFonts w:hint="cs"/>
        </w:rPr>
        <w:t xml:space="preserve">21 </w:t>
      </w:r>
      <w:r w:rsidRPr="00E0629B">
        <w:rPr>
          <w:rFonts w:hint="cs"/>
          <w:cs/>
        </w:rPr>
        <w:t>หน่วยกิต</w:t>
      </w:r>
    </w:p>
    <w:p w14:paraId="1C0D7D2D" w14:textId="77777777" w:rsidR="00050578" w:rsidRPr="00E0629B" w:rsidRDefault="00050578" w:rsidP="00702FE2">
      <w:pPr>
        <w:spacing w:after="240"/>
        <w:ind w:left="284" w:firstLine="709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ต้องเรียน </w:t>
      </w:r>
      <w:r w:rsidRPr="00E0629B">
        <w:rPr>
          <w:rFonts w:hint="cs"/>
        </w:rPr>
        <w:t xml:space="preserve">21 </w:t>
      </w:r>
      <w:r w:rsidRPr="00E0629B">
        <w:rPr>
          <w:rFonts w:hint="cs"/>
          <w:cs/>
        </w:rPr>
        <w:t>หน่วยกิต</w:t>
      </w:r>
    </w:p>
    <w:p w14:paraId="1F307FD3" w14:textId="77777777" w:rsidR="00050578" w:rsidRPr="00E0629B" w:rsidRDefault="00050578" w:rsidP="00702FE2">
      <w:pPr>
        <w:spacing w:after="240"/>
        <w:ind w:left="284" w:firstLine="709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ต้องเรียน </w:t>
      </w:r>
      <w:r w:rsidRPr="00E0629B">
        <w:rPr>
          <w:rFonts w:hint="cs"/>
        </w:rPr>
        <w:t xml:space="preserve">1 </w:t>
      </w:r>
      <w:r w:rsidRPr="00E0629B">
        <w:rPr>
          <w:rFonts w:hint="cs"/>
          <w:cs/>
        </w:rPr>
        <w:t>หน่วยกิต</w:t>
      </w:r>
    </w:p>
    <w:p w14:paraId="37C8DE55" w14:textId="77777777" w:rsidR="00050578" w:rsidRPr="00E0629B" w:rsidRDefault="00050578" w:rsidP="00702FE2">
      <w:pPr>
        <w:spacing w:after="240"/>
        <w:ind w:left="284" w:firstLine="709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  <w:cs/>
        </w:rPr>
        <w:t xml:space="preserve">ต้องเรียน </w:t>
      </w:r>
      <w:r w:rsidRPr="00E0629B">
        <w:rPr>
          <w:rFonts w:hint="cs"/>
        </w:rPr>
        <w:t xml:space="preserve">18 </w:t>
      </w:r>
      <w:r w:rsidRPr="00E0629B">
        <w:rPr>
          <w:rFonts w:hint="cs"/>
          <w:cs/>
        </w:rPr>
        <w:t>หน่วยกิต</w:t>
      </w:r>
    </w:p>
    <w:p w14:paraId="716E2F77" w14:textId="77777777" w:rsidR="00050578" w:rsidRPr="00E0629B" w:rsidRDefault="00050578" w:rsidP="00702FE2">
      <w:pPr>
        <w:spacing w:after="240"/>
        <w:ind w:left="284" w:firstLine="709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  <w:cs/>
        </w:rPr>
        <w:t xml:space="preserve">ต้องเรียน </w:t>
      </w:r>
      <w:r w:rsidRPr="00E0629B">
        <w:rPr>
          <w:rFonts w:hint="cs"/>
        </w:rPr>
        <w:t xml:space="preserve">18 </w:t>
      </w:r>
      <w:r w:rsidRPr="00E0629B">
        <w:rPr>
          <w:rFonts w:hint="cs"/>
          <w:cs/>
        </w:rPr>
        <w:t>หน่วยกิต</w:t>
      </w:r>
    </w:p>
    <w:p w14:paraId="6CE58009" w14:textId="77777777" w:rsidR="00050578" w:rsidRPr="00E0629B" w:rsidRDefault="00050578" w:rsidP="00702FE2">
      <w:pPr>
        <w:spacing w:after="240"/>
        <w:ind w:left="284" w:firstLine="709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ต้องเรียน </w:t>
      </w:r>
      <w:r w:rsidRPr="00E0629B">
        <w:rPr>
          <w:rFonts w:hint="cs"/>
        </w:rPr>
        <w:t xml:space="preserve">15 </w:t>
      </w:r>
      <w:r w:rsidRPr="00E0629B">
        <w:rPr>
          <w:rFonts w:hint="cs"/>
          <w:cs/>
        </w:rPr>
        <w:t>หน่วยกิต</w:t>
      </w:r>
    </w:p>
    <w:p w14:paraId="27F39B74" w14:textId="77777777" w:rsidR="00050578" w:rsidRPr="00E0629B" w:rsidRDefault="00050578" w:rsidP="00702FE2">
      <w:pPr>
        <w:spacing w:after="240"/>
        <w:ind w:left="284" w:firstLine="709"/>
      </w:pPr>
      <w:r w:rsidRPr="00E0629B">
        <w:rPr>
          <w:rFonts w:hint="cs"/>
          <w:b/>
          <w:bCs/>
          <w:cs/>
        </w:rPr>
        <w:lastRenderedPageBreak/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ต้องเรียน </w:t>
      </w:r>
      <w:r w:rsidRPr="00E0629B">
        <w:rPr>
          <w:rFonts w:hint="cs"/>
        </w:rPr>
        <w:t xml:space="preserve">15 </w:t>
      </w:r>
      <w:r w:rsidRPr="00E0629B">
        <w:rPr>
          <w:rFonts w:hint="cs"/>
          <w:cs/>
        </w:rPr>
        <w:t>หน่วยกิต</w:t>
      </w:r>
    </w:p>
    <w:p w14:paraId="76A3F282" w14:textId="330B4968" w:rsidR="00050578" w:rsidRPr="00E0629B" w:rsidRDefault="00050578" w:rsidP="00CC128C">
      <w:pPr>
        <w:pStyle w:val="Heading3"/>
      </w:pPr>
      <w:r w:rsidRPr="00E0629B">
        <w:rPr>
          <w:rFonts w:hint="cs"/>
          <w:cs/>
        </w:rPr>
        <w:t>2.</w:t>
      </w:r>
      <w:r w:rsidR="00857EE4">
        <w:rPr>
          <w:rFonts w:hint="cs"/>
          <w:cs/>
        </w:rPr>
        <w:t>3</w:t>
      </w:r>
      <w:r w:rsidRPr="00E0629B">
        <w:rPr>
          <w:rFonts w:hint="cs"/>
          <w:cs/>
        </w:rPr>
        <w:t>.</w:t>
      </w:r>
      <w:r w:rsidR="00857EE4">
        <w:rPr>
          <w:rFonts w:hint="cs"/>
          <w:cs/>
        </w:rPr>
        <w:t>3</w:t>
      </w:r>
      <w:r w:rsidRPr="00E0629B">
        <w:rPr>
          <w:rFonts w:hint="cs"/>
          <w:cs/>
        </w:rPr>
        <w:t xml:space="preserve"> ด้านแนะนำสายอาชีพหลังจากจบการศึกษา</w:t>
      </w:r>
    </w:p>
    <w:p w14:paraId="4B9ADBDF" w14:textId="0816D7E4" w:rsidR="00E0629B" w:rsidRPr="00E0629B" w:rsidRDefault="00E0629B" w:rsidP="00702FE2">
      <w:pPr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ผู้สำเร็จการศึกษาสามารถทำงานได้ทั้งในสายวิศวกรรมโยธา เช่น วิศวกรออกแบบ ควบคุมงาน และก่อสร้างในภาคอุตสาหกรรม หรือทำงานในสายการศึกษาเป็นครูช่างอุตสาหกรรมและนักฝึกอบรม</w:t>
      </w:r>
    </w:p>
    <w:p w14:paraId="5BCF3378" w14:textId="4289EA03" w:rsidR="00E0629B" w:rsidRPr="00E0629B" w:rsidRDefault="00E0629B" w:rsidP="00702FE2">
      <w:pPr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เหมาะทั้งการทำงานในสายอุตสาหกรรมการก่อสร้างและการพัฒนาโครงสร้างพื้นฐาน รวมถึงงานสอนและการฝึกอบรมทางด้านวิศวกรรมโยธา โดยบัณฑิตจะมีทั้งความรู้เชิงเทคนิคและทักษะการถ่ายทอดความรู้</w:t>
      </w:r>
    </w:p>
    <w:p w14:paraId="4A0F632A" w14:textId="2F7BFC47" w:rsidR="00050578" w:rsidRPr="00E0629B" w:rsidRDefault="00E0629B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cs/>
        </w:rPr>
        <w:t xml:space="preserve"> </w:t>
      </w:r>
      <w:r w:rsidRPr="00233A78">
        <w:rPr>
          <w:rFonts w:hint="cs"/>
          <w:cs/>
        </w:rPr>
        <w:t>สามารถทำงานวิจัยได้ โดยบัณฑิตมีพื้นฐานด้านการวิจัยทั้งในสายวิศวกรรมโยธาและสายการศึกษา เช่น การศึกษาพัฒนาเทคโนโลยีการก่อสร้าง หรือการวิจัยด้านการเรียนการสอน</w:t>
      </w:r>
    </w:p>
    <w:p w14:paraId="0D2AB4A0" w14:textId="5A670038" w:rsidR="00E0629B" w:rsidRPr="00E0629B" w:rsidRDefault="00E0629B" w:rsidP="00702FE2">
      <w:pPr>
        <w:ind w:left="993" w:firstLine="0"/>
      </w:pPr>
      <w:r w:rsidRPr="00233A78">
        <w:rPr>
          <w:rFonts w:hint="cs"/>
          <w:b/>
          <w:bCs/>
          <w:cs/>
        </w:rPr>
        <w:t>คำตอบ:</w:t>
      </w:r>
      <w:r w:rsidRPr="00233A78">
        <w:rPr>
          <w:rFonts w:hint="cs"/>
        </w:rPr>
        <w:t xml:space="preserve"> </w:t>
      </w:r>
      <w:r w:rsidRPr="00233A78">
        <w:rPr>
          <w:rFonts w:hint="cs"/>
          <w:cs/>
        </w:rPr>
        <w:t>ทักษะด้านการใช้เทคโนโลยีคอมพิวเตอร์และสารสนเทศเพื่อการศึกษาและงานวิศวกรรม ทักษะการวิเคราะห์งาน การวางแผน และการบริหารโครงการ รวมถึงทักษะการสื่อสารและการสอน</w:t>
      </w:r>
    </w:p>
    <w:p w14:paraId="72A11767" w14:textId="69521EA5" w:rsidR="00050578" w:rsidRPr="00E0629B" w:rsidRDefault="00050578" w:rsidP="00CC128C">
      <w:pPr>
        <w:pStyle w:val="Heading3"/>
      </w:pPr>
      <w:r w:rsidRPr="00E0629B">
        <w:rPr>
          <w:rFonts w:hint="cs"/>
          <w:cs/>
        </w:rPr>
        <w:t>2.</w:t>
      </w:r>
      <w:r w:rsidR="00857EE4">
        <w:rPr>
          <w:rFonts w:hint="cs"/>
          <w:cs/>
        </w:rPr>
        <w:t>3.4</w:t>
      </w:r>
      <w:r w:rsidRPr="00E0629B">
        <w:rPr>
          <w:rFonts w:hint="cs"/>
          <w:cs/>
        </w:rPr>
        <w:t xml:space="preserve"> ด้านการติดต่อกับภาควิชา</w:t>
      </w:r>
    </w:p>
    <w:p w14:paraId="31423A44" w14:textId="77777777" w:rsidR="00050578" w:rsidRPr="00E0629B" w:rsidRDefault="00050578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อาคาร </w:t>
      </w:r>
      <w:r w:rsidRPr="00E0629B">
        <w:rPr>
          <w:rFonts w:hint="cs"/>
        </w:rPr>
        <w:t xml:space="preserve">52 </w:t>
      </w:r>
      <w:r w:rsidRPr="00E0629B">
        <w:rPr>
          <w:rFonts w:hint="cs"/>
          <w:cs/>
        </w:rPr>
        <w:t xml:space="preserve">และอาคาร </w:t>
      </w:r>
      <w:r w:rsidRPr="00E0629B">
        <w:rPr>
          <w:rFonts w:hint="cs"/>
        </w:rPr>
        <w:t xml:space="preserve">44 </w:t>
      </w:r>
      <w:r w:rsidRPr="00E0629B">
        <w:rPr>
          <w:rFonts w:hint="cs"/>
          <w:cs/>
        </w:rPr>
        <w:t xml:space="preserve">คณะครุศาสตร์อุตสาหกรรม </w:t>
      </w:r>
      <w:proofErr w:type="spellStart"/>
      <w:r w:rsidRPr="00E0629B">
        <w:rPr>
          <w:rFonts w:hint="cs"/>
          <w:cs/>
        </w:rPr>
        <w:t>มจพ</w:t>
      </w:r>
      <w:proofErr w:type="spellEnd"/>
      <w:r w:rsidRPr="00E0629B">
        <w:rPr>
          <w:rFonts w:hint="cs"/>
          <w:cs/>
        </w:rPr>
        <w:t xml:space="preserve">. เลขที่ </w:t>
      </w:r>
      <w:r w:rsidRPr="00E0629B">
        <w:rPr>
          <w:rFonts w:hint="cs"/>
        </w:rPr>
        <w:t xml:space="preserve">1518 </w:t>
      </w:r>
      <w:r w:rsidRPr="00E0629B">
        <w:rPr>
          <w:rFonts w:hint="cs"/>
          <w:cs/>
        </w:rPr>
        <w:t xml:space="preserve">ถนนประชาราษฎร์ </w:t>
      </w:r>
      <w:r w:rsidRPr="00E0629B">
        <w:rPr>
          <w:rFonts w:hint="cs"/>
        </w:rPr>
        <w:t xml:space="preserve">1 </w:t>
      </w:r>
      <w:r w:rsidRPr="00E0629B">
        <w:rPr>
          <w:rFonts w:hint="cs"/>
          <w:cs/>
        </w:rPr>
        <w:t xml:space="preserve">แขวงวงศ์สว่าง เขตบางซื่อ กรุงเทพฯ </w:t>
      </w:r>
      <w:r w:rsidRPr="00E0629B">
        <w:rPr>
          <w:rFonts w:hint="cs"/>
        </w:rPr>
        <w:t>10800</w:t>
      </w:r>
    </w:p>
    <w:p w14:paraId="6DAA8ED4" w14:textId="77777777" w:rsidR="00050578" w:rsidRPr="00E0629B" w:rsidRDefault="00050578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โทรศัพท์ +</w:t>
      </w:r>
      <w:r w:rsidRPr="00E0629B">
        <w:rPr>
          <w:rFonts w:hint="cs"/>
        </w:rPr>
        <w:t xml:space="preserve">66 2-555-2000 </w:t>
      </w:r>
      <w:r w:rsidRPr="00E0629B">
        <w:rPr>
          <w:rFonts w:hint="cs"/>
          <w:cs/>
        </w:rPr>
        <w:t xml:space="preserve">ต่อ </w:t>
      </w:r>
      <w:r w:rsidRPr="00E0629B">
        <w:rPr>
          <w:rFonts w:hint="cs"/>
        </w:rPr>
        <w:t>3273, 3271, 3272, 3221</w:t>
      </w:r>
    </w:p>
    <w:p w14:paraId="6D743443" w14:textId="77777777" w:rsidR="00050578" w:rsidRPr="00E0629B" w:rsidRDefault="00050578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มี เบอร์แฟกซ์ +</w:t>
      </w:r>
      <w:r w:rsidRPr="00E0629B">
        <w:rPr>
          <w:rFonts w:hint="cs"/>
        </w:rPr>
        <w:t>66 2-587-6287</w:t>
      </w:r>
    </w:p>
    <w:p w14:paraId="450E3DEB" w14:textId="4BA74703" w:rsidR="00050578" w:rsidRPr="00702FE2" w:rsidRDefault="00050578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hyperlink r:id="rId24" w:history="1">
        <w:r w:rsidRPr="00702FE2">
          <w:rPr>
            <w:rStyle w:val="Hyperlink"/>
            <w:rFonts w:hint="cs"/>
            <w:color w:val="auto"/>
            <w:u w:val="none"/>
          </w:rPr>
          <w:t>ttc@fte.kmutnb.ac.th</w:t>
        </w:r>
      </w:hyperlink>
    </w:p>
    <w:p w14:paraId="75ACDDDD" w14:textId="77777777" w:rsidR="00050578" w:rsidRPr="00E0629B" w:rsidRDefault="00050578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มี เว็บไซต์</w:t>
      </w:r>
      <w:r w:rsidRPr="00E0629B">
        <w:rPr>
          <w:rFonts w:hint="cs"/>
        </w:rPr>
        <w:t xml:space="preserve"> </w:t>
      </w:r>
      <w:hyperlink r:id="rId25" w:tgtFrame="_blank" w:history="1">
        <w:r w:rsidRPr="00702FE2">
          <w:rPr>
            <w:rStyle w:val="Hyperlink"/>
            <w:rFonts w:hint="cs"/>
            <w:color w:val="auto"/>
            <w:u w:val="none"/>
          </w:rPr>
          <w:t>http://ttc.fte.kmutnb.ac.th/</w:t>
        </w:r>
      </w:hyperlink>
    </w:p>
    <w:p w14:paraId="6F0C3BAC" w14:textId="77777777" w:rsidR="00050578" w:rsidRDefault="00050578" w:rsidP="00050578">
      <w:pPr>
        <w:pStyle w:val="Heading2"/>
      </w:pPr>
      <w:r w:rsidRPr="00E0629B">
        <w:rPr>
          <w:rFonts w:hint="cs"/>
        </w:rPr>
        <w:t xml:space="preserve">1.4 </w:t>
      </w:r>
      <w:r w:rsidRPr="00E0629B">
        <w:rPr>
          <w:rFonts w:hint="cs"/>
          <w:cs/>
        </w:rPr>
        <w:t>หมวดหมู่การฝึกประสบการณ์และการปฏิบัติการสอน</w:t>
      </w:r>
    </w:p>
    <w:p w14:paraId="5052252B" w14:textId="7D2A82EF" w:rsidR="00702FE2" w:rsidRPr="00702FE2" w:rsidRDefault="00702FE2" w:rsidP="00702FE2">
      <w:pPr>
        <w:pStyle w:val="Heading3"/>
        <w:rPr>
          <w:cs/>
        </w:rPr>
      </w:pPr>
      <w:r>
        <w:t xml:space="preserve">1.4.1 </w:t>
      </w:r>
      <w:r w:rsidRPr="00E0629B">
        <w:rPr>
          <w:rFonts w:hint="cs"/>
          <w:cs/>
        </w:rPr>
        <w:t>การ</w:t>
      </w:r>
      <w:r>
        <w:rPr>
          <w:rFonts w:hint="cs"/>
          <w:cs/>
        </w:rPr>
        <w:t>ฝึก</w:t>
      </w:r>
      <w:r w:rsidRPr="00E0629B">
        <w:rPr>
          <w:rFonts w:hint="cs"/>
          <w:cs/>
        </w:rPr>
        <w:t>ปฏิบัติการสอน</w:t>
      </w:r>
      <w:r w:rsidR="005759E8">
        <w:rPr>
          <w:rFonts w:hint="cs"/>
          <w:cs/>
        </w:rPr>
        <w:t>และการฝึกงาน</w:t>
      </w:r>
    </w:p>
    <w:p w14:paraId="4D3D834D" w14:textId="77777777" w:rsidR="00050578" w:rsidRPr="00E0629B" w:rsidRDefault="00050578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นักศึกษาต้องฝึกงานใน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ปีที่ </w:t>
      </w:r>
      <w:r w:rsidRPr="00E0629B">
        <w:rPr>
          <w:rFonts w:hint="cs"/>
        </w:rPr>
        <w:t xml:space="preserve">4 </w:t>
      </w:r>
      <w:r w:rsidRPr="00E0629B">
        <w:rPr>
          <w:rFonts w:hint="cs"/>
          <w:cs/>
        </w:rPr>
        <w:t>ภาคฤดูร้อน</w:t>
      </w:r>
    </w:p>
    <w:p w14:paraId="1C2750B5" w14:textId="77777777" w:rsidR="00050578" w:rsidRPr="00E0629B" w:rsidRDefault="00050578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รวม</w:t>
      </w:r>
      <w:r w:rsidRPr="00E0629B">
        <w:rPr>
          <w:rFonts w:hint="cs"/>
        </w:rPr>
        <w:t xml:space="preserve"> 280 </w:t>
      </w:r>
      <w:r w:rsidRPr="00E0629B">
        <w:rPr>
          <w:rFonts w:hint="cs"/>
          <w:cs/>
        </w:rPr>
        <w:t>ชั่วโมง</w:t>
      </w:r>
    </w:p>
    <w:p w14:paraId="5D29A6A0" w14:textId="77777777" w:rsidR="00050578" w:rsidRPr="00E0629B" w:rsidRDefault="00050578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เท่ากับ</w:t>
      </w:r>
      <w:r w:rsidRPr="00E0629B">
        <w:rPr>
          <w:rFonts w:hint="cs"/>
        </w:rPr>
        <w:t xml:space="preserve"> 11 </w:t>
      </w:r>
      <w:r w:rsidRPr="00E0629B">
        <w:rPr>
          <w:rFonts w:hint="cs"/>
          <w:cs/>
        </w:rPr>
        <w:t xml:space="preserve">วัน </w:t>
      </w:r>
      <w:r w:rsidRPr="00E0629B">
        <w:rPr>
          <w:rFonts w:hint="cs"/>
        </w:rPr>
        <w:t xml:space="preserve">16 </w:t>
      </w:r>
      <w:r w:rsidRPr="00E0629B">
        <w:rPr>
          <w:rFonts w:hint="cs"/>
          <w:cs/>
        </w:rPr>
        <w:t>ชั่วโมง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หรือประมาณ</w:t>
      </w:r>
      <w:r w:rsidRPr="00E0629B">
        <w:rPr>
          <w:rFonts w:hint="cs"/>
        </w:rPr>
        <w:t xml:space="preserve"> 1 </w:t>
      </w:r>
      <w:r w:rsidRPr="00E0629B">
        <w:rPr>
          <w:rFonts w:hint="cs"/>
          <w:cs/>
        </w:rPr>
        <w:t xml:space="preserve">สัปดาห์ </w:t>
      </w:r>
      <w:r w:rsidRPr="00E0629B">
        <w:rPr>
          <w:rFonts w:hint="cs"/>
        </w:rPr>
        <w:t xml:space="preserve">4 </w:t>
      </w:r>
      <w:r w:rsidRPr="00E0629B">
        <w:rPr>
          <w:rFonts w:hint="cs"/>
          <w:cs/>
        </w:rPr>
        <w:t xml:space="preserve">วัน </w:t>
      </w:r>
      <w:r w:rsidRPr="00E0629B">
        <w:rPr>
          <w:rFonts w:hint="cs"/>
        </w:rPr>
        <w:t xml:space="preserve">16 </w:t>
      </w:r>
      <w:r w:rsidRPr="00E0629B">
        <w:rPr>
          <w:rFonts w:hint="cs"/>
          <w:cs/>
        </w:rPr>
        <w:t>ชั่วโมง</w:t>
      </w:r>
    </w:p>
    <w:p w14:paraId="0DA53506" w14:textId="77777777" w:rsidR="00050578" w:rsidRPr="00E0629B" w:rsidRDefault="00050578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ได้ แต่ต้องเป็นสถานประกอบการที่เกี่ยวข้องกับวิศวกรรมโยธา และได้รับอนุมัติจากภาควิชา</w:t>
      </w:r>
    </w:p>
    <w:p w14:paraId="1793FE73" w14:textId="77777777" w:rsidR="00050578" w:rsidRDefault="00050578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มีการประเมินจากทั้ง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สถานประกอบการที่นักศึกษาเข้าฝึก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และ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อาจารย์นิเทศจากมหาวิทยาลัย</w:t>
      </w:r>
    </w:p>
    <w:p w14:paraId="625ADA1C" w14:textId="77777777" w:rsidR="00050578" w:rsidRPr="00E0629B" w:rsidRDefault="00050578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lastRenderedPageBreak/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เพื่อให้นักศึกษาได้ประสบการณ์ตรงจากการปฏิบัติงานจริง และสามารถนำความรู้ที่เรียนมาไปใช้ในสถานการณ์จริง</w:t>
      </w:r>
    </w:p>
    <w:p w14:paraId="192295E7" w14:textId="77777777" w:rsidR="00050578" w:rsidRPr="00E0629B" w:rsidRDefault="00050578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ต้องฝึกสอน</w:t>
      </w:r>
      <w:r w:rsidRPr="00E0629B">
        <w:rPr>
          <w:rFonts w:hint="cs"/>
        </w:rPr>
        <w:t xml:space="preserve"> 2 </w:t>
      </w:r>
      <w:r w:rsidRPr="00E0629B">
        <w:rPr>
          <w:rFonts w:hint="cs"/>
          <w:cs/>
        </w:rPr>
        <w:t>ครั้ง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คือ ปฏิบัติการสอนในสถานศึกษา </w:t>
      </w:r>
      <w:r w:rsidRPr="00E0629B">
        <w:rPr>
          <w:rFonts w:hint="cs"/>
        </w:rPr>
        <w:t xml:space="preserve">1 (6 </w:t>
      </w:r>
      <w:r w:rsidRPr="00E0629B">
        <w:rPr>
          <w:rFonts w:hint="cs"/>
          <w:cs/>
        </w:rPr>
        <w:t xml:space="preserve">หน่วยกิต) และปฏิบัติการสอนในสถานศึกษา </w:t>
      </w:r>
      <w:r w:rsidRPr="00E0629B">
        <w:rPr>
          <w:rFonts w:hint="cs"/>
        </w:rPr>
        <w:t xml:space="preserve">2 (6 </w:t>
      </w:r>
      <w:r w:rsidRPr="00E0629B">
        <w:rPr>
          <w:rFonts w:hint="cs"/>
          <w:cs/>
        </w:rPr>
        <w:t>หน่วยกิต)</w:t>
      </w:r>
    </w:p>
    <w:p w14:paraId="3CEB8F8F" w14:textId="77777777" w:rsidR="00050578" w:rsidRPr="00E0629B" w:rsidRDefault="00050578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รวม</w:t>
      </w:r>
      <w:r w:rsidRPr="00E0629B">
        <w:rPr>
          <w:rFonts w:hint="cs"/>
        </w:rPr>
        <w:t xml:space="preserve"> 540 </w:t>
      </w:r>
      <w:r w:rsidRPr="00E0629B">
        <w:rPr>
          <w:rFonts w:hint="cs"/>
          <w:cs/>
        </w:rPr>
        <w:t>ชั่วโมง</w:t>
      </w:r>
    </w:p>
    <w:p w14:paraId="6DC6765B" w14:textId="77777777" w:rsidR="00050578" w:rsidRPr="00E0629B" w:rsidRDefault="00050578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  <w:cs/>
        </w:rPr>
        <w:t>เท่ากับ</w:t>
      </w:r>
      <w:r w:rsidRPr="00E0629B">
        <w:rPr>
          <w:rFonts w:hint="cs"/>
        </w:rPr>
        <w:t xml:space="preserve"> 22 </w:t>
      </w:r>
      <w:r w:rsidRPr="00E0629B">
        <w:rPr>
          <w:rFonts w:hint="cs"/>
          <w:cs/>
        </w:rPr>
        <w:t xml:space="preserve">วัน </w:t>
      </w:r>
      <w:r w:rsidRPr="00E0629B">
        <w:rPr>
          <w:rFonts w:hint="cs"/>
        </w:rPr>
        <w:t xml:space="preserve">12 </w:t>
      </w:r>
      <w:r w:rsidRPr="00E0629B">
        <w:rPr>
          <w:rFonts w:hint="cs"/>
          <w:cs/>
        </w:rPr>
        <w:t>ชั่วโมง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หรือประมาณ</w:t>
      </w:r>
      <w:r w:rsidRPr="00E0629B">
        <w:rPr>
          <w:rFonts w:hint="cs"/>
        </w:rPr>
        <w:t xml:space="preserve"> 3 </w:t>
      </w:r>
      <w:r w:rsidRPr="00E0629B">
        <w:rPr>
          <w:rFonts w:hint="cs"/>
          <w:cs/>
        </w:rPr>
        <w:t xml:space="preserve">สัปดาห์ </w:t>
      </w:r>
      <w:r w:rsidRPr="00E0629B">
        <w:rPr>
          <w:rFonts w:hint="cs"/>
        </w:rPr>
        <w:t xml:space="preserve">1 </w:t>
      </w:r>
      <w:r w:rsidRPr="00E0629B">
        <w:rPr>
          <w:rFonts w:hint="cs"/>
          <w:cs/>
        </w:rPr>
        <w:t xml:space="preserve">วัน </w:t>
      </w:r>
      <w:r w:rsidRPr="00E0629B">
        <w:rPr>
          <w:rFonts w:hint="cs"/>
        </w:rPr>
        <w:t xml:space="preserve">12 </w:t>
      </w:r>
      <w:r w:rsidRPr="00E0629B">
        <w:rPr>
          <w:rFonts w:hint="cs"/>
          <w:cs/>
        </w:rPr>
        <w:t>ชั่วโมง</w:t>
      </w:r>
    </w:p>
    <w:p w14:paraId="17392903" w14:textId="77777777" w:rsidR="00050578" w:rsidRPr="00E0629B" w:rsidRDefault="00050578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  <w:cs/>
        </w:rPr>
        <w:t>ต้องฝึกสอนใน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 xml:space="preserve">ปีที่ </w:t>
      </w:r>
      <w:r w:rsidRPr="00E0629B">
        <w:rPr>
          <w:rFonts w:hint="cs"/>
        </w:rPr>
        <w:t>5 (</w:t>
      </w:r>
      <w:r w:rsidRPr="00E0629B">
        <w:rPr>
          <w:rFonts w:hint="cs"/>
          <w:cs/>
        </w:rPr>
        <w:t xml:space="preserve">เทอม </w:t>
      </w:r>
      <w:r w:rsidRPr="00E0629B">
        <w:rPr>
          <w:rFonts w:hint="cs"/>
        </w:rPr>
        <w:t xml:space="preserve">1 </w:t>
      </w:r>
      <w:r w:rsidRPr="00E0629B">
        <w:rPr>
          <w:rFonts w:hint="cs"/>
          <w:cs/>
        </w:rPr>
        <w:t xml:space="preserve">และ เทอม </w:t>
      </w:r>
      <w:r w:rsidRPr="00E0629B">
        <w:rPr>
          <w:rFonts w:hint="cs"/>
        </w:rPr>
        <w:t>2)</w:t>
      </w:r>
    </w:p>
    <w:p w14:paraId="25688B2F" w14:textId="77777777" w:rsidR="00050578" w:rsidRPr="00E0629B" w:rsidRDefault="00050578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  <w:b/>
          <w:bCs/>
        </w:rPr>
        <w:t xml:space="preserve"> </w:t>
      </w:r>
      <w:r w:rsidRPr="00E0629B">
        <w:rPr>
          <w:rFonts w:hint="cs"/>
          <w:cs/>
        </w:rPr>
        <w:t>ต้องฝึกสอนในโรงเรียนมัธยมศึกษาตอนต้นและตอนปลาย ตามที่ภาควิชากำหนด</w:t>
      </w:r>
    </w:p>
    <w:p w14:paraId="55731438" w14:textId="77777777" w:rsidR="00050578" w:rsidRPr="00E0629B" w:rsidRDefault="00050578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มี โดยใช้เกณฑ์ วิธีการ และเงื่อนไขที่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คุรุสภากำหนด</w:t>
      </w:r>
    </w:p>
    <w:p w14:paraId="5EEF1BC1" w14:textId="77777777" w:rsidR="00050578" w:rsidRPr="00E0629B" w:rsidRDefault="00050578" w:rsidP="00702FE2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ต้องมีสมรรถนะด้านการจัดการเรียนรู้ การพัฒนาสื่อ นวัตกรรม การประเมินผลการเรียนรู้ การประพฤติปฏิบัติตนตามจรรยาบรรณ และการสร้างสัมพันธภาพกับผู้ปกครองและชุมชน</w:t>
      </w:r>
    </w:p>
    <w:p w14:paraId="5DD23EBD" w14:textId="62EE167D" w:rsidR="0016264E" w:rsidRPr="00E0629B" w:rsidRDefault="00050578" w:rsidP="005759E8">
      <w:pPr>
        <w:spacing w:after="240"/>
        <w:ind w:left="993" w:firstLine="0"/>
      </w:pPr>
      <w:r w:rsidRPr="00E0629B">
        <w:rPr>
          <w:rFonts w:hint="cs"/>
          <w:b/>
          <w:bCs/>
          <w:cs/>
        </w:rPr>
        <w:t>คำตอบ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ทำโดย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อาจารย์นิเทศจากมหาวิทยาลัย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และ</w:t>
      </w:r>
      <w:r w:rsidRPr="00E0629B">
        <w:rPr>
          <w:rFonts w:hint="cs"/>
        </w:rPr>
        <w:t xml:space="preserve"> </w:t>
      </w:r>
      <w:r w:rsidRPr="00E0629B">
        <w:rPr>
          <w:rFonts w:hint="cs"/>
          <w:cs/>
        </w:rPr>
        <w:t>อาจารย์พี่เลี้ยงในโรงเรียน</w:t>
      </w:r>
    </w:p>
    <w:sectPr w:rsidR="0016264E" w:rsidRPr="00E0629B" w:rsidSect="00115118">
      <w:type w:val="continuous"/>
      <w:pgSz w:w="11907" w:h="16840" w:code="9"/>
      <w:pgMar w:top="1985" w:right="907" w:bottom="1440" w:left="13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New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ngsanaNew">
    <w:altName w:val="PMingLiU"/>
    <w:panose1 w:val="00000000000000000000"/>
    <w:charset w:val="88"/>
    <w:family w:val="auto"/>
    <w:notTrueType/>
    <w:pitch w:val="default"/>
    <w:sig w:usb0="01000003" w:usb1="08080000" w:usb2="00000010" w:usb3="00000000" w:csb0="001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E23B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5FEA1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6055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405A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E24B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F8C1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037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52CA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6C1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9897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07E69"/>
    <w:multiLevelType w:val="multilevel"/>
    <w:tmpl w:val="4BD0CCE8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47"/>
        </w:tabs>
        <w:ind w:left="0" w:firstLine="56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01"/>
        </w:tabs>
        <w:ind w:left="0" w:firstLine="124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thaiLetters"/>
      <w:pStyle w:val="Heading5"/>
      <w:lvlText w:val="%5)"/>
      <w:lvlJc w:val="left"/>
      <w:pPr>
        <w:tabs>
          <w:tab w:val="num" w:pos="2552"/>
        </w:tabs>
        <w:ind w:left="0" w:firstLine="2126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none"/>
      <w:pStyle w:val="Heading6"/>
      <w:lvlText w:val="-"/>
      <w:lvlJc w:val="left"/>
      <w:pPr>
        <w:tabs>
          <w:tab w:val="num" w:pos="2835"/>
        </w:tabs>
        <w:ind w:left="0" w:firstLine="2552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4933" w:hanging="1191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7">
      <w:start w:val="1"/>
      <w:numFmt w:val="decimal"/>
      <w:lvlRestart w:val="1"/>
      <w:pStyle w:val="Heading8"/>
      <w:suff w:val="nothing"/>
      <w:lvlText w:val="ภาพที่  %1-%8  "/>
      <w:lvlJc w:val="left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32"/>
        <w:szCs w:val="32"/>
      </w:rPr>
    </w:lvl>
    <w:lvl w:ilvl="8">
      <w:start w:val="1"/>
      <w:numFmt w:val="decimal"/>
      <w:lvlRestart w:val="1"/>
      <w:pStyle w:val="Heading9"/>
      <w:suff w:val="nothing"/>
      <w:lvlText w:val="ตารางที่  %1-%9  "/>
      <w:lvlJc w:val="left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32"/>
        <w:szCs w:val="32"/>
      </w:rPr>
    </w:lvl>
  </w:abstractNum>
  <w:abstractNum w:abstractNumId="11" w15:restartNumberingAfterBreak="0">
    <w:nsid w:val="0DB041FF"/>
    <w:multiLevelType w:val="hybridMultilevel"/>
    <w:tmpl w:val="8C9CD674"/>
    <w:lvl w:ilvl="0" w:tplc="B504D5AA">
      <w:start w:val="2"/>
      <w:numFmt w:val="bullet"/>
      <w:lvlText w:val="-"/>
      <w:lvlJc w:val="left"/>
      <w:pPr>
        <w:ind w:left="3457" w:hanging="360"/>
      </w:pPr>
      <w:rPr>
        <w:rFonts w:ascii="TH SarabunPSK" w:eastAsiaTheme="maj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7" w:hanging="360"/>
      </w:pPr>
      <w:rPr>
        <w:rFonts w:ascii="Wingdings" w:hAnsi="Wingdings" w:hint="default"/>
      </w:rPr>
    </w:lvl>
  </w:abstractNum>
  <w:abstractNum w:abstractNumId="12" w15:restartNumberingAfterBreak="0">
    <w:nsid w:val="0F64162E"/>
    <w:multiLevelType w:val="hybridMultilevel"/>
    <w:tmpl w:val="EF6ED8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F6549D8"/>
    <w:multiLevelType w:val="multilevel"/>
    <w:tmpl w:val="0DB2E938"/>
    <w:lvl w:ilvl="0">
      <w:start w:val="1"/>
      <w:numFmt w:val="decimal"/>
      <w:lvlText w:val="บทที่  %1"/>
      <w:lvlJc w:val="left"/>
      <w:pPr>
        <w:ind w:left="0" w:firstLine="0"/>
      </w:pPr>
      <w:rPr>
        <w:rFonts w:ascii="Angsana New" w:hAnsi="Angsana New" w:cs="Browallia New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0" w:firstLine="567"/>
      </w:pPr>
      <w:rPr>
        <w:rFonts w:ascii="Browallia New" w:hAnsi="Browallia New" w:cs="Browallia New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thaiLetters"/>
      <w:pStyle w:val="Heading41"/>
      <w:lvlText w:val="%4."/>
      <w:lvlJc w:val="left"/>
      <w:pPr>
        <w:ind w:left="0" w:firstLine="1418"/>
      </w:pPr>
      <w:rPr>
        <w:rFonts w:ascii="Browallia New" w:hAnsi="Browallia New" w:cs="Browallia New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28B08AC"/>
    <w:multiLevelType w:val="hybridMultilevel"/>
    <w:tmpl w:val="9FBA4D9A"/>
    <w:lvl w:ilvl="0" w:tplc="3A346362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984A71"/>
    <w:multiLevelType w:val="hybridMultilevel"/>
    <w:tmpl w:val="3AF4F952"/>
    <w:lvl w:ilvl="0" w:tplc="3A346362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85423"/>
    <w:multiLevelType w:val="hybridMultilevel"/>
    <w:tmpl w:val="48EC1230"/>
    <w:lvl w:ilvl="0" w:tplc="3A346362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66943"/>
    <w:multiLevelType w:val="multilevel"/>
    <w:tmpl w:val="FD50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tyleHeading3Left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24AD39CD"/>
    <w:multiLevelType w:val="multilevel"/>
    <w:tmpl w:val="972AC4E2"/>
    <w:styleLink w:val="Thesis"/>
    <w:lvl w:ilvl="0">
      <w:start w:val="1"/>
      <w:numFmt w:val="decimal"/>
      <w:suff w:val="nothing"/>
      <w:lvlText w:val="บทที่ %1"/>
      <w:lvlJc w:val="left"/>
      <w:rPr>
        <w:rFonts w:ascii="Browallia New" w:hAnsi="Browallia New" w:cs="Browallia New" w:hint="default"/>
        <w:b/>
        <w:bCs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562"/>
        </w:tabs>
      </w:pPr>
      <w:rPr>
        <w:rFonts w:ascii="Browallia New" w:hAnsi="Browallia New" w:cs="Browallia New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firstLine="567"/>
      </w:pPr>
      <w:rPr>
        <w:rFonts w:ascii="Browallia New" w:hAnsi="Browallia New" w:cs="Browallia New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firstLine="1224"/>
      </w:pPr>
      <w:rPr>
        <w:rFonts w:ascii="Browallia New" w:hAnsi="Browallia New" w:cs="Browallia New" w:hint="default"/>
        <w:sz w:val="32"/>
        <w:szCs w:val="32"/>
      </w:rPr>
    </w:lvl>
    <w:lvl w:ilvl="4">
      <w:start w:val="1"/>
      <w:numFmt w:val="thaiLetters"/>
      <w:lvlText w:val="%5)"/>
      <w:lvlJc w:val="left"/>
      <w:pPr>
        <w:tabs>
          <w:tab w:val="num" w:pos="2376"/>
        </w:tabs>
        <w:ind w:firstLine="2016"/>
      </w:pPr>
      <w:rPr>
        <w:rFonts w:ascii="Browallia New" w:hAnsi="Browallia New" w:cs="Browallia New" w:hint="default"/>
        <w:sz w:val="32"/>
        <w:szCs w:val="32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60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96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32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4680" w:hanging="360"/>
      </w:pPr>
      <w:rPr>
        <w:rFonts w:cs="Times New Roman" w:hint="default"/>
      </w:rPr>
    </w:lvl>
  </w:abstractNum>
  <w:abstractNum w:abstractNumId="19" w15:restartNumberingAfterBreak="0">
    <w:nsid w:val="34E04038"/>
    <w:multiLevelType w:val="hybridMultilevel"/>
    <w:tmpl w:val="4482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F1377"/>
    <w:multiLevelType w:val="multilevel"/>
    <w:tmpl w:val="CC6CBF9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7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suff w:val="space"/>
      <w:lvlText w:val="%1.%2.%3.%4"/>
      <w:lvlJc w:val="left"/>
      <w:pPr>
        <w:ind w:left="1871" w:hanging="73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decimal"/>
      <w:suff w:val="space"/>
      <w:lvlText w:val="%1.%2.%3.%4.%5"/>
      <w:lvlJc w:val="left"/>
      <w:pPr>
        <w:ind w:left="2722" w:hanging="879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decimal"/>
      <w:suff w:val="space"/>
      <w:lvlText w:val="%1.%2.%3.%4.%5.%6"/>
      <w:lvlJc w:val="left"/>
      <w:pPr>
        <w:ind w:left="3742" w:hanging="1049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6">
      <w:start w:val="1"/>
      <w:numFmt w:val="decimal"/>
      <w:suff w:val="space"/>
      <w:lvlText w:val="%1.%2.%3.%4.%5.%6.%7"/>
      <w:lvlJc w:val="left"/>
      <w:pPr>
        <w:ind w:left="4933" w:hanging="1191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3C833BEA"/>
    <w:multiLevelType w:val="multilevel"/>
    <w:tmpl w:val="3950217C"/>
    <w:lvl w:ilvl="0">
      <w:start w:val="1"/>
      <w:numFmt w:val="decimal"/>
      <w:suff w:val="nothing"/>
      <w:lvlText w:val="บทที่  %1"/>
      <w:lvlJc w:val="center"/>
      <w:pPr>
        <w:ind w:left="0" w:firstLine="0"/>
      </w:pPr>
      <w:rPr>
        <w:rFonts w:ascii="Angsana New" w:hAnsi="Angsana New" w:cs="Angsana New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377"/>
        </w:tabs>
        <w:ind w:left="386" w:hanging="386"/>
      </w:pPr>
      <w:rPr>
        <w:rFonts w:ascii="Angsana New" w:hAnsi="Angsana New" w:cs="Angsana New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661"/>
        </w:tabs>
        <w:ind w:left="0" w:firstLine="377"/>
      </w:pPr>
      <w:rPr>
        <w:rFonts w:ascii="Angsana New" w:hAnsi="Angsana New" w:cs="Angsana New" w:hint="default"/>
        <w:b w:val="0"/>
        <w:bCs w:val="0"/>
        <w:i w:val="0"/>
        <w:iCs w:val="0"/>
        <w:color w:val="auto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045"/>
        </w:tabs>
        <w:ind w:left="0" w:firstLine="1166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thaiLetters"/>
      <w:lvlText w:val="%5)"/>
      <w:lvlJc w:val="left"/>
      <w:pPr>
        <w:tabs>
          <w:tab w:val="num" w:pos="2353"/>
        </w:tabs>
        <w:ind w:left="0" w:firstLine="2070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decimal"/>
      <w:lvlText w:val="%1.%2.%3.%4.%5.%6"/>
      <w:lvlJc w:val="left"/>
      <w:pPr>
        <w:ind w:left="9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4" w:hanging="1584"/>
      </w:pPr>
      <w:rPr>
        <w:rFonts w:hint="default"/>
      </w:rPr>
    </w:lvl>
  </w:abstractNum>
  <w:abstractNum w:abstractNumId="22" w15:restartNumberingAfterBreak="0">
    <w:nsid w:val="3D07667E"/>
    <w:multiLevelType w:val="multilevel"/>
    <w:tmpl w:val="5550643A"/>
    <w:lvl w:ilvl="0">
      <w:start w:val="1"/>
      <w:numFmt w:val="decimal"/>
      <w:suff w:val="nothing"/>
      <w:lvlText w:val="บทที่  %1"/>
      <w:lvlJc w:val="center"/>
      <w:pPr>
        <w:ind w:left="0" w:firstLine="0"/>
      </w:pPr>
      <w:rPr>
        <w:rFonts w:ascii="Angsana New" w:hAnsi="Angsana New" w:cs="Angsana New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377"/>
        </w:tabs>
        <w:ind w:left="0" w:firstLine="0"/>
      </w:pPr>
      <w:rPr>
        <w:rFonts w:ascii="Angsana New" w:hAnsi="Angsana New" w:cs="Angsana New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661"/>
        </w:tabs>
        <w:ind w:left="0" w:firstLine="377"/>
      </w:pPr>
      <w:rPr>
        <w:rFonts w:ascii="Angsana New" w:hAnsi="Angsana New" w:cs="Angsana New" w:hint="default"/>
        <w:b w:val="0"/>
        <w:bCs w:val="0"/>
        <w:i w:val="0"/>
        <w:iCs w:val="0"/>
        <w:color w:val="auto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045"/>
        </w:tabs>
        <w:ind w:left="0" w:firstLine="1166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thaiLetters"/>
      <w:lvlText w:val="%5)"/>
      <w:lvlJc w:val="left"/>
      <w:pPr>
        <w:tabs>
          <w:tab w:val="num" w:pos="2381"/>
        </w:tabs>
        <w:ind w:left="0" w:firstLine="2070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722"/>
        </w:tabs>
        <w:ind w:left="962" w:firstLine="1419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6">
      <w:start w:val="1"/>
      <w:numFmt w:val="decimal"/>
      <w:lvlText w:val="%1.%2.%3.%4.%5.%6.%7"/>
      <w:lvlJc w:val="left"/>
      <w:pPr>
        <w:ind w:left="11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4" w:hanging="1584"/>
      </w:pPr>
      <w:rPr>
        <w:rFonts w:hint="default"/>
      </w:rPr>
    </w:lvl>
  </w:abstractNum>
  <w:abstractNum w:abstractNumId="23" w15:restartNumberingAfterBreak="0">
    <w:nsid w:val="45C84304"/>
    <w:multiLevelType w:val="hybridMultilevel"/>
    <w:tmpl w:val="41C0D49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4" w15:restartNumberingAfterBreak="0">
    <w:nsid w:val="46D93164"/>
    <w:multiLevelType w:val="hybridMultilevel"/>
    <w:tmpl w:val="12106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DDEF5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0F92D2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B78865B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0DEED08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9AC6FF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CE9A9A5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4D4E0F5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92A06BA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5" w15:restartNumberingAfterBreak="0">
    <w:nsid w:val="5D1A67F1"/>
    <w:multiLevelType w:val="multilevel"/>
    <w:tmpl w:val="C2F820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F5F173B"/>
    <w:multiLevelType w:val="hybridMultilevel"/>
    <w:tmpl w:val="C42ECBA8"/>
    <w:lvl w:ilvl="0" w:tplc="3A346362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90FDD"/>
    <w:multiLevelType w:val="multilevel"/>
    <w:tmpl w:val="8FF883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28" w15:restartNumberingAfterBreak="0">
    <w:nsid w:val="6DCB5EC9"/>
    <w:multiLevelType w:val="hybridMultilevel"/>
    <w:tmpl w:val="E4622580"/>
    <w:lvl w:ilvl="0" w:tplc="CBDEB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F26B2"/>
    <w:multiLevelType w:val="multilevel"/>
    <w:tmpl w:val="5BA6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72A90A79"/>
    <w:multiLevelType w:val="multilevel"/>
    <w:tmpl w:val="2EDAEF42"/>
    <w:lvl w:ilvl="0">
      <w:start w:val="1"/>
      <w:numFmt w:val="decimal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7D85E71"/>
    <w:multiLevelType w:val="hybridMultilevel"/>
    <w:tmpl w:val="16FE93AA"/>
    <w:lvl w:ilvl="0" w:tplc="D5D4B0D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036F3B"/>
    <w:multiLevelType w:val="hybridMultilevel"/>
    <w:tmpl w:val="DADA70B6"/>
    <w:lvl w:ilvl="0" w:tplc="27B6EDBC">
      <w:start w:val="4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159371">
    <w:abstractNumId w:val="20"/>
  </w:num>
  <w:num w:numId="2" w16cid:durableId="730544487">
    <w:abstractNumId w:val="25"/>
  </w:num>
  <w:num w:numId="3" w16cid:durableId="45209894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16122760">
    <w:abstractNumId w:val="30"/>
  </w:num>
  <w:num w:numId="5" w16cid:durableId="1391418450">
    <w:abstractNumId w:val="27"/>
  </w:num>
  <w:num w:numId="6" w16cid:durableId="45567233">
    <w:abstractNumId w:val="11"/>
  </w:num>
  <w:num w:numId="7" w16cid:durableId="11923786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45447146">
    <w:abstractNumId w:val="10"/>
  </w:num>
  <w:num w:numId="9" w16cid:durableId="847720202">
    <w:abstractNumId w:val="12"/>
  </w:num>
  <w:num w:numId="10" w16cid:durableId="2136214267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6592845">
    <w:abstractNumId w:val="15"/>
  </w:num>
  <w:num w:numId="12" w16cid:durableId="1023551913">
    <w:abstractNumId w:val="13"/>
  </w:num>
  <w:num w:numId="13" w16cid:durableId="622616561">
    <w:abstractNumId w:val="24"/>
  </w:num>
  <w:num w:numId="14" w16cid:durableId="1479304345">
    <w:abstractNumId w:val="18"/>
  </w:num>
  <w:num w:numId="15" w16cid:durableId="2100054958">
    <w:abstractNumId w:val="26"/>
  </w:num>
  <w:num w:numId="16" w16cid:durableId="1931084782">
    <w:abstractNumId w:val="14"/>
  </w:num>
  <w:num w:numId="17" w16cid:durableId="194974018">
    <w:abstractNumId w:val="16"/>
  </w:num>
  <w:num w:numId="18" w16cid:durableId="1570339519">
    <w:abstractNumId w:val="28"/>
  </w:num>
  <w:num w:numId="19" w16cid:durableId="1137137863">
    <w:abstractNumId w:val="32"/>
  </w:num>
  <w:num w:numId="20" w16cid:durableId="310450203">
    <w:abstractNumId w:val="31"/>
  </w:num>
  <w:num w:numId="21" w16cid:durableId="2055277185">
    <w:abstractNumId w:val="18"/>
    <w:lvlOverride w:ilvl="0">
      <w:lvl w:ilvl="0">
        <w:start w:val="1"/>
        <w:numFmt w:val="decimal"/>
        <w:suff w:val="nothing"/>
        <w:lvlText w:val="บทที่ %1"/>
        <w:lvlJc w:val="left"/>
        <w:rPr>
          <w:rFonts w:ascii="Browallia New" w:hAnsi="Browallia New" w:cs="Browallia New" w:hint="default"/>
          <w:b/>
          <w:bCs/>
          <w:color w:val="auto"/>
          <w:sz w:val="40"/>
          <w:szCs w:val="40"/>
        </w:rPr>
      </w:lvl>
    </w:lvlOverride>
  </w:num>
  <w:num w:numId="22" w16cid:durableId="87192874">
    <w:abstractNumId w:val="19"/>
  </w:num>
  <w:num w:numId="23" w16cid:durableId="1253976482">
    <w:abstractNumId w:val="21"/>
  </w:num>
  <w:num w:numId="24" w16cid:durableId="1774665407">
    <w:abstractNumId w:val="22"/>
  </w:num>
  <w:num w:numId="25" w16cid:durableId="39644015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586829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4416935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05276515">
    <w:abstractNumId w:val="29"/>
  </w:num>
  <w:num w:numId="29" w16cid:durableId="1624775412">
    <w:abstractNumId w:val="9"/>
  </w:num>
  <w:num w:numId="30" w16cid:durableId="1520003261">
    <w:abstractNumId w:val="7"/>
  </w:num>
  <w:num w:numId="31" w16cid:durableId="1653215361">
    <w:abstractNumId w:val="6"/>
  </w:num>
  <w:num w:numId="32" w16cid:durableId="998777216">
    <w:abstractNumId w:val="5"/>
  </w:num>
  <w:num w:numId="33" w16cid:durableId="483819312">
    <w:abstractNumId w:val="4"/>
  </w:num>
  <w:num w:numId="34" w16cid:durableId="1605963028">
    <w:abstractNumId w:val="8"/>
  </w:num>
  <w:num w:numId="35" w16cid:durableId="314379015">
    <w:abstractNumId w:val="3"/>
  </w:num>
  <w:num w:numId="36" w16cid:durableId="694386385">
    <w:abstractNumId w:val="2"/>
  </w:num>
  <w:num w:numId="37" w16cid:durableId="1917590659">
    <w:abstractNumId w:val="1"/>
  </w:num>
  <w:num w:numId="38" w16cid:durableId="31197696">
    <w:abstractNumId w:val="0"/>
  </w:num>
  <w:num w:numId="39" w16cid:durableId="1828671242">
    <w:abstractNumId w:val="23"/>
  </w:num>
  <w:num w:numId="40" w16cid:durableId="726536608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340910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mirrorMargins/>
  <w:proofState w:spelling="clean" w:grammar="clean"/>
  <w:attachedTemplate r:id="rId1"/>
  <w:linkStyles/>
  <w:defaultTabStop w:val="720"/>
  <w:evenAndOddHeaders/>
  <w:drawingGridHorizontalSpacing w:val="150"/>
  <w:displayHorizont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06"/>
    <w:rsid w:val="00050578"/>
    <w:rsid w:val="00115118"/>
    <w:rsid w:val="0016264E"/>
    <w:rsid w:val="001C380F"/>
    <w:rsid w:val="00280A31"/>
    <w:rsid w:val="004D56A7"/>
    <w:rsid w:val="005759E8"/>
    <w:rsid w:val="00702FE2"/>
    <w:rsid w:val="00857EE4"/>
    <w:rsid w:val="00881581"/>
    <w:rsid w:val="009B666D"/>
    <w:rsid w:val="00C7328D"/>
    <w:rsid w:val="00CC128C"/>
    <w:rsid w:val="00D24ECA"/>
    <w:rsid w:val="00DA0906"/>
    <w:rsid w:val="00DF15A1"/>
    <w:rsid w:val="00E0629B"/>
    <w:rsid w:val="00EC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67F9"/>
  <w15:chartTrackingRefBased/>
  <w15:docId w15:val="{B2E9ECDD-D245-4247-BD3D-56AA2489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28D"/>
    <w:pPr>
      <w:spacing w:after="0" w:line="240" w:lineRule="auto"/>
      <w:ind w:firstLine="567"/>
      <w:jc w:val="thaiDistribute"/>
    </w:pPr>
    <w:rPr>
      <w:rFonts w:ascii="TH SarabunPSK" w:eastAsia="Cordia New" w:hAnsi="TH SarabunPSK" w:cs="TH SarabunPSK"/>
      <w:kern w:val="0"/>
      <w:sz w:val="32"/>
      <w:szCs w:val="32"/>
      <w:lang w:bidi="th-TH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328D"/>
    <w:pPr>
      <w:keepNext/>
      <w:keepLines/>
      <w:numPr>
        <w:numId w:val="10"/>
      </w:numPr>
      <w:spacing w:before="700"/>
      <w:jc w:val="center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328D"/>
    <w:pPr>
      <w:keepNext/>
      <w:keepLines/>
      <w:numPr>
        <w:ilvl w:val="1"/>
        <w:numId w:val="10"/>
      </w:numPr>
      <w:spacing w:before="32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C7328D"/>
    <w:pPr>
      <w:keepNext/>
      <w:keepLines/>
      <w:numPr>
        <w:ilvl w:val="2"/>
        <w:numId w:val="10"/>
      </w:numPr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28D"/>
    <w:pPr>
      <w:keepNext/>
      <w:keepLines/>
      <w:numPr>
        <w:ilvl w:val="3"/>
        <w:numId w:val="10"/>
      </w:numPr>
      <w:outlineLvl w:val="3"/>
    </w:pPr>
    <w:rPr>
      <w:rFonts w:eastAsiaTheme="majorEastAsia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C7328D"/>
    <w:pPr>
      <w:keepNext/>
      <w:keepLines/>
      <w:numPr>
        <w:ilvl w:val="4"/>
        <w:numId w:val="10"/>
      </w:numPr>
      <w:outlineLvl w:val="4"/>
    </w:pPr>
    <w:rPr>
      <w:rFonts w:eastAsiaTheme="majorEastAsi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28D"/>
    <w:pPr>
      <w:keepNext/>
      <w:keepLines/>
      <w:numPr>
        <w:ilvl w:val="5"/>
        <w:numId w:val="10"/>
      </w:numPr>
      <w:outlineLvl w:val="5"/>
    </w:pPr>
    <w:rPr>
      <w:rFonts w:eastAsiaTheme="majorEastAsi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28D"/>
    <w:pPr>
      <w:keepNext/>
      <w:keepLines/>
      <w:numPr>
        <w:ilvl w:val="6"/>
        <w:numId w:val="10"/>
      </w:numPr>
      <w:outlineLvl w:val="6"/>
    </w:pPr>
    <w:rPr>
      <w:rFonts w:eastAsiaTheme="majorEastAsia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rsid w:val="00C7328D"/>
    <w:pPr>
      <w:keepNext/>
      <w:keepLines/>
      <w:numPr>
        <w:ilvl w:val="7"/>
        <w:numId w:val="10"/>
      </w:numPr>
      <w:spacing w:before="320" w:after="320"/>
      <w:jc w:val="center"/>
      <w:outlineLvl w:val="7"/>
    </w:pPr>
    <w:rPr>
      <w:rFonts w:eastAsiaTheme="majorEastAsia"/>
      <w:color w:val="000000" w:themeColor="text1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C7328D"/>
    <w:pPr>
      <w:keepNext/>
      <w:keepLines/>
      <w:numPr>
        <w:ilvl w:val="8"/>
        <w:numId w:val="10"/>
      </w:numPr>
      <w:spacing w:before="320"/>
      <w:outlineLvl w:val="8"/>
    </w:pPr>
    <w:rPr>
      <w:rFonts w:eastAsiaTheme="majorEastAsia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  <w:rsid w:val="00C7328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7328D"/>
  </w:style>
  <w:style w:type="character" w:customStyle="1" w:styleId="Heading1Char">
    <w:name w:val="Heading 1 Char"/>
    <w:basedOn w:val="DefaultParagraphFont"/>
    <w:link w:val="Heading1"/>
    <w:uiPriority w:val="9"/>
    <w:rsid w:val="00C7328D"/>
    <w:rPr>
      <w:rFonts w:ascii="TH SarabunPSK" w:eastAsiaTheme="majorEastAsia" w:hAnsi="TH SarabunPSK" w:cs="TH SarabunPSK"/>
      <w:b/>
      <w:bCs/>
      <w:kern w:val="0"/>
      <w:sz w:val="40"/>
      <w:szCs w:val="40"/>
      <w:lang w:bidi="th-TH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7328D"/>
    <w:rPr>
      <w:rFonts w:ascii="TH SarabunPSK" w:eastAsiaTheme="majorEastAsia" w:hAnsi="TH SarabunPSK" w:cs="TH SarabunPSK"/>
      <w:b/>
      <w:bCs/>
      <w:kern w:val="0"/>
      <w:sz w:val="32"/>
      <w:szCs w:val="32"/>
      <w:lang w:bidi="th-T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7328D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7328D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C7328D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C7328D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C7328D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C7328D"/>
    <w:rPr>
      <w:rFonts w:ascii="TH SarabunPSK" w:eastAsiaTheme="majorEastAsia" w:hAnsi="TH SarabunPSK" w:cs="TH SarabunPSK"/>
      <w:color w:val="000000" w:themeColor="text1"/>
      <w:kern w:val="0"/>
      <w:sz w:val="32"/>
      <w:szCs w:val="32"/>
      <w:lang w:bidi="th-TH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C7328D"/>
    <w:rPr>
      <w:rFonts w:ascii="TH SarabunPSK" w:eastAsiaTheme="majorEastAsia" w:hAnsi="TH SarabunPSK" w:cs="TH SarabunPSK"/>
      <w:color w:val="000000" w:themeColor="text1"/>
      <w:kern w:val="0"/>
      <w:sz w:val="32"/>
      <w:szCs w:val="32"/>
      <w:lang w:bidi="th-TH"/>
      <w14:ligatures w14:val="none"/>
    </w:rPr>
  </w:style>
  <w:style w:type="paragraph" w:styleId="Title">
    <w:name w:val="Title"/>
    <w:basedOn w:val="Normal"/>
    <w:link w:val="TitleChar"/>
    <w:qFormat/>
    <w:rsid w:val="00C7328D"/>
    <w:pPr>
      <w:jc w:val="center"/>
    </w:pPr>
    <w:rPr>
      <w:rFonts w:ascii="EucrosiaUPC" w:hAnsi="EucrosiaUPC" w:cs="Eucros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7328D"/>
    <w:rPr>
      <w:rFonts w:ascii="EucrosiaUPC" w:eastAsia="Cordia New" w:hAnsi="EucrosiaUPC" w:cs="EucrosiaUPC"/>
      <w:b/>
      <w:bCs/>
      <w:kern w:val="0"/>
      <w:sz w:val="40"/>
      <w:szCs w:val="40"/>
      <w:lang w:bidi="th-TH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06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28D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DA09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9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32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57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7328D"/>
    <w:pPr>
      <w:spacing w:after="0" w:line="240" w:lineRule="auto"/>
    </w:pPr>
    <w:rPr>
      <w:kern w:val="0"/>
      <w:sz w:val="22"/>
      <w:szCs w:val="28"/>
      <w:lang w:bidi="th-TH"/>
      <w14:ligatures w14:val="none"/>
    </w:rPr>
  </w:style>
  <w:style w:type="paragraph" w:customStyle="1" w:styleId="a">
    <w:name w:val="ภาพ"/>
    <w:basedOn w:val="Normal"/>
    <w:autoRedefine/>
    <w:qFormat/>
    <w:rsid w:val="00C7328D"/>
    <w:pPr>
      <w:spacing w:before="120"/>
      <w:ind w:firstLine="0"/>
      <w:jc w:val="center"/>
    </w:pPr>
  </w:style>
  <w:style w:type="paragraph" w:styleId="NormalWeb">
    <w:name w:val="Normal (Web)"/>
    <w:basedOn w:val="Normal"/>
    <w:uiPriority w:val="99"/>
    <w:unhideWhenUsed/>
    <w:rsid w:val="00C7328D"/>
    <w:pPr>
      <w:spacing w:before="100" w:beforeAutospacing="1" w:after="100" w:afterAutospacing="1"/>
      <w:ind w:firstLine="0"/>
      <w:jc w:val="left"/>
    </w:pPr>
    <w:rPr>
      <w:rFonts w:ascii="Angsana New" w:eastAsia="Times New Roman" w:hAnsi="Angsana New" w:cs="Angsana New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28D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28D"/>
    <w:rPr>
      <w:rFonts w:ascii="Tahoma" w:eastAsia="Cordia New" w:hAnsi="Tahoma" w:cs="Angsana New"/>
      <w:kern w:val="0"/>
      <w:sz w:val="16"/>
      <w:szCs w:val="20"/>
      <w:lang w:bidi="th-TH"/>
      <w14:ligatures w14:val="none"/>
    </w:rPr>
  </w:style>
  <w:style w:type="character" w:styleId="Strong">
    <w:name w:val="Strong"/>
    <w:basedOn w:val="DefaultParagraphFont"/>
    <w:uiPriority w:val="22"/>
    <w:qFormat/>
    <w:rsid w:val="00C7328D"/>
    <w:rPr>
      <w:b/>
      <w:bCs/>
    </w:rPr>
  </w:style>
  <w:style w:type="paragraph" w:customStyle="1" w:styleId="a0">
    <w:name w:val="ตาราง"/>
    <w:basedOn w:val="a"/>
    <w:qFormat/>
    <w:rsid w:val="00C7328D"/>
    <w:pPr>
      <w:spacing w:before="0"/>
    </w:p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C7328D"/>
    <w:pPr>
      <w:tabs>
        <w:tab w:val="center" w:pos="8064"/>
      </w:tabs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C7328D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5"/>
      <w:szCs w:val="35"/>
      <w: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7328D"/>
    <w:pPr>
      <w:tabs>
        <w:tab w:val="center" w:pos="8064"/>
      </w:tabs>
      <w:ind w:left="284" w:firstLine="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C7328D"/>
    <w:pPr>
      <w:tabs>
        <w:tab w:val="left" w:pos="1276"/>
        <w:tab w:val="center" w:pos="8064"/>
      </w:tabs>
      <w:spacing w:after="100"/>
      <w:ind w:left="144" w:firstLine="562"/>
    </w:pPr>
    <w:rPr>
      <w:color w:val="000000" w:themeColor="text1"/>
    </w:rPr>
  </w:style>
  <w:style w:type="paragraph" w:customStyle="1" w:styleId="a1">
    <w:name w:val="ที่มา"/>
    <w:basedOn w:val="a"/>
    <w:autoRedefine/>
    <w:qFormat/>
    <w:rsid w:val="00C7328D"/>
    <w:pPr>
      <w:spacing w:before="0" w:after="120"/>
    </w:pPr>
  </w:style>
  <w:style w:type="paragraph" w:styleId="TOC3">
    <w:name w:val="toc 3"/>
    <w:basedOn w:val="Normal"/>
    <w:next w:val="Normal"/>
    <w:autoRedefine/>
    <w:uiPriority w:val="39"/>
    <w:unhideWhenUsed/>
    <w:rsid w:val="00C7328D"/>
    <w:pPr>
      <w:spacing w:after="100"/>
      <w:ind w:left="640"/>
    </w:pPr>
    <w:rPr>
      <w:rFonts w:cs="Angsana New"/>
      <w:szCs w:val="40"/>
    </w:rPr>
  </w:style>
  <w:style w:type="paragraph" w:styleId="TOAHeading">
    <w:name w:val="toa heading"/>
    <w:basedOn w:val="Normal"/>
    <w:next w:val="Normal"/>
    <w:uiPriority w:val="99"/>
    <w:unhideWhenUsed/>
    <w:rsid w:val="00C7328D"/>
    <w:pPr>
      <w:spacing w:before="120"/>
    </w:pPr>
    <w:rPr>
      <w:rFonts w:asciiTheme="majorHAnsi" w:eastAsiaTheme="majorEastAsia" w:hAnsiTheme="majorHAnsi" w:cstheme="majorBidi"/>
      <w:b/>
      <w:bCs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C7328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C7328D"/>
    <w:rPr>
      <w:rFonts w:ascii="TH SarabunPSK" w:eastAsia="Cordia New" w:hAnsi="TH SarabunPSK" w:cs="Angsana New"/>
      <w:kern w:val="0"/>
      <w:sz w:val="32"/>
      <w:szCs w:val="40"/>
      <w:lang w:bidi="th-TH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7328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C7328D"/>
    <w:rPr>
      <w:rFonts w:ascii="TH SarabunPSK" w:eastAsia="Cordia New" w:hAnsi="TH SarabunPSK" w:cs="Angsana New"/>
      <w:kern w:val="0"/>
      <w:sz w:val="32"/>
      <w:szCs w:val="40"/>
      <w:lang w:bidi="th-TH"/>
      <w14:ligatures w14:val="none"/>
    </w:rPr>
  </w:style>
  <w:style w:type="table" w:styleId="TableGrid">
    <w:name w:val="Table Grid"/>
    <w:basedOn w:val="TableNormal"/>
    <w:uiPriority w:val="59"/>
    <w:rsid w:val="00C7328D"/>
    <w:pPr>
      <w:spacing w:after="0" w:line="240" w:lineRule="auto"/>
    </w:pPr>
    <w:rPr>
      <w:rFonts w:ascii="Angsana New" w:hAnsi="Angsana New" w:cs="Angsana New"/>
      <w:kern w:val="0"/>
      <w:sz w:val="32"/>
      <w:szCs w:val="32"/>
      <w:lang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croText">
    <w:name w:val="macro"/>
    <w:link w:val="MacroTextChar"/>
    <w:semiHidden/>
    <w:rsid w:val="00C732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EucrosiaUPC" w:eastAsia="Times New Roman" w:hAnsi="EucrosiaUPC" w:cs="EucrosiaUPC"/>
      <w:snapToGrid w:val="0"/>
      <w:kern w:val="0"/>
      <w:sz w:val="28"/>
      <w:szCs w:val="28"/>
      <w:lang w:bidi="th-TH"/>
      <w14:ligatures w14:val="none"/>
    </w:rPr>
  </w:style>
  <w:style w:type="character" w:customStyle="1" w:styleId="MacroTextChar">
    <w:name w:val="Macro Text Char"/>
    <w:basedOn w:val="DefaultParagraphFont"/>
    <w:link w:val="MacroText"/>
    <w:semiHidden/>
    <w:rsid w:val="00C7328D"/>
    <w:rPr>
      <w:rFonts w:ascii="EucrosiaUPC" w:eastAsia="Times New Roman" w:hAnsi="EucrosiaUPC" w:cs="EucrosiaUPC"/>
      <w:snapToGrid w:val="0"/>
      <w:kern w:val="0"/>
      <w:sz w:val="28"/>
      <w:szCs w:val="28"/>
      <w:lang w:bidi="th-TH"/>
      <w14:ligatures w14:val="none"/>
    </w:rPr>
  </w:style>
  <w:style w:type="paragraph" w:customStyle="1" w:styleId="FAX3">
    <w:name w:val="FAX3"/>
    <w:basedOn w:val="FAX2"/>
    <w:next w:val="Normal"/>
    <w:rsid w:val="00C7328D"/>
    <w:pPr>
      <w:tabs>
        <w:tab w:val="left" w:pos="5040"/>
        <w:tab w:val="left" w:pos="5400"/>
        <w:tab w:val="left" w:pos="5760"/>
      </w:tabs>
    </w:pPr>
    <w:rPr>
      <w:color w:val="800000"/>
      <w:sz w:val="32"/>
      <w:szCs w:val="32"/>
    </w:rPr>
  </w:style>
  <w:style w:type="paragraph" w:customStyle="1" w:styleId="a2">
    <w:name w:val="¢éÍ¤ÇÒÁ"/>
    <w:basedOn w:val="Normal"/>
    <w:rsid w:val="00C7328D"/>
    <w:pPr>
      <w:framePr w:hSpace="187" w:wrap="around" w:vAnchor="page" w:hAnchor="text" w:y="1"/>
      <w:spacing w:before="360"/>
      <w:ind w:firstLine="720"/>
      <w:jc w:val="both"/>
    </w:pPr>
    <w:rPr>
      <w:rFonts w:ascii="EucrosiaUPC" w:hAnsi="EucrosiaUPC" w:cs="EucrosiaUPC"/>
    </w:rPr>
  </w:style>
  <w:style w:type="paragraph" w:customStyle="1" w:styleId="FAX2">
    <w:name w:val="FAX2"/>
    <w:basedOn w:val="Normal"/>
    <w:next w:val="Normal"/>
    <w:rsid w:val="00C7328D"/>
    <w:pPr>
      <w:tabs>
        <w:tab w:val="left" w:pos="1080"/>
      </w:tabs>
      <w:spacing w:after="120"/>
    </w:pPr>
    <w:rPr>
      <w:rFonts w:ascii="EucrosiaUPC" w:hAnsi="EucrosiaUPC" w:cs="EucrosiaUPC"/>
      <w:b/>
      <w:bCs/>
      <w:color w:val="0000FF"/>
      <w:sz w:val="36"/>
      <w:szCs w:val="36"/>
    </w:rPr>
  </w:style>
  <w:style w:type="paragraph" w:customStyle="1" w:styleId="NOTE">
    <w:name w:val="NOTE"/>
    <w:basedOn w:val="Normal"/>
    <w:rsid w:val="00C7328D"/>
    <w:pPr>
      <w:framePr w:hSpace="187" w:vSpace="720" w:wrap="around" w:vAnchor="page" w:hAnchor="text" w:y="1" w:anchorLock="1"/>
      <w:pBdr>
        <w:top w:val="single" w:sz="18" w:space="1" w:color="auto"/>
      </w:pBdr>
      <w:tabs>
        <w:tab w:val="left" w:pos="720"/>
      </w:tabs>
    </w:pPr>
    <w:rPr>
      <w:rFonts w:ascii="EucrosiaUPC" w:hAnsi="EucrosiaUPC" w:cs="EucrosiaUPC"/>
      <w:b/>
      <w:bCs/>
      <w:color w:val="0000FF"/>
      <w:sz w:val="36"/>
      <w:szCs w:val="36"/>
    </w:rPr>
  </w:style>
  <w:style w:type="paragraph" w:styleId="BodyText">
    <w:name w:val="Body Text"/>
    <w:basedOn w:val="Normal"/>
    <w:link w:val="BodyTextChar"/>
    <w:rsid w:val="00C732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7328D"/>
    <w:rPr>
      <w:rFonts w:ascii="TH SarabunPSK" w:eastAsia="Cordia New" w:hAnsi="TH SarabunPSK" w:cs="TH SarabunPSK"/>
      <w:kern w:val="0"/>
      <w:sz w:val="32"/>
      <w:szCs w:val="32"/>
      <w:lang w:bidi="th-TH"/>
      <w14:ligatures w14:val="none"/>
    </w:rPr>
  </w:style>
  <w:style w:type="paragraph" w:customStyle="1" w:styleId="FAX1">
    <w:name w:val="FAX1"/>
    <w:basedOn w:val="BodyText"/>
    <w:rsid w:val="00C7328D"/>
    <w:pPr>
      <w:tabs>
        <w:tab w:val="left" w:pos="720"/>
        <w:tab w:val="left" w:pos="7560"/>
      </w:tabs>
      <w:spacing w:after="0"/>
    </w:pPr>
    <w:rPr>
      <w:rFonts w:ascii="EucrosiaUPC" w:hAnsi="EucrosiaUPC" w:cs="EucrosiaUPC"/>
      <w:b/>
      <w:bCs/>
      <w:color w:val="000080"/>
      <w:sz w:val="40"/>
      <w:szCs w:val="40"/>
    </w:rPr>
  </w:style>
  <w:style w:type="paragraph" w:customStyle="1" w:styleId="fax4">
    <w:name w:val="fax4"/>
    <w:basedOn w:val="Normal"/>
    <w:rsid w:val="00C7328D"/>
    <w:pPr>
      <w:framePr w:wrap="around" w:vAnchor="page" w:hAnchor="margin" w:y="1" w:anchorLock="1"/>
      <w:ind w:firstLine="720"/>
      <w:jc w:val="both"/>
    </w:pPr>
    <w:rPr>
      <w:b/>
      <w:bCs/>
      <w:color w:val="0000FF"/>
    </w:rPr>
  </w:style>
  <w:style w:type="character" w:customStyle="1" w:styleId="wpcprbfcss1">
    <w:name w:val="wpcprbfcss1"/>
    <w:basedOn w:val="DefaultParagraphFont"/>
    <w:rsid w:val="00C7328D"/>
  </w:style>
  <w:style w:type="character" w:customStyle="1" w:styleId="wpcpacss1">
    <w:name w:val="wpcpacss1"/>
    <w:rsid w:val="00C7328D"/>
    <w:rPr>
      <w:b/>
      <w:bCs/>
      <w:vanish w:val="0"/>
      <w:webHidden w:val="0"/>
      <w:vertAlign w:val="baseline"/>
      <w:specVanish w:val="0"/>
    </w:rPr>
  </w:style>
  <w:style w:type="character" w:customStyle="1" w:styleId="wpcptscss1">
    <w:name w:val="wpcptscss1"/>
    <w:rsid w:val="00C7328D"/>
    <w:rPr>
      <w:color w:val="808080"/>
    </w:rPr>
  </w:style>
  <w:style w:type="character" w:customStyle="1" w:styleId="wpcpirbcss1">
    <w:name w:val="wpcpirbcss1"/>
    <w:rsid w:val="00C7328D"/>
    <w:rPr>
      <w:vanish w:val="0"/>
      <w:webHidden w:val="0"/>
      <w:color w:val="3366CC"/>
      <w:specVanish w:val="0"/>
    </w:rPr>
  </w:style>
  <w:style w:type="character" w:styleId="FollowedHyperlink">
    <w:name w:val="FollowedHyperlink"/>
    <w:rsid w:val="00C7328D"/>
    <w:rPr>
      <w:color w:val="800080"/>
      <w:u w:val="single"/>
    </w:rPr>
  </w:style>
  <w:style w:type="paragraph" w:customStyle="1" w:styleId="Default">
    <w:name w:val="Default"/>
    <w:uiPriority w:val="99"/>
    <w:rsid w:val="00C7328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snapToGrid w:val="0"/>
      <w:color w:val="000000"/>
      <w:kern w:val="0"/>
      <w:lang w:bidi="th-TH"/>
      <w14:ligatures w14:val="none"/>
    </w:rPr>
  </w:style>
  <w:style w:type="character" w:customStyle="1" w:styleId="mw-headline">
    <w:name w:val="mw-headline"/>
    <w:basedOn w:val="DefaultParagraphFont"/>
    <w:rsid w:val="00C7328D"/>
  </w:style>
  <w:style w:type="character" w:styleId="Emphasis">
    <w:name w:val="Emphasis"/>
    <w:uiPriority w:val="20"/>
    <w:qFormat/>
    <w:rsid w:val="00C7328D"/>
    <w:rPr>
      <w:rFonts w:cs="Times New Roman"/>
      <w:color w:val="CC0033"/>
    </w:rPr>
  </w:style>
  <w:style w:type="paragraph" w:customStyle="1" w:styleId="Objective">
    <w:name w:val="Objective"/>
    <w:basedOn w:val="Normal"/>
    <w:next w:val="BodyText"/>
    <w:rsid w:val="00C7328D"/>
    <w:pPr>
      <w:spacing w:before="240" w:after="220" w:line="220" w:lineRule="atLeast"/>
    </w:pPr>
    <w:rPr>
      <w:rFonts w:ascii="Cordia New" w:hAnsi="Cordia New" w:cs="Cordia New"/>
      <w:sz w:val="24"/>
      <w:szCs w:val="24"/>
    </w:rPr>
  </w:style>
  <w:style w:type="character" w:styleId="CommentReference">
    <w:name w:val="annotation reference"/>
    <w:semiHidden/>
    <w:rsid w:val="00C7328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C7328D"/>
    <w:rPr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C7328D"/>
    <w:rPr>
      <w:rFonts w:ascii="TH SarabunPSK" w:eastAsia="Cordia New" w:hAnsi="TH SarabunPSK" w:cs="TH SarabunPSK"/>
      <w:kern w:val="0"/>
      <w:sz w:val="20"/>
      <w:szCs w:val="23"/>
      <w:lang w:bidi="th-TH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732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7328D"/>
    <w:rPr>
      <w:rFonts w:ascii="TH SarabunPSK" w:eastAsia="Cordia New" w:hAnsi="TH SarabunPSK" w:cs="TH SarabunPSK"/>
      <w:b/>
      <w:bCs/>
      <w:kern w:val="0"/>
      <w:sz w:val="20"/>
      <w:szCs w:val="23"/>
      <w:lang w:bidi="th-TH"/>
      <w14:ligatures w14:val="none"/>
    </w:rPr>
  </w:style>
  <w:style w:type="paragraph" w:styleId="TOC9">
    <w:name w:val="toc 9"/>
    <w:basedOn w:val="Normal"/>
    <w:next w:val="Normal"/>
    <w:autoRedefine/>
    <w:uiPriority w:val="39"/>
    <w:rsid w:val="00C7328D"/>
    <w:pPr>
      <w:ind w:left="2240"/>
    </w:pPr>
    <w:rPr>
      <w:szCs w:val="35"/>
    </w:rPr>
  </w:style>
  <w:style w:type="paragraph" w:customStyle="1" w:styleId="detail">
    <w:name w:val="detail"/>
    <w:basedOn w:val="Normal"/>
    <w:autoRedefine/>
    <w:qFormat/>
    <w:rsid w:val="00C7328D"/>
    <w:pPr>
      <w:ind w:firstLine="0"/>
    </w:pPr>
    <w:rPr>
      <w:rFonts w:eastAsia="CordiaNew"/>
      <w:snapToGrid w:val="0"/>
      <w:position w:val="-28"/>
      <w:lang w:eastAsia="th-TH"/>
    </w:rPr>
  </w:style>
  <w:style w:type="paragraph" w:styleId="Caption">
    <w:name w:val="caption"/>
    <w:basedOn w:val="Normal"/>
    <w:next w:val="Normal"/>
    <w:link w:val="CaptionChar"/>
    <w:unhideWhenUsed/>
    <w:qFormat/>
    <w:rsid w:val="00C7328D"/>
    <w:pPr>
      <w:spacing w:before="320" w:after="320"/>
      <w:jc w:val="center"/>
    </w:pPr>
    <w:rPr>
      <w:b/>
      <w:bCs/>
    </w:rPr>
  </w:style>
  <w:style w:type="paragraph" w:customStyle="1" w:styleId="StyleHeading1">
    <w:name w:val="Style Heading 1"/>
    <w:basedOn w:val="Heading1"/>
    <w:rsid w:val="00C7328D"/>
    <w:rPr>
      <w:rFonts w:eastAsia="Angsana New"/>
    </w:rPr>
  </w:style>
  <w:style w:type="paragraph" w:customStyle="1" w:styleId="StyleHeading3Left">
    <w:name w:val="Style Heading 3 + Left"/>
    <w:basedOn w:val="Heading3"/>
    <w:autoRedefine/>
    <w:qFormat/>
    <w:rsid w:val="00C7328D"/>
    <w:pPr>
      <w:numPr>
        <w:numId w:val="41"/>
      </w:numPr>
      <w:ind w:firstLine="504"/>
    </w:pPr>
    <w:rPr>
      <w:rFonts w:eastAsia="Angsana New"/>
    </w:rPr>
  </w:style>
  <w:style w:type="paragraph" w:styleId="BodyTextIndent">
    <w:name w:val="Body Text Indent"/>
    <w:basedOn w:val="Normal"/>
    <w:link w:val="BodyTextIndentChar"/>
    <w:rsid w:val="00C7328D"/>
    <w:pPr>
      <w:spacing w:after="120"/>
      <w:ind w:left="283"/>
    </w:pPr>
    <w:rPr>
      <w:szCs w:val="40"/>
    </w:rPr>
  </w:style>
  <w:style w:type="character" w:customStyle="1" w:styleId="BodyTextIndentChar">
    <w:name w:val="Body Text Indent Char"/>
    <w:basedOn w:val="DefaultParagraphFont"/>
    <w:link w:val="BodyTextIndent"/>
    <w:rsid w:val="00C7328D"/>
    <w:rPr>
      <w:rFonts w:ascii="TH SarabunPSK" w:eastAsia="Cordia New" w:hAnsi="TH SarabunPSK" w:cs="TH SarabunPSK"/>
      <w:kern w:val="0"/>
      <w:sz w:val="32"/>
      <w:szCs w:val="40"/>
      <w:lang w:bidi="th-TH"/>
      <w14:ligatures w14:val="none"/>
    </w:rPr>
  </w:style>
  <w:style w:type="paragraph" w:styleId="BodyText2">
    <w:name w:val="Body Text 2"/>
    <w:basedOn w:val="Normal"/>
    <w:link w:val="BodyText2Char"/>
    <w:rsid w:val="00C7328D"/>
    <w:pPr>
      <w:spacing w:after="120" w:line="480" w:lineRule="auto"/>
    </w:pPr>
    <w:rPr>
      <w:szCs w:val="40"/>
    </w:rPr>
  </w:style>
  <w:style w:type="character" w:customStyle="1" w:styleId="BodyText2Char">
    <w:name w:val="Body Text 2 Char"/>
    <w:basedOn w:val="DefaultParagraphFont"/>
    <w:link w:val="BodyText2"/>
    <w:rsid w:val="00C7328D"/>
    <w:rPr>
      <w:rFonts w:ascii="TH SarabunPSK" w:eastAsia="Cordia New" w:hAnsi="TH SarabunPSK" w:cs="TH SarabunPSK"/>
      <w:kern w:val="0"/>
      <w:sz w:val="32"/>
      <w:szCs w:val="40"/>
      <w:lang w:bidi="th-TH"/>
      <w14:ligatures w14:val="none"/>
    </w:rPr>
  </w:style>
  <w:style w:type="paragraph" w:customStyle="1" w:styleId="Heading41">
    <w:name w:val="Heading 41"/>
    <w:basedOn w:val="Normal"/>
    <w:next w:val="Heading4"/>
    <w:autoRedefine/>
    <w:rsid w:val="00C7328D"/>
    <w:pPr>
      <w:numPr>
        <w:ilvl w:val="3"/>
        <w:numId w:val="12"/>
      </w:numPr>
    </w:pPr>
    <w:rPr>
      <w:rFonts w:eastAsia="AngsanaNew"/>
    </w:rPr>
  </w:style>
  <w:style w:type="paragraph" w:styleId="BodyTextIndent2">
    <w:name w:val="Body Text Indent 2"/>
    <w:basedOn w:val="Normal"/>
    <w:link w:val="BodyTextIndent2Char"/>
    <w:rsid w:val="00C7328D"/>
    <w:pPr>
      <w:spacing w:after="120" w:line="480" w:lineRule="auto"/>
      <w:ind w:left="283"/>
    </w:pPr>
    <w:rPr>
      <w:snapToGrid w:val="0"/>
      <w:sz w:val="24"/>
      <w:szCs w:val="24"/>
      <w:lang w:bidi="ar-SA"/>
    </w:rPr>
  </w:style>
  <w:style w:type="character" w:customStyle="1" w:styleId="BodyTextIndent2Char">
    <w:name w:val="Body Text Indent 2 Char"/>
    <w:basedOn w:val="DefaultParagraphFont"/>
    <w:link w:val="BodyTextIndent2"/>
    <w:rsid w:val="00C7328D"/>
    <w:rPr>
      <w:rFonts w:ascii="TH SarabunPSK" w:eastAsia="Cordia New" w:hAnsi="TH SarabunPSK" w:cs="TH SarabunPSK"/>
      <w:snapToGrid w:val="0"/>
      <w:kern w:val="0"/>
      <w14:ligatures w14:val="none"/>
    </w:rPr>
  </w:style>
  <w:style w:type="paragraph" w:customStyle="1" w:styleId="CaptionNotBold">
    <w:name w:val="Caption + Not Bold"/>
    <w:basedOn w:val="Caption"/>
    <w:link w:val="CaptionNotBoldChar"/>
    <w:autoRedefine/>
    <w:qFormat/>
    <w:rsid w:val="00C7328D"/>
    <w:rPr>
      <w:b w:val="0"/>
      <w:bCs w:val="0"/>
    </w:rPr>
  </w:style>
  <w:style w:type="character" w:customStyle="1" w:styleId="CaptionChar">
    <w:name w:val="Caption Char"/>
    <w:link w:val="Caption"/>
    <w:rsid w:val="00C7328D"/>
    <w:rPr>
      <w:rFonts w:ascii="TH SarabunPSK" w:eastAsia="Cordia New" w:hAnsi="TH SarabunPSK" w:cs="TH SarabunPSK"/>
      <w:b/>
      <w:bCs/>
      <w:kern w:val="0"/>
      <w:sz w:val="32"/>
      <w:szCs w:val="32"/>
      <w:lang w:bidi="th-TH"/>
      <w14:ligatures w14:val="none"/>
    </w:rPr>
  </w:style>
  <w:style w:type="character" w:customStyle="1" w:styleId="CaptionNotBoldChar">
    <w:name w:val="Caption + Not Bold Char"/>
    <w:link w:val="CaptionNotBold"/>
    <w:rsid w:val="00C7328D"/>
    <w:rPr>
      <w:rFonts w:ascii="TH SarabunPSK" w:eastAsia="Cordia New" w:hAnsi="TH SarabunPSK" w:cs="TH SarabunPSK"/>
      <w:kern w:val="0"/>
      <w:sz w:val="32"/>
      <w:szCs w:val="32"/>
      <w:lang w:bidi="th-TH"/>
      <w14:ligatures w14:val="none"/>
    </w:rPr>
  </w:style>
  <w:style w:type="paragraph" w:customStyle="1" w:styleId="sarabun">
    <w:name w:val="sarabun"/>
    <w:basedOn w:val="detail"/>
    <w:autoRedefine/>
    <w:qFormat/>
    <w:rsid w:val="00C7328D"/>
  </w:style>
  <w:style w:type="paragraph" w:customStyle="1" w:styleId="Head5">
    <w:name w:val="Head 5"/>
    <w:basedOn w:val="Heading5"/>
    <w:autoRedefine/>
    <w:qFormat/>
    <w:rsid w:val="00C7328D"/>
    <w:pPr>
      <w:numPr>
        <w:numId w:val="41"/>
      </w:numPr>
      <w:ind w:firstLine="2077"/>
    </w:pPr>
    <w:rPr>
      <w:snapToGrid w:val="0"/>
    </w:rPr>
  </w:style>
  <w:style w:type="character" w:customStyle="1" w:styleId="st1">
    <w:name w:val="st1"/>
    <w:basedOn w:val="DefaultParagraphFont"/>
    <w:rsid w:val="00C7328D"/>
  </w:style>
  <w:style w:type="paragraph" w:customStyle="1" w:styleId="cap-text">
    <w:name w:val="cap-text"/>
    <w:autoRedefine/>
    <w:qFormat/>
    <w:rsid w:val="00C7328D"/>
    <w:pPr>
      <w:spacing w:before="320" w:after="320" w:line="240" w:lineRule="auto"/>
      <w:jc w:val="center"/>
    </w:pPr>
    <w:rPr>
      <w:rFonts w:ascii="Angsana New" w:eastAsia="Times New Roman" w:hAnsi="Angsana New" w:cs="Angsana New"/>
      <w:kern w:val="0"/>
      <w:sz w:val="32"/>
      <w:szCs w:val="32"/>
      <w:lang w:bidi="th-TH"/>
      <w14:ligatures w14:val="none"/>
    </w:rPr>
  </w:style>
  <w:style w:type="character" w:styleId="HTMLCode">
    <w:name w:val="HTML Code"/>
    <w:basedOn w:val="DefaultParagraphFont"/>
    <w:uiPriority w:val="99"/>
    <w:unhideWhenUsed/>
    <w:rsid w:val="00C7328D"/>
    <w:rPr>
      <w:rFonts w:ascii="Courier New" w:eastAsia="Times New Roman" w:hAnsi="Courier New" w:cs="Courier New"/>
      <w:sz w:val="20"/>
      <w:szCs w:val="20"/>
    </w:rPr>
  </w:style>
  <w:style w:type="paragraph" w:customStyle="1" w:styleId="StyleTableofFiguresBold">
    <w:name w:val="Style Table of Figures + Bold"/>
    <w:basedOn w:val="TableofFigures"/>
    <w:qFormat/>
    <w:rsid w:val="00C7328D"/>
  </w:style>
  <w:style w:type="paragraph" w:customStyle="1" w:styleId="List1">
    <w:name w:val="List1"/>
    <w:basedOn w:val="Normal"/>
    <w:uiPriority w:val="99"/>
    <w:rsid w:val="00C7328D"/>
    <w:pPr>
      <w:tabs>
        <w:tab w:val="num" w:pos="562"/>
      </w:tabs>
      <w:jc w:val="both"/>
    </w:pPr>
    <w:rPr>
      <w:rFonts w:ascii="Browallia New" w:eastAsia="Calibri" w:hAnsi="Browallia New" w:cs="Browallia New"/>
      <w:b/>
      <w:bCs/>
      <w:snapToGrid w:val="0"/>
    </w:rPr>
  </w:style>
  <w:style w:type="paragraph" w:customStyle="1" w:styleId="List2">
    <w:name w:val="List2"/>
    <w:basedOn w:val="List1"/>
    <w:uiPriority w:val="99"/>
    <w:rsid w:val="00C7328D"/>
    <w:pPr>
      <w:tabs>
        <w:tab w:val="clear" w:pos="562"/>
        <w:tab w:val="num" w:pos="1224"/>
      </w:tabs>
    </w:pPr>
    <w:rPr>
      <w:b w:val="0"/>
      <w:bCs w:val="0"/>
    </w:rPr>
  </w:style>
  <w:style w:type="paragraph" w:customStyle="1" w:styleId="List3">
    <w:name w:val="List3"/>
    <w:basedOn w:val="List1"/>
    <w:uiPriority w:val="99"/>
    <w:rsid w:val="00C7328D"/>
    <w:pPr>
      <w:tabs>
        <w:tab w:val="clear" w:pos="562"/>
        <w:tab w:val="num" w:pos="2016"/>
      </w:tabs>
      <w:ind w:firstLine="1224"/>
    </w:pPr>
    <w:rPr>
      <w:b w:val="0"/>
      <w:bCs w:val="0"/>
    </w:rPr>
  </w:style>
  <w:style w:type="paragraph" w:customStyle="1" w:styleId="List4">
    <w:name w:val="List4"/>
    <w:basedOn w:val="List3"/>
    <w:uiPriority w:val="99"/>
    <w:rsid w:val="00C7328D"/>
    <w:pPr>
      <w:tabs>
        <w:tab w:val="clear" w:pos="2016"/>
        <w:tab w:val="num" w:pos="2376"/>
      </w:tabs>
      <w:ind w:firstLine="2016"/>
    </w:pPr>
  </w:style>
  <w:style w:type="numbering" w:customStyle="1" w:styleId="Thesis">
    <w:name w:val="Thesis"/>
    <w:rsid w:val="00C7328D"/>
    <w:pPr>
      <w:numPr>
        <w:numId w:val="21"/>
      </w:numPr>
    </w:pPr>
  </w:style>
  <w:style w:type="character" w:customStyle="1" w:styleId="hps">
    <w:name w:val="hps"/>
    <w:basedOn w:val="DefaultParagraphFont"/>
    <w:rsid w:val="00C7328D"/>
  </w:style>
  <w:style w:type="character" w:customStyle="1" w:styleId="shorttext">
    <w:name w:val="short_text"/>
    <w:basedOn w:val="DefaultParagraphFont"/>
    <w:rsid w:val="00C7328D"/>
  </w:style>
  <w:style w:type="paragraph" w:customStyle="1" w:styleId="StyleCentered">
    <w:name w:val="Style Centered"/>
    <w:basedOn w:val="Normal"/>
    <w:rsid w:val="00C7328D"/>
    <w:pPr>
      <w:jc w:val="center"/>
    </w:pPr>
  </w:style>
  <w:style w:type="paragraph" w:customStyle="1" w:styleId="StyleTableofFiguresBold1">
    <w:name w:val="Style Table of Figures + Bold1"/>
    <w:basedOn w:val="TableofFigures"/>
    <w:rsid w:val="00C7328D"/>
  </w:style>
  <w:style w:type="paragraph" w:customStyle="1" w:styleId="StyleTableofFiguresNotLatinBold">
    <w:name w:val="Style Table of Figures + Not (Latin) Bold"/>
    <w:basedOn w:val="TableofFigures"/>
    <w:rsid w:val="00C7328D"/>
  </w:style>
  <w:style w:type="character" w:styleId="PlaceholderText">
    <w:name w:val="Placeholder Text"/>
    <w:basedOn w:val="DefaultParagraphFont"/>
    <w:uiPriority w:val="99"/>
    <w:semiHidden/>
    <w:rsid w:val="00C7328D"/>
    <w:rPr>
      <w:color w:val="808080"/>
    </w:rPr>
  </w:style>
  <w:style w:type="paragraph" w:styleId="TOC4">
    <w:name w:val="toc 4"/>
    <w:basedOn w:val="Normal"/>
    <w:next w:val="Normal"/>
    <w:autoRedefine/>
    <w:uiPriority w:val="39"/>
    <w:rsid w:val="00C7328D"/>
    <w:pPr>
      <w:spacing w:after="100"/>
      <w:ind w:left="960"/>
    </w:pPr>
    <w:rPr>
      <w:szCs w:val="40"/>
    </w:rPr>
  </w:style>
  <w:style w:type="paragraph" w:styleId="TOC5">
    <w:name w:val="toc 5"/>
    <w:basedOn w:val="Normal"/>
    <w:next w:val="Normal"/>
    <w:autoRedefine/>
    <w:uiPriority w:val="39"/>
    <w:rsid w:val="00C7328D"/>
    <w:pPr>
      <w:spacing w:after="100"/>
      <w:ind w:left="1280"/>
    </w:pPr>
    <w:rPr>
      <w:szCs w:val="40"/>
    </w:rPr>
  </w:style>
  <w:style w:type="paragraph" w:styleId="TOC6">
    <w:name w:val="toc 6"/>
    <w:basedOn w:val="Normal"/>
    <w:next w:val="Normal"/>
    <w:autoRedefine/>
    <w:uiPriority w:val="39"/>
    <w:unhideWhenUsed/>
    <w:rsid w:val="00C7328D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napToGrid w:val="0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C7328D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napToGrid w:val="0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C7328D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napToGrid w:val="0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mission.kmutnb.ac.th" TargetMode="External"/><Relationship Id="rId13" Type="http://schemas.openxmlformats.org/officeDocument/2006/relationships/hyperlink" Target="https://student.mytcas.com" TargetMode="External"/><Relationship Id="rId18" Type="http://schemas.openxmlformats.org/officeDocument/2006/relationships/hyperlink" Target="https://admission.kmutnb.ac.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esult.kmutnb.ac.th" TargetMode="External"/><Relationship Id="rId7" Type="http://schemas.openxmlformats.org/officeDocument/2006/relationships/hyperlink" Target="https://www.admission.kmutnb.ac.th" TargetMode="External"/><Relationship Id="rId12" Type="http://schemas.openxmlformats.org/officeDocument/2006/relationships/hyperlink" Target="https://www.admission.kmutnb.ac.th" TargetMode="External"/><Relationship Id="rId17" Type="http://schemas.openxmlformats.org/officeDocument/2006/relationships/hyperlink" Target="mailto:ced@fte.kmutnb.ac.th" TargetMode="External"/><Relationship Id="rId25" Type="http://schemas.openxmlformats.org/officeDocument/2006/relationships/hyperlink" Target="http://ttc.fte.kmutnb.ac.t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udent.mytcas.com" TargetMode="External"/><Relationship Id="rId20" Type="http://schemas.openxmlformats.org/officeDocument/2006/relationships/hyperlink" Target="https://result.kmutnb.ac.t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dmission.kmutnb.ac.th" TargetMode="External"/><Relationship Id="rId11" Type="http://schemas.openxmlformats.org/officeDocument/2006/relationships/hyperlink" Target="https://www.admission.kmutnb.ac.th" TargetMode="External"/><Relationship Id="rId24" Type="http://schemas.openxmlformats.org/officeDocument/2006/relationships/hyperlink" Target="mailto:ttc@fte.kmutnb.ac.th" TargetMode="External"/><Relationship Id="rId5" Type="http://schemas.openxmlformats.org/officeDocument/2006/relationships/hyperlink" Target="https://www.result.kmutnb.ac.th" TargetMode="External"/><Relationship Id="rId15" Type="http://schemas.openxmlformats.org/officeDocument/2006/relationships/hyperlink" Target="https://student.mytcas.com" TargetMode="External"/><Relationship Id="rId23" Type="http://schemas.openxmlformats.org/officeDocument/2006/relationships/hyperlink" Target="https://student.mytcas.com" TargetMode="External"/><Relationship Id="rId10" Type="http://schemas.openxmlformats.org/officeDocument/2006/relationships/hyperlink" Target="https://student.mytcas.com" TargetMode="External"/><Relationship Id="rId19" Type="http://schemas.openxmlformats.org/officeDocument/2006/relationships/hyperlink" Target="https://admission.kmutnb.ac.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mission.kmutnb.ac.th" TargetMode="External"/><Relationship Id="rId14" Type="http://schemas.openxmlformats.org/officeDocument/2006/relationships/hyperlink" Target="https://student.mytcas.com" TargetMode="External"/><Relationship Id="rId22" Type="http://schemas.openxmlformats.org/officeDocument/2006/relationships/hyperlink" Target="https://student.mytcas.com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template%20&#3592;&#3633;&#3604;&#3648;&#3621;&#3656;&#3617;&#3629;&#3633;&#3605;&#3650;&#3609;&#3617;&#3633;&#3605;&#3636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จัดเล่มอัตโนมัติ</Template>
  <TotalTime>13</TotalTime>
  <Pages>31</Pages>
  <Words>7217</Words>
  <Characters>41137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AMONRAT NGAMSOMPON</dc:creator>
  <cp:keywords/>
  <dc:description/>
  <cp:lastModifiedBy>PANNAWAT RAKRODJIT</cp:lastModifiedBy>
  <cp:revision>2</cp:revision>
  <dcterms:created xsi:type="dcterms:W3CDTF">2025-09-11T14:52:00Z</dcterms:created>
  <dcterms:modified xsi:type="dcterms:W3CDTF">2025-09-11T14:52:00Z</dcterms:modified>
</cp:coreProperties>
</file>